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3F" w:rsidRPr="006722B4" w:rsidRDefault="0073193F" w:rsidP="00397056">
      <w:pPr>
        <w:pStyle w:val="a5"/>
        <w:spacing w:before="624"/>
        <w:rPr>
          <w:rFonts w:ascii="Times New Roman" w:hAnsi="Times New Roman" w:cs="Times New Roman"/>
        </w:rPr>
      </w:pPr>
      <w:r w:rsidRPr="006722B4">
        <w:rPr>
          <w:rFonts w:ascii="Times New Roman" w:hAnsi="Times New Roman" w:cs="Times New Roman"/>
        </w:rPr>
        <w:t>文件控制信息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060"/>
        <w:gridCol w:w="1294"/>
        <w:gridCol w:w="1139"/>
        <w:gridCol w:w="1987"/>
      </w:tblGrid>
      <w:tr w:rsidR="0073193F" w:rsidRPr="006722B4">
        <w:trPr>
          <w:jc w:val="center"/>
        </w:trPr>
        <w:tc>
          <w:tcPr>
            <w:tcW w:w="1509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文件名：</w:t>
            </w:r>
          </w:p>
        </w:tc>
        <w:tc>
          <w:tcPr>
            <w:tcW w:w="4354" w:type="dxa"/>
            <w:gridSpan w:val="2"/>
          </w:tcPr>
          <w:p w:rsidR="0073193F" w:rsidRPr="006722B4" w:rsidRDefault="00EF761E" w:rsidP="00924C7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软件安装配置清单</w:t>
            </w:r>
          </w:p>
        </w:tc>
        <w:tc>
          <w:tcPr>
            <w:tcW w:w="1139" w:type="dxa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受控状态</w:t>
            </w:r>
          </w:p>
        </w:tc>
        <w:tc>
          <w:tcPr>
            <w:tcW w:w="1987" w:type="dxa"/>
          </w:tcPr>
          <w:p w:rsidR="0073193F" w:rsidRPr="006722B4" w:rsidRDefault="0073193F" w:rsidP="008B58EE">
            <w:pPr>
              <w:rPr>
                <w:rFonts w:ascii="Times New Roman" w:hAnsi="Times New Roman"/>
                <w:kern w:val="0"/>
              </w:rPr>
            </w:pPr>
            <w:r w:rsidRPr="006722B4">
              <w:rPr>
                <w:rFonts w:ascii="Times New Roman" w:hAnsi="Times New Roman"/>
                <w:kern w:val="0"/>
              </w:rPr>
              <w:t>√</w:t>
            </w:r>
            <w:r w:rsidRPr="006722B4">
              <w:rPr>
                <w:rFonts w:ascii="Times New Roman" w:hAnsi="Times New Roman"/>
                <w:kern w:val="0"/>
              </w:rPr>
              <w:t>是否</w:t>
            </w:r>
          </w:p>
        </w:tc>
      </w:tr>
      <w:tr w:rsidR="0073193F" w:rsidRPr="006722B4">
        <w:trPr>
          <w:jc w:val="center"/>
        </w:trPr>
        <w:tc>
          <w:tcPr>
            <w:tcW w:w="1509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  <w:kern w:val="0"/>
              </w:rPr>
            </w:pPr>
            <w:r w:rsidRPr="006722B4">
              <w:rPr>
                <w:rFonts w:ascii="Times New Roman" w:hAnsi="Times New Roman"/>
              </w:rPr>
              <w:t>编号：</w:t>
            </w:r>
          </w:p>
        </w:tc>
        <w:tc>
          <w:tcPr>
            <w:tcW w:w="4354" w:type="dxa"/>
            <w:gridSpan w:val="2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NETCA-</w:t>
            </w:r>
            <w:r w:rsidR="00CD6C56" w:rsidRPr="006722B4">
              <w:rPr>
                <w:rFonts w:ascii="Times New Roman" w:hAnsi="Times New Roman"/>
              </w:rPr>
              <w:t>T</w:t>
            </w:r>
            <w:r w:rsidRPr="006722B4">
              <w:rPr>
                <w:rFonts w:ascii="Times New Roman" w:hAnsi="Times New Roman"/>
              </w:rPr>
              <w:t>01-PR0</w:t>
            </w:r>
            <w:r w:rsidR="007A4B5B" w:rsidRPr="006722B4">
              <w:rPr>
                <w:rFonts w:ascii="Times New Roman" w:hAnsi="Times New Roman"/>
              </w:rPr>
              <w:t>3</w:t>
            </w:r>
            <w:r w:rsidR="00EB1892" w:rsidRPr="006722B4">
              <w:rPr>
                <w:rFonts w:ascii="Times New Roman" w:hAnsi="Times New Roman"/>
              </w:rPr>
              <w:t>-GU07-RE01</w:t>
            </w:r>
          </w:p>
        </w:tc>
        <w:tc>
          <w:tcPr>
            <w:tcW w:w="1139" w:type="dxa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版本号</w:t>
            </w:r>
          </w:p>
        </w:tc>
        <w:tc>
          <w:tcPr>
            <w:tcW w:w="1987" w:type="dxa"/>
          </w:tcPr>
          <w:p w:rsidR="0073193F" w:rsidRPr="006722B4" w:rsidRDefault="0073193F" w:rsidP="00F4612C">
            <w:pPr>
              <w:jc w:val="center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V1.0</w:t>
            </w:r>
          </w:p>
        </w:tc>
      </w:tr>
      <w:tr w:rsidR="0073193F" w:rsidRPr="006722B4">
        <w:trPr>
          <w:jc w:val="center"/>
        </w:trPr>
        <w:tc>
          <w:tcPr>
            <w:tcW w:w="1509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适用范围：</w:t>
            </w:r>
          </w:p>
        </w:tc>
        <w:tc>
          <w:tcPr>
            <w:tcW w:w="7480" w:type="dxa"/>
            <w:gridSpan w:val="4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</w:p>
          <w:p w:rsidR="0073193F" w:rsidRPr="006722B4" w:rsidRDefault="00261944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本文件是《技术管理策略》的支持文件，为公司技术研发管理提供指引，适用于本公司。</w:t>
            </w:r>
          </w:p>
          <w:p w:rsidR="0073193F" w:rsidRPr="006722B4" w:rsidRDefault="0073193F" w:rsidP="008B58EE">
            <w:pPr>
              <w:rPr>
                <w:rFonts w:ascii="Times New Roman" w:hAnsi="Times New Roman"/>
              </w:rPr>
            </w:pPr>
          </w:p>
        </w:tc>
      </w:tr>
      <w:tr w:rsidR="0073193F" w:rsidRPr="006722B4">
        <w:trPr>
          <w:trHeight w:val="808"/>
          <w:jc w:val="center"/>
        </w:trPr>
        <w:tc>
          <w:tcPr>
            <w:tcW w:w="1509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  <w:kern w:val="0"/>
              </w:rPr>
            </w:pPr>
            <w:r w:rsidRPr="006722B4">
              <w:rPr>
                <w:rFonts w:ascii="Times New Roman" w:hAnsi="Times New Roman"/>
              </w:rPr>
              <w:t>起草人：</w:t>
            </w:r>
          </w:p>
        </w:tc>
        <w:tc>
          <w:tcPr>
            <w:tcW w:w="3060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</w:p>
        </w:tc>
        <w:tc>
          <w:tcPr>
            <w:tcW w:w="1294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批准人：</w:t>
            </w:r>
          </w:p>
        </w:tc>
        <w:tc>
          <w:tcPr>
            <w:tcW w:w="3126" w:type="dxa"/>
            <w:gridSpan w:val="2"/>
            <w:vAlign w:val="center"/>
          </w:tcPr>
          <w:p w:rsidR="0073193F" w:rsidRPr="006722B4" w:rsidRDefault="00261944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黄志平</w:t>
            </w:r>
          </w:p>
        </w:tc>
      </w:tr>
      <w:tr w:rsidR="0073193F" w:rsidRPr="006722B4">
        <w:trPr>
          <w:jc w:val="center"/>
        </w:trPr>
        <w:tc>
          <w:tcPr>
            <w:tcW w:w="1509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批准日期：</w:t>
            </w:r>
          </w:p>
        </w:tc>
        <w:tc>
          <w:tcPr>
            <w:tcW w:w="7480" w:type="dxa"/>
            <w:gridSpan w:val="4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</w:t>
            </w:r>
            <w:r w:rsidR="00261944" w:rsidRPr="006722B4">
              <w:rPr>
                <w:rFonts w:ascii="Times New Roman" w:hAnsi="Times New Roman"/>
              </w:rPr>
              <w:t>11</w:t>
            </w:r>
            <w:r w:rsidRPr="006722B4">
              <w:rPr>
                <w:rFonts w:ascii="Times New Roman" w:hAnsi="Times New Roman"/>
              </w:rPr>
              <w:t>年月日</w:t>
            </w:r>
          </w:p>
        </w:tc>
      </w:tr>
      <w:tr w:rsidR="0073193F" w:rsidRPr="006722B4">
        <w:trPr>
          <w:jc w:val="center"/>
        </w:trPr>
        <w:tc>
          <w:tcPr>
            <w:tcW w:w="1509" w:type="dxa"/>
            <w:vAlign w:val="center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生效日期：</w:t>
            </w:r>
          </w:p>
        </w:tc>
        <w:tc>
          <w:tcPr>
            <w:tcW w:w="7480" w:type="dxa"/>
            <w:gridSpan w:val="4"/>
          </w:tcPr>
          <w:p w:rsidR="0073193F" w:rsidRPr="006722B4" w:rsidRDefault="0073193F" w:rsidP="008B58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</w:t>
            </w:r>
            <w:r w:rsidR="00261944" w:rsidRPr="006722B4">
              <w:rPr>
                <w:rFonts w:ascii="Times New Roman" w:hAnsi="Times New Roman"/>
              </w:rPr>
              <w:t>11</w:t>
            </w:r>
            <w:r w:rsidRPr="006722B4">
              <w:rPr>
                <w:rFonts w:ascii="Times New Roman" w:hAnsi="Times New Roman"/>
              </w:rPr>
              <w:t>年月日</w:t>
            </w:r>
          </w:p>
        </w:tc>
      </w:tr>
    </w:tbl>
    <w:p w:rsidR="0073193F" w:rsidRPr="006722B4" w:rsidRDefault="0073193F" w:rsidP="00397056">
      <w:pPr>
        <w:pStyle w:val="a5"/>
        <w:spacing w:before="624"/>
        <w:rPr>
          <w:rFonts w:ascii="Times New Roman" w:hAnsi="Times New Roman" w:cs="Times New Roman"/>
        </w:rPr>
      </w:pPr>
      <w:r w:rsidRPr="006722B4">
        <w:rPr>
          <w:rFonts w:ascii="Times New Roman" w:hAnsi="Times New Roman" w:cs="Times New Roman"/>
        </w:rPr>
        <w:t>文件版权说明</w:t>
      </w:r>
    </w:p>
    <w:p w:rsidR="00DC40FA" w:rsidRPr="006722B4" w:rsidRDefault="00DC40FA" w:rsidP="004A2778">
      <w:pPr>
        <w:rPr>
          <w:rFonts w:ascii="Times New Roman" w:hAnsi="Times New Roman"/>
        </w:rPr>
      </w:pPr>
      <w:r w:rsidRPr="006722B4">
        <w:rPr>
          <w:rFonts w:ascii="Times New Roman" w:hAnsi="Times New Roman"/>
        </w:rPr>
        <w:t>1</w:t>
      </w:r>
      <w:r w:rsidRPr="006722B4">
        <w:rPr>
          <w:rFonts w:ascii="Times New Roman" w:hAnsi="Times New Roman"/>
        </w:rPr>
        <w:t>）本文件是广东省电子商务认证有限公司的内部管理文件，其版权归广东省电子商务认证有限公司所有，版权内容包括文件格式及内容。</w:t>
      </w:r>
    </w:p>
    <w:p w:rsidR="00DC40FA" w:rsidRPr="006722B4" w:rsidRDefault="00DC40FA" w:rsidP="004A2778">
      <w:pPr>
        <w:rPr>
          <w:rFonts w:ascii="Times New Roman" w:hAnsi="Times New Roman"/>
        </w:rPr>
      </w:pPr>
      <w:r w:rsidRPr="006722B4">
        <w:rPr>
          <w:rFonts w:ascii="Times New Roman" w:hAnsi="Times New Roman"/>
        </w:rPr>
        <w:t>2</w:t>
      </w:r>
      <w:r w:rsidRPr="006722B4">
        <w:rPr>
          <w:rFonts w:ascii="Times New Roman" w:hAnsi="Times New Roman"/>
        </w:rPr>
        <w:t>）任何人或组织未经广东省电子商务认证有限公司授权，不得对本文件进行复制、传播，更不得用于商业用途。</w:t>
      </w:r>
    </w:p>
    <w:p w:rsidR="002F2B97" w:rsidRPr="006722B4" w:rsidRDefault="002F2B97" w:rsidP="002F2B97">
      <w:pPr>
        <w:rPr>
          <w:rFonts w:ascii="Times New Roman" w:hAnsi="Times New Roman"/>
        </w:rPr>
      </w:pPr>
      <w:r w:rsidRPr="006722B4">
        <w:rPr>
          <w:rFonts w:ascii="Times New Roman" w:hAnsi="Times New Roman"/>
        </w:rPr>
        <w:t>3</w:t>
      </w:r>
      <w:r w:rsidRPr="006722B4">
        <w:rPr>
          <w:rFonts w:ascii="Times New Roman" w:hAnsi="Times New Roman"/>
        </w:rPr>
        <w:t>）</w:t>
      </w:r>
      <w:r w:rsidRPr="006722B4">
        <w:rPr>
          <w:rFonts w:ascii="Times New Roman" w:eastAsiaTheme="minorEastAsia" w:hAnsi="Times New Roman"/>
          <w:szCs w:val="21"/>
        </w:rPr>
        <w:t>网证通设备驱动（</w:t>
      </w:r>
      <w:r w:rsidRPr="006722B4">
        <w:rPr>
          <w:rFonts w:ascii="Times New Roman" w:eastAsiaTheme="minorEastAsia" w:hAnsi="Times New Roman"/>
          <w:szCs w:val="21"/>
        </w:rPr>
        <w:t>NETCA_Devices</w:t>
      </w:r>
      <w:r w:rsidRPr="006722B4">
        <w:rPr>
          <w:rFonts w:ascii="Times New Roman" w:eastAsiaTheme="minorEastAsia" w:hAnsi="Times New Roman"/>
          <w:szCs w:val="21"/>
        </w:rPr>
        <w:t>）版本管理</w:t>
      </w:r>
    </w:p>
    <w:p w:rsidR="002F2B97" w:rsidRPr="006722B4" w:rsidRDefault="002F2B97" w:rsidP="002F2B97">
      <w:pPr>
        <w:rPr>
          <w:rFonts w:ascii="Times New Roman" w:hAnsi="Times New Roman"/>
        </w:rPr>
      </w:pPr>
      <w:r w:rsidRPr="006722B4">
        <w:rPr>
          <w:rFonts w:ascii="Times New Roman" w:hAnsi="Times New Roman"/>
        </w:rPr>
        <w:tab/>
      </w:r>
      <w:r w:rsidRPr="006722B4">
        <w:rPr>
          <w:rFonts w:ascii="Times New Roman" w:eastAsiaTheme="minorEastAsia" w:hAnsi="Times New Roman"/>
          <w:szCs w:val="21"/>
        </w:rPr>
        <w:t>网证通设备驱动（</w:t>
      </w:r>
      <w:r w:rsidRPr="006722B4">
        <w:rPr>
          <w:rFonts w:ascii="Times New Roman" w:eastAsiaTheme="minorEastAsia" w:hAnsi="Times New Roman"/>
          <w:szCs w:val="21"/>
        </w:rPr>
        <w:t>NETCA_Devices</w:t>
      </w:r>
      <w:r w:rsidRPr="006722B4">
        <w:rPr>
          <w:rFonts w:ascii="Times New Roman" w:eastAsiaTheme="minorEastAsia" w:hAnsi="Times New Roman"/>
          <w:szCs w:val="21"/>
        </w:rPr>
        <w:t>）版本管理由测试组管理，每个版本记录在案，版本的前三位参考第</w:t>
      </w:r>
      <w:r w:rsidR="00907112" w:rsidRPr="006722B4">
        <w:rPr>
          <w:rFonts w:ascii="Times New Roman" w:eastAsiaTheme="minorEastAsia" w:hAnsi="Times New Roman"/>
          <w:szCs w:val="21"/>
        </w:rPr>
        <w:t>1.3</w:t>
      </w:r>
      <w:r w:rsidRPr="006722B4">
        <w:rPr>
          <w:rFonts w:ascii="Times New Roman" w:eastAsiaTheme="minorEastAsia" w:hAnsi="Times New Roman"/>
          <w:szCs w:val="21"/>
        </w:rPr>
        <w:t>小节驱动文件升级。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3"/>
        <w:gridCol w:w="986"/>
        <w:gridCol w:w="970"/>
        <w:gridCol w:w="4624"/>
        <w:gridCol w:w="1943"/>
      </w:tblGrid>
      <w:tr w:rsidR="002F2B97" w:rsidRPr="006722B4" w:rsidTr="00C571C2">
        <w:trPr>
          <w:trHeight w:val="470"/>
        </w:trPr>
        <w:tc>
          <w:tcPr>
            <w:tcW w:w="513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序号</w:t>
            </w:r>
          </w:p>
        </w:tc>
        <w:tc>
          <w:tcPr>
            <w:tcW w:w="986" w:type="dxa"/>
            <w:tcBorders>
              <w:bottom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</w:t>
            </w:r>
          </w:p>
        </w:tc>
        <w:tc>
          <w:tcPr>
            <w:tcW w:w="970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时间</w:t>
            </w:r>
          </w:p>
        </w:tc>
        <w:tc>
          <w:tcPr>
            <w:tcW w:w="4624" w:type="dxa"/>
            <w:tcBorders>
              <w:bottom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说明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测试结果</w:t>
            </w:r>
          </w:p>
        </w:tc>
      </w:tr>
      <w:tr w:rsidR="002F2B97" w:rsidRPr="006722B4" w:rsidTr="00C571C2">
        <w:trPr>
          <w:trHeight w:val="470"/>
        </w:trPr>
        <w:tc>
          <w:tcPr>
            <w:tcW w:w="513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</w:tr>
      <w:tr w:rsidR="002F2B97" w:rsidRPr="006722B4" w:rsidTr="00C571C2">
        <w:trPr>
          <w:trHeight w:val="470"/>
        </w:trPr>
        <w:tc>
          <w:tcPr>
            <w:tcW w:w="513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</w:tr>
      <w:tr w:rsidR="002F2B97" w:rsidRPr="006722B4" w:rsidTr="00C571C2">
        <w:trPr>
          <w:trHeight w:val="470"/>
        </w:trPr>
        <w:tc>
          <w:tcPr>
            <w:tcW w:w="513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2F2B97" w:rsidRPr="006722B4" w:rsidRDefault="002F2B97" w:rsidP="00C571C2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2F2B97" w:rsidRPr="006722B4" w:rsidRDefault="002F2B97" w:rsidP="002F2B97">
      <w:pPr>
        <w:rPr>
          <w:rFonts w:ascii="Times New Roman" w:hAnsi="Times New Roman"/>
        </w:rPr>
      </w:pPr>
    </w:p>
    <w:p w:rsidR="002F2B97" w:rsidRPr="006722B4" w:rsidRDefault="002F2B97" w:rsidP="004A2778">
      <w:pPr>
        <w:rPr>
          <w:rFonts w:ascii="Times New Roman" w:hAnsi="Times New Roman"/>
        </w:rPr>
      </w:pPr>
    </w:p>
    <w:p w:rsidR="0073193F" w:rsidRPr="006722B4" w:rsidRDefault="0073193F" w:rsidP="00397056">
      <w:pPr>
        <w:pStyle w:val="a5"/>
        <w:spacing w:before="624"/>
        <w:rPr>
          <w:rFonts w:ascii="Times New Roman" w:hAnsi="Times New Roman" w:cs="Times New Roman"/>
        </w:rPr>
        <w:sectPr w:rsidR="0073193F" w:rsidRPr="006722B4" w:rsidSect="00DC40FA">
          <w:head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851" w:footer="851" w:gutter="0"/>
          <w:pgNumType w:start="1"/>
          <w:cols w:space="425"/>
          <w:titlePg/>
          <w:docGrid w:type="lines" w:linePitch="312"/>
        </w:sectPr>
      </w:pPr>
    </w:p>
    <w:p w:rsidR="001C6900" w:rsidRPr="006722B4" w:rsidRDefault="006266DB" w:rsidP="00154617">
      <w:pPr>
        <w:pStyle w:val="a5"/>
        <w:spacing w:beforeLines="100" w:before="312"/>
        <w:rPr>
          <w:rFonts w:ascii="Times New Roman" w:hAnsi="Times New Roman" w:cs="Times New Roman"/>
          <w:sz w:val="32"/>
          <w:szCs w:val="32"/>
        </w:rPr>
      </w:pPr>
      <w:r w:rsidRPr="006722B4">
        <w:rPr>
          <w:rFonts w:ascii="Times New Roman" w:hAnsi="Times New Roman" w:cs="Times New Roman"/>
          <w:sz w:val="32"/>
          <w:szCs w:val="32"/>
        </w:rPr>
        <w:lastRenderedPageBreak/>
        <w:t>NETCA_Devices</w:t>
      </w:r>
      <w:r w:rsidR="00972422" w:rsidRPr="006722B4">
        <w:rPr>
          <w:rFonts w:ascii="Times New Roman" w:hAnsi="Times New Roman" w:cs="Times New Roman"/>
          <w:sz w:val="32"/>
          <w:szCs w:val="32"/>
        </w:rPr>
        <w:t>(x64)</w:t>
      </w:r>
      <w:r w:rsidR="005A5F5A" w:rsidRPr="006722B4">
        <w:rPr>
          <w:rFonts w:ascii="Times New Roman" w:hAnsi="Times New Roman" w:cs="Times New Roman"/>
          <w:sz w:val="32"/>
          <w:szCs w:val="32"/>
        </w:rPr>
        <w:t>打包说明清单</w:t>
      </w:r>
    </w:p>
    <w:p w:rsidR="00261944" w:rsidRPr="006722B4" w:rsidRDefault="00261944" w:rsidP="003E0964">
      <w:pPr>
        <w:pStyle w:val="1"/>
        <w:spacing w:before="156"/>
        <w:ind w:left="642"/>
        <w:rPr>
          <w:rFonts w:ascii="Times New Roman" w:hAnsi="Times New Roman"/>
        </w:rPr>
      </w:pPr>
      <w:r w:rsidRPr="006722B4">
        <w:rPr>
          <w:rFonts w:ascii="Times New Roman" w:hAnsi="Times New Roman"/>
        </w:rPr>
        <w:t>概述</w:t>
      </w:r>
    </w:p>
    <w:p w:rsidR="00474957" w:rsidRPr="006722B4" w:rsidRDefault="00F57658" w:rsidP="00140FA4">
      <w:pPr>
        <w:ind w:firstLineChars="200" w:firstLine="420"/>
        <w:rPr>
          <w:rFonts w:ascii="Times New Roman" w:eastAsiaTheme="minorEastAsia" w:hAnsi="Times New Roman"/>
          <w:szCs w:val="21"/>
        </w:rPr>
      </w:pPr>
      <w:r w:rsidRPr="006722B4">
        <w:rPr>
          <w:rFonts w:ascii="Times New Roman" w:eastAsiaTheme="minorEastAsia" w:hAnsi="Times New Roman"/>
          <w:szCs w:val="21"/>
        </w:rPr>
        <w:t>网证通设备驱动（</w:t>
      </w:r>
      <w:r w:rsidRPr="006722B4">
        <w:rPr>
          <w:rFonts w:ascii="Times New Roman" w:eastAsiaTheme="minorEastAsia" w:hAnsi="Times New Roman"/>
          <w:szCs w:val="21"/>
        </w:rPr>
        <w:t>NETCA_Devices</w:t>
      </w:r>
      <w:r w:rsidRPr="006722B4">
        <w:rPr>
          <w:rFonts w:ascii="Times New Roman" w:eastAsiaTheme="minorEastAsia" w:hAnsi="Times New Roman"/>
          <w:szCs w:val="21"/>
        </w:rPr>
        <w:t>）打包说明文档描述了网证通设备安装所需文件以及文件的版本、签名要求等，打包时请参考该文档。</w:t>
      </w:r>
      <w:r w:rsidR="00B940DA" w:rsidRPr="006722B4">
        <w:rPr>
          <w:rFonts w:ascii="Times New Roman" w:eastAsiaTheme="minorEastAsia" w:hAnsi="Times New Roman"/>
          <w:szCs w:val="21"/>
        </w:rPr>
        <w:t>其中其他设备不打包在标准版本的设备驱动中，</w:t>
      </w:r>
      <w:r w:rsidR="00B719AB" w:rsidRPr="006722B4">
        <w:rPr>
          <w:rFonts w:ascii="Times New Roman" w:eastAsiaTheme="minorEastAsia" w:hAnsi="Times New Roman"/>
          <w:szCs w:val="21"/>
        </w:rPr>
        <w:t>其他设备的打包说明供定制版本或者测试版本打包时参考。</w:t>
      </w:r>
    </w:p>
    <w:p w:rsidR="00140FA4" w:rsidRPr="006722B4" w:rsidRDefault="00140FA4" w:rsidP="00140FA4">
      <w:pPr>
        <w:pStyle w:val="2"/>
        <w:spacing w:before="156"/>
        <w:rPr>
          <w:rFonts w:ascii="Times New Roman" w:hAnsi="Times New Roman"/>
        </w:rPr>
      </w:pPr>
      <w:r w:rsidRPr="006722B4">
        <w:rPr>
          <w:rFonts w:ascii="Times New Roman" w:hAnsi="Times New Roman"/>
        </w:rPr>
        <w:t>64</w:t>
      </w:r>
      <w:r w:rsidRPr="006722B4">
        <w:rPr>
          <w:rFonts w:ascii="Times New Roman" w:hAnsi="Times New Roman"/>
        </w:rPr>
        <w:t>位系统的说明</w:t>
      </w:r>
    </w:p>
    <w:p w:rsidR="00140FA4" w:rsidRPr="006722B4" w:rsidRDefault="00140FA4" w:rsidP="00140FA4">
      <w:pPr>
        <w:ind w:firstLineChars="200" w:firstLine="420"/>
        <w:rPr>
          <w:rFonts w:ascii="Times New Roman" w:eastAsiaTheme="minorEastAsia" w:hAnsi="Times New Roman"/>
          <w:szCs w:val="21"/>
        </w:rPr>
      </w:pPr>
      <w:r w:rsidRPr="006722B4">
        <w:rPr>
          <w:rFonts w:ascii="Times New Roman" w:eastAsiaTheme="minorEastAsia" w:hAnsi="Times New Roman"/>
          <w:szCs w:val="21"/>
        </w:rPr>
        <w:t>设备</w:t>
      </w:r>
      <w:r w:rsidRPr="006722B4">
        <w:rPr>
          <w:rFonts w:ascii="Times New Roman" w:eastAsiaTheme="minorEastAsia" w:hAnsi="Times New Roman"/>
          <w:szCs w:val="21"/>
        </w:rPr>
        <w:t>DLL</w:t>
      </w:r>
      <w:r w:rsidRPr="006722B4">
        <w:rPr>
          <w:rFonts w:ascii="Times New Roman" w:eastAsiaTheme="minorEastAsia" w:hAnsi="Times New Roman"/>
          <w:szCs w:val="21"/>
        </w:rPr>
        <w:t>打包前需要代码签名，厂家驱动文件不做签名要求。厂家驱动文件拷贝到</w:t>
      </w:r>
      <w:r w:rsidRPr="006722B4">
        <w:rPr>
          <w:rFonts w:ascii="Times New Roman" w:eastAsiaTheme="minorEastAsia" w:hAnsi="Times New Roman"/>
          <w:szCs w:val="21"/>
        </w:rPr>
        <w:t>{sys}</w:t>
      </w:r>
      <w:r w:rsidRPr="006722B4">
        <w:rPr>
          <w:rFonts w:ascii="Times New Roman" w:eastAsiaTheme="minorEastAsia" w:hAnsi="Times New Roman"/>
          <w:szCs w:val="21"/>
        </w:rPr>
        <w:t>目录中；设备</w:t>
      </w:r>
      <w:r w:rsidRPr="006722B4">
        <w:rPr>
          <w:rFonts w:ascii="Times New Roman" w:eastAsiaTheme="minorEastAsia" w:hAnsi="Times New Roman"/>
          <w:szCs w:val="21"/>
        </w:rPr>
        <w:t>DLL</w:t>
      </w:r>
      <w:r w:rsidRPr="006722B4">
        <w:rPr>
          <w:rFonts w:ascii="Times New Roman" w:eastAsiaTheme="minorEastAsia" w:hAnsi="Times New Roman"/>
          <w:szCs w:val="21"/>
        </w:rPr>
        <w:t>文件拷贝到</w:t>
      </w:r>
      <w:r w:rsidRPr="006722B4">
        <w:rPr>
          <w:rFonts w:ascii="Times New Roman" w:eastAsiaTheme="minorEastAsia" w:hAnsi="Times New Roman"/>
          <w:szCs w:val="21"/>
        </w:rPr>
        <w:t>“</w:t>
      </w:r>
      <w:r w:rsidR="00BD2950" w:rsidRPr="006722B4">
        <w:rPr>
          <w:rFonts w:ascii="Times New Roman" w:eastAsiaTheme="minorEastAsia" w:hAnsi="Times New Roman"/>
          <w:szCs w:val="21"/>
        </w:rPr>
        <w:t>{pf}</w:t>
      </w:r>
      <w:r w:rsidRPr="006722B4">
        <w:rPr>
          <w:rFonts w:ascii="Times New Roman" w:eastAsiaTheme="minorEastAsia" w:hAnsi="Times New Roman"/>
          <w:szCs w:val="21"/>
        </w:rPr>
        <w:t xml:space="preserve">\NETCA\NETCA_Devices\” </w:t>
      </w:r>
      <w:r w:rsidRPr="006722B4">
        <w:rPr>
          <w:rFonts w:ascii="Times New Roman" w:eastAsiaTheme="minorEastAsia" w:hAnsi="Times New Roman"/>
          <w:szCs w:val="21"/>
        </w:rPr>
        <w:t>目录下。</w:t>
      </w:r>
    </w:p>
    <w:p w:rsidR="00AE562C" w:rsidRPr="006722B4" w:rsidRDefault="00AE562C" w:rsidP="00BD0980">
      <w:pPr>
        <w:ind w:firstLineChars="200" w:firstLine="420"/>
        <w:rPr>
          <w:rFonts w:ascii="Times New Roman" w:eastAsiaTheme="minorEastAsia" w:hAnsi="Times New Roman"/>
          <w:szCs w:val="21"/>
        </w:rPr>
      </w:pPr>
    </w:p>
    <w:p w:rsidR="00EC2AF3" w:rsidRPr="006722B4" w:rsidRDefault="00EC2AF3" w:rsidP="00EC2AF3">
      <w:pPr>
        <w:pStyle w:val="2"/>
        <w:spacing w:before="156"/>
        <w:rPr>
          <w:rFonts w:ascii="Times New Roman" w:hAnsi="Times New Roman"/>
        </w:rPr>
      </w:pPr>
      <w:r w:rsidRPr="006722B4">
        <w:rPr>
          <w:rFonts w:ascii="Times New Roman" w:eastAsiaTheme="minorEastAsia" w:hAnsi="Times New Roman"/>
        </w:rPr>
        <w:t>网证通设备驱动文件</w:t>
      </w:r>
      <w:r w:rsidRPr="006722B4">
        <w:rPr>
          <w:rFonts w:ascii="Times New Roman" w:hAnsi="Times New Roman"/>
        </w:rPr>
        <w:t>升级说明</w:t>
      </w:r>
    </w:p>
    <w:p w:rsidR="00EC2AF3" w:rsidRPr="006722B4" w:rsidRDefault="00EC2AF3" w:rsidP="00EC2AF3">
      <w:pPr>
        <w:ind w:left="420"/>
        <w:rPr>
          <w:rFonts w:ascii="Times New Roman" w:hAnsi="Times New Roman"/>
        </w:rPr>
      </w:pPr>
      <w:r w:rsidRPr="006722B4">
        <w:rPr>
          <w:rFonts w:ascii="Times New Roman" w:hAnsi="Times New Roman"/>
        </w:rPr>
        <w:t>文件升级说明记录了驱动文件的变更情况，打包时应以该文档为依据。</w:t>
      </w:r>
    </w:p>
    <w:p w:rsidR="003571F7" w:rsidRPr="006722B4" w:rsidRDefault="003571F7" w:rsidP="003571F7">
      <w:pPr>
        <w:pStyle w:val="2"/>
        <w:spacing w:before="156"/>
        <w:rPr>
          <w:rFonts w:ascii="Times New Roman" w:hAnsi="Times New Roman"/>
        </w:rPr>
      </w:pPr>
      <w:r w:rsidRPr="006722B4">
        <w:rPr>
          <w:rFonts w:ascii="Times New Roman" w:hAnsi="Times New Roman"/>
        </w:rPr>
        <w:t>更新文件说明</w:t>
      </w:r>
    </w:p>
    <w:tbl>
      <w:tblPr>
        <w:tblStyle w:val="a9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1278"/>
        <w:gridCol w:w="2833"/>
        <w:gridCol w:w="992"/>
        <w:gridCol w:w="2835"/>
      </w:tblGrid>
      <w:tr w:rsidR="00FC7932" w:rsidRPr="006722B4" w:rsidTr="00F83D18">
        <w:tc>
          <w:tcPr>
            <w:tcW w:w="851" w:type="dxa"/>
            <w:shd w:val="clear" w:color="auto" w:fill="00B050"/>
          </w:tcPr>
          <w:p w:rsidR="00FF64F8" w:rsidRPr="006722B4" w:rsidRDefault="00FF64F8" w:rsidP="00E50FEB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版本</w:t>
            </w:r>
          </w:p>
        </w:tc>
        <w:tc>
          <w:tcPr>
            <w:tcW w:w="1275" w:type="dxa"/>
            <w:shd w:val="clear" w:color="auto" w:fill="00B050"/>
          </w:tcPr>
          <w:p w:rsidR="00FF64F8" w:rsidRPr="006722B4" w:rsidRDefault="00FF64F8" w:rsidP="00E50FEB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日期</w:t>
            </w:r>
          </w:p>
        </w:tc>
        <w:tc>
          <w:tcPr>
            <w:tcW w:w="1278" w:type="dxa"/>
            <w:shd w:val="clear" w:color="auto" w:fill="00B050"/>
          </w:tcPr>
          <w:p w:rsidR="00FF64F8" w:rsidRPr="006722B4" w:rsidRDefault="00FF64F8" w:rsidP="00E50FEB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模块</w:t>
            </w:r>
          </w:p>
        </w:tc>
        <w:tc>
          <w:tcPr>
            <w:tcW w:w="2833" w:type="dxa"/>
            <w:shd w:val="clear" w:color="auto" w:fill="00B050"/>
          </w:tcPr>
          <w:p w:rsidR="00FF64F8" w:rsidRPr="006722B4" w:rsidRDefault="00FF64F8" w:rsidP="00E50FEB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文件</w:t>
            </w:r>
          </w:p>
        </w:tc>
        <w:tc>
          <w:tcPr>
            <w:tcW w:w="992" w:type="dxa"/>
            <w:shd w:val="clear" w:color="auto" w:fill="00B050"/>
          </w:tcPr>
          <w:p w:rsidR="00FF64F8" w:rsidRPr="006722B4" w:rsidRDefault="00FF64F8" w:rsidP="008F5873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变更</w:t>
            </w:r>
          </w:p>
        </w:tc>
        <w:tc>
          <w:tcPr>
            <w:tcW w:w="2835" w:type="dxa"/>
            <w:shd w:val="clear" w:color="auto" w:fill="00B050"/>
          </w:tcPr>
          <w:p w:rsidR="00FF64F8" w:rsidRPr="006722B4" w:rsidRDefault="00FF64F8" w:rsidP="00E50FEB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版本更新功能</w:t>
            </w:r>
          </w:p>
        </w:tc>
      </w:tr>
      <w:tr w:rsidR="008C084C" w:rsidRPr="006722B4" w:rsidTr="00F83D18">
        <w:tc>
          <w:tcPr>
            <w:tcW w:w="851" w:type="dxa"/>
            <w:vMerge w:val="restart"/>
            <w:vAlign w:val="center"/>
          </w:tcPr>
          <w:p w:rsidR="008C084C" w:rsidRPr="006722B4" w:rsidRDefault="008C084C" w:rsidP="00900FAD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V1.0.0</w:t>
            </w:r>
          </w:p>
        </w:tc>
        <w:tc>
          <w:tcPr>
            <w:tcW w:w="1275" w:type="dxa"/>
            <w:vAlign w:val="center"/>
          </w:tcPr>
          <w:p w:rsidR="008C084C" w:rsidRPr="006722B4" w:rsidRDefault="008C084C" w:rsidP="00900FAD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722B4">
              <w:rPr>
                <w:rFonts w:ascii="Times New Roman" w:hAnsi="Times New Roman"/>
                <w:szCs w:val="21"/>
              </w:rPr>
              <w:t>2013-05-17</w:t>
            </w:r>
          </w:p>
        </w:tc>
        <w:tc>
          <w:tcPr>
            <w:tcW w:w="1278" w:type="dxa"/>
            <w:vAlign w:val="center"/>
          </w:tcPr>
          <w:p w:rsidR="008C084C" w:rsidRPr="006722B4" w:rsidRDefault="008C084C" w:rsidP="00900FAD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总体</w:t>
            </w:r>
          </w:p>
        </w:tc>
        <w:tc>
          <w:tcPr>
            <w:tcW w:w="2833" w:type="dxa"/>
            <w:vAlign w:val="center"/>
          </w:tcPr>
          <w:p w:rsidR="008C084C" w:rsidRPr="006722B4" w:rsidRDefault="008C084C" w:rsidP="00900FAD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全部</w:t>
            </w:r>
          </w:p>
        </w:tc>
        <w:tc>
          <w:tcPr>
            <w:tcW w:w="992" w:type="dxa"/>
            <w:vAlign w:val="center"/>
          </w:tcPr>
          <w:p w:rsidR="008C084C" w:rsidRPr="006722B4" w:rsidRDefault="008C084C" w:rsidP="00900FA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:rsidR="008C084C" w:rsidRPr="006722B4" w:rsidRDefault="008C084C" w:rsidP="00900FAD">
            <w:pPr>
              <w:jc w:val="center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从</w:t>
            </w:r>
            <w:r w:rsidRPr="006722B4">
              <w:rPr>
                <w:rFonts w:ascii="Times New Roman" w:hAnsi="Times New Roman"/>
              </w:rPr>
              <w:t>CRYPTO</w:t>
            </w:r>
            <w:r w:rsidRPr="006722B4">
              <w:rPr>
                <w:rFonts w:ascii="Times New Roman" w:hAnsi="Times New Roman"/>
              </w:rPr>
              <w:t>分离出来，单独打包</w:t>
            </w:r>
          </w:p>
        </w:tc>
      </w:tr>
      <w:tr w:rsidR="008C084C" w:rsidRPr="006722B4" w:rsidTr="00F83D18">
        <w:tc>
          <w:tcPr>
            <w:tcW w:w="851" w:type="dxa"/>
            <w:vMerge/>
          </w:tcPr>
          <w:p w:rsidR="008C084C" w:rsidRPr="006722B4" w:rsidRDefault="008C084C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8C084C" w:rsidRPr="006722B4" w:rsidRDefault="008C084C" w:rsidP="00352A37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2013-07-09</w:t>
            </w:r>
          </w:p>
        </w:tc>
        <w:tc>
          <w:tcPr>
            <w:tcW w:w="1278" w:type="dxa"/>
            <w:vMerge w:val="restart"/>
            <w:vAlign w:val="center"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文鼎创</w:t>
            </w:r>
          </w:p>
        </w:tc>
        <w:tc>
          <w:tcPr>
            <w:tcW w:w="2833" w:type="dxa"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</w:t>
            </w:r>
          </w:p>
        </w:tc>
        <w:tc>
          <w:tcPr>
            <w:tcW w:w="992" w:type="dxa"/>
          </w:tcPr>
          <w:p w:rsidR="008C084C" w:rsidRPr="006722B4" w:rsidRDefault="008C084C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升级到</w:t>
            </w:r>
            <w:r w:rsidRPr="006722B4">
              <w:rPr>
                <w:rFonts w:ascii="Times New Roman" w:hAnsi="Times New Roman"/>
              </w:rPr>
              <w:t>v1.2.1.2</w:t>
            </w:r>
          </w:p>
        </w:tc>
      </w:tr>
      <w:tr w:rsidR="008C084C" w:rsidRPr="006722B4" w:rsidTr="00F83D18">
        <w:trPr>
          <w:trHeight w:val="355"/>
        </w:trPr>
        <w:tc>
          <w:tcPr>
            <w:tcW w:w="851" w:type="dxa"/>
            <w:vMerge/>
          </w:tcPr>
          <w:p w:rsidR="008C084C" w:rsidRPr="006722B4" w:rsidRDefault="008C084C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  <w:vAlign w:val="center"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992" w:type="dxa"/>
          </w:tcPr>
          <w:p w:rsidR="008C084C" w:rsidRPr="006722B4" w:rsidRDefault="008C084C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签名值更新</w:t>
            </w:r>
          </w:p>
        </w:tc>
      </w:tr>
      <w:tr w:rsidR="008C084C" w:rsidRPr="006722B4" w:rsidTr="00F83D18">
        <w:tc>
          <w:tcPr>
            <w:tcW w:w="851" w:type="dxa"/>
            <w:vMerge/>
          </w:tcPr>
          <w:p w:rsidR="008C084C" w:rsidRPr="006722B4" w:rsidRDefault="008C084C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  <w:vAlign w:val="center"/>
          </w:tcPr>
          <w:p w:rsidR="008C084C" w:rsidRPr="006722B4" w:rsidRDefault="008C084C" w:rsidP="00C571C2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BD42C1" w:rsidRPr="006722B4" w:rsidRDefault="00BD42C1" w:rsidP="00BD42C1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厂家驱动文件增加</w:t>
            </w:r>
            <w:r w:rsidRPr="006722B4">
              <w:rPr>
                <w:rFonts w:ascii="Times New Roman" w:hAnsi="Times New Roman"/>
              </w:rPr>
              <w:t>SJK1217Pkcs.dll</w:t>
            </w:r>
            <w:r w:rsidRPr="006722B4">
              <w:rPr>
                <w:rFonts w:ascii="Times New Roman" w:hAnsi="Times New Roman"/>
              </w:rPr>
              <w:t>，更新</w:t>
            </w:r>
            <w:r w:rsidRPr="006722B4">
              <w:rPr>
                <w:rFonts w:ascii="Times New Roman" w:hAnsi="Times New Roman"/>
              </w:rPr>
              <w:t>SJK1217CFG.bin</w:t>
            </w:r>
            <w:r w:rsidRPr="006722B4">
              <w:rPr>
                <w:rFonts w:ascii="Times New Roman" w:hAnsi="Times New Roman"/>
              </w:rPr>
              <w:t>、</w:t>
            </w:r>
            <w:r w:rsidRPr="006722B4">
              <w:rPr>
                <w:rFonts w:ascii="Times New Roman" w:hAnsi="Times New Roman"/>
              </w:rPr>
              <w:t>SJK1217API.dll</w:t>
            </w:r>
            <w:r w:rsidRPr="006722B4">
              <w:rPr>
                <w:rFonts w:ascii="Times New Roman" w:hAnsi="Times New Roman"/>
              </w:rPr>
              <w:t>、</w:t>
            </w:r>
            <w:r w:rsidRPr="006722B4">
              <w:rPr>
                <w:rFonts w:ascii="Times New Roman" w:hAnsi="Times New Roman"/>
              </w:rPr>
              <w:t>SJK1217CSP.dll</w:t>
            </w:r>
            <w:r w:rsidRPr="006722B4">
              <w:rPr>
                <w:rFonts w:ascii="Times New Roman" w:hAnsi="Times New Roman"/>
              </w:rPr>
              <w:t>、</w:t>
            </w:r>
            <w:r w:rsidRPr="006722B4">
              <w:rPr>
                <w:rFonts w:ascii="Times New Roman" w:hAnsi="Times New Roman"/>
              </w:rPr>
              <w:t>SJK1217CSPSi.dll</w:t>
            </w:r>
            <w:r w:rsidRPr="006722B4">
              <w:rPr>
                <w:rFonts w:ascii="Times New Roman" w:hAnsi="Times New Roman"/>
              </w:rPr>
              <w:t>、</w:t>
            </w:r>
            <w:r w:rsidRPr="006722B4">
              <w:rPr>
                <w:rFonts w:ascii="Times New Roman" w:hAnsi="Times New Roman"/>
              </w:rPr>
              <w:t>SJK1217Drv00.dll</w:t>
            </w:r>
            <w:r w:rsidRPr="006722B4">
              <w:rPr>
                <w:rFonts w:ascii="Times New Roman" w:hAnsi="Times New Roman"/>
              </w:rPr>
              <w:t>；</w:t>
            </w:r>
          </w:p>
          <w:p w:rsidR="008C084C" w:rsidRPr="006722B4" w:rsidRDefault="00BD42C1" w:rsidP="00BD42C1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文件路径修改</w:t>
            </w:r>
          </w:p>
        </w:tc>
        <w:tc>
          <w:tcPr>
            <w:tcW w:w="992" w:type="dxa"/>
          </w:tcPr>
          <w:p w:rsidR="008C084C" w:rsidRPr="006722B4" w:rsidRDefault="00211555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8C084C" w:rsidRPr="006722B4" w:rsidRDefault="00E431E5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更新到</w:t>
            </w:r>
            <w:r w:rsidRPr="006722B4">
              <w:rPr>
                <w:rFonts w:ascii="Times New Roman" w:hAnsi="Times New Roman"/>
              </w:rPr>
              <w:t>V1.4</w:t>
            </w:r>
            <w:r w:rsidRPr="006722B4">
              <w:rPr>
                <w:rFonts w:ascii="Times New Roman" w:hAnsi="Times New Roman"/>
              </w:rPr>
              <w:t>的厂家驱动</w:t>
            </w:r>
            <w:r w:rsidR="003812C9" w:rsidRPr="006722B4">
              <w:rPr>
                <w:rFonts w:ascii="Times New Roman" w:hAnsi="Times New Roman"/>
              </w:rPr>
              <w:t>。解决签名退出时导致</w:t>
            </w:r>
            <w:r w:rsidR="003812C9" w:rsidRPr="006722B4">
              <w:rPr>
                <w:rFonts w:ascii="Times New Roman" w:hAnsi="Times New Roman"/>
              </w:rPr>
              <w:t>KeyX</w:t>
            </w:r>
            <w:r w:rsidR="003812C9" w:rsidRPr="006722B4">
              <w:rPr>
                <w:rFonts w:ascii="Times New Roman" w:hAnsi="Times New Roman"/>
              </w:rPr>
              <w:t>崩溃的问题</w:t>
            </w:r>
          </w:p>
        </w:tc>
      </w:tr>
      <w:tr w:rsidR="001C7B48" w:rsidRPr="006722B4" w:rsidTr="00F83D18">
        <w:tc>
          <w:tcPr>
            <w:tcW w:w="851" w:type="dxa"/>
            <w:vMerge w:val="restart"/>
          </w:tcPr>
          <w:p w:rsidR="001C7B48" w:rsidRPr="006722B4" w:rsidRDefault="001C7B48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V1.0.1</w:t>
            </w:r>
          </w:p>
        </w:tc>
        <w:tc>
          <w:tcPr>
            <w:tcW w:w="1275" w:type="dxa"/>
            <w:vMerge w:val="restart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2013-07-22</w:t>
            </w:r>
          </w:p>
        </w:tc>
        <w:tc>
          <w:tcPr>
            <w:tcW w:w="1278" w:type="dxa"/>
            <w:vAlign w:val="center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海泰</w:t>
            </w:r>
          </w:p>
        </w:tc>
        <w:tc>
          <w:tcPr>
            <w:tcW w:w="2833" w:type="dxa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HTEKey.dll</w:t>
            </w:r>
            <w:r w:rsidR="003B6C20" w:rsidRPr="006722B4">
              <w:rPr>
                <w:rFonts w:ascii="Times New Roman" w:hAnsi="Times New Roman"/>
              </w:rPr>
              <w:t>、</w:t>
            </w:r>
            <w:r w:rsidR="003B6C20" w:rsidRPr="006722B4">
              <w:rPr>
                <w:rFonts w:ascii="Times New Roman" w:hAnsi="Times New Roman"/>
              </w:rPr>
              <w:t>NETCAKeyHT_64.reg</w:t>
            </w:r>
          </w:p>
        </w:tc>
        <w:tc>
          <w:tcPr>
            <w:tcW w:w="992" w:type="dxa"/>
          </w:tcPr>
          <w:p w:rsidR="001C7B48" w:rsidRPr="006722B4" w:rsidRDefault="001C7B48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更新。数据读写接口：支持从任意位移读写数据</w:t>
            </w:r>
          </w:p>
        </w:tc>
      </w:tr>
      <w:tr w:rsidR="001C7B48" w:rsidRPr="006722B4" w:rsidTr="00F83D18">
        <w:tc>
          <w:tcPr>
            <w:tcW w:w="851" w:type="dxa"/>
            <w:vMerge/>
          </w:tcPr>
          <w:p w:rsidR="001C7B48" w:rsidRPr="006722B4" w:rsidRDefault="001C7B48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文鼎创</w:t>
            </w:r>
          </w:p>
        </w:tc>
        <w:tc>
          <w:tcPr>
            <w:tcW w:w="2833" w:type="dxa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</w:t>
            </w:r>
            <w:r w:rsidRPr="006722B4">
              <w:rPr>
                <w:rFonts w:ascii="Times New Roman" w:hAnsi="Times New Roman"/>
              </w:rPr>
              <w:t>、</w:t>
            </w:r>
            <w:r w:rsidR="00F23979" w:rsidRPr="006722B4" w:rsidDel="00055566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992" w:type="dxa"/>
          </w:tcPr>
          <w:p w:rsidR="001C7B48" w:rsidRPr="006722B4" w:rsidRDefault="001C7B48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更新：解决数据读接口不完善之处</w:t>
            </w:r>
          </w:p>
        </w:tc>
      </w:tr>
      <w:tr w:rsidR="001C7B48" w:rsidRPr="006722B4" w:rsidTr="00F83D18">
        <w:tc>
          <w:tcPr>
            <w:tcW w:w="851" w:type="dxa"/>
            <w:vMerge/>
          </w:tcPr>
          <w:p w:rsidR="001C7B48" w:rsidRPr="006722B4" w:rsidRDefault="001C7B48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2013-08-02</w:t>
            </w:r>
          </w:p>
        </w:tc>
        <w:tc>
          <w:tcPr>
            <w:tcW w:w="1278" w:type="dxa"/>
            <w:vAlign w:val="center"/>
          </w:tcPr>
          <w:p w:rsidR="001C7B48" w:rsidRPr="006722B4" w:rsidRDefault="001C7B48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文鼎创</w:t>
            </w:r>
          </w:p>
        </w:tc>
        <w:tc>
          <w:tcPr>
            <w:tcW w:w="2833" w:type="dxa"/>
          </w:tcPr>
          <w:p w:rsidR="001C7B48" w:rsidRPr="006722B4" w:rsidRDefault="001C7B48" w:rsidP="0066418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</w:t>
            </w:r>
            <w:r w:rsidRPr="006722B4">
              <w:rPr>
                <w:rFonts w:ascii="Times New Roman" w:hAnsi="Times New Roman"/>
              </w:rPr>
              <w:t>、</w:t>
            </w:r>
            <w:r w:rsidR="0066418E" w:rsidRPr="006722B4" w:rsidDel="00055566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992" w:type="dxa"/>
          </w:tcPr>
          <w:p w:rsidR="001C7B48" w:rsidRPr="006722B4" w:rsidRDefault="00026973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1C7B48" w:rsidRPr="006722B4" w:rsidRDefault="00DC3D85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升级到</w:t>
            </w:r>
            <w:r w:rsidRPr="006722B4">
              <w:rPr>
                <w:rFonts w:ascii="Times New Roman" w:hAnsi="Times New Roman"/>
              </w:rPr>
              <w:t>V1.2.1.4</w:t>
            </w:r>
            <w:r w:rsidRPr="006722B4">
              <w:rPr>
                <w:rFonts w:ascii="Times New Roman" w:hAnsi="Times New Roman"/>
              </w:rPr>
              <w:t>，增加用户</w:t>
            </w:r>
            <w:r w:rsidRPr="006722B4">
              <w:rPr>
                <w:rFonts w:ascii="Times New Roman" w:hAnsi="Times New Roman"/>
              </w:rPr>
              <w:t>PIN</w:t>
            </w:r>
            <w:r w:rsidRPr="006722B4">
              <w:rPr>
                <w:rFonts w:ascii="Times New Roman" w:hAnsi="Times New Roman"/>
              </w:rPr>
              <w:t>剩余次数的接口暴露</w:t>
            </w:r>
          </w:p>
        </w:tc>
      </w:tr>
      <w:tr w:rsidR="008C2679" w:rsidRPr="006722B4" w:rsidTr="00F83D18">
        <w:tc>
          <w:tcPr>
            <w:tcW w:w="851" w:type="dxa"/>
            <w:vMerge w:val="restart"/>
          </w:tcPr>
          <w:p w:rsidR="008C2679" w:rsidRPr="006722B4" w:rsidRDefault="008C2679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V1.0.2</w:t>
            </w:r>
          </w:p>
        </w:tc>
        <w:tc>
          <w:tcPr>
            <w:tcW w:w="1275" w:type="dxa"/>
            <w:vMerge w:val="restart"/>
          </w:tcPr>
          <w:p w:rsidR="008C2679" w:rsidRPr="006722B4" w:rsidRDefault="008C2679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2014-04-02</w:t>
            </w:r>
          </w:p>
        </w:tc>
        <w:tc>
          <w:tcPr>
            <w:tcW w:w="1278" w:type="dxa"/>
            <w:vAlign w:val="center"/>
          </w:tcPr>
          <w:p w:rsidR="008C2679" w:rsidRPr="006722B4" w:rsidRDefault="008C2679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飞天</w:t>
            </w:r>
            <w:r w:rsidRPr="006722B4">
              <w:rPr>
                <w:rFonts w:ascii="Times New Roman" w:hAnsi="Times New Roman"/>
              </w:rPr>
              <w:t>3003</w:t>
            </w:r>
          </w:p>
        </w:tc>
        <w:tc>
          <w:tcPr>
            <w:tcW w:w="2833" w:type="dxa"/>
          </w:tcPr>
          <w:p w:rsidR="008C2679" w:rsidRPr="006722B4" w:rsidRDefault="008C2679" w:rsidP="0066418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Epass3003Prov.dll</w:t>
            </w:r>
          </w:p>
          <w:p w:rsidR="008C2679" w:rsidRPr="006722B4" w:rsidRDefault="008C2679" w:rsidP="0066418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NETCAKeyFT3_64.reg</w:t>
            </w:r>
          </w:p>
        </w:tc>
        <w:tc>
          <w:tcPr>
            <w:tcW w:w="992" w:type="dxa"/>
          </w:tcPr>
          <w:p w:rsidR="008C2679" w:rsidRPr="006722B4" w:rsidRDefault="008C2679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8C2679" w:rsidRPr="006722B4" w:rsidRDefault="008C2679" w:rsidP="008C2679">
            <w:pPr>
              <w:jc w:val="left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1</w:t>
            </w:r>
            <w:r w:rsidRPr="006722B4">
              <w:rPr>
                <w:rFonts w:ascii="Times New Roman" w:hAnsi="Times New Roman"/>
              </w:rPr>
              <w:t>、解决了用户身份与管理身份冲突的问题，内存泄露的问题</w:t>
            </w:r>
          </w:p>
          <w:p w:rsidR="008C2679" w:rsidRPr="006722B4" w:rsidRDefault="008C2679" w:rsidP="008C2679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</w:t>
            </w:r>
            <w:r w:rsidRPr="006722B4">
              <w:rPr>
                <w:rFonts w:ascii="Times New Roman" w:hAnsi="Times New Roman"/>
              </w:rPr>
              <w:t>、增加了数据操作的接口。</w:t>
            </w:r>
          </w:p>
        </w:tc>
      </w:tr>
      <w:tr w:rsidR="008C2679" w:rsidRPr="006722B4" w:rsidTr="00F83D18">
        <w:tc>
          <w:tcPr>
            <w:tcW w:w="851" w:type="dxa"/>
            <w:vMerge/>
          </w:tcPr>
          <w:p w:rsidR="008C2679" w:rsidRPr="006722B4" w:rsidRDefault="008C2679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8C2679" w:rsidRPr="006722B4" w:rsidRDefault="008C2679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8C2679" w:rsidRPr="006722B4" w:rsidRDefault="008C2679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文鼎创</w:t>
            </w:r>
          </w:p>
        </w:tc>
        <w:tc>
          <w:tcPr>
            <w:tcW w:w="2833" w:type="dxa"/>
          </w:tcPr>
          <w:p w:rsidR="008C2679" w:rsidRPr="006722B4" w:rsidRDefault="008C2679" w:rsidP="0066418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</w:t>
            </w:r>
          </w:p>
          <w:p w:rsidR="008C2679" w:rsidRPr="006722B4" w:rsidRDefault="008C2679" w:rsidP="0066418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lastRenderedPageBreak/>
              <w:t>NETCAKeyMwES_64.reg</w:t>
            </w:r>
          </w:p>
        </w:tc>
        <w:tc>
          <w:tcPr>
            <w:tcW w:w="992" w:type="dxa"/>
          </w:tcPr>
          <w:p w:rsidR="008C2679" w:rsidRPr="006722B4" w:rsidRDefault="008C2679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lastRenderedPageBreak/>
              <w:t>Modify</w:t>
            </w:r>
          </w:p>
        </w:tc>
        <w:tc>
          <w:tcPr>
            <w:tcW w:w="2835" w:type="dxa"/>
          </w:tcPr>
          <w:p w:rsidR="008C2679" w:rsidRPr="006722B4" w:rsidRDefault="008C2679" w:rsidP="008C2679">
            <w:pPr>
              <w:jc w:val="left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同时支持</w:t>
            </w:r>
            <w:r w:rsidRPr="006722B4">
              <w:rPr>
                <w:rFonts w:ascii="Times New Roman" w:hAnsi="Times New Roman"/>
              </w:rPr>
              <w:t>SM2</w:t>
            </w:r>
            <w:r w:rsidRPr="006722B4">
              <w:rPr>
                <w:rFonts w:ascii="Times New Roman" w:hAnsi="Times New Roman"/>
              </w:rPr>
              <w:t>的</w:t>
            </w:r>
            <w:r w:rsidRPr="006722B4">
              <w:rPr>
                <w:rFonts w:ascii="Times New Roman" w:hAnsi="Times New Roman"/>
              </w:rPr>
              <w:t>Key</w:t>
            </w:r>
            <w:r w:rsidRPr="006722B4">
              <w:rPr>
                <w:rFonts w:ascii="Times New Roman" w:hAnsi="Times New Roman"/>
              </w:rPr>
              <w:t>与旧款</w:t>
            </w:r>
            <w:r w:rsidRPr="006722B4">
              <w:rPr>
                <w:rFonts w:ascii="Times New Roman" w:hAnsi="Times New Roman"/>
              </w:rPr>
              <w:lastRenderedPageBreak/>
              <w:t>的</w:t>
            </w:r>
            <w:r w:rsidRPr="006722B4">
              <w:rPr>
                <w:rFonts w:ascii="Times New Roman" w:hAnsi="Times New Roman"/>
              </w:rPr>
              <w:t>Key</w:t>
            </w:r>
          </w:p>
        </w:tc>
      </w:tr>
      <w:tr w:rsidR="008C2679" w:rsidRPr="006722B4" w:rsidTr="00F83D18">
        <w:tc>
          <w:tcPr>
            <w:tcW w:w="851" w:type="dxa"/>
            <w:vMerge/>
          </w:tcPr>
          <w:p w:rsidR="008C2679" w:rsidRPr="006722B4" w:rsidRDefault="008C2679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8C2679" w:rsidRPr="006722B4" w:rsidRDefault="008C2679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8C2679" w:rsidRPr="006722B4" w:rsidRDefault="008C2679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全部设备</w:t>
            </w:r>
          </w:p>
        </w:tc>
        <w:tc>
          <w:tcPr>
            <w:tcW w:w="2833" w:type="dxa"/>
          </w:tcPr>
          <w:p w:rsidR="008C2679" w:rsidRPr="006722B4" w:rsidRDefault="008C2679" w:rsidP="0066418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XX.dll_device.ini</w:t>
            </w:r>
          </w:p>
        </w:tc>
        <w:tc>
          <w:tcPr>
            <w:tcW w:w="992" w:type="dxa"/>
          </w:tcPr>
          <w:p w:rsidR="008C2679" w:rsidRPr="006722B4" w:rsidRDefault="008C2679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8C2679" w:rsidRPr="006722B4" w:rsidRDefault="008C2679" w:rsidP="008C2679">
            <w:pPr>
              <w:jc w:val="left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增加驱动检测的配置文件</w:t>
            </w:r>
          </w:p>
        </w:tc>
      </w:tr>
      <w:tr w:rsidR="00647A0F" w:rsidRPr="006722B4" w:rsidTr="00F83D18">
        <w:tc>
          <w:tcPr>
            <w:tcW w:w="851" w:type="dxa"/>
          </w:tcPr>
          <w:p w:rsidR="00647A0F" w:rsidRPr="006722B4" w:rsidRDefault="00647A0F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V1.1.0</w:t>
            </w:r>
          </w:p>
        </w:tc>
        <w:tc>
          <w:tcPr>
            <w:tcW w:w="1275" w:type="dxa"/>
          </w:tcPr>
          <w:p w:rsidR="00647A0F" w:rsidRPr="006722B4" w:rsidRDefault="00647A0F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2014-10-24</w:t>
            </w:r>
          </w:p>
        </w:tc>
        <w:tc>
          <w:tcPr>
            <w:tcW w:w="1278" w:type="dxa"/>
            <w:vAlign w:val="center"/>
          </w:tcPr>
          <w:p w:rsidR="00647A0F" w:rsidRPr="006722B4" w:rsidRDefault="00647A0F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文鼎创</w:t>
            </w:r>
          </w:p>
        </w:tc>
        <w:tc>
          <w:tcPr>
            <w:tcW w:w="2833" w:type="dxa"/>
          </w:tcPr>
          <w:p w:rsidR="00647A0F" w:rsidRPr="006722B4" w:rsidRDefault="00647A0F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</w:t>
            </w:r>
          </w:p>
          <w:p w:rsidR="00647A0F" w:rsidRPr="006722B4" w:rsidRDefault="00647A0F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ESKeyProv.dll_device.ini</w:t>
            </w:r>
          </w:p>
          <w:p w:rsidR="00647A0F" w:rsidRPr="006722B4" w:rsidRDefault="00647A0F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992" w:type="dxa"/>
          </w:tcPr>
          <w:p w:rsidR="00647A0F" w:rsidRPr="006722B4" w:rsidRDefault="00647A0F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647A0F" w:rsidRPr="006722B4" w:rsidRDefault="00647A0F" w:rsidP="008C2679">
            <w:pPr>
              <w:jc w:val="left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修复</w:t>
            </w:r>
            <w:r w:rsidRPr="006722B4">
              <w:rPr>
                <w:rFonts w:ascii="Times New Roman" w:hAnsi="Times New Roman"/>
              </w:rPr>
              <w:t>bug</w:t>
            </w:r>
            <w:r w:rsidRPr="006722B4">
              <w:rPr>
                <w:rFonts w:ascii="Times New Roman" w:hAnsi="Times New Roman"/>
              </w:rPr>
              <w:t>：</w:t>
            </w:r>
            <w:r w:rsidRPr="006722B4">
              <w:rPr>
                <w:rFonts w:ascii="Times New Roman" w:hAnsi="Times New Roman"/>
              </w:rPr>
              <w:t>SM2</w:t>
            </w:r>
            <w:r w:rsidRPr="006722B4">
              <w:rPr>
                <w:rFonts w:ascii="Times New Roman" w:hAnsi="Times New Roman"/>
              </w:rPr>
              <w:t>解密失败</w:t>
            </w:r>
          </w:p>
        </w:tc>
      </w:tr>
      <w:tr w:rsidR="007242C4" w:rsidRPr="006722B4" w:rsidTr="00F83D18">
        <w:tc>
          <w:tcPr>
            <w:tcW w:w="851" w:type="dxa"/>
            <w:vMerge w:val="restart"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V2.0.0</w:t>
            </w:r>
          </w:p>
        </w:tc>
        <w:tc>
          <w:tcPr>
            <w:tcW w:w="1275" w:type="dxa"/>
            <w:vMerge w:val="restart"/>
          </w:tcPr>
          <w:p w:rsidR="007242C4" w:rsidRPr="006722B4" w:rsidRDefault="007242C4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2014-12-09</w:t>
            </w:r>
          </w:p>
        </w:tc>
        <w:tc>
          <w:tcPr>
            <w:tcW w:w="1278" w:type="dxa"/>
            <w:vAlign w:val="center"/>
          </w:tcPr>
          <w:p w:rsidR="007242C4" w:rsidRPr="006722B4" w:rsidRDefault="007242C4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海泰</w:t>
            </w:r>
            <w:r w:rsidRPr="006722B4">
              <w:rPr>
                <w:rFonts w:ascii="Times New Roman" w:hAnsi="Times New Roman"/>
              </w:rPr>
              <w:t>SM2</w:t>
            </w:r>
          </w:p>
        </w:tc>
        <w:tc>
          <w:tcPr>
            <w:tcW w:w="2833" w:type="dxa"/>
          </w:tcPr>
          <w:p w:rsidR="007242C4" w:rsidRPr="006722B4" w:rsidRDefault="007242C4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HaiTaiSM2Key.dll</w:t>
            </w:r>
          </w:p>
          <w:p w:rsidR="007242C4" w:rsidRPr="006722B4" w:rsidRDefault="007242C4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HaiTaiSM2Key.dll_device.ini</w:t>
            </w:r>
          </w:p>
          <w:p w:rsidR="007242C4" w:rsidRPr="006722B4" w:rsidRDefault="007242C4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NETCAKeyHTSM2.reg</w:t>
            </w:r>
          </w:p>
        </w:tc>
        <w:tc>
          <w:tcPr>
            <w:tcW w:w="992" w:type="dxa"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7242C4" w:rsidRPr="006722B4" w:rsidRDefault="007242C4" w:rsidP="008C2679">
            <w:pPr>
              <w:jc w:val="left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</w:t>
            </w:r>
            <w:r w:rsidRPr="006722B4">
              <w:rPr>
                <w:rFonts w:ascii="Times New Roman" w:hAnsi="Times New Roman"/>
              </w:rPr>
              <w:t>1.2.0.0</w:t>
            </w:r>
          </w:p>
        </w:tc>
      </w:tr>
      <w:tr w:rsidR="007242C4" w:rsidRPr="006722B4" w:rsidTr="00F83D18">
        <w:tc>
          <w:tcPr>
            <w:tcW w:w="851" w:type="dxa"/>
            <w:vMerge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7242C4" w:rsidRPr="006722B4" w:rsidRDefault="007242C4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7242C4" w:rsidRPr="006722B4" w:rsidRDefault="007242C4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飞天</w:t>
            </w:r>
            <w:r w:rsidRPr="006722B4">
              <w:rPr>
                <w:rFonts w:ascii="Times New Roman" w:hAnsi="Times New Roman"/>
              </w:rPr>
              <w:t>SM2</w:t>
            </w:r>
          </w:p>
        </w:tc>
        <w:tc>
          <w:tcPr>
            <w:tcW w:w="2833" w:type="dxa"/>
          </w:tcPr>
          <w:p w:rsidR="007242C4" w:rsidRPr="006722B4" w:rsidRDefault="007242C4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FeiTianSM2Key.dll</w:t>
            </w:r>
          </w:p>
          <w:p w:rsidR="007242C4" w:rsidRPr="006722B4" w:rsidRDefault="007242C4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FeiTianSM2Key.dll_device.ini</w:t>
            </w:r>
          </w:p>
          <w:p w:rsidR="007242C4" w:rsidRPr="006722B4" w:rsidRDefault="007242C4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NETCAKeyFTSM2.reg</w:t>
            </w:r>
          </w:p>
        </w:tc>
        <w:tc>
          <w:tcPr>
            <w:tcW w:w="992" w:type="dxa"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7242C4" w:rsidRPr="006722B4" w:rsidRDefault="007242C4" w:rsidP="008C2679">
            <w:pPr>
              <w:jc w:val="left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</w:t>
            </w:r>
            <w:r w:rsidRPr="006722B4">
              <w:rPr>
                <w:rFonts w:ascii="Times New Roman" w:hAnsi="Times New Roman"/>
              </w:rPr>
              <w:t>1.2.0.1</w:t>
            </w:r>
          </w:p>
        </w:tc>
      </w:tr>
      <w:tr w:rsidR="007242C4" w:rsidRPr="006722B4" w:rsidTr="00F83D18">
        <w:tc>
          <w:tcPr>
            <w:tcW w:w="851" w:type="dxa"/>
            <w:vMerge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7242C4" w:rsidRPr="006722B4" w:rsidRDefault="007242C4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2014-12-12</w:t>
            </w:r>
          </w:p>
        </w:tc>
        <w:tc>
          <w:tcPr>
            <w:tcW w:w="1278" w:type="dxa"/>
            <w:vAlign w:val="center"/>
          </w:tcPr>
          <w:p w:rsidR="007242C4" w:rsidRPr="006722B4" w:rsidRDefault="007242C4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全部设备</w:t>
            </w:r>
          </w:p>
        </w:tc>
        <w:tc>
          <w:tcPr>
            <w:tcW w:w="2833" w:type="dxa"/>
          </w:tcPr>
          <w:p w:rsidR="007242C4" w:rsidRPr="006722B4" w:rsidRDefault="007242C4" w:rsidP="00647A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XX.dll_</w:t>
            </w:r>
            <w:r w:rsidRPr="00CA253F">
              <w:rPr>
                <w:rFonts w:ascii="Times New Roman" w:hAnsi="Times New Roman"/>
              </w:rPr>
              <w:t>driver</w:t>
            </w:r>
            <w:r w:rsidRPr="00165227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7242C4" w:rsidRPr="006722B4" w:rsidRDefault="007242C4" w:rsidP="008C267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</w:t>
            </w:r>
            <w:r w:rsidRPr="006722B4">
              <w:rPr>
                <w:rFonts w:ascii="Times New Roman" w:hAnsi="Times New Roman"/>
              </w:rPr>
              <w:t>检测的配置文件</w:t>
            </w:r>
          </w:p>
        </w:tc>
      </w:tr>
      <w:tr w:rsidR="007242C4" w:rsidRPr="006722B4" w:rsidTr="00F83D18">
        <w:trPr>
          <w:trHeight w:val="623"/>
        </w:trPr>
        <w:tc>
          <w:tcPr>
            <w:tcW w:w="851" w:type="dxa"/>
            <w:vMerge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7242C4" w:rsidRDefault="007242C4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7242C4" w:rsidRPr="006722B4" w:rsidRDefault="007242C4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SM2</w:t>
            </w:r>
          </w:p>
        </w:tc>
        <w:tc>
          <w:tcPr>
            <w:tcW w:w="2833" w:type="dxa"/>
          </w:tcPr>
          <w:p w:rsidR="007242C4" w:rsidRPr="006722B4" w:rsidRDefault="007242C4" w:rsidP="007242C4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FeiTianSM2Key.dll</w:t>
            </w:r>
          </w:p>
          <w:p w:rsidR="007242C4" w:rsidRPr="006722B4" w:rsidRDefault="007242C4" w:rsidP="007242C4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FeiTianSM2Key.dll_device.ini</w:t>
            </w:r>
          </w:p>
          <w:p w:rsidR="007242C4" w:rsidRDefault="007242C4" w:rsidP="00647A0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NETCAKeyFTSM2.reg</w:t>
            </w:r>
          </w:p>
        </w:tc>
        <w:tc>
          <w:tcPr>
            <w:tcW w:w="992" w:type="dxa"/>
          </w:tcPr>
          <w:p w:rsidR="007242C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7242C4" w:rsidRDefault="007242C4" w:rsidP="008C267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 w:hint="eastAsia"/>
              </w:rPr>
              <w:t>Bug</w:t>
            </w:r>
            <w:r>
              <w:rPr>
                <w:rFonts w:ascii="Times New Roman" w:hAnsi="Times New Roman" w:hint="eastAsia"/>
              </w:rPr>
              <w:t>：导入密钥对的时候，程序崩溃</w:t>
            </w:r>
          </w:p>
        </w:tc>
      </w:tr>
      <w:tr w:rsidR="007242C4" w:rsidRPr="006722B4" w:rsidTr="00F83D18">
        <w:trPr>
          <w:trHeight w:val="622"/>
        </w:trPr>
        <w:tc>
          <w:tcPr>
            <w:tcW w:w="851" w:type="dxa"/>
            <w:vMerge/>
          </w:tcPr>
          <w:p w:rsidR="007242C4" w:rsidRPr="006722B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7242C4" w:rsidRDefault="007242C4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  <w:vAlign w:val="center"/>
          </w:tcPr>
          <w:p w:rsidR="007242C4" w:rsidRDefault="007242C4" w:rsidP="00C571C2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7242C4" w:rsidRPr="006722B4" w:rsidRDefault="007242C4" w:rsidP="007242C4">
            <w:pPr>
              <w:rPr>
                <w:rFonts w:ascii="Times New Roman" w:hAnsi="Times New Roman"/>
              </w:rPr>
            </w:pPr>
            <w:r w:rsidRPr="00E009B3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992" w:type="dxa"/>
          </w:tcPr>
          <w:p w:rsidR="007242C4" w:rsidRDefault="007242C4" w:rsidP="00C571C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7242C4" w:rsidRPr="00F53D08" w:rsidRDefault="007242C4" w:rsidP="008C2679">
            <w:pPr>
              <w:jc w:val="left"/>
            </w:pPr>
            <w:r w:rsidRPr="00F53D08">
              <w:rPr>
                <w:rFonts w:hint="eastAsia"/>
              </w:rPr>
              <w:t>消除每次插入设备都有</w:t>
            </w:r>
            <w:r w:rsidRPr="00F53D08">
              <w:t>“</w:t>
            </w:r>
            <w:r w:rsidRPr="00F53D08">
              <w:rPr>
                <w:rFonts w:hint="eastAsia"/>
              </w:rPr>
              <w:t>找不到驱动程序</w:t>
            </w:r>
            <w:r w:rsidRPr="00F53D08">
              <w:t>”</w:t>
            </w:r>
            <w:r w:rsidRPr="00F53D08">
              <w:rPr>
                <w:rFonts w:hint="eastAsia"/>
              </w:rPr>
              <w:t>的提示</w:t>
            </w:r>
          </w:p>
        </w:tc>
      </w:tr>
      <w:tr w:rsidR="00F45829" w:rsidRPr="00D14274" w:rsidTr="00F83D18">
        <w:trPr>
          <w:trHeight w:val="453"/>
        </w:trPr>
        <w:tc>
          <w:tcPr>
            <w:tcW w:w="851" w:type="dxa"/>
          </w:tcPr>
          <w:p w:rsidR="00F45829" w:rsidRPr="00D14274" w:rsidRDefault="00F45829" w:rsidP="00F4582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V2.0.1</w:t>
            </w:r>
          </w:p>
        </w:tc>
        <w:tc>
          <w:tcPr>
            <w:tcW w:w="1275" w:type="dxa"/>
          </w:tcPr>
          <w:p w:rsidR="00F45829" w:rsidRPr="00D14274" w:rsidRDefault="00F45829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2015-05-13</w:t>
            </w:r>
          </w:p>
        </w:tc>
        <w:tc>
          <w:tcPr>
            <w:tcW w:w="1278" w:type="dxa"/>
          </w:tcPr>
          <w:p w:rsidR="00F45829" w:rsidRPr="00D14274" w:rsidRDefault="00F45829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</w:t>
            </w:r>
          </w:p>
        </w:tc>
        <w:tc>
          <w:tcPr>
            <w:tcW w:w="2833" w:type="dxa"/>
          </w:tcPr>
          <w:p w:rsidR="00F45829" w:rsidRDefault="00F45829" w:rsidP="00C571C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F45829" w:rsidRDefault="00F45829" w:rsidP="00C571C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F45829" w:rsidRDefault="00F45829" w:rsidP="00C571C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  <w:p w:rsidR="00F45829" w:rsidRPr="00D14274" w:rsidRDefault="00F45829" w:rsidP="00C571C2">
            <w:pPr>
              <w:rPr>
                <w:rFonts w:ascii="Times New Roman" w:hAnsi="Times New Roman"/>
              </w:rPr>
            </w:pPr>
            <w:r w:rsidRPr="00CD75FA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992" w:type="dxa"/>
          </w:tcPr>
          <w:p w:rsidR="00F45829" w:rsidRPr="00D14274" w:rsidRDefault="00F45829" w:rsidP="00C571C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F45829" w:rsidRPr="00D14274" w:rsidRDefault="00F45829" w:rsidP="00C571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新增加的设备</w:t>
            </w:r>
          </w:p>
        </w:tc>
      </w:tr>
      <w:tr w:rsidR="00092F7F" w:rsidRPr="00D14274" w:rsidTr="00F83D18">
        <w:trPr>
          <w:trHeight w:val="453"/>
        </w:trPr>
        <w:tc>
          <w:tcPr>
            <w:tcW w:w="851" w:type="dxa"/>
            <w:vMerge w:val="restart"/>
          </w:tcPr>
          <w:p w:rsidR="00092F7F" w:rsidRDefault="00092F7F" w:rsidP="00F4582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V2.0.2</w:t>
            </w:r>
          </w:p>
        </w:tc>
        <w:tc>
          <w:tcPr>
            <w:tcW w:w="1275" w:type="dxa"/>
            <w:vMerge w:val="restart"/>
          </w:tcPr>
          <w:p w:rsidR="00092F7F" w:rsidRDefault="00092F7F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2015-07-09</w:t>
            </w:r>
          </w:p>
        </w:tc>
        <w:tc>
          <w:tcPr>
            <w:tcW w:w="1278" w:type="dxa"/>
          </w:tcPr>
          <w:p w:rsidR="00092F7F" w:rsidRDefault="00092F7F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</w:t>
            </w:r>
          </w:p>
        </w:tc>
        <w:tc>
          <w:tcPr>
            <w:tcW w:w="2833" w:type="dxa"/>
          </w:tcPr>
          <w:p w:rsidR="00092F7F" w:rsidRDefault="00092F7F" w:rsidP="00EE7DD9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092F7F" w:rsidRDefault="00092F7F" w:rsidP="00EE7DD9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092F7F" w:rsidRPr="00CF3987" w:rsidRDefault="00092F7F" w:rsidP="00EE7DD9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092F7F" w:rsidRDefault="00092F7F" w:rsidP="00EE7DD9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 xml:space="preserve">Modify </w:t>
            </w:r>
          </w:p>
        </w:tc>
        <w:tc>
          <w:tcPr>
            <w:tcW w:w="2835" w:type="dxa"/>
          </w:tcPr>
          <w:p w:rsidR="00092F7F" w:rsidRPr="00EE7DD9" w:rsidRDefault="00092F7F" w:rsidP="00EE7DD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</w:t>
            </w:r>
            <w:r w:rsidRPr="00EE7DD9">
              <w:rPr>
                <w:rFonts w:ascii="Times New Roman" w:hAnsi="Times New Roman" w:hint="eastAsia"/>
              </w:rPr>
              <w:t>增加了打印日志</w:t>
            </w:r>
          </w:p>
          <w:p w:rsidR="00092F7F" w:rsidRDefault="00092F7F" w:rsidP="00EE7DD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、增加重连卡片机制。当发送指令失败的时候，重新连接卡片</w:t>
            </w:r>
          </w:p>
        </w:tc>
      </w:tr>
      <w:tr w:rsidR="00092F7F" w:rsidRPr="00D14274" w:rsidTr="00F83D18">
        <w:trPr>
          <w:trHeight w:val="453"/>
        </w:trPr>
        <w:tc>
          <w:tcPr>
            <w:tcW w:w="851" w:type="dxa"/>
            <w:vMerge/>
          </w:tcPr>
          <w:p w:rsidR="00092F7F" w:rsidRDefault="00092F7F" w:rsidP="00F4582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092F7F" w:rsidRDefault="00092F7F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092F7F" w:rsidRDefault="00092F7F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海泰</w:t>
            </w:r>
            <w:r>
              <w:rPr>
                <w:rFonts w:ascii="Times New Roman" w:hAnsi="Times New Roman" w:hint="eastAsia"/>
              </w:rPr>
              <w:t>SM2</w:t>
            </w:r>
          </w:p>
        </w:tc>
        <w:tc>
          <w:tcPr>
            <w:tcW w:w="2833" w:type="dxa"/>
          </w:tcPr>
          <w:p w:rsidR="00092F7F" w:rsidRDefault="00092F7F" w:rsidP="00EE7DD9">
            <w:pPr>
              <w:rPr>
                <w:rFonts w:ascii="Times New Roman" w:hAnsi="Times New Roman"/>
              </w:rPr>
            </w:pPr>
            <w:r w:rsidRPr="006E6F0D">
              <w:rPr>
                <w:rFonts w:ascii="Times New Roman" w:hAnsi="Times New Roman"/>
              </w:rPr>
              <w:t>GEC20524.dll</w:t>
            </w:r>
          </w:p>
          <w:p w:rsidR="00092F7F" w:rsidRPr="00CF3987" w:rsidRDefault="00092F7F" w:rsidP="00EE7DD9">
            <w:pPr>
              <w:rPr>
                <w:rFonts w:ascii="Times New Roman" w:hAnsi="Times New Roman"/>
              </w:rPr>
            </w:pPr>
            <w:r w:rsidRPr="006E6F0D">
              <w:rPr>
                <w:rFonts w:ascii="Times New Roman" w:hAnsi="Times New Roman"/>
              </w:rPr>
              <w:t>HaitaiSM2Key.dll_driver.ini</w:t>
            </w:r>
          </w:p>
        </w:tc>
        <w:tc>
          <w:tcPr>
            <w:tcW w:w="992" w:type="dxa"/>
          </w:tcPr>
          <w:p w:rsidR="00092F7F" w:rsidRDefault="00092F7F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092F7F" w:rsidRDefault="00092F7F" w:rsidP="00C571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 w:hint="eastAsia"/>
              </w:rPr>
              <w:t>64</w:t>
            </w:r>
            <w:r>
              <w:rPr>
                <w:rFonts w:ascii="Times New Roman" w:hAnsi="Times New Roman" w:hint="eastAsia"/>
              </w:rPr>
              <w:t>位</w:t>
            </w:r>
            <w:r>
              <w:rPr>
                <w:rFonts w:ascii="Times New Roman" w:hAnsi="Times New Roman" w:hint="eastAsia"/>
              </w:rPr>
              <w:t>office</w:t>
            </w:r>
            <w:r>
              <w:rPr>
                <w:rFonts w:ascii="Times New Roman" w:hAnsi="Times New Roman" w:hint="eastAsia"/>
              </w:rPr>
              <w:t>签名崩溃的问题</w:t>
            </w:r>
          </w:p>
        </w:tc>
      </w:tr>
      <w:tr w:rsidR="00092F7F" w:rsidRPr="00D14274" w:rsidTr="00F83D18">
        <w:trPr>
          <w:trHeight w:val="453"/>
        </w:trPr>
        <w:tc>
          <w:tcPr>
            <w:tcW w:w="851" w:type="dxa"/>
            <w:vMerge/>
          </w:tcPr>
          <w:p w:rsidR="00092F7F" w:rsidRDefault="00092F7F" w:rsidP="00F4582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092F7F" w:rsidRDefault="00092F7F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092F7F" w:rsidRDefault="00092F7F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海泰</w:t>
            </w:r>
          </w:p>
        </w:tc>
        <w:tc>
          <w:tcPr>
            <w:tcW w:w="2833" w:type="dxa"/>
          </w:tcPr>
          <w:p w:rsidR="00092F7F" w:rsidRDefault="00092F7F" w:rsidP="00EE7DD9">
            <w:pPr>
              <w:rPr>
                <w:rFonts w:ascii="Times New Roman" w:hAnsi="Times New Roman"/>
              </w:rPr>
            </w:pPr>
            <w:r w:rsidRPr="00092F7F">
              <w:rPr>
                <w:rFonts w:ascii="Times New Roman" w:hAnsi="Times New Roman"/>
              </w:rPr>
              <w:t>GEC00001.dll</w:t>
            </w:r>
          </w:p>
          <w:p w:rsidR="00092F7F" w:rsidRPr="006E6F0D" w:rsidRDefault="00092F7F" w:rsidP="00EE7DD9">
            <w:pPr>
              <w:rPr>
                <w:rFonts w:ascii="Times New Roman" w:hAnsi="Times New Roman"/>
              </w:rPr>
            </w:pPr>
            <w:r w:rsidRPr="00092F7F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992" w:type="dxa"/>
          </w:tcPr>
          <w:p w:rsidR="00092F7F" w:rsidRPr="006722B4" w:rsidRDefault="00092F7F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092F7F" w:rsidRDefault="00092F7F" w:rsidP="00C571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 w:hint="eastAsia"/>
              </w:rPr>
              <w:t>64</w:t>
            </w:r>
            <w:r>
              <w:rPr>
                <w:rFonts w:ascii="Times New Roman" w:hAnsi="Times New Roman" w:hint="eastAsia"/>
              </w:rPr>
              <w:t>位</w:t>
            </w:r>
            <w:r>
              <w:rPr>
                <w:rFonts w:ascii="Times New Roman" w:hAnsi="Times New Roman" w:hint="eastAsia"/>
              </w:rPr>
              <w:t>office</w:t>
            </w:r>
            <w:r>
              <w:rPr>
                <w:rFonts w:ascii="Times New Roman" w:hAnsi="Times New Roman" w:hint="eastAsia"/>
              </w:rPr>
              <w:t>签名崩溃的问题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 w:val="restart"/>
          </w:tcPr>
          <w:p w:rsidR="001E5697" w:rsidRDefault="001E5697" w:rsidP="00F4582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V2.0.3</w:t>
            </w:r>
          </w:p>
        </w:tc>
        <w:tc>
          <w:tcPr>
            <w:tcW w:w="1275" w:type="dxa"/>
            <w:vMerge w:val="restart"/>
          </w:tcPr>
          <w:p w:rsidR="001E5697" w:rsidRDefault="001E5697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2015-08-07</w:t>
            </w:r>
          </w:p>
        </w:tc>
        <w:tc>
          <w:tcPr>
            <w:tcW w:w="1278" w:type="dxa"/>
          </w:tcPr>
          <w:p w:rsidR="001E5697" w:rsidRDefault="001E5697" w:rsidP="00C571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3000GM</w:t>
            </w:r>
          </w:p>
        </w:tc>
        <w:tc>
          <w:tcPr>
            <w:tcW w:w="2833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1E5697" w:rsidRPr="00092F7F" w:rsidRDefault="001E5697" w:rsidP="00EE7DD9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1E5697" w:rsidRPr="006722B4" w:rsidRDefault="001E5697" w:rsidP="00C571C2">
            <w:pPr>
              <w:rPr>
                <w:rFonts w:ascii="Times New Roman" w:eastAsiaTheme="minorEastAsia" w:hAnsi="Times New Roman"/>
                <w:szCs w:val="21"/>
              </w:rPr>
            </w:pPr>
            <w:r w:rsidRPr="006722B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1E5697" w:rsidRDefault="001E5697" w:rsidP="00C571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增加了</w:t>
            </w:r>
            <w:r>
              <w:rPr>
                <w:rFonts w:ascii="Times New Roman" w:hAnsi="Times New Roman"/>
              </w:rPr>
              <w:t>删除</w:t>
            </w:r>
            <w:r>
              <w:rPr>
                <w:rFonts w:ascii="Times New Roman" w:hAnsi="Times New Roman" w:hint="eastAsia"/>
              </w:rPr>
              <w:t>密钥</w:t>
            </w:r>
            <w:r>
              <w:rPr>
                <w:rFonts w:ascii="Times New Roman" w:hAnsi="Times New Roman"/>
              </w:rPr>
              <w:t>对</w:t>
            </w:r>
            <w:r>
              <w:rPr>
                <w:rFonts w:ascii="Times New Roman" w:hAnsi="Times New Roman" w:hint="eastAsia"/>
              </w:rPr>
              <w:t>功能</w:t>
            </w:r>
            <w:r>
              <w:rPr>
                <w:rFonts w:ascii="Times New Roman" w:hAnsi="Times New Roman"/>
              </w:rPr>
              <w:t>，并且增加了虚拟读写器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1E5697" w:rsidRDefault="001E569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3000_</w:t>
            </w:r>
            <w:r>
              <w:rPr>
                <w:rFonts w:ascii="Times New Roman" w:hAnsi="Times New Roman" w:hint="eastAsia"/>
              </w:rPr>
              <w:t>广州信息办</w:t>
            </w:r>
          </w:p>
        </w:tc>
        <w:tc>
          <w:tcPr>
            <w:tcW w:w="2833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1E5697" w:rsidRDefault="001E5697" w:rsidP="00CB0BBE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1E5697" w:rsidRPr="00CF3987" w:rsidRDefault="001E5697" w:rsidP="00CB0BBE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1E5697" w:rsidRPr="006722B4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835" w:type="dxa"/>
          </w:tcPr>
          <w:p w:rsidR="001E5697" w:rsidRPr="00CB0BBE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非标准版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海泰</w:t>
            </w:r>
            <w:r>
              <w:rPr>
                <w:rFonts w:ascii="Times New Roman" w:hAnsi="Times New Roman" w:hint="eastAsia"/>
              </w:rPr>
              <w:t>SM2</w:t>
            </w:r>
          </w:p>
        </w:tc>
        <w:tc>
          <w:tcPr>
            <w:tcW w:w="2833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 w:rsidRPr="00901164">
              <w:rPr>
                <w:rFonts w:ascii="Times New Roman" w:hAnsi="Times New Roman"/>
              </w:rPr>
              <w:t>SKFAPI20524.dll</w:t>
            </w:r>
          </w:p>
          <w:p w:rsidR="001E5697" w:rsidRPr="00CF398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GECFG20524.dat</w:t>
            </w:r>
          </w:p>
        </w:tc>
        <w:tc>
          <w:tcPr>
            <w:tcW w:w="992" w:type="dxa"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1E5697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2308E5">
              <w:rPr>
                <w:rFonts w:ascii="Times New Roman" w:hAnsi="Times New Roman" w:hint="eastAsia"/>
              </w:rPr>
              <w:t>解决了因为旧</w:t>
            </w:r>
            <w:r w:rsidRPr="002308E5">
              <w:rPr>
                <w:rFonts w:ascii="Times New Roman" w:hAnsi="Times New Roman"/>
              </w:rPr>
              <w:t>KEY</w:t>
            </w:r>
            <w:r w:rsidRPr="002308E5">
              <w:rPr>
                <w:rFonts w:ascii="Times New Roman" w:hAnsi="Times New Roman" w:hint="eastAsia"/>
              </w:rPr>
              <w:t>没有项目号而读不到</w:t>
            </w:r>
            <w:r w:rsidRPr="002308E5">
              <w:rPr>
                <w:rFonts w:ascii="Times New Roman" w:hAnsi="Times New Roman"/>
              </w:rPr>
              <w:t>KEY</w:t>
            </w:r>
            <w:r w:rsidRPr="002308E5">
              <w:rPr>
                <w:rFonts w:ascii="Times New Roman" w:hAnsi="Times New Roman" w:hint="eastAsia"/>
              </w:rPr>
              <w:t>的问题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2015-08-12</w:t>
            </w:r>
          </w:p>
        </w:tc>
        <w:tc>
          <w:tcPr>
            <w:tcW w:w="1278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、飞天</w:t>
            </w:r>
            <w:r>
              <w:rPr>
                <w:rFonts w:ascii="Times New Roman" w:hAnsi="Times New Roman" w:hint="eastAsia"/>
              </w:rPr>
              <w:t>3000GM</w:t>
            </w:r>
          </w:p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、飞天</w:t>
            </w:r>
            <w:r>
              <w:rPr>
                <w:rFonts w:ascii="Times New Roman" w:hAnsi="Times New Roman"/>
              </w:rPr>
              <w:t>3000GM_</w:t>
            </w:r>
            <w:r>
              <w:rPr>
                <w:rFonts w:ascii="Times New Roman" w:hAnsi="Times New Roman"/>
              </w:rPr>
              <w:t>广州信息办</w:t>
            </w:r>
          </w:p>
        </w:tc>
        <w:tc>
          <w:tcPr>
            <w:tcW w:w="2833" w:type="dxa"/>
          </w:tcPr>
          <w:p w:rsidR="001E5697" w:rsidRDefault="001E5697" w:rsidP="007728B8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1E5697" w:rsidRDefault="001E5697" w:rsidP="007728B8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1E5697" w:rsidRDefault="001E5697" w:rsidP="007728B8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  <w:r w:rsidRPr="00901164">
              <w:rPr>
                <w:rFonts w:ascii="Times New Roman" w:hAnsi="Times New Roman"/>
              </w:rPr>
              <w:t xml:space="preserve"> </w:t>
            </w:r>
          </w:p>
          <w:p w:rsidR="001E5697" w:rsidRDefault="001E5697" w:rsidP="007728B8">
            <w:pPr>
              <w:rPr>
                <w:rFonts w:ascii="Times New Roman" w:hAnsi="Times New Roman"/>
              </w:rPr>
            </w:pPr>
          </w:p>
          <w:p w:rsidR="001E5697" w:rsidRPr="00901164" w:rsidRDefault="001E5697" w:rsidP="007728B8">
            <w:pPr>
              <w:rPr>
                <w:rFonts w:ascii="Times New Roman" w:hAnsi="Times New Roman"/>
              </w:rPr>
            </w:pPr>
            <w:r w:rsidRPr="00043F02">
              <w:rPr>
                <w:rFonts w:ascii="Times New Roman" w:hAnsi="Times New Roman"/>
              </w:rPr>
              <w:lastRenderedPageBreak/>
              <w:t>NETCAKeyFT3000GM_64</w:t>
            </w:r>
            <w:r w:rsidRPr="00043F02">
              <w:rPr>
                <w:rFonts w:ascii="Times New Roman" w:hAnsi="Times New Roman"/>
              </w:rPr>
              <w:t>信息办</w:t>
            </w:r>
            <w:r w:rsidRPr="00043F02">
              <w:rPr>
                <w:rFonts w:ascii="Times New Roman" w:hAnsi="Times New Roman"/>
              </w:rPr>
              <w:t>.reg</w:t>
            </w:r>
          </w:p>
        </w:tc>
        <w:tc>
          <w:tcPr>
            <w:tcW w:w="992" w:type="dxa"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835" w:type="dxa"/>
          </w:tcPr>
          <w:p w:rsidR="001E5697" w:rsidRPr="002308E5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463396">
              <w:rPr>
                <w:rFonts w:ascii="Times New Roman" w:hAnsi="Times New Roman" w:hint="eastAsia"/>
              </w:rPr>
              <w:t>修复了设备上锁之后没有解锁的</w:t>
            </w:r>
            <w:r w:rsidRPr="00463396">
              <w:rPr>
                <w:rFonts w:ascii="Times New Roman" w:hAnsi="Times New Roman"/>
              </w:rPr>
              <w:t>BUG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2015-08-17</w:t>
            </w:r>
          </w:p>
        </w:tc>
        <w:tc>
          <w:tcPr>
            <w:tcW w:w="1278" w:type="dxa"/>
            <w:vMerge w:val="restart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3000GM</w:t>
            </w:r>
          </w:p>
        </w:tc>
        <w:tc>
          <w:tcPr>
            <w:tcW w:w="2833" w:type="dxa"/>
          </w:tcPr>
          <w:p w:rsidR="001E5697" w:rsidRDefault="001E5697" w:rsidP="005D2C6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1E5697" w:rsidRDefault="001E5697" w:rsidP="005D2C6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1E5697" w:rsidRPr="00CF3987" w:rsidRDefault="001E5697" w:rsidP="005D2C6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1E5697" w:rsidRPr="00463396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修复对称加密</w:t>
            </w:r>
            <w:r>
              <w:rPr>
                <w:rFonts w:ascii="Times New Roman" w:hAnsi="Times New Roman" w:hint="eastAsia"/>
              </w:rPr>
              <w:t>CBC</w:t>
            </w:r>
            <w:r>
              <w:rPr>
                <w:rFonts w:ascii="Times New Roman" w:hAnsi="Times New Roman" w:hint="eastAsia"/>
              </w:rPr>
              <w:t>加解密结果不正确的</w:t>
            </w:r>
            <w:r>
              <w:rPr>
                <w:rFonts w:ascii="Times New Roman" w:hAnsi="Times New Roman" w:hint="eastAsia"/>
              </w:rPr>
              <w:t>bug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1E5697" w:rsidRDefault="001E569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1E5697" w:rsidRDefault="001E569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1E5697" w:rsidRDefault="001E5697" w:rsidP="005D2C62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FT3000_USB_TOKEN_3000GM.reg</w:t>
            </w:r>
          </w:p>
          <w:p w:rsidR="001E5697" w:rsidRPr="00CF3987" w:rsidRDefault="001E5697" w:rsidP="005D2C62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992" w:type="dxa"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Delete</w:t>
            </w:r>
          </w:p>
        </w:tc>
        <w:tc>
          <w:tcPr>
            <w:tcW w:w="2835" w:type="dxa"/>
          </w:tcPr>
          <w:p w:rsidR="001E5697" w:rsidRPr="00463396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2015-08-19</w:t>
            </w:r>
          </w:p>
        </w:tc>
        <w:tc>
          <w:tcPr>
            <w:tcW w:w="1278" w:type="dxa"/>
            <w:vMerge w:val="restart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3000GM</w:t>
            </w:r>
          </w:p>
        </w:tc>
        <w:tc>
          <w:tcPr>
            <w:tcW w:w="2833" w:type="dxa"/>
          </w:tcPr>
          <w:p w:rsidR="001E5697" w:rsidRDefault="001E5697" w:rsidP="00887F6C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1E5697" w:rsidRDefault="001E5697" w:rsidP="00887F6C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1E5697" w:rsidRPr="0042694B" w:rsidRDefault="001E5697" w:rsidP="00887F6C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1E5697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 w:hint="eastAsia"/>
              </w:rPr>
              <w:t>修复</w:t>
            </w:r>
            <w:r w:rsidRPr="008A492E">
              <w:rPr>
                <w:rFonts w:ascii="Times New Roman" w:hAnsi="Times New Roman"/>
              </w:rPr>
              <w:t xml:space="preserve">bug </w:t>
            </w:r>
            <w:r w:rsidRPr="008A492E">
              <w:rPr>
                <w:rFonts w:ascii="Times New Roman" w:hAnsi="Times New Roman" w:hint="eastAsia"/>
              </w:rPr>
              <w:t>：</w:t>
            </w:r>
            <w:r w:rsidRPr="008A492E">
              <w:rPr>
                <w:rFonts w:ascii="Times New Roman" w:hAnsi="Times New Roman"/>
              </w:rPr>
              <w:t xml:space="preserve"> KX-549</w:t>
            </w:r>
            <w:r w:rsidRPr="008A492E">
              <w:rPr>
                <w:rFonts w:ascii="Times New Roman" w:hAnsi="Times New Roman" w:hint="eastAsia"/>
              </w:rPr>
              <w:t>和</w:t>
            </w:r>
            <w:r w:rsidRPr="008A492E">
              <w:rPr>
                <w:rFonts w:ascii="Times New Roman" w:hAnsi="Times New Roman"/>
              </w:rPr>
              <w:t xml:space="preserve">KX-550 </w:t>
            </w:r>
            <w:r w:rsidRPr="008A492E">
              <w:rPr>
                <w:rFonts w:ascii="Times New Roman" w:hAnsi="Times New Roman" w:hint="eastAsia"/>
              </w:rPr>
              <w:t>，读</w:t>
            </w:r>
            <w:r w:rsidRPr="008A492E">
              <w:rPr>
                <w:rFonts w:ascii="Times New Roman" w:hAnsi="Times New Roman"/>
              </w:rPr>
              <w:t>KEY</w:t>
            </w:r>
            <w:r w:rsidRPr="008A492E">
              <w:rPr>
                <w:rFonts w:ascii="Times New Roman" w:hAnsi="Times New Roman" w:hint="eastAsia"/>
              </w:rPr>
              <w:t>不稳定。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1E5697" w:rsidRDefault="001E569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1E5697" w:rsidRDefault="001E569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1E5697" w:rsidRDefault="001E5697" w:rsidP="00887F6C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FT3000_USB_TOKEN_3000GM.reg</w:t>
            </w:r>
          </w:p>
          <w:p w:rsidR="001E5697" w:rsidRPr="0042694B" w:rsidRDefault="001E5697" w:rsidP="00887F6C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992" w:type="dxa"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1E5697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</w:tr>
      <w:tr w:rsidR="001E5697" w:rsidRPr="00D14274" w:rsidTr="00F83D18">
        <w:trPr>
          <w:trHeight w:val="453"/>
        </w:trPr>
        <w:tc>
          <w:tcPr>
            <w:tcW w:w="851" w:type="dxa"/>
            <w:vMerge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2015-09-06</w:t>
            </w:r>
          </w:p>
        </w:tc>
        <w:tc>
          <w:tcPr>
            <w:tcW w:w="1278" w:type="dxa"/>
          </w:tcPr>
          <w:p w:rsidR="001E5697" w:rsidRDefault="001E569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飞天</w:t>
            </w:r>
            <w:r>
              <w:rPr>
                <w:rFonts w:ascii="Times New Roman" w:hAnsi="Times New Roman"/>
              </w:rPr>
              <w:t>3003</w:t>
            </w:r>
          </w:p>
        </w:tc>
        <w:tc>
          <w:tcPr>
            <w:tcW w:w="2833" w:type="dxa"/>
          </w:tcPr>
          <w:p w:rsidR="001E5697" w:rsidRDefault="001E5697" w:rsidP="001E5697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Epass3003Prov.dll</w:t>
            </w:r>
          </w:p>
          <w:p w:rsidR="001E5697" w:rsidRDefault="001E5697" w:rsidP="001E5697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NETCAKeyFT3.reg</w:t>
            </w:r>
          </w:p>
          <w:p w:rsidR="001E5697" w:rsidRPr="0042694B" w:rsidRDefault="001E5697" w:rsidP="001E5697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Epass3003Prov.dll_device.ini</w:t>
            </w:r>
          </w:p>
        </w:tc>
        <w:tc>
          <w:tcPr>
            <w:tcW w:w="992" w:type="dxa"/>
          </w:tcPr>
          <w:p w:rsidR="001E5697" w:rsidRDefault="001E569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1E5697" w:rsidRDefault="001E569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/>
              </w:rPr>
              <w:t>ug</w:t>
            </w:r>
            <w:r>
              <w:rPr>
                <w:rFonts w:ascii="Times New Roman" w:hAnsi="Times New Roman"/>
              </w:rPr>
              <w:t>：正确验证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码之后，用错误的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也可以验证成功</w:t>
            </w:r>
          </w:p>
        </w:tc>
      </w:tr>
      <w:tr w:rsidR="00224EE7" w:rsidRPr="00D14274" w:rsidTr="00F83D18">
        <w:trPr>
          <w:trHeight w:val="453"/>
        </w:trPr>
        <w:tc>
          <w:tcPr>
            <w:tcW w:w="851" w:type="dxa"/>
            <w:vMerge w:val="restart"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V2.0.4</w:t>
            </w:r>
          </w:p>
        </w:tc>
        <w:tc>
          <w:tcPr>
            <w:tcW w:w="1275" w:type="dxa"/>
            <w:vMerge w:val="restart"/>
          </w:tcPr>
          <w:p w:rsidR="00224EE7" w:rsidRDefault="00224EE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2015-09-28</w:t>
            </w:r>
          </w:p>
        </w:tc>
        <w:tc>
          <w:tcPr>
            <w:tcW w:w="1278" w:type="dxa"/>
            <w:vMerge w:val="restart"/>
          </w:tcPr>
          <w:p w:rsidR="00224EE7" w:rsidRDefault="00224EE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</w:p>
        </w:tc>
        <w:tc>
          <w:tcPr>
            <w:tcW w:w="2833" w:type="dxa"/>
          </w:tcPr>
          <w:p w:rsidR="00224EE7" w:rsidRDefault="00224EE7" w:rsidP="003C3877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HTEKey.dll</w:t>
            </w:r>
          </w:p>
          <w:p w:rsidR="00224EE7" w:rsidRDefault="00224EE7" w:rsidP="003C3877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HTEKey.dll_device.ini</w:t>
            </w:r>
          </w:p>
          <w:p w:rsidR="00224EE7" w:rsidRPr="009531B8" w:rsidRDefault="00224EE7" w:rsidP="003C3877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NETCAKeyHT.reg</w:t>
            </w:r>
          </w:p>
        </w:tc>
        <w:tc>
          <w:tcPr>
            <w:tcW w:w="992" w:type="dxa"/>
            <w:vMerge w:val="restart"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224EE7" w:rsidRDefault="00224EE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 w:hint="eastAsia"/>
              </w:rPr>
              <w:t>修改了</w:t>
            </w:r>
            <w:r>
              <w:rPr>
                <w:rFonts w:hint="eastAsia"/>
              </w:rPr>
              <w:t>当</w:t>
            </w:r>
            <w:r>
              <w:t>KEY</w:t>
            </w:r>
            <w:r>
              <w:rPr>
                <w:rFonts w:hint="eastAsia"/>
              </w:rPr>
              <w:t>序列号以</w:t>
            </w:r>
            <w:r>
              <w:t>0x00</w:t>
            </w:r>
            <w:r>
              <w:rPr>
                <w:rFonts w:hint="eastAsia"/>
              </w:rPr>
              <w:t>开头的时候，获取序列号会失败的BUG。</w:t>
            </w:r>
          </w:p>
        </w:tc>
      </w:tr>
      <w:tr w:rsidR="00224EE7" w:rsidRPr="00D14274" w:rsidTr="00F83D18">
        <w:trPr>
          <w:trHeight w:val="453"/>
        </w:trPr>
        <w:tc>
          <w:tcPr>
            <w:tcW w:w="851" w:type="dxa"/>
            <w:vMerge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224EE7" w:rsidRDefault="00224EE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224EE7" w:rsidRDefault="00224EE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224EE7" w:rsidRDefault="00224EE7" w:rsidP="003C3877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GEC00001.dll</w:t>
            </w:r>
          </w:p>
          <w:p w:rsidR="00224EE7" w:rsidRPr="009531B8" w:rsidRDefault="00224EE7" w:rsidP="003C3877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992" w:type="dxa"/>
            <w:vMerge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835" w:type="dxa"/>
            <w:vMerge w:val="restart"/>
          </w:tcPr>
          <w:p w:rsidR="00224EE7" w:rsidRDefault="00224EE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解决了</w:t>
            </w:r>
            <w:r>
              <w:rPr>
                <w:rFonts w:ascii="Times New Roman" w:hAnsi="Times New Roman" w:hint="eastAsia"/>
              </w:rPr>
              <w:t>RSA</w:t>
            </w:r>
            <w:r>
              <w:rPr>
                <w:rFonts w:ascii="Times New Roman" w:hAnsi="Times New Roman"/>
              </w:rPr>
              <w:t>与</w:t>
            </w:r>
            <w:r>
              <w:rPr>
                <w:rFonts w:ascii="Times New Roman" w:hAnsi="Times New Roman"/>
              </w:rPr>
              <w:t>SM2</w:t>
            </w:r>
            <w:r>
              <w:rPr>
                <w:rFonts w:ascii="Times New Roman" w:hAnsi="Times New Roman"/>
              </w:rPr>
              <w:t>同时插入时，</w:t>
            </w:r>
            <w:r>
              <w:rPr>
                <w:rFonts w:ascii="Times New Roman" w:hAnsi="Times New Roman"/>
              </w:rPr>
              <w:t>KEYX</w:t>
            </w:r>
            <w:r>
              <w:rPr>
                <w:rFonts w:ascii="Times New Roman" w:hAnsi="Times New Roman"/>
              </w:rPr>
              <w:t>显示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个设备。</w:t>
            </w:r>
          </w:p>
        </w:tc>
      </w:tr>
      <w:tr w:rsidR="00224EE7" w:rsidRPr="00D14274" w:rsidTr="00F83D18">
        <w:trPr>
          <w:trHeight w:val="453"/>
        </w:trPr>
        <w:tc>
          <w:tcPr>
            <w:tcW w:w="851" w:type="dxa"/>
            <w:vMerge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224EE7" w:rsidRDefault="00224EE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224EE7" w:rsidRDefault="00224EE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SM2</w:t>
            </w:r>
          </w:p>
        </w:tc>
        <w:tc>
          <w:tcPr>
            <w:tcW w:w="2833" w:type="dxa"/>
          </w:tcPr>
          <w:p w:rsidR="00224EE7" w:rsidRDefault="00224EE7" w:rsidP="003C3877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GEC20524.dll</w:t>
            </w:r>
          </w:p>
          <w:p w:rsidR="00224EE7" w:rsidRPr="009531B8" w:rsidRDefault="00224EE7" w:rsidP="003C3877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HaitaiSM2Key.dll_driver.ini</w:t>
            </w:r>
          </w:p>
        </w:tc>
        <w:tc>
          <w:tcPr>
            <w:tcW w:w="992" w:type="dxa"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/>
          </w:tcPr>
          <w:p w:rsidR="00224EE7" w:rsidRDefault="00224EE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224EE7" w:rsidRPr="00D14274" w:rsidTr="00F83D18">
        <w:trPr>
          <w:trHeight w:val="453"/>
        </w:trPr>
        <w:tc>
          <w:tcPr>
            <w:tcW w:w="851" w:type="dxa"/>
            <w:vMerge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224EE7" w:rsidRDefault="00224EE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2015-09-29</w:t>
            </w:r>
          </w:p>
        </w:tc>
        <w:tc>
          <w:tcPr>
            <w:tcW w:w="1278" w:type="dxa"/>
            <w:vMerge w:val="restart"/>
          </w:tcPr>
          <w:p w:rsidR="00224EE7" w:rsidRDefault="00224EE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</w:p>
        </w:tc>
        <w:tc>
          <w:tcPr>
            <w:tcW w:w="2833" w:type="dxa"/>
          </w:tcPr>
          <w:p w:rsidR="00224EE7" w:rsidRDefault="00224EE7" w:rsidP="002D4427">
            <w:pPr>
              <w:rPr>
                <w:rFonts w:ascii="Times New Roman" w:hAnsi="Times New Roman"/>
              </w:rPr>
            </w:pPr>
            <w:r w:rsidRPr="00DD2A90">
              <w:rPr>
                <w:rFonts w:ascii="Times New Roman" w:hAnsi="Times New Roman"/>
              </w:rPr>
              <w:t>GECSP00001.dll</w:t>
            </w:r>
          </w:p>
          <w:p w:rsidR="00224EE7" w:rsidRPr="00FB7E70" w:rsidRDefault="00224EE7" w:rsidP="002D4427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992" w:type="dxa"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 w:val="restart"/>
          </w:tcPr>
          <w:p w:rsidR="00224EE7" w:rsidRDefault="00224EE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解决问题：当操作系统不是安装在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盘，</w:t>
            </w:r>
            <w:r>
              <w:rPr>
                <w:rFonts w:ascii="Times New Roman" w:hAnsi="Times New Roman"/>
              </w:rPr>
              <w:t>KEYX</w:t>
            </w:r>
            <w:r>
              <w:rPr>
                <w:rFonts w:ascii="Times New Roman" w:hAnsi="Times New Roman"/>
              </w:rPr>
              <w:t>读不到设备</w:t>
            </w:r>
          </w:p>
        </w:tc>
      </w:tr>
      <w:tr w:rsidR="00224EE7" w:rsidRPr="00D14274" w:rsidTr="00F83D18">
        <w:trPr>
          <w:trHeight w:val="453"/>
        </w:trPr>
        <w:tc>
          <w:tcPr>
            <w:tcW w:w="851" w:type="dxa"/>
            <w:vMerge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224EE7" w:rsidRDefault="00224EE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224EE7" w:rsidRDefault="00224EE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224EE7" w:rsidRPr="00DD2A90" w:rsidRDefault="00224EE7" w:rsidP="002D442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GECSP00001.ini</w:t>
            </w:r>
          </w:p>
        </w:tc>
        <w:tc>
          <w:tcPr>
            <w:tcW w:w="992" w:type="dxa"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/>
          </w:tcPr>
          <w:p w:rsidR="00224EE7" w:rsidRDefault="00224EE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224EE7" w:rsidRPr="00D14274" w:rsidTr="00F83D18">
        <w:trPr>
          <w:trHeight w:val="453"/>
        </w:trPr>
        <w:tc>
          <w:tcPr>
            <w:tcW w:w="851" w:type="dxa"/>
            <w:vMerge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224EE7" w:rsidRDefault="00224EE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2015-11-26</w:t>
            </w:r>
          </w:p>
        </w:tc>
        <w:tc>
          <w:tcPr>
            <w:tcW w:w="1278" w:type="dxa"/>
            <w:vMerge w:val="restart"/>
          </w:tcPr>
          <w:p w:rsidR="00224EE7" w:rsidRDefault="00224EE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海泰</w:t>
            </w:r>
          </w:p>
        </w:tc>
        <w:tc>
          <w:tcPr>
            <w:tcW w:w="2833" w:type="dxa"/>
          </w:tcPr>
          <w:p w:rsidR="00224EE7" w:rsidRPr="00D14274" w:rsidRDefault="00224EE7">
            <w:pPr>
              <w:rPr>
                <w:rFonts w:ascii="Times New Roman" w:hAnsi="Times New Roman"/>
              </w:rPr>
            </w:pPr>
            <w:r w:rsidRPr="00DD2A90">
              <w:rPr>
                <w:rFonts w:ascii="Times New Roman" w:hAnsi="Times New Roman"/>
              </w:rPr>
              <w:t>GECSP00001.dll</w:t>
            </w:r>
          </w:p>
        </w:tc>
        <w:tc>
          <w:tcPr>
            <w:tcW w:w="992" w:type="dxa"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 w:val="restart"/>
          </w:tcPr>
          <w:p w:rsidR="00224EE7" w:rsidRDefault="00224EE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/>
              </w:rPr>
              <w:t>问题：信息办</w:t>
            </w:r>
            <w:r>
              <w:rPr>
                <w:rFonts w:ascii="Times New Roman" w:hAnsi="Times New Roman"/>
              </w:rPr>
              <w:t>xp</w:t>
            </w:r>
            <w:r>
              <w:rPr>
                <w:rFonts w:ascii="Times New Roman" w:hAnsi="Times New Roman"/>
              </w:rPr>
              <w:t>下修改密码失败以及制证失败的问题</w:t>
            </w:r>
          </w:p>
        </w:tc>
      </w:tr>
      <w:tr w:rsidR="00224EE7" w:rsidRPr="00D14274" w:rsidTr="00F83D18">
        <w:trPr>
          <w:trHeight w:val="453"/>
        </w:trPr>
        <w:tc>
          <w:tcPr>
            <w:tcW w:w="851" w:type="dxa"/>
            <w:vMerge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224EE7" w:rsidRDefault="00224EE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224EE7" w:rsidRDefault="00224EE7" w:rsidP="00CB0BBE">
            <w:pPr>
              <w:rPr>
                <w:rFonts w:ascii="Times New Roman" w:hAnsi="Times New Roman"/>
              </w:rPr>
            </w:pPr>
          </w:p>
        </w:tc>
        <w:tc>
          <w:tcPr>
            <w:tcW w:w="2833" w:type="dxa"/>
          </w:tcPr>
          <w:p w:rsidR="00224EE7" w:rsidRPr="00D14274" w:rsidRDefault="00224EE7" w:rsidP="002D4427">
            <w:pPr>
              <w:rPr>
                <w:rFonts w:ascii="Times New Roman" w:hAnsi="Times New Roman"/>
              </w:rPr>
            </w:pPr>
            <w:r w:rsidRPr="00224EE7">
              <w:rPr>
                <w:rFonts w:ascii="Times New Roman" w:hAnsi="Times New Roman"/>
              </w:rPr>
              <w:t>HTCSPApi.dll</w:t>
            </w:r>
          </w:p>
        </w:tc>
        <w:tc>
          <w:tcPr>
            <w:tcW w:w="992" w:type="dxa"/>
          </w:tcPr>
          <w:p w:rsidR="00224EE7" w:rsidRDefault="00224EE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/>
          </w:tcPr>
          <w:p w:rsidR="00224EE7" w:rsidRDefault="00224EE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B85BD0" w:rsidRPr="00D14274" w:rsidTr="00302439">
        <w:trPr>
          <w:trHeight w:val="453"/>
        </w:trPr>
        <w:tc>
          <w:tcPr>
            <w:tcW w:w="851" w:type="dxa"/>
            <w:vMerge w:val="restart"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V2.0.5</w:t>
            </w:r>
          </w:p>
        </w:tc>
        <w:tc>
          <w:tcPr>
            <w:tcW w:w="1275" w:type="dxa"/>
            <w:vMerge w:val="restart"/>
          </w:tcPr>
          <w:p w:rsidR="00B85BD0" w:rsidRDefault="00B85BD0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2015-12-10</w:t>
            </w:r>
          </w:p>
          <w:p w:rsidR="00B85BD0" w:rsidRPr="009E16AB" w:rsidRDefault="00B85BD0" w:rsidP="009E16AB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B85BD0" w:rsidRDefault="00B85BD0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RSA COS</w:t>
            </w:r>
          </w:p>
        </w:tc>
        <w:tc>
          <w:tcPr>
            <w:tcW w:w="2833" w:type="dxa"/>
          </w:tcPr>
          <w:p w:rsidR="00B85BD0" w:rsidRDefault="00B85BD0" w:rsidP="00A43C8A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HaitaiRSAKey.dll</w:t>
            </w:r>
          </w:p>
          <w:p w:rsidR="00B85BD0" w:rsidRDefault="00B85BD0" w:rsidP="00A43C8A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HaitaiRSAKey.dll</w:t>
            </w:r>
            <w:r w:rsidRPr="00D14274">
              <w:rPr>
                <w:rFonts w:ascii="Times New Roman" w:hAnsi="Times New Roman"/>
              </w:rPr>
              <w:t>_device.ini</w:t>
            </w:r>
          </w:p>
          <w:p w:rsidR="00B85BD0" w:rsidRPr="00224EE7" w:rsidRDefault="00B85BD0" w:rsidP="00A43C8A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NetcaKeyHaitaiRSA.reg</w:t>
            </w:r>
          </w:p>
        </w:tc>
        <w:tc>
          <w:tcPr>
            <w:tcW w:w="992" w:type="dxa"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B85BD0" w:rsidRDefault="00B85BD0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开发的海泰普通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设备</w:t>
            </w:r>
            <w:r>
              <w:rPr>
                <w:rFonts w:ascii="Times New Roman" w:hAnsi="Times New Roman" w:hint="eastAsia"/>
              </w:rPr>
              <w:t>dll</w:t>
            </w:r>
            <w:r>
              <w:rPr>
                <w:rFonts w:ascii="Times New Roman" w:hAnsi="Times New Roman" w:hint="eastAsia"/>
              </w:rPr>
              <w:t>，完全兼容已经正式发布的</w:t>
            </w:r>
            <w:r>
              <w:rPr>
                <w:rFonts w:ascii="Times New Roman" w:hAnsi="Times New Roman" w:hint="eastAsia"/>
              </w:rPr>
              <w:t>KEY</w:t>
            </w:r>
          </w:p>
        </w:tc>
      </w:tr>
      <w:tr w:rsidR="00B85BD0" w:rsidRPr="00D14274" w:rsidTr="00302439">
        <w:trPr>
          <w:trHeight w:val="453"/>
        </w:trPr>
        <w:tc>
          <w:tcPr>
            <w:tcW w:w="851" w:type="dxa"/>
            <w:vMerge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B85BD0" w:rsidRDefault="00B85BD0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B85BD0" w:rsidRPr="00A43C8A" w:rsidRDefault="00B85BD0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SM2 COS</w:t>
            </w:r>
          </w:p>
        </w:tc>
        <w:tc>
          <w:tcPr>
            <w:tcW w:w="2833" w:type="dxa"/>
          </w:tcPr>
          <w:p w:rsidR="00B85BD0" w:rsidRDefault="00B85BD0" w:rsidP="00A43C8A">
            <w:pPr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</w:p>
          <w:p w:rsidR="00B85BD0" w:rsidRDefault="00B85BD0" w:rsidP="00A43C8A">
            <w:pPr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  <w:r w:rsidRPr="00D14274">
              <w:rPr>
                <w:rFonts w:ascii="Times New Roman" w:hAnsi="Times New Roman"/>
              </w:rPr>
              <w:t>_device.ini</w:t>
            </w:r>
          </w:p>
          <w:p w:rsidR="00B85BD0" w:rsidRPr="00224EE7" w:rsidRDefault="00B85BD0" w:rsidP="00A43C8A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NetcaKeyHaitai</w:t>
            </w:r>
            <w:r>
              <w:rPr>
                <w:rFonts w:ascii="Times New Roman" w:hAnsi="Times New Roman"/>
              </w:rPr>
              <w:t>SM2</w:t>
            </w:r>
            <w:r w:rsidRPr="004A1B77">
              <w:rPr>
                <w:rFonts w:ascii="Times New Roman" w:hAnsi="Times New Roman"/>
              </w:rPr>
              <w:t>.reg</w:t>
            </w:r>
          </w:p>
        </w:tc>
        <w:tc>
          <w:tcPr>
            <w:tcW w:w="992" w:type="dxa"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B85BD0" w:rsidRDefault="00B85BD0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开发的海泰</w:t>
            </w:r>
            <w:r>
              <w:rPr>
                <w:rFonts w:ascii="Times New Roman" w:hAnsi="Times New Roman" w:hint="eastAsia"/>
              </w:rPr>
              <w:t>SM2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设备</w:t>
            </w:r>
            <w:r>
              <w:rPr>
                <w:rFonts w:ascii="Times New Roman" w:hAnsi="Times New Roman" w:hint="eastAsia"/>
              </w:rPr>
              <w:t>dll</w:t>
            </w:r>
            <w:r>
              <w:rPr>
                <w:rFonts w:ascii="Times New Roman" w:hAnsi="Times New Roman" w:hint="eastAsia"/>
              </w:rPr>
              <w:t>，完全兼容已经正式发布的</w:t>
            </w:r>
            <w:r>
              <w:rPr>
                <w:rFonts w:ascii="Times New Roman" w:hAnsi="Times New Roman" w:hint="eastAsia"/>
              </w:rPr>
              <w:t>KEY</w:t>
            </w:r>
          </w:p>
        </w:tc>
      </w:tr>
      <w:tr w:rsidR="00B85BD0" w:rsidRPr="00D14274" w:rsidTr="00302439">
        <w:trPr>
          <w:trHeight w:val="453"/>
        </w:trPr>
        <w:tc>
          <w:tcPr>
            <w:tcW w:w="851" w:type="dxa"/>
            <w:vMerge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B85BD0" w:rsidRDefault="00B85BD0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B85BD0" w:rsidRDefault="00B85BD0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飞天</w:t>
            </w:r>
            <w:r>
              <w:rPr>
                <w:rFonts w:ascii="Times New Roman" w:hAnsi="Times New Roman"/>
              </w:rPr>
              <w:t>3000GM HID</w:t>
            </w:r>
          </w:p>
        </w:tc>
        <w:tc>
          <w:tcPr>
            <w:tcW w:w="2833" w:type="dxa"/>
          </w:tcPr>
          <w:p w:rsidR="00B85BD0" w:rsidRDefault="00B85BD0" w:rsidP="00A43C8A">
            <w:pPr>
              <w:rPr>
                <w:rFonts w:ascii="Times New Roman" w:hAnsi="Times New Roman"/>
              </w:rPr>
            </w:pPr>
            <w:r w:rsidRPr="002C60A6">
              <w:rPr>
                <w:rFonts w:ascii="Times New Roman" w:hAnsi="Times New Roman"/>
              </w:rPr>
              <w:t>FT3000GMHIDProv.dll</w:t>
            </w:r>
          </w:p>
          <w:p w:rsidR="00B85BD0" w:rsidRDefault="00B85BD0" w:rsidP="00A43C8A">
            <w:pPr>
              <w:rPr>
                <w:rFonts w:ascii="Times New Roman" w:hAnsi="Times New Roman"/>
              </w:rPr>
            </w:pPr>
            <w:r w:rsidRPr="002C60A6">
              <w:rPr>
                <w:rFonts w:ascii="Times New Roman" w:hAnsi="Times New Roman"/>
              </w:rPr>
              <w:t>FT3000GMHIDProv.dll</w:t>
            </w:r>
            <w:r>
              <w:rPr>
                <w:rFonts w:ascii="Times New Roman" w:hAnsi="Times New Roman"/>
              </w:rPr>
              <w:t>_</w:t>
            </w:r>
            <w:r w:rsidRPr="00D14274">
              <w:rPr>
                <w:rFonts w:ascii="Times New Roman" w:hAnsi="Times New Roman"/>
              </w:rPr>
              <w:t xml:space="preserve"> device.ini</w:t>
            </w:r>
          </w:p>
          <w:p w:rsidR="00B85BD0" w:rsidRPr="00224EE7" w:rsidRDefault="00B85BD0" w:rsidP="00A43C8A">
            <w:pPr>
              <w:rPr>
                <w:rFonts w:ascii="Times New Roman" w:hAnsi="Times New Roman"/>
              </w:rPr>
            </w:pPr>
            <w:r w:rsidRPr="00412A40">
              <w:rPr>
                <w:rFonts w:ascii="Times New Roman" w:hAnsi="Times New Roman"/>
              </w:rPr>
              <w:t>NETCAKeyFT3000GMHID.r</w:t>
            </w:r>
            <w:r w:rsidRPr="00412A40">
              <w:rPr>
                <w:rFonts w:ascii="Times New Roman" w:hAnsi="Times New Roman"/>
              </w:rPr>
              <w:lastRenderedPageBreak/>
              <w:t>eg</w:t>
            </w:r>
          </w:p>
        </w:tc>
        <w:tc>
          <w:tcPr>
            <w:tcW w:w="992" w:type="dxa"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Add</w:t>
            </w:r>
          </w:p>
        </w:tc>
        <w:tc>
          <w:tcPr>
            <w:tcW w:w="2835" w:type="dxa"/>
          </w:tcPr>
          <w:p w:rsidR="00B85BD0" w:rsidRDefault="00B85BD0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与飞天</w:t>
            </w:r>
            <w:r>
              <w:rPr>
                <w:rFonts w:ascii="Times New Roman" w:hAnsi="Times New Roman" w:hint="eastAsia"/>
              </w:rPr>
              <w:t>3000GM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是一样的，只是通讯协议不一样。</w:t>
            </w:r>
          </w:p>
        </w:tc>
      </w:tr>
      <w:tr w:rsidR="00B85BD0" w:rsidRPr="00D14274" w:rsidTr="00302439">
        <w:trPr>
          <w:trHeight w:val="453"/>
        </w:trPr>
        <w:tc>
          <w:tcPr>
            <w:tcW w:w="851" w:type="dxa"/>
            <w:vMerge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B85BD0" w:rsidRDefault="00B85BD0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B85BD0" w:rsidRDefault="00B85BD0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RSA CCID</w:t>
            </w:r>
          </w:p>
        </w:tc>
        <w:tc>
          <w:tcPr>
            <w:tcW w:w="2833" w:type="dxa"/>
          </w:tcPr>
          <w:p w:rsidR="00B85BD0" w:rsidRPr="000F1D3E" w:rsidRDefault="00B85BD0" w:rsidP="00A43C8A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/>
              </w:rPr>
              <w:t>HaitaiCCIDRSAKey.dll</w:t>
            </w:r>
          </w:p>
          <w:p w:rsidR="00B85BD0" w:rsidRPr="000F1D3E" w:rsidRDefault="00B85BD0" w:rsidP="00A43C8A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/>
              </w:rPr>
              <w:t>HaitaiCCIDRSAKey.dll_device.ini</w:t>
            </w:r>
          </w:p>
          <w:p w:rsidR="00B85BD0" w:rsidRPr="000F1D3E" w:rsidRDefault="00B85BD0" w:rsidP="00A43C8A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/>
              </w:rPr>
              <w:t>NetcaKeyHaitaiRSA.reg</w:t>
            </w:r>
          </w:p>
          <w:p w:rsidR="00B85BD0" w:rsidRPr="00224EE7" w:rsidRDefault="00B85BD0" w:rsidP="00A43C8A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 w:hint="eastAsia"/>
              </w:rPr>
              <w:t>海泰智能卡阅读器</w:t>
            </w:r>
            <w:r w:rsidRPr="000F1D3E">
              <w:rPr>
                <w:rFonts w:ascii="Times New Roman" w:hAnsi="Times New Roman"/>
              </w:rPr>
              <w:t>Driver_201203021.exe</w:t>
            </w:r>
          </w:p>
        </w:tc>
        <w:tc>
          <w:tcPr>
            <w:tcW w:w="992" w:type="dxa"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B85BD0" w:rsidRDefault="00B85BD0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开发的海泰</w:t>
            </w:r>
            <w:r w:rsidRPr="00190F5F">
              <w:rPr>
                <w:rFonts w:ascii="Times New Roman" w:hAnsi="Times New Roman" w:hint="eastAsia"/>
                <w:b/>
                <w:color w:val="7030A0"/>
              </w:rPr>
              <w:t>有驱</w:t>
            </w:r>
            <w:r>
              <w:rPr>
                <w:rFonts w:ascii="Times New Roman" w:hAnsi="Times New Roman" w:hint="eastAsia"/>
              </w:rPr>
              <w:t>的普通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设备</w:t>
            </w:r>
            <w:r>
              <w:rPr>
                <w:rFonts w:ascii="Times New Roman" w:hAnsi="Times New Roman" w:hint="eastAsia"/>
              </w:rPr>
              <w:t>dll</w:t>
            </w:r>
            <w:r>
              <w:rPr>
                <w:rFonts w:ascii="Times New Roman" w:hAnsi="Times New Roman" w:hint="eastAsia"/>
              </w:rPr>
              <w:t>，完全兼容已经正式发布的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（这款只有信息办在使用）</w:t>
            </w:r>
          </w:p>
        </w:tc>
      </w:tr>
      <w:tr w:rsidR="00B85BD0" w:rsidRPr="00D14274" w:rsidTr="00302439">
        <w:trPr>
          <w:trHeight w:val="453"/>
        </w:trPr>
        <w:tc>
          <w:tcPr>
            <w:tcW w:w="851" w:type="dxa"/>
            <w:vMerge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B85BD0" w:rsidRDefault="00B85BD0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B85BD0" w:rsidRDefault="00B85BD0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微柏</w:t>
            </w:r>
            <w:r>
              <w:rPr>
                <w:rFonts w:ascii="Times New Roman" w:hAnsi="Times New Roman" w:hint="eastAsia"/>
              </w:rPr>
              <w:t>Epass</w:t>
            </w:r>
            <w:r>
              <w:rPr>
                <w:rFonts w:ascii="Times New Roman" w:hAnsi="Times New Roman"/>
              </w:rPr>
              <w:t xml:space="preserve"> 2001</w:t>
            </w:r>
          </w:p>
        </w:tc>
        <w:tc>
          <w:tcPr>
            <w:tcW w:w="2833" w:type="dxa"/>
          </w:tcPr>
          <w:p w:rsidR="00B85BD0" w:rsidRPr="004A4040" w:rsidRDefault="00B85BD0" w:rsidP="00A43C8A">
            <w:pPr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/>
              </w:rPr>
              <w:t>WeepalEpass2001Prov.dll</w:t>
            </w:r>
          </w:p>
          <w:p w:rsidR="00B85BD0" w:rsidRPr="004A4040" w:rsidRDefault="00B85BD0" w:rsidP="00A43C8A">
            <w:pPr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/>
              </w:rPr>
              <w:t>WeepalEpass2001Prov.dll_device.ini</w:t>
            </w:r>
          </w:p>
          <w:p w:rsidR="00B85BD0" w:rsidRDefault="00B85BD0" w:rsidP="00A43C8A">
            <w:pPr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/>
              </w:rPr>
              <w:t>NETCAKeyWeepal.reg</w:t>
            </w:r>
          </w:p>
          <w:p w:rsidR="00B85BD0" w:rsidRPr="002859AD" w:rsidRDefault="00B85BD0" w:rsidP="002859AD">
            <w:pPr>
              <w:rPr>
                <w:rFonts w:ascii="Times New Roman" w:hAnsi="Times New Roman"/>
              </w:rPr>
            </w:pPr>
            <w:r w:rsidRPr="002859AD">
              <w:rPr>
                <w:rFonts w:ascii="Times New Roman" w:hAnsi="Times New Roman"/>
              </w:rPr>
              <w:t>Weepalp11v211.dll</w:t>
            </w:r>
          </w:p>
          <w:p w:rsidR="00B85BD0" w:rsidRPr="002859AD" w:rsidRDefault="00B85BD0" w:rsidP="002859AD">
            <w:pPr>
              <w:rPr>
                <w:rFonts w:ascii="Times New Roman" w:hAnsi="Times New Roman"/>
              </w:rPr>
            </w:pPr>
            <w:r w:rsidRPr="002859AD">
              <w:rPr>
                <w:rFonts w:ascii="Times New Roman" w:hAnsi="Times New Roman"/>
              </w:rPr>
              <w:t>Weepalp11v211.sig</w:t>
            </w:r>
          </w:p>
          <w:p w:rsidR="00B85BD0" w:rsidRPr="002859AD" w:rsidRDefault="00B85BD0" w:rsidP="002859AD">
            <w:pPr>
              <w:rPr>
                <w:rFonts w:ascii="Times New Roman" w:hAnsi="Times New Roman"/>
              </w:rPr>
            </w:pPr>
            <w:r w:rsidRPr="002859AD">
              <w:rPr>
                <w:rFonts w:ascii="Times New Roman" w:hAnsi="Times New Roman"/>
              </w:rPr>
              <w:t>Weepalp11v211_s.dll</w:t>
            </w:r>
          </w:p>
          <w:p w:rsidR="00B85BD0" w:rsidRPr="002859AD" w:rsidRDefault="00B85BD0" w:rsidP="002859AD">
            <w:pPr>
              <w:rPr>
                <w:rFonts w:ascii="Times New Roman" w:hAnsi="Times New Roman"/>
              </w:rPr>
            </w:pPr>
            <w:r w:rsidRPr="002859AD">
              <w:rPr>
                <w:rFonts w:ascii="Times New Roman" w:hAnsi="Times New Roman"/>
              </w:rPr>
              <w:t>WeepalCSP.reg</w:t>
            </w:r>
          </w:p>
          <w:p w:rsidR="00B85BD0" w:rsidRPr="000F1D3E" w:rsidRDefault="00B85BD0" w:rsidP="002859AD">
            <w:pPr>
              <w:rPr>
                <w:rFonts w:ascii="Times New Roman" w:hAnsi="Times New Roman"/>
              </w:rPr>
            </w:pPr>
            <w:r w:rsidRPr="002859AD">
              <w:rPr>
                <w:rFonts w:ascii="Times New Roman" w:hAnsi="Times New Roman"/>
              </w:rPr>
              <w:t>WeepalEpass2001Prov.dll_driver.ini</w:t>
            </w:r>
          </w:p>
        </w:tc>
        <w:tc>
          <w:tcPr>
            <w:tcW w:w="992" w:type="dxa"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B85BD0" w:rsidRDefault="00B85BD0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 w:hint="eastAsia"/>
              </w:rPr>
              <w:t>修复</w:t>
            </w:r>
            <w:r w:rsidRPr="004A4040">
              <w:rPr>
                <w:rFonts w:ascii="Times New Roman" w:hAnsi="Times New Roman"/>
              </w:rPr>
              <w:t>BUG</w:t>
            </w:r>
            <w:r w:rsidRPr="004A4040">
              <w:rPr>
                <w:rFonts w:ascii="Times New Roman" w:hAnsi="Times New Roman"/>
              </w:rPr>
              <w:t>：验证正确的密码之后，使用错误的密码也可以验证成功。</w:t>
            </w:r>
          </w:p>
        </w:tc>
      </w:tr>
      <w:tr w:rsidR="00B85BD0" w:rsidRPr="00D14274" w:rsidTr="00302439">
        <w:trPr>
          <w:trHeight w:val="453"/>
        </w:trPr>
        <w:tc>
          <w:tcPr>
            <w:tcW w:w="851" w:type="dxa"/>
            <w:vMerge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B85BD0" w:rsidRDefault="00B85BD0" w:rsidP="00CB0BB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B85BD0" w:rsidRDefault="00B85BD0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明华</w:t>
            </w:r>
            <w:r>
              <w:rPr>
                <w:rFonts w:ascii="Times New Roman" w:hAnsi="Times New Roman"/>
              </w:rPr>
              <w:t>IC</w:t>
            </w:r>
            <w:r>
              <w:rPr>
                <w:rFonts w:ascii="Times New Roman" w:hAnsi="Times New Roman"/>
              </w:rPr>
              <w:t>卡</w:t>
            </w:r>
          </w:p>
        </w:tc>
        <w:tc>
          <w:tcPr>
            <w:tcW w:w="2833" w:type="dxa"/>
          </w:tcPr>
          <w:p w:rsidR="00B85BD0" w:rsidRDefault="00B85BD0" w:rsidP="00B85BD0">
            <w:pPr>
              <w:rPr>
                <w:rFonts w:ascii="Times New Roman" w:hAnsi="Times New Roman"/>
              </w:rPr>
            </w:pPr>
            <w:r w:rsidRPr="008A59B6">
              <w:rPr>
                <w:rFonts w:ascii="Times New Roman" w:hAnsi="Times New Roman"/>
              </w:rPr>
              <w:t>MWScardProv.dll</w:t>
            </w:r>
          </w:p>
          <w:p w:rsidR="00B85BD0" w:rsidRDefault="00B85BD0" w:rsidP="00B85BD0">
            <w:pPr>
              <w:rPr>
                <w:rFonts w:ascii="Times New Roman" w:hAnsi="Times New Roman"/>
              </w:rPr>
            </w:pPr>
            <w:r w:rsidRPr="008A59B6">
              <w:rPr>
                <w:rFonts w:ascii="Times New Roman" w:hAnsi="Times New Roman"/>
              </w:rPr>
              <w:t>MWScardProv.dll_device.ini</w:t>
            </w:r>
          </w:p>
          <w:p w:rsidR="00B85BD0" w:rsidRPr="004A4040" w:rsidRDefault="00B85BD0" w:rsidP="00B85BD0">
            <w:pPr>
              <w:rPr>
                <w:rFonts w:ascii="Times New Roman" w:hAnsi="Times New Roman"/>
              </w:rPr>
            </w:pPr>
            <w:r w:rsidRPr="008A59B6">
              <w:rPr>
                <w:rFonts w:ascii="Times New Roman" w:hAnsi="Times New Roman"/>
              </w:rPr>
              <w:t>NETCAKeyMWScardProv.reg</w:t>
            </w:r>
          </w:p>
        </w:tc>
        <w:tc>
          <w:tcPr>
            <w:tcW w:w="992" w:type="dxa"/>
          </w:tcPr>
          <w:p w:rsidR="00B85BD0" w:rsidRDefault="00B85BD0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B85BD0" w:rsidRPr="004A4040" w:rsidRDefault="00B85BD0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新增加的版本，与</w:t>
            </w: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位</w:t>
            </w:r>
            <w:r>
              <w:rPr>
                <w:rFonts w:ascii="Times New Roman" w:hAnsi="Times New Roman" w:hint="eastAsia"/>
              </w:rPr>
              <w:t>2.0.0.2</w:t>
            </w:r>
            <w:r>
              <w:rPr>
                <w:rFonts w:ascii="Times New Roman" w:hAnsi="Times New Roman" w:hint="eastAsia"/>
              </w:rPr>
              <w:t>的版本保持一致。</w:t>
            </w:r>
          </w:p>
        </w:tc>
      </w:tr>
      <w:tr w:rsidR="000A2377" w:rsidRPr="00D14274" w:rsidTr="00302439">
        <w:trPr>
          <w:trHeight w:val="453"/>
        </w:trPr>
        <w:tc>
          <w:tcPr>
            <w:tcW w:w="851" w:type="dxa"/>
          </w:tcPr>
          <w:p w:rsidR="000A2377" w:rsidRDefault="000A237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0A2377" w:rsidRDefault="000A237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2016-1-21</w:t>
            </w:r>
          </w:p>
        </w:tc>
        <w:tc>
          <w:tcPr>
            <w:tcW w:w="1278" w:type="dxa"/>
          </w:tcPr>
          <w:p w:rsidR="000A2377" w:rsidRDefault="000A2377" w:rsidP="00CB0BBE">
            <w:pPr>
              <w:rPr>
                <w:rFonts w:ascii="Times New Roman" w:hAnsi="Times New Roman"/>
              </w:rPr>
            </w:pPr>
            <w:r>
              <w:t>飞天3000GM_广州信息办版本</w:t>
            </w:r>
          </w:p>
        </w:tc>
        <w:tc>
          <w:tcPr>
            <w:tcW w:w="2833" w:type="dxa"/>
          </w:tcPr>
          <w:p w:rsidR="000A2377" w:rsidRPr="008A59B6" w:rsidRDefault="000A2377" w:rsidP="00B85BD0">
            <w:pPr>
              <w:rPr>
                <w:rFonts w:ascii="Times New Roman" w:hAnsi="Times New Roman"/>
              </w:rPr>
            </w:pPr>
            <w:r w:rsidRPr="002E784B">
              <w:rPr>
                <w:rFonts w:ascii="Times New Roman" w:hAnsi="Times New Roman"/>
              </w:rPr>
              <w:t>NETCAKeyFT3000GM_</w:t>
            </w:r>
            <w:r w:rsidRPr="002E784B">
              <w:rPr>
                <w:rFonts w:ascii="Times New Roman" w:hAnsi="Times New Roman"/>
              </w:rPr>
              <w:t>信息办</w:t>
            </w:r>
            <w:r w:rsidRPr="002E784B">
              <w:rPr>
                <w:rFonts w:ascii="Times New Roman" w:hAnsi="Times New Roman"/>
              </w:rPr>
              <w:t>.reg</w:t>
            </w:r>
          </w:p>
        </w:tc>
        <w:tc>
          <w:tcPr>
            <w:tcW w:w="992" w:type="dxa"/>
          </w:tcPr>
          <w:p w:rsidR="000A2377" w:rsidRDefault="000A237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0A2377" w:rsidRDefault="000A237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增加</w:t>
            </w:r>
            <w:r w:rsidRPr="000913F7">
              <w:rPr>
                <w:rFonts w:ascii="Times New Roman" w:hAnsi="Times New Roman"/>
              </w:rPr>
              <w:t>Vid_096E&amp;Pid_0316</w:t>
            </w:r>
          </w:p>
        </w:tc>
      </w:tr>
      <w:tr w:rsidR="001B58EA" w:rsidRPr="00D14274" w:rsidTr="00302439">
        <w:trPr>
          <w:trHeight w:val="453"/>
        </w:trPr>
        <w:tc>
          <w:tcPr>
            <w:tcW w:w="851" w:type="dxa"/>
          </w:tcPr>
          <w:p w:rsidR="001B58EA" w:rsidRDefault="001B58EA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B58EA" w:rsidRDefault="001B58EA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2016-2-2</w:t>
            </w:r>
          </w:p>
        </w:tc>
        <w:tc>
          <w:tcPr>
            <w:tcW w:w="1278" w:type="dxa"/>
          </w:tcPr>
          <w:p w:rsidR="001B58EA" w:rsidRDefault="001B58EA" w:rsidP="00CB0BBE">
            <w:r>
              <w:t>飞天3000GM</w:t>
            </w:r>
          </w:p>
        </w:tc>
        <w:tc>
          <w:tcPr>
            <w:tcW w:w="2833" w:type="dxa"/>
          </w:tcPr>
          <w:p w:rsidR="001B58EA" w:rsidRDefault="001B58EA" w:rsidP="001B58EA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</w:t>
            </w:r>
          </w:p>
          <w:p w:rsidR="001B58EA" w:rsidRDefault="001B58EA" w:rsidP="001B58EA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FT3000GMProv.dll_device.ini</w:t>
            </w:r>
          </w:p>
          <w:p w:rsidR="001B58EA" w:rsidRDefault="001B58EA" w:rsidP="001B58EA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NETCAKeyFT3000GM.reg</w:t>
            </w:r>
          </w:p>
          <w:p w:rsidR="001B58EA" w:rsidRPr="002E784B" w:rsidRDefault="001B58EA" w:rsidP="001B58EA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FT3000_USB_TOKEN_3000GM.reg</w:t>
            </w:r>
          </w:p>
        </w:tc>
        <w:tc>
          <w:tcPr>
            <w:tcW w:w="992" w:type="dxa"/>
          </w:tcPr>
          <w:p w:rsidR="001B58EA" w:rsidRDefault="001B58EA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1B58EA" w:rsidRDefault="001B58EA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同时支持</w:t>
            </w:r>
            <w:r>
              <w:rPr>
                <w:rFonts w:ascii="Times New Roman" w:hAnsi="Times New Roman"/>
              </w:rPr>
              <w:t>CCID</w:t>
            </w:r>
            <w:r>
              <w:rPr>
                <w:rFonts w:ascii="Times New Roman" w:hAnsi="Times New Roman"/>
              </w:rPr>
              <w:t>和</w:t>
            </w:r>
            <w:r>
              <w:rPr>
                <w:rFonts w:ascii="Times New Roman" w:hAnsi="Times New Roman"/>
              </w:rPr>
              <w:t>HID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ascii="Times New Roman" w:hAnsi="Times New Roman"/>
              </w:rPr>
              <w:t>KEY</w:t>
            </w:r>
          </w:p>
        </w:tc>
      </w:tr>
      <w:tr w:rsidR="00985CA7" w:rsidRPr="00D14274" w:rsidTr="00302439">
        <w:trPr>
          <w:trHeight w:val="453"/>
        </w:trPr>
        <w:tc>
          <w:tcPr>
            <w:tcW w:w="851" w:type="dxa"/>
          </w:tcPr>
          <w:p w:rsidR="00985CA7" w:rsidRDefault="00985CA7" w:rsidP="00CB0BB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985CA7" w:rsidRDefault="00985CA7" w:rsidP="00CB0B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2016-2-</w:t>
            </w: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1278" w:type="dxa"/>
          </w:tcPr>
          <w:p w:rsidR="00985CA7" w:rsidRDefault="00985CA7" w:rsidP="00CB0BBE">
            <w:r>
              <w:t>飞天3000GM</w:t>
            </w:r>
          </w:p>
        </w:tc>
        <w:tc>
          <w:tcPr>
            <w:tcW w:w="2833" w:type="dxa"/>
          </w:tcPr>
          <w:p w:rsidR="00985CA7" w:rsidRDefault="00985CA7" w:rsidP="00985CA7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</w:t>
            </w:r>
          </w:p>
          <w:p w:rsidR="00985CA7" w:rsidRPr="00985CA7" w:rsidRDefault="00985CA7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FT3000GMProv.dll_device.ini</w:t>
            </w:r>
          </w:p>
        </w:tc>
        <w:tc>
          <w:tcPr>
            <w:tcW w:w="992" w:type="dxa"/>
          </w:tcPr>
          <w:p w:rsidR="00985CA7" w:rsidRDefault="00985CA7" w:rsidP="00CB0BB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985CA7" w:rsidRDefault="00985CA7" w:rsidP="00CB0B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</w:t>
            </w:r>
            <w:r>
              <w:rPr>
                <w:rFonts w:ascii="Times New Roman" w:hAnsi="Times New Roman" w:hint="eastAsia"/>
              </w:rPr>
              <w:t xml:space="preserve">bug </w:t>
            </w:r>
            <w:r>
              <w:rPr>
                <w:rFonts w:ascii="Times New Roman" w:hAnsi="Times New Roman"/>
              </w:rPr>
              <w:t xml:space="preserve">KX-762 </w:t>
            </w:r>
          </w:p>
        </w:tc>
      </w:tr>
      <w:tr w:rsidR="00985CA7" w:rsidRPr="00D14274" w:rsidTr="00302439">
        <w:trPr>
          <w:trHeight w:val="453"/>
        </w:trPr>
        <w:tc>
          <w:tcPr>
            <w:tcW w:w="851" w:type="dxa"/>
          </w:tcPr>
          <w:p w:rsidR="00985CA7" w:rsidRDefault="00985CA7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985CA7" w:rsidRDefault="00985CA7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2016-2-</w:t>
            </w: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1278" w:type="dxa"/>
          </w:tcPr>
          <w:p w:rsidR="00985CA7" w:rsidRDefault="00985CA7" w:rsidP="00985CA7">
            <w:r>
              <w:t>飞天3000GM_</w:t>
            </w:r>
            <w:r>
              <w:rPr>
                <w:rFonts w:hint="eastAsia"/>
              </w:rPr>
              <w:t>深圳商事</w:t>
            </w:r>
            <w:r>
              <w:t>版本</w:t>
            </w:r>
          </w:p>
        </w:tc>
        <w:tc>
          <w:tcPr>
            <w:tcW w:w="2833" w:type="dxa"/>
          </w:tcPr>
          <w:p w:rsidR="00985CA7" w:rsidRPr="007A64CF" w:rsidRDefault="00985CA7" w:rsidP="00985CA7">
            <w:pPr>
              <w:rPr>
                <w:rFonts w:ascii="Times New Roman" w:hAnsi="Times New Roman"/>
              </w:rPr>
            </w:pPr>
            <w:r w:rsidRPr="002E784B">
              <w:rPr>
                <w:rFonts w:ascii="Times New Roman" w:hAnsi="Times New Roman"/>
              </w:rPr>
              <w:t>NETCAKeyFT3000GM_</w:t>
            </w:r>
            <w:r w:rsidRPr="002E784B">
              <w:rPr>
                <w:rFonts w:ascii="Times New Roman" w:hAnsi="Times New Roman"/>
              </w:rPr>
              <w:t>信息办</w:t>
            </w:r>
            <w:r w:rsidRPr="002E784B">
              <w:rPr>
                <w:rFonts w:ascii="Times New Roman" w:hAnsi="Times New Roman"/>
              </w:rPr>
              <w:t>.reg</w:t>
            </w:r>
          </w:p>
        </w:tc>
        <w:tc>
          <w:tcPr>
            <w:tcW w:w="992" w:type="dxa"/>
          </w:tcPr>
          <w:p w:rsidR="00985CA7" w:rsidRDefault="00985CA7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985CA7" w:rsidRDefault="00985CA7" w:rsidP="00985CA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在标准版的基础上</w:t>
            </w:r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 w:hint="eastAsia"/>
              </w:rPr>
              <w:t>增加</w:t>
            </w:r>
            <w:r w:rsidRPr="000913F7">
              <w:rPr>
                <w:rFonts w:ascii="Times New Roman" w:hAnsi="Times New Roman"/>
              </w:rPr>
              <w:t>Vid_096E&amp;Pid_0316</w:t>
            </w:r>
            <w:r>
              <w:rPr>
                <w:rFonts w:ascii="Times New Roman" w:hAnsi="Times New Roman" w:hint="eastAsia"/>
              </w:rPr>
              <w:t>和</w:t>
            </w:r>
            <w:r w:rsidRPr="000913F7">
              <w:rPr>
                <w:rFonts w:ascii="Times New Roman" w:hAnsi="Times New Roman"/>
              </w:rPr>
              <w:t>Vid_096E&amp;Pid_031</w:t>
            </w:r>
            <w:r>
              <w:rPr>
                <w:rFonts w:ascii="Times New Roman" w:hAnsi="Times New Roman" w:hint="eastAsia"/>
              </w:rPr>
              <w:t>A</w:t>
            </w:r>
          </w:p>
        </w:tc>
      </w:tr>
      <w:tr w:rsidR="00221589" w:rsidRPr="00D14274" w:rsidTr="00302439">
        <w:trPr>
          <w:trHeight w:val="453"/>
        </w:trPr>
        <w:tc>
          <w:tcPr>
            <w:tcW w:w="851" w:type="dxa"/>
            <w:vMerge w:val="restart"/>
          </w:tcPr>
          <w:p w:rsidR="00221589" w:rsidRDefault="00221589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221589" w:rsidRDefault="00221589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2016-4-18</w:t>
            </w:r>
          </w:p>
        </w:tc>
        <w:tc>
          <w:tcPr>
            <w:tcW w:w="1278" w:type="dxa"/>
          </w:tcPr>
          <w:p w:rsidR="00221589" w:rsidRDefault="00221589" w:rsidP="00985CA7">
            <w:r>
              <w:t>海泰RSA COS</w:t>
            </w:r>
          </w:p>
        </w:tc>
        <w:tc>
          <w:tcPr>
            <w:tcW w:w="2833" w:type="dxa"/>
          </w:tcPr>
          <w:p w:rsidR="00221589" w:rsidRDefault="00221589" w:rsidP="00857915">
            <w:pPr>
              <w:rPr>
                <w:rFonts w:ascii="Times New Roman" w:hAnsi="Times New Roman"/>
              </w:rPr>
            </w:pPr>
            <w:r w:rsidRPr="004024B0">
              <w:rPr>
                <w:rFonts w:ascii="Times New Roman" w:hAnsi="Times New Roman"/>
              </w:rPr>
              <w:t>HaitaiRSAKey.dll</w:t>
            </w:r>
          </w:p>
          <w:p w:rsidR="00221589" w:rsidRDefault="00221589" w:rsidP="00857915">
            <w:pPr>
              <w:rPr>
                <w:rFonts w:ascii="Times New Roman" w:hAnsi="Times New Roman"/>
              </w:rPr>
            </w:pPr>
            <w:r w:rsidRPr="004024B0">
              <w:rPr>
                <w:rFonts w:ascii="Times New Roman" w:hAnsi="Times New Roman"/>
              </w:rPr>
              <w:t>HaiTaiRSAKey.dll_device.ini</w:t>
            </w:r>
          </w:p>
          <w:p w:rsidR="00221589" w:rsidRPr="002E784B" w:rsidRDefault="00221589" w:rsidP="00857915">
            <w:pPr>
              <w:rPr>
                <w:rFonts w:ascii="Times New Roman" w:hAnsi="Times New Roman"/>
              </w:rPr>
            </w:pPr>
            <w:r w:rsidRPr="004024B0">
              <w:rPr>
                <w:rFonts w:ascii="Times New Roman" w:hAnsi="Times New Roman"/>
              </w:rPr>
              <w:t>NetcaKeyHaitaiRSA.reg</w:t>
            </w:r>
          </w:p>
        </w:tc>
        <w:tc>
          <w:tcPr>
            <w:tcW w:w="992" w:type="dxa"/>
          </w:tcPr>
          <w:p w:rsidR="00221589" w:rsidRDefault="00221589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221589" w:rsidRDefault="00221589" w:rsidP="00985CA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 w:hint="eastAsia"/>
              </w:rPr>
              <w:t>Bug</w:t>
            </w:r>
            <w:r>
              <w:rPr>
                <w:rFonts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DEV-4</w:t>
            </w:r>
          </w:p>
        </w:tc>
      </w:tr>
      <w:tr w:rsidR="00221589" w:rsidRPr="00D14274" w:rsidTr="00302439">
        <w:trPr>
          <w:trHeight w:val="453"/>
        </w:trPr>
        <w:tc>
          <w:tcPr>
            <w:tcW w:w="851" w:type="dxa"/>
            <w:vMerge/>
          </w:tcPr>
          <w:p w:rsidR="00221589" w:rsidRDefault="00221589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221589" w:rsidRDefault="00221589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2016-6-14</w:t>
            </w:r>
          </w:p>
        </w:tc>
        <w:tc>
          <w:tcPr>
            <w:tcW w:w="1278" w:type="dxa"/>
          </w:tcPr>
          <w:p w:rsidR="00221589" w:rsidRDefault="00221589" w:rsidP="00985CA7">
            <w:r>
              <w:t>飞天3000GM</w:t>
            </w:r>
          </w:p>
        </w:tc>
        <w:tc>
          <w:tcPr>
            <w:tcW w:w="2833" w:type="dxa"/>
          </w:tcPr>
          <w:p w:rsidR="00221589" w:rsidRDefault="00221589" w:rsidP="00221589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</w:t>
            </w:r>
          </w:p>
          <w:p w:rsidR="00221589" w:rsidRDefault="00221589" w:rsidP="00221589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FT3000GMProv.dll_device.ini</w:t>
            </w:r>
          </w:p>
          <w:p w:rsidR="00221589" w:rsidRPr="004024B0" w:rsidRDefault="00221589" w:rsidP="00221589">
            <w:pPr>
              <w:rPr>
                <w:rFonts w:ascii="Times New Roman" w:hAnsi="Times New Roman"/>
              </w:rPr>
            </w:pPr>
            <w:r w:rsidRPr="00221589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221589" w:rsidRDefault="00221589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221589" w:rsidRDefault="00221589" w:rsidP="00985CA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修复了</w:t>
            </w:r>
            <w:r>
              <w:rPr>
                <w:rFonts w:ascii="Times New Roman" w:hAnsi="Times New Roman" w:hint="eastAsia"/>
              </w:rPr>
              <w:t>h</w:t>
            </w:r>
            <w:r>
              <w:rPr>
                <w:rFonts w:ascii="Times New Roman" w:hAnsi="Times New Roman"/>
              </w:rPr>
              <w:t>id Key</w:t>
            </w:r>
            <w:r>
              <w:rPr>
                <w:rFonts w:ascii="Times New Roman" w:hAnsi="Times New Roman"/>
              </w:rPr>
              <w:t>读证书可能出现崩溃的问题</w:t>
            </w:r>
          </w:p>
        </w:tc>
      </w:tr>
      <w:tr w:rsidR="0014619E" w:rsidRPr="00D14274" w:rsidTr="00302439">
        <w:trPr>
          <w:trHeight w:val="453"/>
        </w:trPr>
        <w:tc>
          <w:tcPr>
            <w:tcW w:w="851" w:type="dxa"/>
          </w:tcPr>
          <w:p w:rsidR="0014619E" w:rsidRDefault="0014619E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4619E" w:rsidRDefault="0014619E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016-8-8</w:t>
            </w:r>
          </w:p>
        </w:tc>
        <w:tc>
          <w:tcPr>
            <w:tcW w:w="1278" w:type="dxa"/>
          </w:tcPr>
          <w:p w:rsidR="0014619E" w:rsidRDefault="0014619E" w:rsidP="00985CA7"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14619E" w:rsidRDefault="0014619E" w:rsidP="0014619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WZTCsp11_3003.dll</w:t>
            </w:r>
          </w:p>
          <w:p w:rsidR="0014619E" w:rsidRDefault="0014619E" w:rsidP="0014619E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NETCAKeyFT3.reg</w:t>
            </w:r>
          </w:p>
          <w:p w:rsidR="0014619E" w:rsidRPr="007A64CF" w:rsidRDefault="0014619E" w:rsidP="001461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Epass3003Prov.dll_driver</w:t>
            </w:r>
            <w:r w:rsidRPr="009531B8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</w:tcPr>
          <w:p w:rsidR="0014619E" w:rsidRDefault="0014619E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835" w:type="dxa"/>
          </w:tcPr>
          <w:p w:rsidR="0014619E" w:rsidRDefault="0014619E" w:rsidP="00985CA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</w:t>
            </w:r>
            <w:r>
              <w:rPr>
                <w:rFonts w:ascii="Times New Roman" w:hAnsi="Times New Roman" w:hint="eastAsia"/>
              </w:rPr>
              <w:t>Bug</w:t>
            </w:r>
            <w:r>
              <w:rPr>
                <w:rFonts w:ascii="Times New Roman" w:hAnsi="Times New Roman"/>
              </w:rPr>
              <w:t>:SZODC-46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 w:val="restart"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2.7</w:t>
            </w:r>
          </w:p>
        </w:tc>
        <w:tc>
          <w:tcPr>
            <w:tcW w:w="1275" w:type="dxa"/>
          </w:tcPr>
          <w:p w:rsidR="004476C1" w:rsidRDefault="004476C1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2016-9-18</w:t>
            </w:r>
          </w:p>
        </w:tc>
        <w:tc>
          <w:tcPr>
            <w:tcW w:w="1278" w:type="dxa"/>
          </w:tcPr>
          <w:p w:rsidR="004476C1" w:rsidRDefault="004476C1" w:rsidP="00985CA7">
            <w:r>
              <w:t>文鼎创</w:t>
            </w:r>
          </w:p>
        </w:tc>
        <w:tc>
          <w:tcPr>
            <w:tcW w:w="2833" w:type="dxa"/>
          </w:tcPr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NETCAKeyMwES.reg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ESKeyProv.dll_driver.ini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SJK1217API.dll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SJK1217CFG.bin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SJK1217CSP.dll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SJK1217CSPSi.dll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SJK1217Drv00.dll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SJK1217Pkcs.dll</w:t>
            </w:r>
          </w:p>
          <w:p w:rsidR="004476C1" w:rsidRPr="00D14274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SJK1217SKF.dll</w:t>
            </w:r>
          </w:p>
        </w:tc>
        <w:tc>
          <w:tcPr>
            <w:tcW w:w="992" w:type="dxa"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9B5B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兼容信息办的</w:t>
            </w:r>
            <w:r>
              <w:rPr>
                <w:rFonts w:ascii="Times New Roman" w:hAnsi="Times New Roman" w:hint="eastAsia"/>
              </w:rPr>
              <w:t>KEY</w:t>
            </w:r>
          </w:p>
          <w:p w:rsidR="004476C1" w:rsidRDefault="004476C1" w:rsidP="009B5B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PID C01B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2016-9-18</w:t>
            </w:r>
          </w:p>
        </w:tc>
        <w:tc>
          <w:tcPr>
            <w:tcW w:w="1278" w:type="dxa"/>
          </w:tcPr>
          <w:p w:rsidR="004476C1" w:rsidRDefault="004476C1" w:rsidP="00985CA7">
            <w:r>
              <w:t>海泰SM2 COS</w:t>
            </w:r>
          </w:p>
        </w:tc>
        <w:tc>
          <w:tcPr>
            <w:tcW w:w="2833" w:type="dxa"/>
          </w:tcPr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HaitaiSM2Key.dll_device.ini</w:t>
            </w:r>
          </w:p>
          <w:p w:rsidR="004476C1" w:rsidRPr="006419D8" w:rsidRDefault="004476C1" w:rsidP="009B5B0E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Pr="00AF2FED" w:rsidRDefault="004476C1" w:rsidP="009B5B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</w:t>
            </w:r>
            <w:r w:rsidRPr="00AF2FED">
              <w:rPr>
                <w:rFonts w:ascii="Times New Roman" w:hAnsi="Times New Roman" w:hint="eastAsia"/>
              </w:rPr>
              <w:t>支持海泰普通</w:t>
            </w:r>
            <w:r w:rsidRPr="00AF2FED">
              <w:rPr>
                <w:rFonts w:ascii="Times New Roman" w:hAnsi="Times New Roman" w:hint="eastAsia"/>
              </w:rPr>
              <w:t>KEY</w:t>
            </w:r>
            <w:r w:rsidRPr="00AF2FED">
              <w:rPr>
                <w:rFonts w:ascii="Times New Roman" w:hAnsi="Times New Roman" w:hint="eastAsia"/>
              </w:rPr>
              <w:t>和</w:t>
            </w:r>
            <w:r w:rsidRPr="00AF2FED">
              <w:rPr>
                <w:rFonts w:ascii="Times New Roman" w:hAnsi="Times New Roman" w:hint="eastAsia"/>
              </w:rPr>
              <w:t>SM2</w:t>
            </w:r>
            <w:r w:rsidRPr="00AF2FED">
              <w:rPr>
                <w:rFonts w:ascii="Times New Roman" w:hAnsi="Times New Roman"/>
              </w:rPr>
              <w:t xml:space="preserve"> KEY</w:t>
            </w:r>
            <w:r w:rsidRPr="00AF2FED">
              <w:rPr>
                <w:rFonts w:ascii="Times New Roman" w:hAnsi="Times New Roman"/>
              </w:rPr>
              <w:t>，以后只需打包这一个驱动。</w:t>
            </w:r>
          </w:p>
          <w:p w:rsidR="004476C1" w:rsidRDefault="004476C1" w:rsidP="009B5B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、修复</w:t>
            </w:r>
            <w:r>
              <w:rPr>
                <w:rFonts w:ascii="Times New Roman" w:hAnsi="Times New Roman" w:hint="eastAsia"/>
              </w:rPr>
              <w:t>BUG</w:t>
            </w:r>
            <w:r>
              <w:rPr>
                <w:rFonts w:ascii="Times New Roman" w:hAnsi="Times New Roman"/>
              </w:rPr>
              <w:t xml:space="preserve"> : CRPT-28</w:t>
            </w:r>
          </w:p>
          <w:p w:rsidR="004476C1" w:rsidRDefault="004476C1" w:rsidP="009B5B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、修复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码</w:t>
            </w:r>
            <w:r>
              <w:rPr>
                <w:rFonts w:ascii="Times New Roman" w:hAnsi="Times New Roman" w:hint="eastAsia"/>
              </w:rPr>
              <w:t>被</w:t>
            </w:r>
            <w:r>
              <w:rPr>
                <w:rFonts w:ascii="Times New Roman" w:hAnsi="Times New Roman"/>
              </w:rPr>
              <w:t>其他进程盗用的</w:t>
            </w:r>
            <w:r>
              <w:rPr>
                <w:rFonts w:ascii="Times New Roman" w:hAnsi="Times New Roman"/>
              </w:rPr>
              <w:t>bug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2016-9-18</w:t>
            </w:r>
          </w:p>
        </w:tc>
        <w:tc>
          <w:tcPr>
            <w:tcW w:w="1278" w:type="dxa"/>
          </w:tcPr>
          <w:p w:rsidR="004476C1" w:rsidRDefault="004476C1" w:rsidP="00985CA7">
            <w:r>
              <w:t>飞天3000GM</w:t>
            </w:r>
          </w:p>
        </w:tc>
        <w:tc>
          <w:tcPr>
            <w:tcW w:w="2833" w:type="dxa"/>
          </w:tcPr>
          <w:p w:rsidR="004476C1" w:rsidRDefault="004476C1" w:rsidP="009B5B0E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</w:t>
            </w:r>
          </w:p>
          <w:p w:rsidR="004476C1" w:rsidRDefault="004476C1" w:rsidP="009B5B0E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FT3000GMProv.dll_device.ini</w:t>
            </w:r>
          </w:p>
          <w:p w:rsidR="004476C1" w:rsidRPr="006419D8" w:rsidRDefault="004476C1" w:rsidP="009B5B0E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Pr="00AF2FED" w:rsidRDefault="004476C1" w:rsidP="00F25E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、修复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码</w:t>
            </w:r>
            <w:r>
              <w:rPr>
                <w:rFonts w:ascii="Times New Roman" w:hAnsi="Times New Roman" w:hint="eastAsia"/>
              </w:rPr>
              <w:t>被</w:t>
            </w:r>
            <w:r>
              <w:rPr>
                <w:rFonts w:ascii="Times New Roman" w:hAnsi="Times New Roman"/>
              </w:rPr>
              <w:t>其他进程盗用的</w:t>
            </w:r>
            <w:r>
              <w:rPr>
                <w:rFonts w:ascii="Times New Roman" w:hAnsi="Times New Roman"/>
              </w:rPr>
              <w:t>bug</w:t>
            </w:r>
          </w:p>
          <w:p w:rsidR="004476C1" w:rsidRDefault="004476C1" w:rsidP="00F25E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、增加创业印章的</w:t>
            </w:r>
            <w:r>
              <w:rPr>
                <w:rFonts w:ascii="Times New Roman" w:hAnsi="Times New Roman" w:hint="eastAsia"/>
              </w:rPr>
              <w:t>PID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2016-9-20</w:t>
            </w:r>
          </w:p>
        </w:tc>
        <w:tc>
          <w:tcPr>
            <w:tcW w:w="1278" w:type="dxa"/>
          </w:tcPr>
          <w:p w:rsidR="004476C1" w:rsidRDefault="004476C1" w:rsidP="00985CA7">
            <w:r>
              <w:t>飞天3000GM</w:t>
            </w:r>
          </w:p>
        </w:tc>
        <w:tc>
          <w:tcPr>
            <w:tcW w:w="2833" w:type="dxa"/>
          </w:tcPr>
          <w:p w:rsidR="004476C1" w:rsidRDefault="004476C1" w:rsidP="0095273A">
            <w:pPr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r w:rsidRPr="0073694A">
              <w:rPr>
                <w:rFonts w:ascii="Times New Roman" w:hAnsi="Times New Roman"/>
              </w:rPr>
              <w:t>FT3000GMProv.dll</w:t>
            </w:r>
          </w:p>
          <w:p w:rsidR="004476C1" w:rsidRDefault="004476C1" w:rsidP="0095273A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FT3000GMProv.dll_device.ini</w:t>
            </w:r>
          </w:p>
          <w:p w:rsidR="004476C1" w:rsidRPr="0073694A" w:rsidRDefault="004476C1" w:rsidP="0095273A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NETCAKeyFT3000GM.reg</w:t>
            </w:r>
            <w:bookmarkEnd w:id="0"/>
            <w:bookmarkEnd w:id="1"/>
          </w:p>
        </w:tc>
        <w:tc>
          <w:tcPr>
            <w:tcW w:w="992" w:type="dxa"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F25E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解决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 xml:space="preserve"> 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数据超过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32KB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读写不正确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 xml:space="preserve"> 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的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bug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4476C1" w:rsidRDefault="004476C1" w:rsidP="00985C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2016-9-26</w:t>
            </w:r>
          </w:p>
        </w:tc>
        <w:tc>
          <w:tcPr>
            <w:tcW w:w="1278" w:type="dxa"/>
          </w:tcPr>
          <w:p w:rsidR="004476C1" w:rsidRDefault="004476C1" w:rsidP="00985CA7">
            <w:r>
              <w:t>飞天3000GM</w:t>
            </w:r>
          </w:p>
        </w:tc>
        <w:tc>
          <w:tcPr>
            <w:tcW w:w="2833" w:type="dxa"/>
          </w:tcPr>
          <w:p w:rsidR="004476C1" w:rsidRDefault="004476C1" w:rsidP="00F80C45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</w:t>
            </w:r>
          </w:p>
          <w:p w:rsidR="004476C1" w:rsidRDefault="004476C1" w:rsidP="00F80C45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FT3000GMProv.dll_device.ini</w:t>
            </w:r>
          </w:p>
          <w:p w:rsidR="004476C1" w:rsidRPr="0073694A" w:rsidRDefault="004476C1" w:rsidP="00F80C45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F25E1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解决BUG：KX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-880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4476C1" w:rsidRDefault="004476C1" w:rsidP="00985CA7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4476C1" w:rsidRDefault="004476C1" w:rsidP="00985CA7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4476C1" w:rsidRDefault="004476C1" w:rsidP="00F80C45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</w:t>
            </w:r>
          </w:p>
          <w:p w:rsidR="004476C1" w:rsidRDefault="004476C1" w:rsidP="00F80C45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HaitaiSM2Key.dll_device.ini</w:t>
            </w:r>
          </w:p>
          <w:p w:rsidR="004476C1" w:rsidRPr="0073694A" w:rsidRDefault="004476C1" w:rsidP="00F80C45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4476C1" w:rsidRDefault="004476C1" w:rsidP="00985CA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F25E1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解决BUG：KX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-880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FC6C5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FC6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2016-10-20</w:t>
            </w:r>
          </w:p>
        </w:tc>
        <w:tc>
          <w:tcPr>
            <w:tcW w:w="1278" w:type="dxa"/>
          </w:tcPr>
          <w:p w:rsidR="004476C1" w:rsidRDefault="004476C1" w:rsidP="00FC6C54"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4476C1" w:rsidRDefault="004476C1" w:rsidP="00FC6C54">
            <w:pPr>
              <w:rPr>
                <w:rFonts w:ascii="Times New Roman" w:hAnsi="Times New Roman"/>
              </w:rPr>
            </w:pPr>
            <w:r w:rsidRPr="00A977F4">
              <w:rPr>
                <w:rFonts w:ascii="Times New Roman" w:hAnsi="Times New Roman"/>
              </w:rPr>
              <w:t>WZTCsp11_3003.dll</w:t>
            </w:r>
          </w:p>
          <w:p w:rsidR="004476C1" w:rsidRPr="006419D8" w:rsidRDefault="004476C1" w:rsidP="00FC6C54">
            <w:pPr>
              <w:rPr>
                <w:rFonts w:ascii="Times New Roman" w:hAnsi="Times New Roman"/>
              </w:rPr>
            </w:pPr>
            <w:r w:rsidRPr="00A977F4">
              <w:rPr>
                <w:rFonts w:ascii="Times New Roman" w:hAnsi="Times New Roman"/>
              </w:rPr>
              <w:t>Epass3003Prov.dll_driver.ini</w:t>
            </w:r>
          </w:p>
        </w:tc>
        <w:tc>
          <w:tcPr>
            <w:tcW w:w="992" w:type="dxa"/>
          </w:tcPr>
          <w:p w:rsidR="004476C1" w:rsidRDefault="004476C1" w:rsidP="00FC6C5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Pr="00F83D18" w:rsidRDefault="004476C1" w:rsidP="00FC6C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解决BUG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：KX-893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FC6C5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4476C1" w:rsidRDefault="004476C1" w:rsidP="00FC6C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016-11-4</w:t>
            </w:r>
          </w:p>
        </w:tc>
        <w:tc>
          <w:tcPr>
            <w:tcW w:w="1278" w:type="dxa"/>
          </w:tcPr>
          <w:p w:rsidR="004476C1" w:rsidRDefault="004476C1" w:rsidP="00FC6C54"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4476C1" w:rsidRDefault="004476C1" w:rsidP="00C21178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Epass3003Prov.dll</w:t>
            </w:r>
          </w:p>
          <w:p w:rsidR="004476C1" w:rsidRDefault="004476C1" w:rsidP="00C21178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Epass3003Prov.dll_device.ini</w:t>
            </w:r>
          </w:p>
          <w:p w:rsidR="004476C1" w:rsidRPr="00A977F4" w:rsidRDefault="004476C1" w:rsidP="00C21178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NETCAKeyFT3.reg</w:t>
            </w:r>
          </w:p>
        </w:tc>
        <w:tc>
          <w:tcPr>
            <w:tcW w:w="992" w:type="dxa"/>
          </w:tcPr>
          <w:p w:rsidR="004476C1" w:rsidRDefault="004476C1" w:rsidP="00FC6C5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 w:val="restart"/>
          </w:tcPr>
          <w:p w:rsidR="004476C1" w:rsidRDefault="004476C1" w:rsidP="00FC6C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修复问题：删除密钥对的时候，没有验证密码情况下，直接返回失败，返回的错误码不正确。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FC6C5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4476C1" w:rsidRDefault="004476C1" w:rsidP="00FC6C54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4476C1" w:rsidRDefault="004476C1" w:rsidP="00FC6C54">
            <w:r>
              <w:rPr>
                <w:rFonts w:hint="eastAsia"/>
              </w:rPr>
              <w:t>微柏2001</w:t>
            </w:r>
          </w:p>
        </w:tc>
        <w:tc>
          <w:tcPr>
            <w:tcW w:w="2833" w:type="dxa"/>
          </w:tcPr>
          <w:p w:rsidR="004476C1" w:rsidRDefault="004476C1" w:rsidP="00C21178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WeepalEpass2001Prov.dll</w:t>
            </w:r>
          </w:p>
          <w:p w:rsidR="004476C1" w:rsidRDefault="004476C1" w:rsidP="00C21178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WeepalEpass2001Prov.dll_device.ini</w:t>
            </w:r>
          </w:p>
          <w:p w:rsidR="004476C1" w:rsidRPr="00A977F4" w:rsidRDefault="004476C1" w:rsidP="00C21178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NETCAKeyWeepal.reg</w:t>
            </w:r>
          </w:p>
        </w:tc>
        <w:tc>
          <w:tcPr>
            <w:tcW w:w="992" w:type="dxa"/>
          </w:tcPr>
          <w:p w:rsidR="004476C1" w:rsidRDefault="004476C1" w:rsidP="00FC6C5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</w:t>
            </w:r>
            <w:r>
              <w:rPr>
                <w:rFonts w:ascii="Times New Roman" w:eastAsiaTheme="minorEastAsia" w:hAnsi="Times New Roman"/>
                <w:szCs w:val="21"/>
              </w:rPr>
              <w:t>dify</w:t>
            </w:r>
          </w:p>
        </w:tc>
        <w:tc>
          <w:tcPr>
            <w:tcW w:w="2835" w:type="dxa"/>
            <w:vMerge/>
          </w:tcPr>
          <w:p w:rsidR="004476C1" w:rsidRDefault="004476C1" w:rsidP="00FC6C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73246E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2016-11-22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海泰RSA ccid</w:t>
            </w:r>
          </w:p>
        </w:tc>
        <w:tc>
          <w:tcPr>
            <w:tcW w:w="2833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HaiKey_Driver_Silent_x86_x64_5.0.2015.12031.exe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更新海泰有驱的底层驱动文件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73246E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2016-11-24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海泰</w:t>
            </w:r>
          </w:p>
        </w:tc>
        <w:tc>
          <w:tcPr>
            <w:tcW w:w="2833" w:type="dxa"/>
          </w:tcPr>
          <w:p w:rsidR="004476C1" w:rsidRDefault="004476C1" w:rsidP="009B7E26">
            <w:pPr>
              <w:spacing w:line="240" w:lineRule="atLeast"/>
              <w:rPr>
                <w:rFonts w:ascii="Times New Roman" w:hAnsi="Times New Roman"/>
              </w:rPr>
            </w:pPr>
            <w:r w:rsidRPr="00D91260">
              <w:rPr>
                <w:rFonts w:ascii="Times New Roman" w:hAnsi="Times New Roman"/>
              </w:rPr>
              <w:t>HTEKey.dll</w:t>
            </w:r>
          </w:p>
          <w:p w:rsidR="004476C1" w:rsidRDefault="004476C1" w:rsidP="009B7E26">
            <w:pPr>
              <w:spacing w:line="240" w:lineRule="atLeast"/>
              <w:rPr>
                <w:rFonts w:ascii="Times New Roman" w:hAnsi="Times New Roman"/>
              </w:rPr>
            </w:pPr>
            <w:r w:rsidRPr="00D91260">
              <w:rPr>
                <w:rFonts w:ascii="Times New Roman" w:hAnsi="Times New Roman"/>
              </w:rPr>
              <w:t>HTEKey.dll_device.ini</w:t>
            </w:r>
          </w:p>
          <w:p w:rsidR="004476C1" w:rsidRDefault="004476C1" w:rsidP="009B7E26">
            <w:pPr>
              <w:spacing w:line="240" w:lineRule="atLeast"/>
              <w:rPr>
                <w:rFonts w:ascii="Times New Roman" w:hAnsi="Times New Roman"/>
              </w:rPr>
            </w:pPr>
            <w:r w:rsidRPr="00D91260">
              <w:rPr>
                <w:rFonts w:ascii="Times New Roman" w:hAnsi="Times New Roman"/>
              </w:rPr>
              <w:t>NETCAKeyHT_64.reg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增加删除密钥对的功能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2016-12-05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t>飞天3003</w:t>
            </w:r>
          </w:p>
        </w:tc>
        <w:tc>
          <w:tcPr>
            <w:tcW w:w="2833" w:type="dxa"/>
          </w:tcPr>
          <w:p w:rsidR="004476C1" w:rsidRDefault="004476C1" w:rsidP="009B7E26">
            <w:pPr>
              <w:rPr>
                <w:rFonts w:ascii="Times New Roman" w:hAnsi="Times New Roman"/>
              </w:rPr>
            </w:pPr>
            <w:r w:rsidRPr="00071E43">
              <w:rPr>
                <w:rFonts w:ascii="Times New Roman" w:hAnsi="Times New Roman"/>
              </w:rPr>
              <w:t>Epass3003Prov.dll</w:t>
            </w:r>
          </w:p>
          <w:p w:rsidR="004476C1" w:rsidRDefault="004476C1" w:rsidP="009B7E26">
            <w:pPr>
              <w:rPr>
                <w:rFonts w:ascii="Times New Roman" w:hAnsi="Times New Roman"/>
              </w:rPr>
            </w:pPr>
            <w:r w:rsidRPr="00071E43">
              <w:rPr>
                <w:rFonts w:ascii="Times New Roman" w:hAnsi="Times New Roman"/>
              </w:rPr>
              <w:t>Epass3003Prov.dll_device.ini</w:t>
            </w:r>
          </w:p>
          <w:p w:rsidR="004476C1" w:rsidRDefault="004476C1" w:rsidP="009B7E26">
            <w:pPr>
              <w:spacing w:line="240" w:lineRule="atLeast"/>
              <w:rPr>
                <w:rFonts w:ascii="Times New Roman" w:hAnsi="Times New Roman"/>
              </w:rPr>
            </w:pPr>
            <w:r w:rsidRPr="00071E43">
              <w:rPr>
                <w:rFonts w:ascii="Times New Roman" w:hAnsi="Times New Roman"/>
              </w:rPr>
              <w:t>NETCAKeyFT3.reg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修复了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密钥对类型判断不正确的问题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016-12-28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4476C1" w:rsidRDefault="004476C1" w:rsidP="00236380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</w:t>
            </w:r>
          </w:p>
          <w:p w:rsidR="004476C1" w:rsidRDefault="004476C1" w:rsidP="00236380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476C1" w:rsidRPr="00071E43" w:rsidRDefault="004476C1" w:rsidP="00236380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：KX-963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2016-12-30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飞天502</w:t>
            </w:r>
          </w:p>
        </w:tc>
        <w:tc>
          <w:tcPr>
            <w:tcW w:w="2833" w:type="dxa"/>
          </w:tcPr>
          <w:p w:rsidR="004476C1" w:rsidRDefault="004476C1" w:rsidP="008B2754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ShuttleFT502Prov.dll</w:t>
            </w:r>
          </w:p>
          <w:p w:rsidR="004476C1" w:rsidRDefault="004476C1" w:rsidP="008B2754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</w:t>
            </w:r>
            <w:r>
              <w:rPr>
                <w:rFonts w:ascii="Times New Roman" w:hAnsi="Times New Roman"/>
              </w:rPr>
              <w:t>.dll_device.ini</w:t>
            </w:r>
          </w:p>
          <w:p w:rsidR="004476C1" w:rsidRDefault="004476C1" w:rsidP="008B2754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NETCAKeyFT502.reg</w:t>
            </w:r>
          </w:p>
          <w:p w:rsidR="004476C1" w:rsidRPr="00CE5493" w:rsidRDefault="004476C1" w:rsidP="008B2754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csp11_ft502.dll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新增加了64位的版本。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2017-02-24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文鼎创</w:t>
            </w:r>
          </w:p>
        </w:tc>
        <w:tc>
          <w:tcPr>
            <w:tcW w:w="2833" w:type="dxa"/>
          </w:tcPr>
          <w:p w:rsidR="004476C1" w:rsidRDefault="004476C1" w:rsidP="0044140B">
            <w:pPr>
              <w:rPr>
                <w:rFonts w:ascii="Times New Roman" w:hAnsi="Times New Roman"/>
              </w:rPr>
            </w:pPr>
            <w:r w:rsidRPr="009C612A">
              <w:rPr>
                <w:rFonts w:ascii="Times New Roman" w:hAnsi="Times New Roman"/>
              </w:rPr>
              <w:t>SJK1217Drv00.dll</w:t>
            </w:r>
          </w:p>
          <w:p w:rsidR="004476C1" w:rsidRPr="00D14274" w:rsidRDefault="004476C1" w:rsidP="0044140B">
            <w:pPr>
              <w:rPr>
                <w:rFonts w:ascii="Times New Roman" w:hAnsi="Times New Roman"/>
              </w:rPr>
            </w:pPr>
            <w:r w:rsidRPr="00D56593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</w:t>
            </w:r>
            <w:r>
              <w:rPr>
                <w:rFonts w:ascii="Courier New" w:eastAsia="微软雅黑" w:hAnsi="Courier New" w:cs="Courier New"/>
                <w:kern w:val="0"/>
                <w:sz w:val="17"/>
                <w:szCs w:val="17"/>
              </w:rPr>
              <w:t xml:space="preserve">BS-56  </w:t>
            </w:r>
            <w:r>
              <w:rPr>
                <w:rFonts w:ascii="微软雅黑" w:eastAsia="微软雅黑" w:hAnsi="Courier New" w:cs="微软雅黑" w:hint="eastAsia"/>
                <w:kern w:val="0"/>
                <w:sz w:val="17"/>
                <w:szCs w:val="17"/>
              </w:rPr>
              <w:t>在多线程下，私钥解密输入密码后，底层死锁导致上层应用程序崩溃的问题。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2017-03-22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4476C1" w:rsidRDefault="004476C1" w:rsidP="0044140B">
            <w:pPr>
              <w:rPr>
                <w:rFonts w:ascii="Times New Roman" w:hAnsi="Times New Roman"/>
              </w:rPr>
            </w:pPr>
            <w:r w:rsidRPr="008A3BE0">
              <w:rPr>
                <w:rFonts w:ascii="Times New Roman" w:hAnsi="Times New Roman"/>
              </w:rPr>
              <w:t>Epass3003Prov.dll</w:t>
            </w:r>
          </w:p>
          <w:p w:rsidR="004476C1" w:rsidRDefault="004476C1" w:rsidP="0044140B">
            <w:pPr>
              <w:rPr>
                <w:rFonts w:ascii="Times New Roman" w:hAnsi="Times New Roman"/>
              </w:rPr>
            </w:pPr>
            <w:r w:rsidRPr="008A3BE0">
              <w:rPr>
                <w:rFonts w:ascii="Times New Roman" w:hAnsi="Times New Roman"/>
              </w:rPr>
              <w:t>Epass3003Prov.dll_device.ini</w:t>
            </w:r>
          </w:p>
          <w:p w:rsidR="004476C1" w:rsidRPr="009C612A" w:rsidRDefault="004476C1" w:rsidP="0044140B">
            <w:pPr>
              <w:rPr>
                <w:rFonts w:ascii="Times New Roman" w:hAnsi="Times New Roman"/>
              </w:rPr>
            </w:pPr>
            <w:r w:rsidRPr="008A3BE0">
              <w:rPr>
                <w:rFonts w:ascii="Times New Roman" w:hAnsi="Times New Roman"/>
              </w:rPr>
              <w:t>NETCAKeyFT3_64.reg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兼容唯品会项目的Key。唯品会项目的KEY暂时不支持64位。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2017-03-24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4476C1" w:rsidRDefault="004476C1" w:rsidP="00E17685">
            <w:pPr>
              <w:rPr>
                <w:rFonts w:ascii="Times New Roman" w:hAnsi="Times New Roman"/>
              </w:rPr>
            </w:pPr>
            <w:r w:rsidRPr="008A3BE0">
              <w:rPr>
                <w:rFonts w:ascii="Times New Roman" w:hAnsi="Times New Roman"/>
              </w:rPr>
              <w:t>Epass3003Prov.dll</w:t>
            </w:r>
          </w:p>
          <w:p w:rsidR="004476C1" w:rsidRDefault="004476C1" w:rsidP="00E17685">
            <w:pPr>
              <w:rPr>
                <w:rFonts w:ascii="Times New Roman" w:hAnsi="Times New Roman"/>
              </w:rPr>
            </w:pPr>
            <w:r w:rsidRPr="008A3BE0">
              <w:rPr>
                <w:rFonts w:ascii="Times New Roman" w:hAnsi="Times New Roman"/>
              </w:rPr>
              <w:t>Epass3003Prov.dll_device.ini</w:t>
            </w:r>
          </w:p>
          <w:p w:rsidR="004476C1" w:rsidRPr="008A3BE0" w:rsidRDefault="004476C1" w:rsidP="00E17685">
            <w:pPr>
              <w:rPr>
                <w:rFonts w:ascii="Times New Roman" w:hAnsi="Times New Roman"/>
              </w:rPr>
            </w:pPr>
            <w:r w:rsidRPr="008A3BE0">
              <w:rPr>
                <w:rFonts w:ascii="Times New Roman" w:hAnsi="Times New Roman"/>
              </w:rPr>
              <w:t>NETCAKeyFT3_64.reg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修复了读不到KEY的问题。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2017-04-11</w:t>
            </w:r>
          </w:p>
        </w:tc>
        <w:tc>
          <w:tcPr>
            <w:tcW w:w="1278" w:type="dxa"/>
            <w:vMerge w:val="restart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4476C1" w:rsidRDefault="004476C1" w:rsidP="00BE2374">
            <w:pPr>
              <w:rPr>
                <w:rFonts w:ascii="Times New Roman" w:hAnsi="Times New Roman"/>
              </w:rPr>
            </w:pPr>
            <w:r w:rsidRPr="004173CD">
              <w:rPr>
                <w:rFonts w:ascii="Times New Roman" w:hAnsi="Times New Roman"/>
              </w:rPr>
              <w:t>HaitaiSM2K</w:t>
            </w:r>
            <w:r>
              <w:rPr>
                <w:rFonts w:ascii="Times New Roman" w:hAnsi="Times New Roman"/>
              </w:rPr>
              <w:t>ey.dll</w:t>
            </w:r>
          </w:p>
          <w:p w:rsidR="004476C1" w:rsidRDefault="004476C1" w:rsidP="00BE2374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476C1" w:rsidRPr="008A3BE0" w:rsidRDefault="004476C1" w:rsidP="00BE23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  <w:vMerge w:val="restart"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兼容海泰的HID、CC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ID、UDISK协议的KEY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4476C1" w:rsidRDefault="004476C1" w:rsidP="00D91260">
            <w:pPr>
              <w:spacing w:line="240" w:lineRule="atLeast"/>
            </w:pPr>
          </w:p>
        </w:tc>
        <w:tc>
          <w:tcPr>
            <w:tcW w:w="2833" w:type="dxa"/>
          </w:tcPr>
          <w:p w:rsidR="004476C1" w:rsidRPr="008A3BE0" w:rsidRDefault="004476C1" w:rsidP="00E17685">
            <w:pPr>
              <w:rPr>
                <w:rFonts w:ascii="Times New Roman" w:hAnsi="Times New Roman"/>
              </w:rPr>
            </w:pPr>
            <w:r w:rsidRPr="004173CD">
              <w:rPr>
                <w:rFonts w:ascii="Times New Roman" w:hAnsi="Times New Roman" w:hint="eastAsia"/>
              </w:rPr>
              <w:t>海泰智能卡阅读器</w:t>
            </w:r>
            <w:r w:rsidRPr="004173CD">
              <w:rPr>
                <w:rFonts w:ascii="Times New Roman" w:hAnsi="Times New Roman"/>
              </w:rPr>
              <w:t>Driver_201203021.exe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  <w:vMerge/>
          </w:tcPr>
          <w:p w:rsidR="004476C1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2017-04-26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4476C1" w:rsidRDefault="004476C1" w:rsidP="00C11147">
            <w:pPr>
              <w:rPr>
                <w:rFonts w:ascii="Times New Roman" w:hAnsi="Times New Roman"/>
              </w:rPr>
            </w:pPr>
            <w:r w:rsidRPr="004173CD">
              <w:rPr>
                <w:rFonts w:ascii="Times New Roman" w:hAnsi="Times New Roman"/>
              </w:rPr>
              <w:t>HaitaiSM2Key.dl</w:t>
            </w:r>
            <w:r>
              <w:rPr>
                <w:rFonts w:ascii="Times New Roman" w:hAnsi="Times New Roman"/>
              </w:rPr>
              <w:t>l</w:t>
            </w:r>
          </w:p>
          <w:p w:rsidR="004476C1" w:rsidRDefault="004476C1" w:rsidP="00C11147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476C1" w:rsidRPr="004173CD" w:rsidRDefault="004476C1" w:rsidP="00C11147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Pr="00F83D18" w:rsidRDefault="004476C1" w:rsidP="00D912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修复导入密钥对的问题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2017-05-10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飞天3000GM</w:t>
            </w:r>
          </w:p>
        </w:tc>
        <w:tc>
          <w:tcPr>
            <w:tcW w:w="2833" w:type="dxa"/>
          </w:tcPr>
          <w:p w:rsidR="004476C1" w:rsidRDefault="004476C1" w:rsidP="00414BD9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</w:t>
            </w:r>
          </w:p>
          <w:p w:rsidR="004476C1" w:rsidRDefault="004476C1" w:rsidP="00414BD9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FT3000GMProv.dll_device.ini</w:t>
            </w:r>
          </w:p>
          <w:p w:rsidR="004476C1" w:rsidRPr="004173CD" w:rsidRDefault="004476C1" w:rsidP="00414BD9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414B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Calibri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1、修复问题：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创建永久数据，避免重复文件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，导致创建失败</w:t>
            </w:r>
          </w:p>
          <w:p w:rsidR="004476C1" w:rsidRDefault="004476C1" w:rsidP="00414BD9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2、增加了格式化相关接口。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4476C1" w:rsidRDefault="004476C1" w:rsidP="00CA40B4">
            <w:pPr>
              <w:rPr>
                <w:rFonts w:ascii="Times New Roman" w:hAnsi="Times New Roman"/>
              </w:rPr>
            </w:pPr>
            <w:r w:rsidRPr="004173CD">
              <w:rPr>
                <w:rFonts w:ascii="Times New Roman" w:hAnsi="Times New Roman"/>
              </w:rPr>
              <w:t>HaitaiSM2Key.dl</w:t>
            </w:r>
            <w:r>
              <w:rPr>
                <w:rFonts w:ascii="Times New Roman" w:hAnsi="Times New Roman"/>
              </w:rPr>
              <w:t>l</w:t>
            </w:r>
          </w:p>
          <w:p w:rsidR="004476C1" w:rsidRDefault="004476C1" w:rsidP="00CA40B4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476C1" w:rsidRPr="007A0BA3" w:rsidRDefault="004476C1" w:rsidP="00CA40B4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414B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修改了获取永久数据权限不正确的问题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2017-05-12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飞天蓝牙KEY</w:t>
            </w:r>
          </w:p>
        </w:tc>
        <w:tc>
          <w:tcPr>
            <w:tcW w:w="2833" w:type="dxa"/>
          </w:tcPr>
          <w:p w:rsidR="004476C1" w:rsidRDefault="004476C1" w:rsidP="00663C67">
            <w:pPr>
              <w:rPr>
                <w:rFonts w:ascii="Times New Roman" w:hAnsi="Times New Roman"/>
              </w:rPr>
            </w:pPr>
            <w:r w:rsidRPr="00FF5DC6">
              <w:rPr>
                <w:rFonts w:ascii="Times New Roman" w:hAnsi="Times New Roman"/>
              </w:rPr>
              <w:t>FeitianEpass3000GMProv.dll</w:t>
            </w:r>
          </w:p>
          <w:p w:rsidR="004476C1" w:rsidRDefault="004476C1" w:rsidP="00663C67">
            <w:pPr>
              <w:rPr>
                <w:rFonts w:ascii="Times New Roman" w:hAnsi="Times New Roman"/>
              </w:rPr>
            </w:pPr>
            <w:r w:rsidRPr="00FF5DC6">
              <w:rPr>
                <w:rFonts w:ascii="Times New Roman" w:hAnsi="Times New Roman"/>
              </w:rPr>
              <w:t>FeitianEpass3000GMProv.dll _device.ini</w:t>
            </w:r>
          </w:p>
          <w:p w:rsidR="004476C1" w:rsidRPr="004173CD" w:rsidRDefault="004476C1" w:rsidP="00663C67">
            <w:pPr>
              <w:rPr>
                <w:rFonts w:ascii="Times New Roman" w:hAnsi="Times New Roman"/>
              </w:rPr>
            </w:pPr>
            <w:r w:rsidRPr="00FF5DC6">
              <w:rPr>
                <w:rFonts w:ascii="Times New Roman" w:hAnsi="Times New Roman"/>
              </w:rPr>
              <w:t>FeitianEpass3000GMProv.reg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414BD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增加数据读写删的接口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2017-05-18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飞天3000GM</w:t>
            </w:r>
          </w:p>
        </w:tc>
        <w:tc>
          <w:tcPr>
            <w:tcW w:w="2833" w:type="dxa"/>
          </w:tcPr>
          <w:p w:rsidR="004476C1" w:rsidRDefault="004476C1" w:rsidP="00397514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</w:t>
            </w:r>
          </w:p>
          <w:p w:rsidR="004476C1" w:rsidRDefault="004476C1" w:rsidP="00397514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FT3000GMProv.dll_device.ini</w:t>
            </w:r>
          </w:p>
          <w:p w:rsidR="004476C1" w:rsidRPr="00FF5DC6" w:rsidRDefault="004476C1" w:rsidP="00397514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Calibri" w:eastAsia="微软雅黑" w:hAnsi="Calibri" w:cs="Calibri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修复：</w:t>
            </w: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创业印章前台反馈少数单位申请的证书在安装的时候页面会卡死。</w:t>
            </w:r>
          </w:p>
          <w:p w:rsidR="004476C1" w:rsidRPr="00F83D18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Calibri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如果发送给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数据大的话，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会卡死。现在的处理方式，将发送数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lastRenderedPageBreak/>
              <w:t>据分块为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128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字节。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2017-05-19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4476C1" w:rsidRDefault="004476C1" w:rsidP="00AA43D1">
            <w:pPr>
              <w:rPr>
                <w:rFonts w:ascii="Times New Roman" w:hAnsi="Times New Roman"/>
              </w:rPr>
            </w:pPr>
            <w:r w:rsidRPr="004173CD">
              <w:rPr>
                <w:rFonts w:ascii="Times New Roman" w:hAnsi="Times New Roman"/>
              </w:rPr>
              <w:t>HaitaiSM2Key.dl</w:t>
            </w:r>
            <w:r>
              <w:rPr>
                <w:rFonts w:ascii="Times New Roman" w:hAnsi="Times New Roman"/>
              </w:rPr>
              <w:t>l</w:t>
            </w:r>
          </w:p>
          <w:p w:rsidR="004476C1" w:rsidRDefault="004476C1" w:rsidP="00AA43D1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476C1" w:rsidRPr="007A0BA3" w:rsidRDefault="004476C1" w:rsidP="00AA43D1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修复bug：</w:t>
            </w:r>
            <w:hyperlink r:id="rId11" w:tooltip="标准版KeyXV3.1.0.1下，出现海泰、海泰SM2读取不到的现象（重新安装驱动等，仍读取不到）" w:history="1">
              <w:r>
                <w:rPr>
                  <w:rStyle w:val="af2"/>
                  <w:rFonts w:ascii="Arial" w:hAnsi="Arial" w:cs="Arial"/>
                  <w:szCs w:val="21"/>
                  <w:lang w:eastAsia="zh-Hans"/>
                </w:rPr>
                <w:t>KX-1035</w:t>
              </w:r>
            </w:hyperlink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2017-06-14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飞天蓝牙KEY</w:t>
            </w:r>
          </w:p>
        </w:tc>
        <w:tc>
          <w:tcPr>
            <w:tcW w:w="2833" w:type="dxa"/>
          </w:tcPr>
          <w:p w:rsidR="004476C1" w:rsidRDefault="004476C1" w:rsidP="00524295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FeitianEpass3000GMProv.dll</w:t>
            </w:r>
          </w:p>
          <w:p w:rsidR="004476C1" w:rsidRDefault="004476C1" w:rsidP="00524295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FeitianEpass3000GMProv.dll_device.ini</w:t>
            </w:r>
          </w:p>
          <w:p w:rsidR="004476C1" w:rsidRDefault="004476C1" w:rsidP="00524295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FeitianEpass3000GMProv.reg</w:t>
            </w:r>
          </w:p>
          <w:p w:rsidR="004476C1" w:rsidRDefault="004476C1" w:rsidP="00524295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WZTBIP3000P11.dll</w:t>
            </w:r>
          </w:p>
          <w:p w:rsidR="004476C1" w:rsidRPr="004173CD" w:rsidRDefault="004476C1" w:rsidP="00524295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FeitianEpass3000GMProv.dll_driver.ini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SM2签名密钥对可以用来解密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2017-06-22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龙脉OTG</w:t>
            </w:r>
          </w:p>
        </w:tc>
        <w:tc>
          <w:tcPr>
            <w:tcW w:w="2833" w:type="dxa"/>
          </w:tcPr>
          <w:p w:rsidR="004476C1" w:rsidRDefault="004476C1" w:rsidP="00524295">
            <w:pPr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</w:t>
            </w:r>
          </w:p>
          <w:p w:rsidR="004476C1" w:rsidRDefault="004476C1" w:rsidP="00524295">
            <w:pPr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LMaiOTGKey.dll_device.ini</w:t>
            </w:r>
          </w:p>
          <w:p w:rsidR="004476C1" w:rsidRDefault="004476C1" w:rsidP="00524295">
            <w:pPr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LMaiOTGKey.reg</w:t>
            </w:r>
          </w:p>
          <w:p w:rsidR="004476C1" w:rsidRDefault="004476C1" w:rsidP="00524295">
            <w:pPr>
              <w:rPr>
                <w:rFonts w:ascii="Times New Roman" w:hAnsi="Times New Roman"/>
              </w:rPr>
            </w:pPr>
            <w:r w:rsidRPr="001D30D7">
              <w:rPr>
                <w:rFonts w:ascii="Times New Roman" w:hAnsi="Times New Roman"/>
              </w:rPr>
              <w:t>mtoken_gm3000.dll</w:t>
            </w:r>
          </w:p>
          <w:p w:rsidR="004476C1" w:rsidRPr="002F65BE" w:rsidRDefault="004476C1" w:rsidP="00524295">
            <w:pPr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LMaiOTGKey.dll_driver.ini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4476C1" w:rsidRPr="00F83D18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新增了64位的驱动。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飞天蓝牙KEY</w:t>
            </w:r>
          </w:p>
        </w:tc>
        <w:tc>
          <w:tcPr>
            <w:tcW w:w="2833" w:type="dxa"/>
          </w:tcPr>
          <w:p w:rsidR="004476C1" w:rsidRPr="00204F48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FeitianEpass3000GMProv.dll</w:t>
            </w:r>
          </w:p>
          <w:p w:rsidR="004476C1" w:rsidRPr="00204F48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FeitianEpass3000GMProv.dll _device.ini</w:t>
            </w:r>
          </w:p>
          <w:p w:rsidR="004476C1" w:rsidRPr="00204F48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FeitianEpass3000GMProv.reg</w:t>
            </w:r>
          </w:p>
          <w:p w:rsidR="004476C1" w:rsidRPr="00D165E9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FeitianEpass3000GMProv.dll _driver.ini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835" w:type="dxa"/>
            <w:vMerge w:val="restart"/>
          </w:tcPr>
          <w:p w:rsidR="004476C1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主要修复了获取密钥重试次数、解锁密码、修改密码 出错的问题。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4476C1" w:rsidRDefault="004476C1" w:rsidP="00D91260">
            <w:pPr>
              <w:spacing w:line="240" w:lineRule="atLeast"/>
            </w:pPr>
          </w:p>
        </w:tc>
        <w:tc>
          <w:tcPr>
            <w:tcW w:w="2833" w:type="dxa"/>
          </w:tcPr>
          <w:p w:rsidR="004476C1" w:rsidRPr="00204F48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</w:t>
            </w:r>
          </w:p>
          <w:p w:rsidR="004476C1" w:rsidRPr="00204F48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FtBluetoothKey.dll_device.ini</w:t>
            </w:r>
          </w:p>
          <w:p w:rsidR="004476C1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FtBluetoothKey.reg</w:t>
            </w:r>
          </w:p>
          <w:p w:rsidR="004476C1" w:rsidRPr="00D165E9" w:rsidRDefault="004476C1" w:rsidP="00BB0157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  <w:vMerge/>
          </w:tcPr>
          <w:p w:rsidR="004476C1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2017-06-23</w:t>
            </w: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龙脉OTG</w:t>
            </w:r>
          </w:p>
        </w:tc>
        <w:tc>
          <w:tcPr>
            <w:tcW w:w="2833" w:type="dxa"/>
          </w:tcPr>
          <w:p w:rsidR="004476C1" w:rsidRDefault="004476C1" w:rsidP="00F234DE">
            <w:pPr>
              <w:rPr>
                <w:rFonts w:ascii="Times New Roman" w:hAnsi="Times New Roman"/>
              </w:rPr>
            </w:pPr>
            <w:r w:rsidRPr="001D30D7">
              <w:rPr>
                <w:rFonts w:ascii="Times New Roman" w:hAnsi="Times New Roman"/>
              </w:rPr>
              <w:t>mtoken_gm3000.dll</w:t>
            </w:r>
          </w:p>
          <w:p w:rsidR="004476C1" w:rsidRPr="00204F48" w:rsidRDefault="004476C1" w:rsidP="00F234DE">
            <w:pPr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LMaiOTGKey.dll_driver.ini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4476C1" w:rsidRDefault="004476C1" w:rsidP="00397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修复问题：产生完RSA密钥对之后，找不到密钥对。</w:t>
            </w:r>
          </w:p>
        </w:tc>
      </w:tr>
      <w:tr w:rsidR="004476C1" w:rsidRPr="00D14274" w:rsidTr="00302439">
        <w:trPr>
          <w:trHeight w:val="453"/>
        </w:trPr>
        <w:tc>
          <w:tcPr>
            <w:tcW w:w="851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4476C1" w:rsidRDefault="004476C1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4476C1" w:rsidRDefault="004476C1" w:rsidP="00D91260">
            <w:pPr>
              <w:spacing w:line="240" w:lineRule="atLeast"/>
            </w:pPr>
            <w:r>
              <w:rPr>
                <w:rFonts w:hint="eastAsia"/>
              </w:rPr>
              <w:t>文鼎创蓝牙KEY</w:t>
            </w:r>
          </w:p>
        </w:tc>
        <w:tc>
          <w:tcPr>
            <w:tcW w:w="2833" w:type="dxa"/>
          </w:tcPr>
          <w:p w:rsidR="004476C1" w:rsidRDefault="004476C1" w:rsidP="00B269A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</w:t>
            </w:r>
          </w:p>
          <w:p w:rsidR="004476C1" w:rsidRDefault="004476C1" w:rsidP="00B269A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ESBluetoothKey.dll_device.ini</w:t>
            </w:r>
          </w:p>
          <w:p w:rsidR="004476C1" w:rsidRDefault="004476C1" w:rsidP="00B269A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ESBluetoothKey.reg</w:t>
            </w:r>
          </w:p>
          <w:p w:rsidR="004476C1" w:rsidRDefault="004476C1" w:rsidP="00B269A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EsecuDrv04_NetCA.dll</w:t>
            </w:r>
          </w:p>
          <w:p w:rsidR="004476C1" w:rsidRDefault="004476C1" w:rsidP="00B269A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EsecuKey_KGM_API_NetCA.dll</w:t>
            </w:r>
          </w:p>
          <w:p w:rsidR="004476C1" w:rsidRPr="001D30D7" w:rsidRDefault="004476C1" w:rsidP="00B269A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ESBluetoothKey.dll_driver.ini</w:t>
            </w:r>
          </w:p>
        </w:tc>
        <w:tc>
          <w:tcPr>
            <w:tcW w:w="992" w:type="dxa"/>
          </w:tcPr>
          <w:p w:rsidR="004476C1" w:rsidRDefault="004476C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4476C1" w:rsidRDefault="004476C1" w:rsidP="00B269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首次发布的驱动。</w:t>
            </w:r>
          </w:p>
          <w:p w:rsidR="004476C1" w:rsidRDefault="004476C1" w:rsidP="00B269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支持RSA1024、RSA2048、SM2</w:t>
            </w:r>
          </w:p>
        </w:tc>
      </w:tr>
      <w:tr w:rsidR="000D0D18" w:rsidRPr="00D14274" w:rsidTr="00302439">
        <w:trPr>
          <w:trHeight w:val="453"/>
        </w:trPr>
        <w:tc>
          <w:tcPr>
            <w:tcW w:w="851" w:type="dxa"/>
            <w:vMerge w:val="restart"/>
          </w:tcPr>
          <w:p w:rsidR="000D0D18" w:rsidRDefault="000D0D18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0D0D18" w:rsidRDefault="000D0D18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2017-07-03</w:t>
            </w:r>
          </w:p>
        </w:tc>
        <w:tc>
          <w:tcPr>
            <w:tcW w:w="1278" w:type="dxa"/>
          </w:tcPr>
          <w:p w:rsidR="000D0D18" w:rsidRDefault="000D0D18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0D0D18" w:rsidRDefault="000D0D18" w:rsidP="00063A2D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</w:t>
            </w:r>
          </w:p>
          <w:p w:rsidR="000D0D18" w:rsidRDefault="000D0D18" w:rsidP="00063A2D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FT3000GMProv.dll_device.ini</w:t>
            </w:r>
          </w:p>
          <w:p w:rsidR="000D0D18" w:rsidRPr="008C43AC" w:rsidRDefault="000D0D18" w:rsidP="00063A2D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0D0D18" w:rsidRDefault="000D0D18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0D0D18" w:rsidRDefault="000D0D18" w:rsidP="00B269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 xml:space="preserve"> KX-1059</w:t>
            </w:r>
          </w:p>
        </w:tc>
      </w:tr>
      <w:tr w:rsidR="000D0D18" w:rsidRPr="00D14274" w:rsidTr="00302439">
        <w:trPr>
          <w:trHeight w:val="453"/>
        </w:trPr>
        <w:tc>
          <w:tcPr>
            <w:tcW w:w="851" w:type="dxa"/>
            <w:vMerge/>
          </w:tcPr>
          <w:p w:rsidR="000D0D18" w:rsidRDefault="000D0D18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0D0D18" w:rsidRDefault="000D0D18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2017-07-05</w:t>
            </w:r>
          </w:p>
        </w:tc>
        <w:tc>
          <w:tcPr>
            <w:tcW w:w="1278" w:type="dxa"/>
          </w:tcPr>
          <w:p w:rsidR="000D0D18" w:rsidRDefault="000D0D18" w:rsidP="00D91260">
            <w:pPr>
              <w:spacing w:line="240" w:lineRule="atLeast"/>
            </w:pPr>
            <w:r>
              <w:rPr>
                <w:rFonts w:hint="eastAsia"/>
              </w:rPr>
              <w:t>龙脉OTG</w:t>
            </w:r>
          </w:p>
        </w:tc>
        <w:tc>
          <w:tcPr>
            <w:tcW w:w="2833" w:type="dxa"/>
          </w:tcPr>
          <w:p w:rsidR="000D0D18" w:rsidRDefault="000D0D18" w:rsidP="000D0D18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mtoken_gm3000.dll</w:t>
            </w:r>
          </w:p>
          <w:p w:rsidR="000D0D18" w:rsidRDefault="000D0D18" w:rsidP="000D0D18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LMaiOTGKey.dll_driver.ini</w:t>
            </w:r>
          </w:p>
          <w:p w:rsidR="000D0D18" w:rsidRPr="007A0BA3" w:rsidRDefault="000D0D18" w:rsidP="000D0D18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LMaiOTGKey.reg</w:t>
            </w:r>
          </w:p>
        </w:tc>
        <w:tc>
          <w:tcPr>
            <w:tcW w:w="992" w:type="dxa"/>
          </w:tcPr>
          <w:p w:rsidR="000D0D18" w:rsidRDefault="000D0D18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0D0D18" w:rsidRPr="008B267F" w:rsidRDefault="000D0D18" w:rsidP="000D0D18">
            <w:pPr>
              <w:pStyle w:val="af1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 w:rsidRPr="008B267F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修改了设备type</w:t>
            </w:r>
            <w:r w:rsidRPr="008B267F"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的值为54</w:t>
            </w:r>
          </w:p>
          <w:p w:rsidR="000D0D18" w:rsidRDefault="000D0D18" w:rsidP="000D0D1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2、修复bug KX-1070</w:t>
            </w:r>
          </w:p>
        </w:tc>
      </w:tr>
      <w:tr w:rsidR="00537013" w:rsidRPr="00D14274" w:rsidTr="00302439">
        <w:trPr>
          <w:trHeight w:val="453"/>
        </w:trPr>
        <w:tc>
          <w:tcPr>
            <w:tcW w:w="851" w:type="dxa"/>
          </w:tcPr>
          <w:p w:rsidR="00537013" w:rsidRDefault="0053701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537013" w:rsidRDefault="00537013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017-07-13</w:t>
            </w:r>
          </w:p>
        </w:tc>
        <w:tc>
          <w:tcPr>
            <w:tcW w:w="1278" w:type="dxa"/>
          </w:tcPr>
          <w:p w:rsidR="00537013" w:rsidRDefault="00537013" w:rsidP="00D91260">
            <w:pPr>
              <w:spacing w:line="240" w:lineRule="atLeast"/>
            </w:pPr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537013" w:rsidRDefault="00537013" w:rsidP="00537013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</w:t>
            </w:r>
          </w:p>
          <w:p w:rsidR="00537013" w:rsidRDefault="00537013" w:rsidP="00537013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lastRenderedPageBreak/>
              <w:t>Epass3003Prov.dll_device.ini</w:t>
            </w:r>
          </w:p>
          <w:p w:rsidR="00537013" w:rsidRPr="0090503A" w:rsidRDefault="00537013" w:rsidP="00537013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NETCAKeyFT3.reg</w:t>
            </w:r>
          </w:p>
        </w:tc>
        <w:tc>
          <w:tcPr>
            <w:tcW w:w="992" w:type="dxa"/>
          </w:tcPr>
          <w:p w:rsidR="00537013" w:rsidRDefault="0053701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835" w:type="dxa"/>
          </w:tcPr>
          <w:p w:rsidR="00537013" w:rsidRPr="00537013" w:rsidRDefault="00537013" w:rsidP="0053701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：SZODC-84</w:t>
            </w:r>
          </w:p>
        </w:tc>
      </w:tr>
      <w:tr w:rsidR="00B1221B" w:rsidRPr="00D14274" w:rsidTr="00302439">
        <w:trPr>
          <w:trHeight w:val="453"/>
        </w:trPr>
        <w:tc>
          <w:tcPr>
            <w:tcW w:w="851" w:type="dxa"/>
            <w:vMerge w:val="restart"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B1221B" w:rsidRDefault="00B1221B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2017-07-27</w:t>
            </w:r>
          </w:p>
        </w:tc>
        <w:tc>
          <w:tcPr>
            <w:tcW w:w="1278" w:type="dxa"/>
          </w:tcPr>
          <w:p w:rsidR="00B1221B" w:rsidRDefault="00B1221B" w:rsidP="00D91260">
            <w:pPr>
              <w:spacing w:line="240" w:lineRule="atLeast"/>
            </w:pPr>
            <w:r>
              <w:rPr>
                <w:rFonts w:hint="eastAsia"/>
              </w:rPr>
              <w:t>文鼎创蓝牙KEY</w:t>
            </w:r>
          </w:p>
        </w:tc>
        <w:tc>
          <w:tcPr>
            <w:tcW w:w="2833" w:type="dxa"/>
          </w:tcPr>
          <w:p w:rsidR="00B1221B" w:rsidRDefault="00B1221B" w:rsidP="009D5D12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EsecuKey_KGM_API_NetCA.dll</w:t>
            </w:r>
          </w:p>
          <w:p w:rsidR="00B1221B" w:rsidRPr="00D9698F" w:rsidRDefault="00B1221B" w:rsidP="009D5D12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ESBluetoothKey.dll_driver.ini</w:t>
            </w:r>
          </w:p>
        </w:tc>
        <w:tc>
          <w:tcPr>
            <w:tcW w:w="992" w:type="dxa"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B1221B" w:rsidRDefault="00B1221B" w:rsidP="0053701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解决了签名密钥对不能解密的问题</w:t>
            </w:r>
          </w:p>
        </w:tc>
      </w:tr>
      <w:tr w:rsidR="00B1221B" w:rsidRPr="00D14274" w:rsidTr="00302439">
        <w:trPr>
          <w:trHeight w:val="453"/>
        </w:trPr>
        <w:tc>
          <w:tcPr>
            <w:tcW w:w="851" w:type="dxa"/>
            <w:vMerge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B1221B" w:rsidRDefault="00B1221B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2017-07-28</w:t>
            </w:r>
          </w:p>
        </w:tc>
        <w:tc>
          <w:tcPr>
            <w:tcW w:w="1278" w:type="dxa"/>
          </w:tcPr>
          <w:p w:rsidR="00B1221B" w:rsidRDefault="00B1221B" w:rsidP="00D91260">
            <w:pPr>
              <w:spacing w:line="240" w:lineRule="atLeast"/>
            </w:pPr>
            <w:r>
              <w:rPr>
                <w:rFonts w:hint="eastAsia"/>
              </w:rPr>
              <w:t>龙脉蓝牙KEY</w:t>
            </w:r>
          </w:p>
        </w:tc>
        <w:tc>
          <w:tcPr>
            <w:tcW w:w="2833" w:type="dxa"/>
          </w:tcPr>
          <w:p w:rsidR="00B1221B" w:rsidRDefault="00B1221B" w:rsidP="006230A4">
            <w:pPr>
              <w:rPr>
                <w:rFonts w:ascii="Times New Roman" w:hAnsi="Times New Roman"/>
              </w:rPr>
            </w:pPr>
            <w:r w:rsidRPr="00E31459">
              <w:rPr>
                <w:rFonts w:ascii="Times New Roman" w:hAnsi="Times New Roman"/>
              </w:rPr>
              <w:t>LMaiBluetoothKey.dll</w:t>
            </w:r>
          </w:p>
          <w:p w:rsidR="00B1221B" w:rsidRDefault="00B1221B" w:rsidP="006230A4">
            <w:pPr>
              <w:rPr>
                <w:rFonts w:ascii="Times New Roman" w:hAnsi="Times New Roman"/>
              </w:rPr>
            </w:pPr>
            <w:r w:rsidRPr="00E31459">
              <w:rPr>
                <w:rFonts w:ascii="Times New Roman" w:hAnsi="Times New Roman"/>
              </w:rPr>
              <w:t>LMaiBluetoothKey.dll_device.ini</w:t>
            </w:r>
          </w:p>
          <w:p w:rsidR="00B1221B" w:rsidRDefault="00B1221B" w:rsidP="006230A4">
            <w:pPr>
              <w:rPr>
                <w:rFonts w:ascii="Times New Roman" w:hAnsi="Times New Roman"/>
              </w:rPr>
            </w:pPr>
            <w:r w:rsidRPr="00E31459">
              <w:rPr>
                <w:rFonts w:ascii="Times New Roman" w:hAnsi="Times New Roman"/>
              </w:rPr>
              <w:t>LMaiBluetoothKey.reg</w:t>
            </w:r>
          </w:p>
          <w:p w:rsidR="00B1221B" w:rsidRDefault="00B1221B" w:rsidP="006230A4">
            <w:pPr>
              <w:rPr>
                <w:rFonts w:ascii="Times New Roman" w:hAnsi="Times New Roman"/>
              </w:rPr>
            </w:pPr>
            <w:r w:rsidRPr="00C21E15">
              <w:rPr>
                <w:rFonts w:ascii="Times New Roman" w:hAnsi="Times New Roman"/>
              </w:rPr>
              <w:t>mtoken_k5.dll</w:t>
            </w:r>
          </w:p>
          <w:p w:rsidR="00B1221B" w:rsidRPr="008C43AC" w:rsidRDefault="00B1221B" w:rsidP="006230A4">
            <w:pPr>
              <w:rPr>
                <w:rFonts w:ascii="Times New Roman" w:hAnsi="Times New Roman"/>
              </w:rPr>
            </w:pPr>
            <w:r w:rsidRPr="00C21E15">
              <w:rPr>
                <w:rFonts w:ascii="Times New Roman" w:hAnsi="Times New Roman"/>
              </w:rPr>
              <w:t>LMaiBluetoothKey.dll_driver.ini</w:t>
            </w:r>
          </w:p>
        </w:tc>
        <w:tc>
          <w:tcPr>
            <w:tcW w:w="992" w:type="dxa"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B1221B" w:rsidRDefault="00B1221B" w:rsidP="0009414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首次发布的驱动。</w:t>
            </w:r>
          </w:p>
          <w:p w:rsidR="00B1221B" w:rsidRDefault="00B1221B" w:rsidP="0009414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支持RSA1024、RSA2048、SM2</w:t>
            </w:r>
          </w:p>
        </w:tc>
      </w:tr>
      <w:tr w:rsidR="00B1221B" w:rsidRPr="00D14274" w:rsidTr="00302439">
        <w:trPr>
          <w:trHeight w:val="453"/>
        </w:trPr>
        <w:tc>
          <w:tcPr>
            <w:tcW w:w="851" w:type="dxa"/>
            <w:vMerge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B1221B" w:rsidRDefault="00B1221B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2017-08-08</w:t>
            </w:r>
          </w:p>
        </w:tc>
        <w:tc>
          <w:tcPr>
            <w:tcW w:w="1278" w:type="dxa"/>
          </w:tcPr>
          <w:p w:rsidR="00B1221B" w:rsidRDefault="00B1221B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B1221B" w:rsidRDefault="00B1221B" w:rsidP="00CF6E2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B1221B" w:rsidRDefault="00B1221B" w:rsidP="00CF6E2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B1221B" w:rsidRPr="00E31459" w:rsidRDefault="00B1221B" w:rsidP="00CF6E2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B1221B" w:rsidRDefault="00B1221B" w:rsidP="0009414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修复问题：未格式化设备句柄初始化不正确，导致KEYX（3.1.5版本）崩溃</w:t>
            </w:r>
          </w:p>
        </w:tc>
      </w:tr>
      <w:tr w:rsidR="00B1221B" w:rsidRPr="00D14274" w:rsidTr="00302439">
        <w:trPr>
          <w:trHeight w:val="453"/>
        </w:trPr>
        <w:tc>
          <w:tcPr>
            <w:tcW w:w="851" w:type="dxa"/>
            <w:vMerge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B1221B" w:rsidRDefault="00B1221B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2017-09-14</w:t>
            </w:r>
          </w:p>
        </w:tc>
        <w:tc>
          <w:tcPr>
            <w:tcW w:w="1278" w:type="dxa"/>
          </w:tcPr>
          <w:p w:rsidR="00B1221B" w:rsidRDefault="00B1221B" w:rsidP="00D91260">
            <w:pPr>
              <w:spacing w:line="240" w:lineRule="atLeast"/>
            </w:pPr>
            <w:r>
              <w:t>飞天3003</w:t>
            </w:r>
          </w:p>
        </w:tc>
        <w:tc>
          <w:tcPr>
            <w:tcW w:w="2833" w:type="dxa"/>
          </w:tcPr>
          <w:p w:rsidR="00B1221B" w:rsidRPr="005828C2" w:rsidRDefault="00B1221B" w:rsidP="006E78AA">
            <w:pPr>
              <w:rPr>
                <w:rFonts w:ascii="Times New Roman" w:hAnsi="Times New Roman"/>
              </w:rPr>
            </w:pPr>
            <w:r w:rsidRPr="005828C2">
              <w:rPr>
                <w:rFonts w:ascii="Times New Roman" w:hAnsi="Times New Roman"/>
              </w:rPr>
              <w:t>Epass3003Prov.dll</w:t>
            </w:r>
          </w:p>
          <w:p w:rsidR="00B1221B" w:rsidRPr="005828C2" w:rsidRDefault="00B1221B" w:rsidP="006E78AA">
            <w:pPr>
              <w:rPr>
                <w:rFonts w:ascii="Times New Roman" w:hAnsi="Times New Roman"/>
              </w:rPr>
            </w:pPr>
            <w:r w:rsidRPr="005828C2">
              <w:rPr>
                <w:rFonts w:ascii="Times New Roman" w:hAnsi="Times New Roman"/>
              </w:rPr>
              <w:t>Epass3003Prov.dll_device.ini</w:t>
            </w:r>
          </w:p>
          <w:p w:rsidR="00B1221B" w:rsidRPr="009D0BBB" w:rsidRDefault="00B1221B" w:rsidP="006E78AA">
            <w:pPr>
              <w:rPr>
                <w:rFonts w:ascii="Times New Roman" w:hAnsi="Times New Roman"/>
              </w:rPr>
            </w:pPr>
            <w:r w:rsidRPr="006E78AA">
              <w:rPr>
                <w:rFonts w:ascii="Times New Roman" w:hAnsi="Times New Roman"/>
              </w:rPr>
              <w:t>NETCAKeyFT3_64.reg</w:t>
            </w:r>
          </w:p>
        </w:tc>
        <w:tc>
          <w:tcPr>
            <w:tcW w:w="992" w:type="dxa"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B1221B" w:rsidRDefault="00B1221B" w:rsidP="006E78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 w:rsidRPr="006E78AA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解决问题：导入</w:t>
            </w:r>
            <w:r w:rsidRPr="006E78AA"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RSA密钥对，当p q dP dQ invQ的长度小于模长的一半（nLen/2）,导进去的密钥对是有问题的。</w:t>
            </w:r>
          </w:p>
        </w:tc>
      </w:tr>
      <w:tr w:rsidR="00B1221B" w:rsidRPr="00D14274" w:rsidTr="00302439">
        <w:trPr>
          <w:trHeight w:val="453"/>
        </w:trPr>
        <w:tc>
          <w:tcPr>
            <w:tcW w:w="851" w:type="dxa"/>
            <w:vMerge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B1221B" w:rsidRDefault="00B1221B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2017-09-15</w:t>
            </w:r>
          </w:p>
        </w:tc>
        <w:tc>
          <w:tcPr>
            <w:tcW w:w="1278" w:type="dxa"/>
          </w:tcPr>
          <w:p w:rsidR="00B1221B" w:rsidRDefault="00B1221B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B1221B" w:rsidRDefault="00B1221B" w:rsidP="001C55A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B1221B" w:rsidRDefault="00B1221B" w:rsidP="001C55A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B1221B" w:rsidRPr="005828C2" w:rsidRDefault="00B1221B" w:rsidP="001C55A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B1221B" w:rsidRPr="006E78AA" w:rsidRDefault="00B1221B" w:rsidP="006E78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解决最初版本格式化的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读不到的问题</w:t>
            </w:r>
          </w:p>
        </w:tc>
      </w:tr>
      <w:tr w:rsidR="00B1221B" w:rsidRPr="00D14274" w:rsidTr="00302439">
        <w:trPr>
          <w:trHeight w:val="453"/>
        </w:trPr>
        <w:tc>
          <w:tcPr>
            <w:tcW w:w="851" w:type="dxa"/>
            <w:vMerge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B1221B" w:rsidRDefault="00B1221B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2017-09-25</w:t>
            </w:r>
          </w:p>
        </w:tc>
        <w:tc>
          <w:tcPr>
            <w:tcW w:w="1278" w:type="dxa"/>
          </w:tcPr>
          <w:p w:rsidR="00B1221B" w:rsidRDefault="00B1221B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B1221B" w:rsidRDefault="00B1221B" w:rsidP="00F00A2C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B1221B" w:rsidRDefault="00B1221B" w:rsidP="00F00A2C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B1221B" w:rsidRPr="009D0BBB" w:rsidRDefault="00B1221B" w:rsidP="00F00A2C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B1221B" w:rsidRDefault="00B1221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B1221B" w:rsidRDefault="00B1221B" w:rsidP="006E78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解决bug：KX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  <w:t>-1145</w:t>
            </w:r>
          </w:p>
        </w:tc>
      </w:tr>
      <w:tr w:rsidR="006445D1" w:rsidRPr="00D14274" w:rsidTr="00302439">
        <w:trPr>
          <w:trHeight w:val="453"/>
        </w:trPr>
        <w:tc>
          <w:tcPr>
            <w:tcW w:w="851" w:type="dxa"/>
            <w:vMerge/>
          </w:tcPr>
          <w:p w:rsidR="006445D1" w:rsidRDefault="006445D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6445D1" w:rsidRDefault="006445D1" w:rsidP="00F83D18">
            <w:pPr>
              <w:spacing w:line="24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278" w:type="dxa"/>
            <w:vMerge w:val="restart"/>
          </w:tcPr>
          <w:p w:rsidR="006445D1" w:rsidRDefault="006445D1" w:rsidP="00D91260">
            <w:pPr>
              <w:spacing w:line="240" w:lineRule="atLeast"/>
            </w:pPr>
            <w:r>
              <w:t>文鼎创</w:t>
            </w:r>
          </w:p>
        </w:tc>
        <w:tc>
          <w:tcPr>
            <w:tcW w:w="2833" w:type="dxa"/>
          </w:tcPr>
          <w:p w:rsidR="006445D1" w:rsidRDefault="006445D1" w:rsidP="007F2B0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7F2B0C">
              <w:rPr>
                <w:rFonts w:ascii="Times New Roman" w:hAnsi="Times New Roman"/>
              </w:rPr>
              <w:t>NETCAKeyMwES_64.reg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SJK1217API.dll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SJK1217CFG.bin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SJK1217CSP.dll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SJK1217CSPSi.dll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SJK1217Drv00.dll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SJK1217Pkcs.dll</w:t>
            </w:r>
          </w:p>
          <w:p w:rsidR="006445D1" w:rsidRDefault="006445D1" w:rsidP="007F2B0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SJK1217SKF.dll</w:t>
            </w:r>
          </w:p>
          <w:p w:rsidR="006445D1" w:rsidRPr="009D0BBB" w:rsidRDefault="006445D1" w:rsidP="007F2B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ESKeyProv.dll_driver</w:t>
            </w:r>
            <w:r w:rsidRPr="00365A08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</w:tcPr>
          <w:p w:rsidR="006445D1" w:rsidRDefault="006445D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 w:val="restart"/>
          </w:tcPr>
          <w:p w:rsidR="006445D1" w:rsidRPr="00F83D18" w:rsidRDefault="006445D1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 w:rsidRPr="00E33625"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1．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增加了格式化的功能。</w:t>
            </w:r>
          </w:p>
          <w:p w:rsidR="006445D1" w:rsidRDefault="006445D1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  <w:t>2. 解决问题：ODC、创业印章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 xml:space="preserve"> 2个客户端同时存在，只有一个客户端可以读到。</w:t>
            </w:r>
          </w:p>
          <w:p w:rsidR="006445D1" w:rsidRDefault="006445D1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 w:rsidRPr="00E33625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3.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  <w:t>增加支持</w:t>
            </w:r>
            <w:r w:rsidRPr="00E33625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Vid_1EA8&amp;Pid_C02C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的KEY，这款KEY支持序列号内外一致。</w:t>
            </w:r>
          </w:p>
          <w:p w:rsidR="006445D1" w:rsidRDefault="006445D1" w:rsidP="00B1221B">
            <w:pPr>
              <w:autoSpaceDE w:val="0"/>
              <w:autoSpaceDN w:val="0"/>
              <w:adjustRightInd w:val="0"/>
              <w:jc w:val="left"/>
              <w:rPr>
                <w:rFonts w:ascii="Calibri" w:eastAsia="微软雅黑" w:hAnsi="Calibri" w:cs="Calibri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 xml:space="preserve">4、解决了 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导入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RSA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密钥对，当私钥系数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p q dp dq invq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的长度小于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1/2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模长，导入密钥对失败。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 xml:space="preserve"> </w:t>
            </w:r>
          </w:p>
          <w:p w:rsidR="006445D1" w:rsidRPr="00F83D18" w:rsidRDefault="006445D1" w:rsidP="00B1221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现在的解决办法：用明文的方式导入，小于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1/2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模长的系数在前面补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0</w:t>
            </w:r>
          </w:p>
        </w:tc>
      </w:tr>
      <w:tr w:rsidR="006445D1" w:rsidRPr="00D14274" w:rsidTr="00302439">
        <w:trPr>
          <w:trHeight w:val="453"/>
        </w:trPr>
        <w:tc>
          <w:tcPr>
            <w:tcW w:w="851" w:type="dxa"/>
            <w:vMerge/>
          </w:tcPr>
          <w:p w:rsidR="006445D1" w:rsidRDefault="006445D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6445D1" w:rsidRDefault="006445D1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6445D1" w:rsidRDefault="006445D1" w:rsidP="00D91260">
            <w:pPr>
              <w:spacing w:line="240" w:lineRule="atLeast"/>
            </w:pPr>
          </w:p>
        </w:tc>
        <w:tc>
          <w:tcPr>
            <w:tcW w:w="2833" w:type="dxa"/>
          </w:tcPr>
          <w:p w:rsidR="006445D1" w:rsidRPr="00365A08" w:rsidRDefault="006445D1" w:rsidP="007F2B0C">
            <w:pPr>
              <w:rPr>
                <w:rFonts w:ascii="Times New Roman" w:hAnsi="Times New Roman"/>
              </w:rPr>
            </w:pPr>
            <w:r w:rsidRPr="006F7EBF">
              <w:rPr>
                <w:rFonts w:ascii="Times New Roman" w:hAnsi="Times New Roman"/>
              </w:rPr>
              <w:t>InitKey_NetCA.dll</w:t>
            </w:r>
          </w:p>
        </w:tc>
        <w:tc>
          <w:tcPr>
            <w:tcW w:w="992" w:type="dxa"/>
          </w:tcPr>
          <w:p w:rsidR="006445D1" w:rsidRDefault="006445D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  <w:vMerge/>
          </w:tcPr>
          <w:p w:rsidR="006445D1" w:rsidRPr="00E33625" w:rsidRDefault="006445D1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6445D1" w:rsidRPr="00D14274" w:rsidTr="00302439">
        <w:trPr>
          <w:trHeight w:val="453"/>
        </w:trPr>
        <w:tc>
          <w:tcPr>
            <w:tcW w:w="851" w:type="dxa"/>
          </w:tcPr>
          <w:p w:rsidR="006445D1" w:rsidRDefault="006445D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6445D1" w:rsidRDefault="006445D1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 w:val="restart"/>
          </w:tcPr>
          <w:p w:rsidR="006445D1" w:rsidRDefault="006445D1" w:rsidP="00D91260">
            <w:pPr>
              <w:spacing w:line="240" w:lineRule="atLeast"/>
            </w:pPr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6445D1" w:rsidRDefault="006445D1" w:rsidP="003C0965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6445D1" w:rsidRDefault="006445D1" w:rsidP="003C0965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6445D1" w:rsidRDefault="006445D1" w:rsidP="003C096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NETCAKeyFT3_64.reg</w:t>
            </w:r>
            <w:r w:rsidRPr="005263C8">
              <w:rPr>
                <w:rFonts w:ascii="Times New Roman" w:hAnsi="Times New Roman"/>
              </w:rPr>
              <w:t xml:space="preserve"> WZTCsp11_3003.dll</w:t>
            </w:r>
          </w:p>
          <w:p w:rsidR="006445D1" w:rsidRPr="006F7EBF" w:rsidRDefault="006445D1" w:rsidP="003C0965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Epass3003Prov.dll_driver.ini</w:t>
            </w:r>
          </w:p>
        </w:tc>
        <w:tc>
          <w:tcPr>
            <w:tcW w:w="992" w:type="dxa"/>
          </w:tcPr>
          <w:p w:rsidR="006445D1" w:rsidRDefault="006445D1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  <w:vMerge w:val="restart"/>
          </w:tcPr>
          <w:p w:rsidR="006445D1" w:rsidRPr="00E33625" w:rsidRDefault="006445D1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解决问题：有些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，导入密钥对之后，公钥指数变成</w:t>
            </w:r>
            <w:r>
              <w:rPr>
                <w:rFonts w:ascii="微软雅黑" w:eastAsia="微软雅黑" w:hAnsi="Calibri" w:cs="微软雅黑"/>
                <w:kern w:val="0"/>
                <w:sz w:val="16"/>
                <w:szCs w:val="16"/>
              </w:rPr>
              <w:t>“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\x2a\x01\x00\x01”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 w:val="restart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E537C5" w:rsidRDefault="00E537C5" w:rsidP="00D91260">
            <w:pPr>
              <w:spacing w:line="240" w:lineRule="atLeast"/>
            </w:pPr>
          </w:p>
        </w:tc>
        <w:tc>
          <w:tcPr>
            <w:tcW w:w="2833" w:type="dxa"/>
          </w:tcPr>
          <w:p w:rsidR="00E537C5" w:rsidRPr="006F7EBF" w:rsidRDefault="00E537C5" w:rsidP="007F2B0C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ShuttleCsp11_3003.dll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  <w:vMerge/>
          </w:tcPr>
          <w:p w:rsidR="00E537C5" w:rsidRPr="00E33625" w:rsidRDefault="00E537C5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t>龙脉OTG</w:t>
            </w:r>
          </w:p>
        </w:tc>
        <w:tc>
          <w:tcPr>
            <w:tcW w:w="2833" w:type="dxa"/>
          </w:tcPr>
          <w:p w:rsidR="00E537C5" w:rsidRDefault="00E537C5" w:rsidP="007F7A52">
            <w:pPr>
              <w:rPr>
                <w:rFonts w:ascii="Times New Roman" w:hAnsi="Times New Roman"/>
              </w:rPr>
            </w:pPr>
            <w:r w:rsidRPr="00782F69">
              <w:rPr>
                <w:rFonts w:ascii="Times New Roman" w:hAnsi="Times New Roman"/>
              </w:rPr>
              <w:t>LMaiOTGKey.dll</w:t>
            </w:r>
          </w:p>
          <w:p w:rsidR="00E537C5" w:rsidRDefault="00E537C5" w:rsidP="007F7A52">
            <w:pPr>
              <w:rPr>
                <w:rFonts w:ascii="Times New Roman" w:hAnsi="Times New Roman"/>
              </w:rPr>
            </w:pPr>
            <w:r w:rsidRPr="00782F69">
              <w:rPr>
                <w:rFonts w:ascii="Times New Roman" w:hAnsi="Times New Roman"/>
              </w:rPr>
              <w:t>LMaiOTGKey.dll_device.ini</w:t>
            </w:r>
          </w:p>
          <w:p w:rsidR="00E537C5" w:rsidRPr="006F7EBF" w:rsidRDefault="00E537C5" w:rsidP="007F7A52">
            <w:pPr>
              <w:rPr>
                <w:rFonts w:ascii="Times New Roman" w:hAnsi="Times New Roman"/>
              </w:rPr>
            </w:pPr>
            <w:r w:rsidRPr="00782F69">
              <w:rPr>
                <w:rFonts w:ascii="Times New Roman" w:hAnsi="Times New Roman"/>
              </w:rPr>
              <w:t>LMaiOTGKey.reg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Pr="00E33625" w:rsidRDefault="00E537C5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增加对</w:t>
            </w:r>
            <w:r w:rsidRPr="00782F69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Vid_055C&amp;Pid_E508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的支持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E537C5" w:rsidRDefault="00E537C5" w:rsidP="008570C3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E537C5" w:rsidRDefault="00E537C5" w:rsidP="008570C3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E537C5" w:rsidRPr="006F7EBF" w:rsidRDefault="00E537C5" w:rsidP="008570C3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Pr="00E33625" w:rsidRDefault="00E537C5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修复导入密钥对功能：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COS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版本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1000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的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，有些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RSA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密钥对导入之后，做加解密操作，解密结果不正确。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2017-11-02</w:t>
            </w: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E537C5" w:rsidRDefault="00E537C5" w:rsidP="00BB27A6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E537C5" w:rsidRDefault="00E537C5" w:rsidP="00BB27A6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E537C5" w:rsidRPr="006F7EBF" w:rsidRDefault="00E537C5" w:rsidP="00BB27A6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NETCAKeyFT3_64.reg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Pr="00E33625" w:rsidRDefault="00E537C5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解决了多线程同时读Key卡死的问题。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E537C5" w:rsidRDefault="00E537C5" w:rsidP="004A06A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E537C5" w:rsidRDefault="00E537C5" w:rsidP="004A06A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E537C5" w:rsidRPr="006F7EBF" w:rsidRDefault="00E537C5" w:rsidP="004A06A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Pr="00E33625" w:rsidRDefault="00E537C5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解决了部分操作系统发指令卡死的问题。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2017-11-07</w:t>
            </w: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t>海泰SM2 COS</w:t>
            </w:r>
          </w:p>
        </w:tc>
        <w:tc>
          <w:tcPr>
            <w:tcW w:w="2833" w:type="dxa"/>
          </w:tcPr>
          <w:p w:rsidR="00E537C5" w:rsidRDefault="00E537C5" w:rsidP="00D76251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E537C5" w:rsidRPr="006F7EBF" w:rsidRDefault="00E537C5" w:rsidP="00D76251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Pr="00E33625" w:rsidRDefault="00E537C5" w:rsidP="00390AF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解决了部分操作系统发指令卡死的问题。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2017-11-09</w:t>
            </w: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t>龙脉OTG</w:t>
            </w:r>
          </w:p>
        </w:tc>
        <w:tc>
          <w:tcPr>
            <w:tcW w:w="2833" w:type="dxa"/>
          </w:tcPr>
          <w:p w:rsidR="00E537C5" w:rsidRDefault="00E537C5" w:rsidP="009C78A2">
            <w:pPr>
              <w:rPr>
                <w:rFonts w:ascii="Times New Roman" w:hAnsi="Times New Roman"/>
              </w:rPr>
            </w:pPr>
            <w:r w:rsidRPr="00170AAA">
              <w:rPr>
                <w:rFonts w:ascii="Times New Roman" w:hAnsi="Times New Roman"/>
              </w:rPr>
              <w:t>LMaiOTGKey.dll</w:t>
            </w:r>
          </w:p>
          <w:p w:rsidR="00E537C5" w:rsidRDefault="00E537C5" w:rsidP="009C78A2">
            <w:pPr>
              <w:rPr>
                <w:rFonts w:ascii="Times New Roman" w:hAnsi="Times New Roman"/>
              </w:rPr>
            </w:pPr>
            <w:r w:rsidRPr="00170AAA">
              <w:rPr>
                <w:rFonts w:ascii="Times New Roman" w:hAnsi="Times New Roman"/>
              </w:rPr>
              <w:t>LMaiOTGKey.dll_device.ini</w:t>
            </w:r>
          </w:p>
          <w:p w:rsidR="00E537C5" w:rsidRDefault="00E537C5" w:rsidP="009C78A2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mtoken_gm3000.dll</w:t>
            </w:r>
          </w:p>
          <w:p w:rsidR="00E537C5" w:rsidRDefault="00E537C5" w:rsidP="009C78A2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LMaiOTGKey.dll_driver.ini</w:t>
            </w:r>
          </w:p>
          <w:p w:rsidR="00E537C5" w:rsidRPr="00162FAB" w:rsidRDefault="00E537C5" w:rsidP="009C78A2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LMaiOTGKey.reg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Default="00E537C5" w:rsidP="009C78A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1、序列号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‘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L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’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开头的，支持序列号内外一致</w:t>
            </w:r>
          </w:p>
          <w:p w:rsidR="00E537C5" w:rsidRDefault="00E537C5" w:rsidP="009C78A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2、解决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带U盘Key，导入RSA密钥对失败的问题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2017-11-20</w:t>
            </w: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E537C5" w:rsidRDefault="00E537C5" w:rsidP="0024573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E537C5" w:rsidRDefault="00E537C5" w:rsidP="0024573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E537C5" w:rsidRPr="00170AAA" w:rsidRDefault="00E537C5" w:rsidP="0024573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Default="00E537C5" w:rsidP="009C78A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修复问题：当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PC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安装了多个设备硬件驱动（人体学设备超过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16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个），枚举不到设备</w:t>
            </w:r>
          </w:p>
        </w:tc>
      </w:tr>
      <w:tr w:rsidR="00E537C5" w:rsidRPr="00D14274" w:rsidTr="00302439">
        <w:trPr>
          <w:trHeight w:val="453"/>
        </w:trPr>
        <w:tc>
          <w:tcPr>
            <w:tcW w:w="851" w:type="dxa"/>
            <w:vMerge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E537C5" w:rsidRDefault="00E537C5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2017-11-21</w:t>
            </w:r>
          </w:p>
        </w:tc>
        <w:tc>
          <w:tcPr>
            <w:tcW w:w="1278" w:type="dxa"/>
          </w:tcPr>
          <w:p w:rsidR="00E537C5" w:rsidRDefault="00E537C5" w:rsidP="00D91260">
            <w:pPr>
              <w:spacing w:line="240" w:lineRule="atLeast"/>
            </w:pPr>
            <w:r>
              <w:t>文鼎创</w:t>
            </w:r>
          </w:p>
        </w:tc>
        <w:tc>
          <w:tcPr>
            <w:tcW w:w="2833" w:type="dxa"/>
          </w:tcPr>
          <w:p w:rsidR="00E537C5" w:rsidRDefault="00E537C5" w:rsidP="00E537C5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NETCAKeyMwES.reg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SJK1217API.dll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SJK1217CSP.dll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SJK1217CSPSi.dll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SJK1217Drv00.dll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SJK1217Pkcs.dll</w:t>
            </w:r>
          </w:p>
          <w:p w:rsidR="00E537C5" w:rsidRDefault="00E537C5" w:rsidP="00E537C5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SJK1217SKF.dll</w:t>
            </w:r>
          </w:p>
          <w:p w:rsidR="00E537C5" w:rsidRPr="009D0BBB" w:rsidRDefault="00E537C5" w:rsidP="00E537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ESKeyProv.dll_driver</w:t>
            </w:r>
            <w:r w:rsidRPr="00365A08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</w:tcPr>
          <w:p w:rsidR="00E537C5" w:rsidRDefault="00E537C5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E537C5" w:rsidRDefault="00E537C5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解决了64位崩溃的问题。</w:t>
            </w:r>
          </w:p>
          <w:p w:rsidR="00E537C5" w:rsidRDefault="00E537C5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解决了PDF签名时，正确密码验证出错的问题。</w:t>
            </w:r>
          </w:p>
        </w:tc>
      </w:tr>
      <w:tr w:rsidR="006E049F" w:rsidRPr="00D14274" w:rsidTr="00302439">
        <w:trPr>
          <w:trHeight w:val="453"/>
        </w:trPr>
        <w:tc>
          <w:tcPr>
            <w:tcW w:w="851" w:type="dxa"/>
            <w:vMerge w:val="restart"/>
          </w:tcPr>
          <w:p w:rsidR="006E049F" w:rsidRDefault="006E049F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6E049F" w:rsidRDefault="006E049F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017-11-27</w:t>
            </w:r>
          </w:p>
        </w:tc>
        <w:tc>
          <w:tcPr>
            <w:tcW w:w="1278" w:type="dxa"/>
          </w:tcPr>
          <w:p w:rsidR="006E049F" w:rsidRDefault="006E049F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6E049F" w:rsidRDefault="006E049F" w:rsidP="000F355D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6E049F" w:rsidRPr="00365A08" w:rsidRDefault="006E049F" w:rsidP="000F355D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992" w:type="dxa"/>
          </w:tcPr>
          <w:p w:rsidR="006E049F" w:rsidRDefault="006E049F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6E049F" w:rsidRDefault="006E049F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解决问题：使用PDF签名插件时，adobe reader沙盒拦截。</w:t>
            </w:r>
          </w:p>
        </w:tc>
      </w:tr>
      <w:tr w:rsidR="006E049F" w:rsidRPr="00D14274" w:rsidTr="00302439">
        <w:trPr>
          <w:trHeight w:val="453"/>
        </w:trPr>
        <w:tc>
          <w:tcPr>
            <w:tcW w:w="851" w:type="dxa"/>
            <w:vMerge/>
          </w:tcPr>
          <w:p w:rsidR="006E049F" w:rsidRDefault="006E049F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6E049F" w:rsidRDefault="006E049F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6E049F" w:rsidRDefault="006E049F" w:rsidP="00D91260">
            <w:pPr>
              <w:spacing w:line="240" w:lineRule="atLeast"/>
            </w:pPr>
            <w:r>
              <w:t>飞天3003</w:t>
            </w:r>
          </w:p>
        </w:tc>
        <w:tc>
          <w:tcPr>
            <w:tcW w:w="2833" w:type="dxa"/>
          </w:tcPr>
          <w:p w:rsidR="006E049F" w:rsidRDefault="006E049F" w:rsidP="00630CFA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6E049F" w:rsidRDefault="006E049F" w:rsidP="00630CFA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6E049F" w:rsidRPr="00365A08" w:rsidRDefault="006E049F" w:rsidP="00630CFA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NETCAKeyFT3.reg</w:t>
            </w:r>
          </w:p>
        </w:tc>
        <w:tc>
          <w:tcPr>
            <w:tcW w:w="992" w:type="dxa"/>
          </w:tcPr>
          <w:p w:rsidR="006E049F" w:rsidRDefault="006E049F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6E049F" w:rsidRDefault="006E049F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解决问题：使用PDF签名插件时，adobe reader沙盒拦截。</w:t>
            </w:r>
          </w:p>
        </w:tc>
      </w:tr>
      <w:tr w:rsidR="006E049F" w:rsidRPr="00D14274" w:rsidTr="00302439">
        <w:trPr>
          <w:trHeight w:val="453"/>
        </w:trPr>
        <w:tc>
          <w:tcPr>
            <w:tcW w:w="851" w:type="dxa"/>
            <w:vMerge/>
          </w:tcPr>
          <w:p w:rsidR="006E049F" w:rsidRDefault="006E049F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6E049F" w:rsidRDefault="006E049F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6E049F" w:rsidRDefault="006E049F" w:rsidP="00D91260">
            <w:pPr>
              <w:spacing w:line="240" w:lineRule="atLeast"/>
            </w:pPr>
            <w:r>
              <w:rPr>
                <w:rFonts w:hint="eastAsia"/>
              </w:rPr>
              <w:t>飞天502</w:t>
            </w:r>
          </w:p>
        </w:tc>
        <w:tc>
          <w:tcPr>
            <w:tcW w:w="2833" w:type="dxa"/>
          </w:tcPr>
          <w:p w:rsidR="00B45920" w:rsidRDefault="00B45920" w:rsidP="00B45920">
            <w:pPr>
              <w:rPr>
                <w:rFonts w:ascii="Times New Roman" w:hAnsi="Times New Roman"/>
              </w:rPr>
            </w:pPr>
            <w:r w:rsidRPr="003A0101">
              <w:rPr>
                <w:rFonts w:ascii="Times New Roman" w:hAnsi="Times New Roman"/>
              </w:rPr>
              <w:t>ShuttleFT502Prov.dll</w:t>
            </w:r>
          </w:p>
          <w:p w:rsidR="00B45920" w:rsidRDefault="00B45920" w:rsidP="00B45920">
            <w:pPr>
              <w:rPr>
                <w:rFonts w:ascii="Times New Roman" w:hAnsi="Times New Roman"/>
              </w:rPr>
            </w:pPr>
            <w:r w:rsidRPr="003A0101">
              <w:rPr>
                <w:rFonts w:ascii="Times New Roman" w:hAnsi="Times New Roman"/>
              </w:rPr>
              <w:t>ShuttleFT502Prov.dll_device.i</w:t>
            </w:r>
            <w:r w:rsidRPr="003A0101">
              <w:rPr>
                <w:rFonts w:ascii="Times New Roman" w:hAnsi="Times New Roman"/>
              </w:rPr>
              <w:lastRenderedPageBreak/>
              <w:t>ni</w:t>
            </w:r>
          </w:p>
          <w:p w:rsidR="00B45920" w:rsidRDefault="00B45920" w:rsidP="00B45920">
            <w:pPr>
              <w:rPr>
                <w:rFonts w:ascii="Times New Roman" w:hAnsi="Times New Roman"/>
              </w:rPr>
            </w:pPr>
            <w:r w:rsidRPr="003A0101">
              <w:rPr>
                <w:rFonts w:ascii="Times New Roman" w:hAnsi="Times New Roman"/>
              </w:rPr>
              <w:t>NETCAKeyFT502.reg</w:t>
            </w:r>
          </w:p>
          <w:p w:rsidR="00B45920" w:rsidRDefault="00B45920" w:rsidP="00B45920">
            <w:pPr>
              <w:rPr>
                <w:rFonts w:ascii="Times New Roman" w:hAnsi="Times New Roman"/>
              </w:rPr>
            </w:pPr>
            <w:r w:rsidRPr="008C4713">
              <w:rPr>
                <w:rFonts w:ascii="Times New Roman" w:hAnsi="Times New Roman"/>
              </w:rPr>
              <w:t>csp11_ft502.dll</w:t>
            </w:r>
          </w:p>
          <w:p w:rsidR="006E049F" w:rsidRPr="005263C8" w:rsidRDefault="00B45920" w:rsidP="00B459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ShuttleFT502Prov.dll_driver</w:t>
            </w:r>
            <w:r w:rsidRPr="003A0101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</w:tcPr>
          <w:p w:rsidR="006E049F" w:rsidRDefault="00B45920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Modify</w:t>
            </w:r>
          </w:p>
        </w:tc>
        <w:tc>
          <w:tcPr>
            <w:tcW w:w="2835" w:type="dxa"/>
          </w:tcPr>
          <w:p w:rsidR="006E049F" w:rsidRDefault="0082565A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增加对RSA2048的支持。</w:t>
            </w:r>
          </w:p>
        </w:tc>
      </w:tr>
      <w:tr w:rsidR="00E90047" w:rsidRPr="00D14274" w:rsidTr="00302439">
        <w:trPr>
          <w:trHeight w:val="453"/>
        </w:trPr>
        <w:tc>
          <w:tcPr>
            <w:tcW w:w="851" w:type="dxa"/>
          </w:tcPr>
          <w:p w:rsidR="00E90047" w:rsidRDefault="00E90047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E90047" w:rsidRDefault="00E90047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2018-01-08</w:t>
            </w:r>
          </w:p>
        </w:tc>
        <w:tc>
          <w:tcPr>
            <w:tcW w:w="1278" w:type="dxa"/>
          </w:tcPr>
          <w:p w:rsidR="00E90047" w:rsidRDefault="00E90047" w:rsidP="00D91260">
            <w:pPr>
              <w:spacing w:line="240" w:lineRule="atLeast"/>
            </w:pPr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E90047" w:rsidRDefault="00E90047" w:rsidP="00E90047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MobilekeyProv.dll</w:t>
            </w:r>
          </w:p>
          <w:p w:rsidR="00E90047" w:rsidRDefault="00E90047" w:rsidP="00E90047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NETCAKeyMobileKey.reg</w:t>
            </w:r>
          </w:p>
          <w:p w:rsidR="00E90047" w:rsidRPr="003A0101" w:rsidRDefault="00E90047" w:rsidP="00B45920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</w:tc>
        <w:tc>
          <w:tcPr>
            <w:tcW w:w="992" w:type="dxa"/>
          </w:tcPr>
          <w:p w:rsidR="00E90047" w:rsidRPr="00E90047" w:rsidRDefault="00E90047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E90047" w:rsidRDefault="00181225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移动电子密钥驱动</w:t>
            </w:r>
          </w:p>
        </w:tc>
      </w:tr>
      <w:tr w:rsidR="00BE56AC" w:rsidRPr="00D14274" w:rsidTr="00302439">
        <w:trPr>
          <w:trHeight w:val="453"/>
        </w:trPr>
        <w:tc>
          <w:tcPr>
            <w:tcW w:w="851" w:type="dxa"/>
          </w:tcPr>
          <w:p w:rsidR="00BE56AC" w:rsidRDefault="00BE56AC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BE56AC" w:rsidRDefault="00BE56AC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2018-01-09</w:t>
            </w:r>
          </w:p>
        </w:tc>
        <w:tc>
          <w:tcPr>
            <w:tcW w:w="1278" w:type="dxa"/>
          </w:tcPr>
          <w:p w:rsidR="00BE56AC" w:rsidRDefault="00BE56AC" w:rsidP="00D91260">
            <w:pPr>
              <w:spacing w:line="240" w:lineRule="atLeast"/>
            </w:pPr>
            <w:r>
              <w:t>海泰</w:t>
            </w:r>
            <w:r>
              <w:rPr>
                <w:rFonts w:hint="eastAsia"/>
              </w:rPr>
              <w:t>S</w:t>
            </w:r>
            <w:r>
              <w:t>M2 COS</w:t>
            </w:r>
          </w:p>
        </w:tc>
        <w:tc>
          <w:tcPr>
            <w:tcW w:w="2833" w:type="dxa"/>
          </w:tcPr>
          <w:p w:rsidR="00BE56AC" w:rsidRDefault="00BE56AC" w:rsidP="00BE56AC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BE56AC" w:rsidRPr="00EE368F" w:rsidRDefault="00BE56AC" w:rsidP="00BE56AC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992" w:type="dxa"/>
          </w:tcPr>
          <w:p w:rsidR="00BE56AC" w:rsidRDefault="00BE56AC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BE56AC" w:rsidRDefault="00BE56AC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增加格式化接口</w:t>
            </w:r>
          </w:p>
        </w:tc>
      </w:tr>
      <w:tr w:rsidR="00BE56AC" w:rsidRPr="00D14274" w:rsidTr="00302439">
        <w:trPr>
          <w:trHeight w:val="453"/>
        </w:trPr>
        <w:tc>
          <w:tcPr>
            <w:tcW w:w="851" w:type="dxa"/>
          </w:tcPr>
          <w:p w:rsidR="00BE56AC" w:rsidRDefault="00BE56AC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BE56AC" w:rsidRDefault="00BE56AC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BE56AC" w:rsidRDefault="00BE56AC" w:rsidP="00D91260">
            <w:pPr>
              <w:spacing w:line="240" w:lineRule="atLeast"/>
            </w:pPr>
            <w:r>
              <w:t>飞天3000GM</w:t>
            </w:r>
          </w:p>
        </w:tc>
        <w:tc>
          <w:tcPr>
            <w:tcW w:w="2833" w:type="dxa"/>
          </w:tcPr>
          <w:p w:rsidR="00BE56AC" w:rsidRDefault="00BE56AC" w:rsidP="00BE56AC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BE56AC" w:rsidRDefault="00BE56AC" w:rsidP="00BE56AC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BE56AC" w:rsidRPr="00162FAB" w:rsidRDefault="00BE56AC" w:rsidP="00BE56AC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</w:tcPr>
          <w:p w:rsidR="00BE56AC" w:rsidRDefault="00BE56AC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BE56AC" w:rsidRDefault="00BE56AC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解决问题：</w:t>
            </w:r>
            <w:r w:rsidRPr="00D91553"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修复格式化问题，早期外部认证密钥的算法是</w:t>
            </w:r>
            <w:r w:rsidRPr="00D91553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SM1，由于厂家COS问题造成无法验证，所以现在只能把整个MF删除掉，再重新建应用。</w:t>
            </w:r>
          </w:p>
        </w:tc>
      </w:tr>
      <w:tr w:rsidR="00FC4878" w:rsidRPr="00D14274" w:rsidTr="00302439">
        <w:trPr>
          <w:trHeight w:val="453"/>
        </w:trPr>
        <w:tc>
          <w:tcPr>
            <w:tcW w:w="851" w:type="dxa"/>
          </w:tcPr>
          <w:p w:rsidR="00FC4878" w:rsidRDefault="00FC4878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FC4878" w:rsidRDefault="00F10481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2018-01-11</w:t>
            </w:r>
          </w:p>
        </w:tc>
        <w:tc>
          <w:tcPr>
            <w:tcW w:w="1278" w:type="dxa"/>
          </w:tcPr>
          <w:p w:rsidR="00FC4878" w:rsidRDefault="00FC4878" w:rsidP="00D91260">
            <w:pPr>
              <w:spacing w:line="240" w:lineRule="atLeast"/>
            </w:pPr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FC4878" w:rsidRDefault="00FC4878" w:rsidP="00FC4878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NETCAKeyMobileKey.reg</w:t>
            </w:r>
          </w:p>
          <w:p w:rsidR="00FC4878" w:rsidRPr="009D0BBB" w:rsidRDefault="00FC4878" w:rsidP="00FC4878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</w:tc>
        <w:tc>
          <w:tcPr>
            <w:tcW w:w="992" w:type="dxa"/>
          </w:tcPr>
          <w:p w:rsidR="00FC4878" w:rsidRDefault="00FC4878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FC4878" w:rsidRDefault="00CE20A3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解决KeyX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无法连接手机的问题。</w:t>
            </w:r>
          </w:p>
        </w:tc>
      </w:tr>
      <w:tr w:rsidR="006B2C0B" w:rsidRPr="00D14274" w:rsidTr="00302439">
        <w:trPr>
          <w:trHeight w:val="453"/>
        </w:trPr>
        <w:tc>
          <w:tcPr>
            <w:tcW w:w="851" w:type="dxa"/>
          </w:tcPr>
          <w:p w:rsidR="006B2C0B" w:rsidRDefault="006B2C0B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6B2C0B" w:rsidRDefault="006B2C0B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6B2C0B" w:rsidRDefault="006B2C0B" w:rsidP="00D91260">
            <w:pPr>
              <w:spacing w:line="240" w:lineRule="atLeast"/>
            </w:pPr>
            <w:r>
              <w:rPr>
                <w:rFonts w:hint="eastAsia"/>
              </w:rPr>
              <w:t>文鼎创</w:t>
            </w:r>
          </w:p>
        </w:tc>
        <w:tc>
          <w:tcPr>
            <w:tcW w:w="2833" w:type="dxa"/>
          </w:tcPr>
          <w:p w:rsidR="00990E53" w:rsidRDefault="00990E53" w:rsidP="00990E53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990E53" w:rsidRDefault="00990E53" w:rsidP="00990E53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990E53" w:rsidRDefault="00990E53" w:rsidP="00990E53">
            <w:pPr>
              <w:rPr>
                <w:rFonts w:ascii="Times New Roman" w:hAnsi="Times New Roman"/>
              </w:rPr>
            </w:pPr>
            <w:r w:rsidRPr="00990E53">
              <w:rPr>
                <w:rFonts w:ascii="Times New Roman" w:hAnsi="Times New Roman"/>
              </w:rPr>
              <w:t xml:space="preserve">NETCAKeyMwES_64.reg </w:t>
            </w:r>
            <w:r w:rsidRPr="0062791F">
              <w:rPr>
                <w:rFonts w:ascii="Times New Roman" w:hAnsi="Times New Roman"/>
              </w:rPr>
              <w:t>SJK1217API.dll</w:t>
            </w:r>
          </w:p>
          <w:p w:rsidR="00990E53" w:rsidRDefault="00990E53" w:rsidP="00990E53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SJK1217CSP.dll</w:t>
            </w:r>
          </w:p>
          <w:p w:rsidR="00990E53" w:rsidRDefault="00990E53" w:rsidP="00990E53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SJK1217Drv00.dll</w:t>
            </w:r>
          </w:p>
          <w:p w:rsidR="00990E53" w:rsidRDefault="00990E53" w:rsidP="00990E53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SJK1217Pkcs.dll</w:t>
            </w:r>
          </w:p>
          <w:p w:rsidR="00990E53" w:rsidRDefault="00990E53" w:rsidP="00990E53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SJK1217SKF.dll</w:t>
            </w:r>
          </w:p>
          <w:p w:rsidR="006B2C0B" w:rsidRPr="00EE368F" w:rsidRDefault="00990E53" w:rsidP="00990E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ESKeyProv.dll_driver</w:t>
            </w:r>
            <w:r w:rsidRPr="00365A08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</w:tcPr>
          <w:p w:rsidR="006B2C0B" w:rsidRDefault="00990E5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6B2C0B" w:rsidRDefault="00990E53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解决密钥丢失的问题。</w:t>
            </w:r>
          </w:p>
        </w:tc>
      </w:tr>
      <w:tr w:rsidR="008B73C6" w:rsidRPr="00D14274" w:rsidTr="00302439">
        <w:trPr>
          <w:trHeight w:val="453"/>
        </w:trPr>
        <w:tc>
          <w:tcPr>
            <w:tcW w:w="851" w:type="dxa"/>
            <w:vMerge w:val="restart"/>
          </w:tcPr>
          <w:p w:rsidR="008B73C6" w:rsidRDefault="008B73C6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8B73C6" w:rsidRDefault="008B73C6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2018-1-12</w:t>
            </w:r>
          </w:p>
        </w:tc>
        <w:tc>
          <w:tcPr>
            <w:tcW w:w="1278" w:type="dxa"/>
            <w:vMerge w:val="restart"/>
          </w:tcPr>
          <w:p w:rsidR="008B73C6" w:rsidRDefault="008B73C6" w:rsidP="00D91260">
            <w:pPr>
              <w:spacing w:line="240" w:lineRule="atLeast"/>
            </w:pPr>
          </w:p>
          <w:p w:rsidR="008B73C6" w:rsidRDefault="008B73C6" w:rsidP="00D91260">
            <w:pPr>
              <w:spacing w:line="240" w:lineRule="atLeast"/>
            </w:pPr>
          </w:p>
          <w:p w:rsidR="008B73C6" w:rsidRDefault="008B73C6" w:rsidP="00D91260">
            <w:pPr>
              <w:spacing w:line="240" w:lineRule="atLeast"/>
            </w:pPr>
          </w:p>
          <w:p w:rsidR="008B73C6" w:rsidRDefault="008B73C6" w:rsidP="00D91260">
            <w:pPr>
              <w:spacing w:line="240" w:lineRule="atLeast"/>
            </w:pPr>
          </w:p>
          <w:p w:rsidR="008B73C6" w:rsidRDefault="008B73C6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8B73C6" w:rsidRPr="006722B4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BKEY0404.ini</w:t>
            </w:r>
          </w:p>
          <w:p w:rsidR="008B73C6" w:rsidRPr="006722B4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BKEY0409.ini</w:t>
            </w:r>
          </w:p>
          <w:p w:rsidR="008B73C6" w:rsidRPr="006722B4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BKEY0804.ini</w:t>
            </w:r>
          </w:p>
          <w:p w:rsidR="008B73C6" w:rsidRPr="006722B4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BKEYLngIndex.ini</w:t>
            </w:r>
          </w:p>
          <w:p w:rsidR="008B73C6" w:rsidRPr="006722B4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GEControl.ini</w:t>
            </w:r>
          </w:p>
          <w:p w:rsidR="008B73C6" w:rsidRPr="006722B4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GECSP.ini</w:t>
            </w:r>
          </w:p>
          <w:p w:rsidR="008B73C6" w:rsidRPr="006722B4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HTCloseCSP.exe</w:t>
            </w:r>
          </w:p>
          <w:p w:rsidR="008B73C6" w:rsidRDefault="008B73C6" w:rsidP="00306A0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GECSP.dll</w:t>
            </w:r>
          </w:p>
          <w:p w:rsidR="008B73C6" w:rsidRPr="006722B4" w:rsidRDefault="008B73C6" w:rsidP="00BE5DB9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GEC00001.dll</w:t>
            </w:r>
          </w:p>
          <w:p w:rsidR="008B73C6" w:rsidRPr="006722B4" w:rsidRDefault="008B73C6" w:rsidP="00BE5DB9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GECSP00001.dll</w:t>
            </w:r>
          </w:p>
          <w:p w:rsidR="008B73C6" w:rsidRPr="006722B4" w:rsidRDefault="008B73C6" w:rsidP="00BE5DB9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HTCSPApi.dll</w:t>
            </w:r>
          </w:p>
          <w:p w:rsidR="008B73C6" w:rsidRPr="00365A08" w:rsidRDefault="008B73C6" w:rsidP="00BE5DB9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HTCSPApi.ini</w:t>
            </w:r>
          </w:p>
        </w:tc>
        <w:tc>
          <w:tcPr>
            <w:tcW w:w="992" w:type="dxa"/>
          </w:tcPr>
          <w:p w:rsidR="008B73C6" w:rsidRDefault="008B73C6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835" w:type="dxa"/>
          </w:tcPr>
          <w:p w:rsidR="008B73C6" w:rsidRDefault="008B73C6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为了兼容旧项目，开发商直接调用厂家接口。</w:t>
            </w:r>
          </w:p>
        </w:tc>
      </w:tr>
      <w:tr w:rsidR="008B73C6" w:rsidRPr="00D14274" w:rsidTr="00302439">
        <w:trPr>
          <w:trHeight w:val="453"/>
        </w:trPr>
        <w:tc>
          <w:tcPr>
            <w:tcW w:w="851" w:type="dxa"/>
            <w:vMerge/>
          </w:tcPr>
          <w:p w:rsidR="008B73C6" w:rsidRDefault="008B73C6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8B73C6" w:rsidRDefault="008B73C6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  <w:vMerge/>
          </w:tcPr>
          <w:p w:rsidR="008B73C6" w:rsidRDefault="008B73C6" w:rsidP="00D91260">
            <w:pPr>
              <w:spacing w:line="240" w:lineRule="atLeast"/>
            </w:pPr>
          </w:p>
        </w:tc>
        <w:tc>
          <w:tcPr>
            <w:tcW w:w="2833" w:type="dxa"/>
          </w:tcPr>
          <w:p w:rsidR="008B73C6" w:rsidRDefault="008B73C6" w:rsidP="00733D18">
            <w:pPr>
              <w:rPr>
                <w:rFonts w:ascii="Times New Roman" w:hAnsi="Times New Roman"/>
              </w:rPr>
            </w:pPr>
            <w:r w:rsidRPr="008167DB">
              <w:rPr>
                <w:rFonts w:ascii="Times New Roman" w:hAnsi="Times New Roman"/>
              </w:rPr>
              <w:t>HaitaiSM2Key.dll</w:t>
            </w:r>
          </w:p>
          <w:p w:rsidR="008B73C6" w:rsidRDefault="008B73C6" w:rsidP="00733D18">
            <w:pPr>
              <w:rPr>
                <w:rFonts w:ascii="Times New Roman" w:hAnsi="Times New Roman"/>
              </w:rPr>
            </w:pPr>
            <w:r w:rsidRPr="008167DB">
              <w:rPr>
                <w:rFonts w:ascii="Times New Roman" w:hAnsi="Times New Roman"/>
              </w:rPr>
              <w:t>HaitaiSM2Key.dll_device.ini</w:t>
            </w:r>
          </w:p>
          <w:p w:rsidR="008B73C6" w:rsidRPr="006722B4" w:rsidRDefault="008B73C6" w:rsidP="00733D18">
            <w:pPr>
              <w:rPr>
                <w:rFonts w:ascii="Times New Roman" w:hAnsi="Times New Roman"/>
              </w:rPr>
            </w:pPr>
            <w:r w:rsidRPr="008167DB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8B73C6" w:rsidRDefault="008B73C6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8B73C6" w:rsidRDefault="008B73C6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修复格式化接口的问题。</w:t>
            </w:r>
          </w:p>
        </w:tc>
      </w:tr>
      <w:tr w:rsidR="00877603" w:rsidRPr="00D14274" w:rsidTr="00302439">
        <w:trPr>
          <w:trHeight w:val="453"/>
        </w:trPr>
        <w:tc>
          <w:tcPr>
            <w:tcW w:w="851" w:type="dxa"/>
            <w:vMerge/>
          </w:tcPr>
          <w:p w:rsidR="00877603" w:rsidRDefault="0087760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877603" w:rsidRDefault="00877603" w:rsidP="00D91260">
            <w:pPr>
              <w:spacing w:line="240" w:lineRule="atLeast"/>
              <w:rPr>
                <w:rFonts w:ascii="Times New Roman" w:hAnsi="Times New Roman"/>
              </w:rPr>
            </w:pPr>
          </w:p>
          <w:p w:rsidR="00877603" w:rsidRDefault="00877603" w:rsidP="00D91260">
            <w:pPr>
              <w:spacing w:line="240" w:lineRule="atLeast"/>
              <w:rPr>
                <w:rFonts w:ascii="Times New Roman" w:hAnsi="Times New Roman"/>
              </w:rPr>
            </w:pPr>
          </w:p>
          <w:p w:rsidR="00877603" w:rsidRDefault="00877603" w:rsidP="00D91260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2018-1-18</w:t>
            </w:r>
          </w:p>
        </w:tc>
        <w:tc>
          <w:tcPr>
            <w:tcW w:w="1278" w:type="dxa"/>
          </w:tcPr>
          <w:p w:rsidR="00877603" w:rsidRDefault="00877603" w:rsidP="00D91260">
            <w:pPr>
              <w:spacing w:line="240" w:lineRule="atLeast"/>
            </w:pPr>
            <w:r>
              <w:lastRenderedPageBreak/>
              <w:t>飞天3000GM</w:t>
            </w:r>
          </w:p>
        </w:tc>
        <w:tc>
          <w:tcPr>
            <w:tcW w:w="2833" w:type="dxa"/>
          </w:tcPr>
          <w:p w:rsidR="00877603" w:rsidRDefault="00877603" w:rsidP="008B73C6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877603" w:rsidRDefault="00877603" w:rsidP="008B73C6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877603" w:rsidRPr="008167DB" w:rsidRDefault="00877603" w:rsidP="008B73C6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lastRenderedPageBreak/>
              <w:t>NETCAKeyFT3000GM.reg</w:t>
            </w:r>
          </w:p>
        </w:tc>
        <w:tc>
          <w:tcPr>
            <w:tcW w:w="992" w:type="dxa"/>
          </w:tcPr>
          <w:p w:rsidR="00877603" w:rsidRDefault="0087760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Modify</w:t>
            </w:r>
          </w:p>
        </w:tc>
        <w:tc>
          <w:tcPr>
            <w:tcW w:w="2835" w:type="dxa"/>
            <w:vMerge w:val="restart"/>
          </w:tcPr>
          <w:p w:rsidR="00877603" w:rsidRDefault="00877603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</w:p>
          <w:p w:rsidR="00877603" w:rsidRDefault="00877603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</w:p>
          <w:p w:rsidR="00877603" w:rsidRDefault="00877603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lastRenderedPageBreak/>
              <w:t>修复问题：格式化操作，当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存在密钥对，格式化之后，释放密钥对句柄崩溃。</w:t>
            </w:r>
          </w:p>
        </w:tc>
      </w:tr>
      <w:tr w:rsidR="00877603" w:rsidRPr="00D14274" w:rsidTr="00302439">
        <w:trPr>
          <w:trHeight w:val="453"/>
        </w:trPr>
        <w:tc>
          <w:tcPr>
            <w:tcW w:w="851" w:type="dxa"/>
            <w:vMerge/>
          </w:tcPr>
          <w:p w:rsidR="00877603" w:rsidRDefault="0087760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877603" w:rsidRDefault="00877603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877603" w:rsidRDefault="00877603" w:rsidP="00D91260">
            <w:pPr>
              <w:spacing w:line="240" w:lineRule="atLeast"/>
            </w:pPr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877603" w:rsidRDefault="00877603" w:rsidP="008B73C6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877603" w:rsidRPr="008167DB" w:rsidRDefault="00877603" w:rsidP="008B73C6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877603" w:rsidRDefault="0087760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  <w:vMerge/>
          </w:tcPr>
          <w:p w:rsidR="00877603" w:rsidRDefault="00877603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877603" w:rsidRPr="00D14274" w:rsidTr="00302439">
        <w:trPr>
          <w:trHeight w:val="453"/>
        </w:trPr>
        <w:tc>
          <w:tcPr>
            <w:tcW w:w="851" w:type="dxa"/>
            <w:vMerge/>
          </w:tcPr>
          <w:p w:rsidR="00877603" w:rsidRDefault="0087760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877603" w:rsidRDefault="00877603" w:rsidP="00D91260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877603" w:rsidRDefault="00877603" w:rsidP="00D91260">
            <w:pPr>
              <w:spacing w:line="240" w:lineRule="atLeast"/>
            </w:pPr>
            <w:r>
              <w:t>文鼎创</w:t>
            </w:r>
          </w:p>
        </w:tc>
        <w:tc>
          <w:tcPr>
            <w:tcW w:w="2833" w:type="dxa"/>
          </w:tcPr>
          <w:p w:rsidR="00877603" w:rsidRDefault="00877603" w:rsidP="00877603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877603" w:rsidRDefault="00877603" w:rsidP="00877603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877603" w:rsidRPr="008167DB" w:rsidRDefault="00877603" w:rsidP="00877603">
            <w:pPr>
              <w:rPr>
                <w:rFonts w:ascii="Times New Roman" w:hAnsi="Times New Roman"/>
              </w:rPr>
            </w:pPr>
            <w:r w:rsidRPr="00990E53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992" w:type="dxa"/>
          </w:tcPr>
          <w:p w:rsidR="00877603" w:rsidRDefault="00877603" w:rsidP="00D91260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  <w:vMerge/>
          </w:tcPr>
          <w:p w:rsidR="00877603" w:rsidRDefault="00877603" w:rsidP="00E537C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CF3B1F" w:rsidRPr="00D14274" w:rsidTr="00F83D18">
        <w:trPr>
          <w:trHeight w:val="453"/>
        </w:trPr>
        <w:tc>
          <w:tcPr>
            <w:tcW w:w="851" w:type="dxa"/>
          </w:tcPr>
          <w:p w:rsidR="00CF3B1F" w:rsidRDefault="00CF3B1F" w:rsidP="00CF3B1F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CF3B1F" w:rsidRDefault="00CF3B1F" w:rsidP="00CF3B1F">
            <w:pPr>
              <w:spacing w:line="24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18-02-27</w:t>
            </w:r>
          </w:p>
        </w:tc>
        <w:tc>
          <w:tcPr>
            <w:tcW w:w="1278" w:type="dxa"/>
            <w:vAlign w:val="center"/>
          </w:tcPr>
          <w:p w:rsidR="00CF3B1F" w:rsidRDefault="00CF3B1F" w:rsidP="00CF3B1F">
            <w:pPr>
              <w:spacing w:line="240" w:lineRule="atLeast"/>
            </w:pPr>
            <w:r>
              <w:rPr>
                <w:rFonts w:hint="eastAsia"/>
              </w:rPr>
              <w:t>飞天3000GM</w:t>
            </w:r>
          </w:p>
        </w:tc>
        <w:tc>
          <w:tcPr>
            <w:tcW w:w="2833" w:type="dxa"/>
          </w:tcPr>
          <w:p w:rsidR="00CF3B1F" w:rsidRPr="00365A08" w:rsidRDefault="00CF3B1F" w:rsidP="00CF3B1F">
            <w:pPr>
              <w:rPr>
                <w:rFonts w:ascii="Times New Roman" w:hAnsi="Times New Roman"/>
              </w:rPr>
            </w:pPr>
            <w:r w:rsidRPr="00CF513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992" w:type="dxa"/>
            <w:vAlign w:val="center"/>
          </w:tcPr>
          <w:p w:rsidR="00CF3B1F" w:rsidRDefault="00CF3B1F" w:rsidP="00CF3B1F">
            <w:pPr>
              <w:spacing w:line="240" w:lineRule="atLeast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835" w:type="dxa"/>
          </w:tcPr>
          <w:p w:rsidR="00CF3B1F" w:rsidRDefault="00CF3B1F" w:rsidP="00CF3B1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t>修复了删除永久数据出错的问题。</w:t>
            </w:r>
          </w:p>
        </w:tc>
      </w:tr>
      <w:tr w:rsidR="00180965" w:rsidRPr="00A15421" w:rsidTr="00302439">
        <w:trPr>
          <w:trHeight w:val="274"/>
        </w:trPr>
        <w:tc>
          <w:tcPr>
            <w:tcW w:w="851" w:type="dxa"/>
          </w:tcPr>
          <w:p w:rsidR="00180965" w:rsidRDefault="00180965" w:rsidP="00A154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80965" w:rsidRDefault="00180965" w:rsidP="00A154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78" w:type="dxa"/>
          </w:tcPr>
          <w:p w:rsidR="00180965" w:rsidRDefault="00180965" w:rsidP="00A15421">
            <w:r>
              <w:t>移动电子密钥</w:t>
            </w:r>
          </w:p>
        </w:tc>
        <w:tc>
          <w:tcPr>
            <w:tcW w:w="2833" w:type="dxa"/>
          </w:tcPr>
          <w:p w:rsidR="00180965" w:rsidRDefault="00180965" w:rsidP="00A15421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NETCAKeyMobileKey.reg</w:t>
            </w:r>
          </w:p>
          <w:p w:rsidR="00180965" w:rsidRDefault="00180965" w:rsidP="00A15421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  <w:p w:rsidR="00087238" w:rsidRPr="009D0BBB" w:rsidRDefault="00087238" w:rsidP="00A15421">
            <w:pPr>
              <w:rPr>
                <w:rFonts w:ascii="Times New Roman" w:hAnsi="Times New Roman"/>
              </w:rPr>
            </w:pPr>
            <w:r w:rsidRPr="00087238">
              <w:rPr>
                <w:rFonts w:ascii="Times New Roman" w:hAnsi="Times New Roman"/>
              </w:rPr>
              <w:t>MobilekeyProv.dll_device.ini</w:t>
            </w:r>
          </w:p>
        </w:tc>
        <w:tc>
          <w:tcPr>
            <w:tcW w:w="992" w:type="dxa"/>
          </w:tcPr>
          <w:p w:rsidR="00180965" w:rsidRDefault="00180965" w:rsidP="00A154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180965" w:rsidRPr="00A15421" w:rsidRDefault="00180965" w:rsidP="00A154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kern w:val="0"/>
                <w:sz w:val="16"/>
                <w:szCs w:val="16"/>
              </w:rPr>
            </w:pPr>
            <w:r w:rsidRPr="00A15421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签名和解密的请求数据多加一项进程ID，移动端跟据进程ID做密码缓存。</w:t>
            </w:r>
          </w:p>
        </w:tc>
      </w:tr>
      <w:tr w:rsidR="00613F26" w:rsidRPr="00A15421" w:rsidTr="00302439">
        <w:trPr>
          <w:trHeight w:val="274"/>
        </w:trPr>
        <w:tc>
          <w:tcPr>
            <w:tcW w:w="851" w:type="dxa"/>
          </w:tcPr>
          <w:p w:rsidR="00613F26" w:rsidRDefault="00613F26" w:rsidP="00A154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613F26" w:rsidRDefault="00613F26" w:rsidP="00A154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  <w:tc>
          <w:tcPr>
            <w:tcW w:w="1278" w:type="dxa"/>
          </w:tcPr>
          <w:p w:rsidR="00613F26" w:rsidRDefault="00613F26" w:rsidP="00A15421">
            <w:r>
              <w:t>移动电子密钥</w:t>
            </w:r>
          </w:p>
        </w:tc>
        <w:tc>
          <w:tcPr>
            <w:tcW w:w="2833" w:type="dxa"/>
          </w:tcPr>
          <w:p w:rsidR="00613F26" w:rsidRPr="00EE368F" w:rsidRDefault="00613F26" w:rsidP="0020780E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</w:tc>
        <w:tc>
          <w:tcPr>
            <w:tcW w:w="992" w:type="dxa"/>
          </w:tcPr>
          <w:p w:rsidR="00613F26" w:rsidRDefault="00613F26" w:rsidP="00A154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613F26" w:rsidRPr="00667E35" w:rsidRDefault="00613F26" w:rsidP="00613F26">
            <w:pPr>
              <w:pStyle w:val="af1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67E35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服务器地址支持域名</w:t>
            </w:r>
          </w:p>
          <w:p w:rsidR="00613F26" w:rsidRPr="00A15421" w:rsidRDefault="00613F26" w:rsidP="00A154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2、修复bug: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12" w:history="1">
              <w:r>
                <w:rPr>
                  <w:rStyle w:val="af2"/>
                  <w:rFonts w:ascii="Arial" w:hAnsi="Arial" w:cs="Arial"/>
                  <w:color w:val="3B73AF"/>
                  <w:szCs w:val="21"/>
                </w:rPr>
                <w:t>KX-1202</w:t>
              </w:r>
            </w:hyperlink>
          </w:p>
        </w:tc>
      </w:tr>
      <w:tr w:rsidR="000A4D7E" w:rsidRPr="00A15421" w:rsidTr="00302439">
        <w:trPr>
          <w:trHeight w:val="274"/>
        </w:trPr>
        <w:tc>
          <w:tcPr>
            <w:tcW w:w="851" w:type="dxa"/>
          </w:tcPr>
          <w:p w:rsidR="000A4D7E" w:rsidRDefault="000A4D7E" w:rsidP="00A154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0A4D7E" w:rsidRDefault="000A4D7E" w:rsidP="00A154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2018-03-06</w:t>
            </w:r>
          </w:p>
        </w:tc>
        <w:tc>
          <w:tcPr>
            <w:tcW w:w="1278" w:type="dxa"/>
          </w:tcPr>
          <w:p w:rsidR="000A4D7E" w:rsidRDefault="000A4D7E" w:rsidP="00A15421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0A4D7E" w:rsidRDefault="000A4D7E" w:rsidP="000A4D7E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0A4D7E" w:rsidRPr="00EE368F" w:rsidRDefault="000A4D7E" w:rsidP="000A4D7E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0A4D7E" w:rsidRDefault="000A4D7E" w:rsidP="00A154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0A4D7E" w:rsidRPr="00F83D18" w:rsidRDefault="000A4D7E" w:rsidP="00F83D1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0A4D7E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修改地方：不去识别其他</w:t>
            </w:r>
            <w:r w:rsidRPr="000A4D7E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CA的Key。</w:t>
            </w:r>
          </w:p>
        </w:tc>
      </w:tr>
      <w:tr w:rsidR="003E5AAA" w:rsidRPr="00A15421" w:rsidTr="00302439">
        <w:trPr>
          <w:trHeight w:val="274"/>
        </w:trPr>
        <w:tc>
          <w:tcPr>
            <w:tcW w:w="851" w:type="dxa"/>
          </w:tcPr>
          <w:p w:rsidR="003E5AAA" w:rsidRDefault="003E5AAA" w:rsidP="00A154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3E5AAA" w:rsidRDefault="003E5AAA" w:rsidP="00A154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2018-04-24</w:t>
            </w:r>
          </w:p>
        </w:tc>
        <w:tc>
          <w:tcPr>
            <w:tcW w:w="1278" w:type="dxa"/>
          </w:tcPr>
          <w:p w:rsidR="003E5AAA" w:rsidRDefault="003E5AAA" w:rsidP="00A15421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833" w:type="dxa"/>
          </w:tcPr>
          <w:p w:rsidR="003E5AAA" w:rsidRDefault="003E5AAA" w:rsidP="00520557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3E5AAA" w:rsidRPr="00162FAB" w:rsidRDefault="003E5AAA" w:rsidP="00520557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3E5AAA" w:rsidRDefault="003E5AAA" w:rsidP="00A154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3E5AAA" w:rsidRPr="000A4D7E" w:rsidRDefault="003E5AAA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修复删除容器的bug。</w:t>
            </w:r>
          </w:p>
        </w:tc>
      </w:tr>
      <w:tr w:rsidR="003E5AAA" w:rsidRPr="00A15421" w:rsidTr="00302439">
        <w:trPr>
          <w:trHeight w:val="274"/>
        </w:trPr>
        <w:tc>
          <w:tcPr>
            <w:tcW w:w="851" w:type="dxa"/>
          </w:tcPr>
          <w:p w:rsidR="003E5AAA" w:rsidRDefault="003E5AAA" w:rsidP="00A154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3E5AAA" w:rsidRDefault="003E5AAA" w:rsidP="00A15421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3E5AAA" w:rsidRDefault="003E5AAA" w:rsidP="00A15421">
            <w:r>
              <w:rPr>
                <w:rFonts w:hint="eastAsia"/>
              </w:rPr>
              <w:t>飞天3003</w:t>
            </w:r>
          </w:p>
        </w:tc>
        <w:tc>
          <w:tcPr>
            <w:tcW w:w="2833" w:type="dxa"/>
          </w:tcPr>
          <w:p w:rsidR="003E5AAA" w:rsidRDefault="003E5AAA" w:rsidP="003E5AAA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3E5AAA" w:rsidRDefault="003E5AAA" w:rsidP="003E5AAA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3E5AAA" w:rsidRPr="00162FAB" w:rsidRDefault="003E5AAA" w:rsidP="003E5AAA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NETCAKeyFT3.reg</w:t>
            </w:r>
          </w:p>
        </w:tc>
        <w:tc>
          <w:tcPr>
            <w:tcW w:w="992" w:type="dxa"/>
          </w:tcPr>
          <w:p w:rsidR="003E5AAA" w:rsidRDefault="003E5AAA" w:rsidP="00A154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</w:t>
            </w:r>
            <w:r>
              <w:rPr>
                <w:rFonts w:ascii="Times New Roman" w:eastAsiaTheme="minorEastAsia" w:hAnsi="Times New Roman"/>
                <w:szCs w:val="21"/>
              </w:rPr>
              <w:t>dify</w:t>
            </w:r>
          </w:p>
        </w:tc>
        <w:tc>
          <w:tcPr>
            <w:tcW w:w="2835" w:type="dxa"/>
          </w:tcPr>
          <w:p w:rsidR="003E5AAA" w:rsidRDefault="003E5AAA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修复了读数据失败的问题。</w:t>
            </w:r>
          </w:p>
        </w:tc>
      </w:tr>
      <w:tr w:rsidR="00D739DB" w:rsidRPr="00A15421" w:rsidTr="00302439">
        <w:trPr>
          <w:trHeight w:val="274"/>
        </w:trPr>
        <w:tc>
          <w:tcPr>
            <w:tcW w:w="851" w:type="dxa"/>
          </w:tcPr>
          <w:p w:rsidR="00D739DB" w:rsidRDefault="00D739DB" w:rsidP="00D739D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D739DB" w:rsidRDefault="00D739DB" w:rsidP="00D739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</w:t>
            </w:r>
            <w:r>
              <w:rPr>
                <w:rFonts w:ascii="Times New Roman" w:hAnsi="Times New Roman" w:hint="eastAsia"/>
              </w:rPr>
              <w:t>06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1278" w:type="dxa"/>
          </w:tcPr>
          <w:p w:rsidR="00D739DB" w:rsidRDefault="00D739DB" w:rsidP="00D739DB">
            <w:r>
              <w:t>移动电子密钥</w:t>
            </w:r>
          </w:p>
        </w:tc>
        <w:tc>
          <w:tcPr>
            <w:tcW w:w="2833" w:type="dxa"/>
          </w:tcPr>
          <w:p w:rsidR="00D739DB" w:rsidRPr="005263C8" w:rsidRDefault="00D739DB" w:rsidP="00D739DB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</w:tc>
        <w:tc>
          <w:tcPr>
            <w:tcW w:w="992" w:type="dxa"/>
          </w:tcPr>
          <w:p w:rsidR="00D739DB" w:rsidRDefault="00D739DB" w:rsidP="00D739D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D739DB" w:rsidRDefault="00D739DB" w:rsidP="00D73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添加蓝牙的支持</w:t>
            </w:r>
          </w:p>
        </w:tc>
      </w:tr>
      <w:tr w:rsidR="001E5E61" w:rsidRPr="00A15421" w:rsidTr="00302439">
        <w:trPr>
          <w:trHeight w:val="274"/>
        </w:trPr>
        <w:tc>
          <w:tcPr>
            <w:tcW w:w="851" w:type="dxa"/>
          </w:tcPr>
          <w:p w:rsidR="001E5E61" w:rsidRDefault="001E5E61" w:rsidP="00D739D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E5E61" w:rsidRDefault="001E5E61" w:rsidP="00D739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2018-07-19</w:t>
            </w:r>
          </w:p>
        </w:tc>
        <w:tc>
          <w:tcPr>
            <w:tcW w:w="1278" w:type="dxa"/>
          </w:tcPr>
          <w:p w:rsidR="001E5E61" w:rsidRDefault="001E5E61" w:rsidP="00D739DB">
            <w:r>
              <w:t>文鼎创</w:t>
            </w:r>
          </w:p>
        </w:tc>
        <w:tc>
          <w:tcPr>
            <w:tcW w:w="2833" w:type="dxa"/>
          </w:tcPr>
          <w:p w:rsidR="001E5E61" w:rsidRPr="00EE368F" w:rsidRDefault="001E5E61" w:rsidP="00D739DB">
            <w:pPr>
              <w:rPr>
                <w:rFonts w:ascii="Times New Roman" w:hAnsi="Times New Roman"/>
              </w:rPr>
            </w:pPr>
            <w:r w:rsidRPr="00990E53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992" w:type="dxa"/>
          </w:tcPr>
          <w:p w:rsidR="001E5E61" w:rsidRDefault="001E5E61" w:rsidP="00D739D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1E5E61" w:rsidRDefault="001E5E61" w:rsidP="00D73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解决速度慢的问题</w:t>
            </w:r>
          </w:p>
        </w:tc>
      </w:tr>
      <w:tr w:rsidR="00F915A3" w:rsidRPr="00A15421" w:rsidTr="00302439">
        <w:trPr>
          <w:trHeight w:val="274"/>
        </w:trPr>
        <w:tc>
          <w:tcPr>
            <w:tcW w:w="851" w:type="dxa"/>
          </w:tcPr>
          <w:p w:rsidR="00F915A3" w:rsidRPr="00F915A3" w:rsidRDefault="00F915A3" w:rsidP="00F915A3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F915A3" w:rsidRDefault="00F915A3" w:rsidP="00F915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2018-07-31</w:t>
            </w:r>
          </w:p>
        </w:tc>
        <w:tc>
          <w:tcPr>
            <w:tcW w:w="1278" w:type="dxa"/>
          </w:tcPr>
          <w:p w:rsidR="00F915A3" w:rsidRDefault="00F915A3" w:rsidP="00F915A3">
            <w:r>
              <w:rPr>
                <w:rFonts w:hint="eastAsia"/>
              </w:rPr>
              <w:t>海泰 SM</w:t>
            </w:r>
            <w:r>
              <w:t xml:space="preserve">2 </w:t>
            </w:r>
            <w:r>
              <w:rPr>
                <w:rFonts w:hint="eastAsia"/>
              </w:rPr>
              <w:t>COS</w:t>
            </w:r>
          </w:p>
        </w:tc>
        <w:tc>
          <w:tcPr>
            <w:tcW w:w="2833" w:type="dxa"/>
          </w:tcPr>
          <w:p w:rsidR="00F915A3" w:rsidRDefault="00F915A3" w:rsidP="00F915A3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F915A3" w:rsidRPr="00990E53" w:rsidRDefault="00F915A3" w:rsidP="00F915A3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F915A3" w:rsidRDefault="00F915A3" w:rsidP="00F915A3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F915A3" w:rsidRDefault="00F915A3" w:rsidP="00F915A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 w:rsidRPr="00F83D18"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  <w:t>修复一个suchkey可以枚举出2个设备的问题</w:t>
            </w:r>
          </w:p>
        </w:tc>
      </w:tr>
      <w:tr w:rsidR="00790106" w:rsidRPr="00A15421" w:rsidTr="00302439">
        <w:trPr>
          <w:trHeight w:val="274"/>
        </w:trPr>
        <w:tc>
          <w:tcPr>
            <w:tcW w:w="851" w:type="dxa"/>
          </w:tcPr>
          <w:p w:rsidR="00790106" w:rsidRPr="00790106" w:rsidRDefault="00790106" w:rsidP="00790106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790106" w:rsidRDefault="00790106" w:rsidP="007901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18-08-13</w:t>
            </w:r>
          </w:p>
        </w:tc>
        <w:tc>
          <w:tcPr>
            <w:tcW w:w="1278" w:type="dxa"/>
          </w:tcPr>
          <w:p w:rsidR="00790106" w:rsidRDefault="00790106" w:rsidP="00790106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833" w:type="dxa"/>
          </w:tcPr>
          <w:p w:rsidR="00790106" w:rsidRDefault="00790106" w:rsidP="00790106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790106" w:rsidRPr="00162FAB" w:rsidRDefault="00790106" w:rsidP="00790106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790106" w:rsidRDefault="00790106" w:rsidP="00790106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790106" w:rsidRPr="00F915A3" w:rsidRDefault="00790106" w:rsidP="007901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之前驱动可以读到其他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CA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的海泰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Key</w:t>
            </w:r>
            <w:r>
              <w:rPr>
                <w:rFonts w:ascii="Arial" w:hAnsi="Arial" w:cs="Arial" w:hint="eastAsia"/>
                <w:color w:val="333333"/>
                <w:szCs w:val="21"/>
              </w:rPr>
              <w:t>的问题</w:t>
            </w:r>
          </w:p>
        </w:tc>
      </w:tr>
      <w:tr w:rsidR="005C49EB" w:rsidRPr="00A15421" w:rsidTr="00302439">
        <w:trPr>
          <w:trHeight w:val="274"/>
        </w:trPr>
        <w:tc>
          <w:tcPr>
            <w:tcW w:w="851" w:type="dxa"/>
          </w:tcPr>
          <w:p w:rsidR="005C49EB" w:rsidRPr="00790106" w:rsidRDefault="005C49EB" w:rsidP="005C49E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5C49EB" w:rsidRDefault="005C49EB" w:rsidP="005C49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18-08-31</w:t>
            </w:r>
          </w:p>
        </w:tc>
        <w:tc>
          <w:tcPr>
            <w:tcW w:w="1278" w:type="dxa"/>
          </w:tcPr>
          <w:p w:rsidR="005C49EB" w:rsidRDefault="005C49EB" w:rsidP="005C49EB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833" w:type="dxa"/>
          </w:tcPr>
          <w:p w:rsidR="005C49EB" w:rsidRDefault="005C49EB" w:rsidP="005C49EB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5C49EB" w:rsidRPr="00162FAB" w:rsidRDefault="005C49EB" w:rsidP="005C49EB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5C49EB" w:rsidRDefault="005C49EB" w:rsidP="005C49E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5C49EB" w:rsidRDefault="005C49EB" w:rsidP="005C49EB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处理海泰蓝牙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的序列号，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H4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开头的蓝牙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可以做到序列号内外一致</w:t>
            </w:r>
          </w:p>
        </w:tc>
      </w:tr>
      <w:tr w:rsidR="00A603EB" w:rsidRPr="00A15421" w:rsidTr="00302439">
        <w:trPr>
          <w:trHeight w:val="274"/>
        </w:trPr>
        <w:tc>
          <w:tcPr>
            <w:tcW w:w="851" w:type="dxa"/>
          </w:tcPr>
          <w:p w:rsidR="00A603EB" w:rsidRPr="00790106" w:rsidRDefault="00A603EB" w:rsidP="005C49E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A603EB" w:rsidRDefault="00A603EB" w:rsidP="005C49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2018-10-10</w:t>
            </w:r>
          </w:p>
        </w:tc>
        <w:tc>
          <w:tcPr>
            <w:tcW w:w="1278" w:type="dxa"/>
          </w:tcPr>
          <w:p w:rsidR="00A603EB" w:rsidRDefault="00A603EB" w:rsidP="005C49EB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833" w:type="dxa"/>
          </w:tcPr>
          <w:p w:rsidR="00A603EB" w:rsidRDefault="00A603EB" w:rsidP="00A603EB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A603EB" w:rsidRPr="00162FAB" w:rsidRDefault="00A603EB" w:rsidP="00A603EB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</w:tcPr>
          <w:p w:rsidR="00A603EB" w:rsidRDefault="00A603EB" w:rsidP="005C49E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A603EB" w:rsidRDefault="00A603EB" w:rsidP="005C49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导入SM2密钥对，支持省国密KM的格式。</w:t>
            </w:r>
          </w:p>
        </w:tc>
      </w:tr>
      <w:tr w:rsidR="005D1921" w:rsidRPr="00A15421" w:rsidTr="00302439">
        <w:trPr>
          <w:trHeight w:val="274"/>
        </w:trPr>
        <w:tc>
          <w:tcPr>
            <w:tcW w:w="851" w:type="dxa"/>
          </w:tcPr>
          <w:p w:rsidR="005D1921" w:rsidRPr="005D1921" w:rsidRDefault="005D1921" w:rsidP="005D19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5D1921" w:rsidRDefault="005D1921" w:rsidP="005D19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2018-10-30</w:t>
            </w:r>
          </w:p>
        </w:tc>
        <w:tc>
          <w:tcPr>
            <w:tcW w:w="1278" w:type="dxa"/>
          </w:tcPr>
          <w:p w:rsidR="005D1921" w:rsidRDefault="005D1921" w:rsidP="005D1921">
            <w:r>
              <w:rPr>
                <w:rFonts w:hint="eastAsia"/>
              </w:rPr>
              <w:t>软设备</w:t>
            </w:r>
          </w:p>
        </w:tc>
        <w:tc>
          <w:tcPr>
            <w:tcW w:w="2833" w:type="dxa"/>
          </w:tcPr>
          <w:p w:rsidR="005D1921" w:rsidRDefault="005D1921" w:rsidP="005D1921">
            <w:pPr>
              <w:rPr>
                <w:rFonts w:ascii="Times New Roman" w:hAnsi="Times New Roman"/>
              </w:rPr>
            </w:pPr>
            <w:r w:rsidRPr="00C47D11">
              <w:rPr>
                <w:rFonts w:ascii="Times New Roman" w:hAnsi="Times New Roman"/>
              </w:rPr>
              <w:t>NetcaSoftKeyProv.dll</w:t>
            </w:r>
          </w:p>
          <w:p w:rsidR="005D1921" w:rsidRPr="00162FAB" w:rsidRDefault="005D1921" w:rsidP="005D19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NetcaSoftKeyProv</w:t>
            </w:r>
            <w:r w:rsidRPr="00C47D11">
              <w:rPr>
                <w:rFonts w:ascii="Times New Roman" w:hAnsi="Times New Roman"/>
              </w:rPr>
              <w:t>.reg</w:t>
            </w:r>
          </w:p>
        </w:tc>
        <w:tc>
          <w:tcPr>
            <w:tcW w:w="992" w:type="dxa"/>
          </w:tcPr>
          <w:p w:rsidR="005D1921" w:rsidRDefault="005D1921" w:rsidP="005D19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5D1921" w:rsidRDefault="005D1921" w:rsidP="005D19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 w:rsidRPr="00C47D11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修改设备管理功能，允许读取多个软设备</w:t>
            </w:r>
          </w:p>
        </w:tc>
      </w:tr>
      <w:tr w:rsidR="00302439" w:rsidRPr="00A15421" w:rsidTr="00F83D18">
        <w:trPr>
          <w:trHeight w:val="274"/>
        </w:trPr>
        <w:tc>
          <w:tcPr>
            <w:tcW w:w="851" w:type="dxa"/>
          </w:tcPr>
          <w:p w:rsidR="00302439" w:rsidRPr="00302439" w:rsidRDefault="00302439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302439" w:rsidRDefault="00302439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018-11-16</w:t>
            </w:r>
          </w:p>
        </w:tc>
        <w:tc>
          <w:tcPr>
            <w:tcW w:w="1278" w:type="dxa"/>
            <w:vAlign w:val="center"/>
          </w:tcPr>
          <w:p w:rsidR="00302439" w:rsidRDefault="00302439" w:rsidP="00302439">
            <w:r>
              <w:rPr>
                <w:rFonts w:hint="eastAsia"/>
              </w:rPr>
              <w:t>文鼎创</w:t>
            </w:r>
          </w:p>
        </w:tc>
        <w:tc>
          <w:tcPr>
            <w:tcW w:w="2833" w:type="dxa"/>
          </w:tcPr>
          <w:p w:rsidR="00302439" w:rsidRDefault="00302439" w:rsidP="00302439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302439" w:rsidRDefault="00302439" w:rsidP="00302439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302439" w:rsidRPr="00C47D11" w:rsidRDefault="00302439" w:rsidP="00302439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lastRenderedPageBreak/>
              <w:t>NETCAKeyMwES.reg</w:t>
            </w:r>
          </w:p>
        </w:tc>
        <w:tc>
          <w:tcPr>
            <w:tcW w:w="992" w:type="dxa"/>
            <w:vAlign w:val="center"/>
          </w:tcPr>
          <w:p w:rsidR="00302439" w:rsidRDefault="00302439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Modify</w:t>
            </w:r>
          </w:p>
        </w:tc>
        <w:tc>
          <w:tcPr>
            <w:tcW w:w="2835" w:type="dxa"/>
          </w:tcPr>
          <w:p w:rsidR="00302439" w:rsidRPr="00C47D11" w:rsidRDefault="00302439" w:rsidP="0030243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 w:rsidRPr="00F038F2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医院反馈少数机器使用一段时间，会出现读不到</w:t>
            </w:r>
            <w:r w:rsidRPr="00F038F2"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Key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的现象</w:t>
            </w:r>
          </w:p>
        </w:tc>
      </w:tr>
      <w:tr w:rsidR="00DE3185" w:rsidRPr="00A15421" w:rsidTr="00A46957">
        <w:trPr>
          <w:trHeight w:val="274"/>
        </w:trPr>
        <w:tc>
          <w:tcPr>
            <w:tcW w:w="851" w:type="dxa"/>
          </w:tcPr>
          <w:p w:rsidR="00DE3185" w:rsidRPr="00302439" w:rsidRDefault="00DE3185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DE3185" w:rsidRDefault="00DE3185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2018-11-26</w:t>
            </w:r>
          </w:p>
        </w:tc>
        <w:tc>
          <w:tcPr>
            <w:tcW w:w="1278" w:type="dxa"/>
            <w:vAlign w:val="center"/>
          </w:tcPr>
          <w:p w:rsidR="00DE3185" w:rsidRDefault="00DE3185" w:rsidP="00302439">
            <w:r>
              <w:rPr>
                <w:rFonts w:hint="eastAsia"/>
              </w:rPr>
              <w:t>软设备</w:t>
            </w:r>
          </w:p>
        </w:tc>
        <w:tc>
          <w:tcPr>
            <w:tcW w:w="2833" w:type="dxa"/>
          </w:tcPr>
          <w:p w:rsidR="00DE3185" w:rsidRDefault="00DE3185" w:rsidP="00DE3185">
            <w:pPr>
              <w:rPr>
                <w:rFonts w:ascii="Times New Roman" w:hAnsi="Times New Roman"/>
              </w:rPr>
            </w:pPr>
            <w:r w:rsidRPr="00C47D11">
              <w:rPr>
                <w:rFonts w:ascii="Times New Roman" w:hAnsi="Times New Roman"/>
              </w:rPr>
              <w:t>NetcaSoftKeyProv.dll</w:t>
            </w:r>
          </w:p>
          <w:p w:rsidR="00DE3185" w:rsidRPr="00365A08" w:rsidRDefault="00DE3185" w:rsidP="00DE31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NetcaSoftKeyProv</w:t>
            </w:r>
            <w:r w:rsidRPr="00C47D11">
              <w:rPr>
                <w:rFonts w:ascii="Times New Roman" w:hAnsi="Times New Roman"/>
              </w:rPr>
              <w:t>.reg</w:t>
            </w:r>
          </w:p>
        </w:tc>
        <w:tc>
          <w:tcPr>
            <w:tcW w:w="992" w:type="dxa"/>
            <w:vAlign w:val="center"/>
          </w:tcPr>
          <w:p w:rsidR="00DE3185" w:rsidRDefault="00DE3185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DE3185" w:rsidRPr="00F038F2" w:rsidRDefault="00DE3185" w:rsidP="0030243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修复导入密钥对失败的问题。</w:t>
            </w:r>
          </w:p>
        </w:tc>
      </w:tr>
      <w:tr w:rsidR="00CD0354" w:rsidRPr="00A15421" w:rsidTr="00A46957">
        <w:trPr>
          <w:trHeight w:val="274"/>
        </w:trPr>
        <w:tc>
          <w:tcPr>
            <w:tcW w:w="851" w:type="dxa"/>
          </w:tcPr>
          <w:p w:rsidR="00CD0354" w:rsidRPr="00302439" w:rsidRDefault="00CD0354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CD0354" w:rsidRDefault="00CD0354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2019-1-7</w:t>
            </w:r>
          </w:p>
        </w:tc>
        <w:tc>
          <w:tcPr>
            <w:tcW w:w="1278" w:type="dxa"/>
            <w:vAlign w:val="center"/>
          </w:tcPr>
          <w:p w:rsidR="00CD0354" w:rsidRDefault="00CD0354" w:rsidP="00302439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833" w:type="dxa"/>
          </w:tcPr>
          <w:p w:rsidR="00CD0354" w:rsidRDefault="00CD0354" w:rsidP="00CD0354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CD0354" w:rsidRPr="00C47D11" w:rsidRDefault="00CD0354" w:rsidP="00CD0354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  <w:vAlign w:val="center"/>
          </w:tcPr>
          <w:p w:rsidR="00CD0354" w:rsidRDefault="00CD0354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CD0354" w:rsidRDefault="00CD0354" w:rsidP="0030243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修复在XP系统下识别KEY慢的问题。</w:t>
            </w:r>
          </w:p>
        </w:tc>
      </w:tr>
      <w:tr w:rsidR="0065587C" w:rsidRPr="00A15421" w:rsidTr="00A46957">
        <w:trPr>
          <w:trHeight w:val="274"/>
        </w:trPr>
        <w:tc>
          <w:tcPr>
            <w:tcW w:w="851" w:type="dxa"/>
          </w:tcPr>
          <w:p w:rsidR="0065587C" w:rsidRPr="00302439" w:rsidRDefault="0065587C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65587C" w:rsidRDefault="0065587C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2019-1-14</w:t>
            </w:r>
          </w:p>
        </w:tc>
        <w:tc>
          <w:tcPr>
            <w:tcW w:w="1278" w:type="dxa"/>
            <w:vAlign w:val="center"/>
          </w:tcPr>
          <w:p w:rsidR="0065587C" w:rsidRDefault="0065587C" w:rsidP="00302439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833" w:type="dxa"/>
          </w:tcPr>
          <w:p w:rsidR="0065587C" w:rsidRDefault="0065587C" w:rsidP="0065587C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65587C" w:rsidRPr="00162FAB" w:rsidRDefault="0065587C" w:rsidP="0065587C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  <w:vAlign w:val="center"/>
          </w:tcPr>
          <w:p w:rsidR="0065587C" w:rsidRDefault="0065587C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65587C" w:rsidRDefault="0065587C" w:rsidP="0030243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解决了中山小览医院签名卡住的问题，提示了签名速度。</w:t>
            </w:r>
          </w:p>
        </w:tc>
      </w:tr>
      <w:tr w:rsidR="00377FFA" w:rsidRPr="00A15421" w:rsidTr="00A46957">
        <w:trPr>
          <w:trHeight w:val="274"/>
        </w:trPr>
        <w:tc>
          <w:tcPr>
            <w:tcW w:w="851" w:type="dxa"/>
          </w:tcPr>
          <w:p w:rsidR="00377FFA" w:rsidRPr="00302439" w:rsidRDefault="00377FFA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377FFA" w:rsidRDefault="00377FFA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2019-1-21</w:t>
            </w:r>
          </w:p>
        </w:tc>
        <w:tc>
          <w:tcPr>
            <w:tcW w:w="1278" w:type="dxa"/>
            <w:vAlign w:val="center"/>
          </w:tcPr>
          <w:p w:rsidR="00377FFA" w:rsidRDefault="00377FFA" w:rsidP="00302439">
            <w:r>
              <w:rPr>
                <w:rFonts w:hint="eastAsia"/>
              </w:rPr>
              <w:t>文鼎创</w:t>
            </w:r>
          </w:p>
        </w:tc>
        <w:tc>
          <w:tcPr>
            <w:tcW w:w="2833" w:type="dxa"/>
          </w:tcPr>
          <w:p w:rsidR="00377FFA" w:rsidRDefault="00377FFA" w:rsidP="00377FFA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SJK1217API.dll</w:t>
            </w:r>
          </w:p>
          <w:p w:rsidR="00377FFA" w:rsidRDefault="00377FFA" w:rsidP="00377FFA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SJK1217CSP.dll</w:t>
            </w:r>
          </w:p>
          <w:p w:rsidR="00377FFA" w:rsidRDefault="00377FFA" w:rsidP="00377FFA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SJK1217Drv00.dll</w:t>
            </w:r>
          </w:p>
          <w:p w:rsidR="00377FFA" w:rsidRDefault="00377FFA" w:rsidP="00377FFA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SJK1217Pkcs.dll</w:t>
            </w:r>
          </w:p>
          <w:p w:rsidR="00377FFA" w:rsidRDefault="00377FFA" w:rsidP="00377FFA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SJK1217SKF.dll</w:t>
            </w:r>
          </w:p>
          <w:p w:rsidR="00377FFA" w:rsidRPr="00162FAB" w:rsidRDefault="00377FFA" w:rsidP="00377FFA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992" w:type="dxa"/>
            <w:vAlign w:val="center"/>
          </w:tcPr>
          <w:p w:rsidR="00377FFA" w:rsidRDefault="00377FFA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377FFA" w:rsidRDefault="008F1DD0" w:rsidP="0030243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解决问题：连续签名时，插拔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，会导致应用程序卡住，读不到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。</w:t>
            </w:r>
          </w:p>
        </w:tc>
      </w:tr>
      <w:tr w:rsidR="0050520F" w:rsidRPr="00A15421" w:rsidTr="00A46957">
        <w:trPr>
          <w:trHeight w:val="274"/>
        </w:trPr>
        <w:tc>
          <w:tcPr>
            <w:tcW w:w="851" w:type="dxa"/>
          </w:tcPr>
          <w:p w:rsidR="0050520F" w:rsidRPr="00302439" w:rsidRDefault="0050520F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50520F" w:rsidRDefault="0050520F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2019-1-29</w:t>
            </w:r>
          </w:p>
        </w:tc>
        <w:tc>
          <w:tcPr>
            <w:tcW w:w="1278" w:type="dxa"/>
            <w:vAlign w:val="center"/>
          </w:tcPr>
          <w:p w:rsidR="0050520F" w:rsidRDefault="0050520F" w:rsidP="00302439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833" w:type="dxa"/>
          </w:tcPr>
          <w:p w:rsidR="0050520F" w:rsidRDefault="0050520F" w:rsidP="0050520F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50520F" w:rsidRPr="002978B7" w:rsidRDefault="0050520F" w:rsidP="0050520F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992" w:type="dxa"/>
            <w:vAlign w:val="center"/>
          </w:tcPr>
          <w:p w:rsidR="0050520F" w:rsidRDefault="0050520F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50520F" w:rsidRDefault="0050520F" w:rsidP="0030243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解决问题：在部分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XP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系统上，插拔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会导致系统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USB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卡死，所有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USB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口都不能使用。</w:t>
            </w:r>
          </w:p>
        </w:tc>
      </w:tr>
      <w:tr w:rsidR="003975F3" w:rsidRPr="00A15421" w:rsidTr="00A46957">
        <w:trPr>
          <w:trHeight w:val="274"/>
        </w:trPr>
        <w:tc>
          <w:tcPr>
            <w:tcW w:w="851" w:type="dxa"/>
          </w:tcPr>
          <w:p w:rsidR="003975F3" w:rsidRPr="00302439" w:rsidRDefault="003975F3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3975F3" w:rsidRDefault="003975F3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019-1-30</w:t>
            </w:r>
          </w:p>
        </w:tc>
        <w:tc>
          <w:tcPr>
            <w:tcW w:w="1278" w:type="dxa"/>
            <w:vAlign w:val="center"/>
          </w:tcPr>
          <w:p w:rsidR="003975F3" w:rsidRDefault="003975F3" w:rsidP="00302439">
            <w:r>
              <w:rPr>
                <w:rFonts w:hint="eastAsia"/>
              </w:rPr>
              <w:t>飞天3000GM</w:t>
            </w:r>
          </w:p>
        </w:tc>
        <w:tc>
          <w:tcPr>
            <w:tcW w:w="2833" w:type="dxa"/>
          </w:tcPr>
          <w:p w:rsidR="003975F3" w:rsidRDefault="003975F3" w:rsidP="003975F3">
            <w:pPr>
              <w:rPr>
                <w:rFonts w:ascii="Times New Roman" w:hAnsi="Times New Roman"/>
              </w:rPr>
            </w:pPr>
            <w:r w:rsidRPr="002B2E85">
              <w:rPr>
                <w:rFonts w:ascii="Times New Roman" w:hAnsi="Times New Roman"/>
              </w:rPr>
              <w:t>FT3000GMProv.dll</w:t>
            </w:r>
          </w:p>
          <w:p w:rsidR="003975F3" w:rsidRDefault="003975F3" w:rsidP="003975F3">
            <w:pPr>
              <w:rPr>
                <w:rFonts w:ascii="Times New Roman" w:hAnsi="Times New Roman"/>
              </w:rPr>
            </w:pPr>
            <w:r w:rsidRPr="002B2E85">
              <w:rPr>
                <w:rFonts w:ascii="Times New Roman" w:hAnsi="Times New Roman"/>
              </w:rPr>
              <w:t>FT3000GMProv.dll_device.ini</w:t>
            </w:r>
          </w:p>
          <w:p w:rsidR="003975F3" w:rsidRPr="00162FAB" w:rsidRDefault="003975F3" w:rsidP="003975F3">
            <w:pPr>
              <w:rPr>
                <w:rFonts w:ascii="Times New Roman" w:hAnsi="Times New Roman"/>
              </w:rPr>
            </w:pPr>
            <w:r w:rsidRPr="002B2E85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  <w:vAlign w:val="center"/>
          </w:tcPr>
          <w:p w:rsidR="003975F3" w:rsidRDefault="003975F3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3975F3" w:rsidRDefault="003975F3" w:rsidP="0030243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解决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KX-1245</w:t>
            </w:r>
          </w:p>
        </w:tc>
      </w:tr>
      <w:tr w:rsidR="00567322" w:rsidRPr="00A15421" w:rsidTr="00A46957">
        <w:trPr>
          <w:trHeight w:val="274"/>
        </w:trPr>
        <w:tc>
          <w:tcPr>
            <w:tcW w:w="851" w:type="dxa"/>
          </w:tcPr>
          <w:p w:rsidR="00567322" w:rsidRPr="00302439" w:rsidRDefault="00567322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567322" w:rsidRDefault="00567322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019-02-15</w:t>
            </w:r>
          </w:p>
        </w:tc>
        <w:tc>
          <w:tcPr>
            <w:tcW w:w="1278" w:type="dxa"/>
            <w:vAlign w:val="center"/>
          </w:tcPr>
          <w:p w:rsidR="00567322" w:rsidRDefault="00567322" w:rsidP="00302439">
            <w:r>
              <w:rPr>
                <w:rFonts w:hint="eastAsia"/>
              </w:rPr>
              <w:t>软设备</w:t>
            </w:r>
          </w:p>
        </w:tc>
        <w:tc>
          <w:tcPr>
            <w:tcW w:w="2833" w:type="dxa"/>
          </w:tcPr>
          <w:p w:rsidR="00567322" w:rsidRPr="002B2E85" w:rsidRDefault="00567322" w:rsidP="003975F3">
            <w:pPr>
              <w:rPr>
                <w:rFonts w:ascii="Times New Roman" w:hAnsi="Times New Roman"/>
              </w:rPr>
            </w:pPr>
            <w:r w:rsidRPr="00567322">
              <w:rPr>
                <w:rFonts w:ascii="Times New Roman" w:hAnsi="Times New Roman"/>
              </w:rPr>
              <w:t>NetcaSoftKeyProv.dll_device</w:t>
            </w:r>
            <w:r w:rsidR="005B730E">
              <w:rPr>
                <w:rFonts w:ascii="Times New Roman" w:hAnsi="Times New Roman"/>
              </w:rPr>
              <w:t>.ini</w:t>
            </w:r>
          </w:p>
        </w:tc>
        <w:tc>
          <w:tcPr>
            <w:tcW w:w="992" w:type="dxa"/>
            <w:vAlign w:val="center"/>
          </w:tcPr>
          <w:p w:rsidR="00567322" w:rsidRDefault="00567322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835" w:type="dxa"/>
          </w:tcPr>
          <w:p w:rsidR="00567322" w:rsidRDefault="00567322" w:rsidP="0030243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新增环境检测配置</w:t>
            </w:r>
          </w:p>
        </w:tc>
      </w:tr>
      <w:tr w:rsidR="00FA6CF3" w:rsidRPr="00A15421" w:rsidTr="00A46957">
        <w:trPr>
          <w:trHeight w:val="274"/>
        </w:trPr>
        <w:tc>
          <w:tcPr>
            <w:tcW w:w="851" w:type="dxa"/>
          </w:tcPr>
          <w:p w:rsidR="00FA6CF3" w:rsidRPr="00302439" w:rsidRDefault="00FA6CF3" w:rsidP="0030243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FA6CF3" w:rsidRDefault="00FA6CF3" w:rsidP="003024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019-02-18</w:t>
            </w:r>
          </w:p>
        </w:tc>
        <w:tc>
          <w:tcPr>
            <w:tcW w:w="1278" w:type="dxa"/>
            <w:vAlign w:val="center"/>
          </w:tcPr>
          <w:p w:rsidR="00FA6CF3" w:rsidRDefault="00FA6CF3" w:rsidP="00302439"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FA6CF3" w:rsidRPr="00567322" w:rsidRDefault="00FA6CF3" w:rsidP="003975F3">
            <w:pPr>
              <w:rPr>
                <w:rFonts w:ascii="Times New Roman" w:hAnsi="Times New Roman"/>
              </w:rPr>
            </w:pPr>
            <w:r w:rsidRPr="00FA6CF3">
              <w:rPr>
                <w:rFonts w:ascii="Times New Roman" w:hAnsi="Times New Roman"/>
              </w:rPr>
              <w:t>MobilekeyProv</w:t>
            </w:r>
            <w:r>
              <w:rPr>
                <w:rFonts w:ascii="Times New Roman" w:hAnsi="Times New Roman"/>
              </w:rPr>
              <w:t>.dll</w:t>
            </w:r>
          </w:p>
        </w:tc>
        <w:tc>
          <w:tcPr>
            <w:tcW w:w="992" w:type="dxa"/>
            <w:vAlign w:val="center"/>
          </w:tcPr>
          <w:p w:rsidR="00FA6CF3" w:rsidRDefault="00FA6CF3" w:rsidP="0030243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FA6CF3" w:rsidRDefault="00FA6CF3" w:rsidP="0030243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A6CF3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修复设备层内存泄露等问题</w:t>
            </w:r>
          </w:p>
        </w:tc>
      </w:tr>
      <w:tr w:rsidR="002F4D5F" w:rsidRPr="00A15421" w:rsidTr="00A46957">
        <w:trPr>
          <w:trHeight w:val="274"/>
        </w:trPr>
        <w:tc>
          <w:tcPr>
            <w:tcW w:w="851" w:type="dxa"/>
          </w:tcPr>
          <w:p w:rsidR="002F4D5F" w:rsidRPr="00302439" w:rsidRDefault="002F4D5F" w:rsidP="002F4D5F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2F4D5F" w:rsidRDefault="002F4D5F" w:rsidP="002F4D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019-02-26</w:t>
            </w:r>
          </w:p>
        </w:tc>
        <w:tc>
          <w:tcPr>
            <w:tcW w:w="1278" w:type="dxa"/>
            <w:vAlign w:val="center"/>
          </w:tcPr>
          <w:p w:rsidR="002F4D5F" w:rsidRDefault="002F4D5F" w:rsidP="002F4D5F">
            <w:r>
              <w:rPr>
                <w:rFonts w:hint="eastAsia"/>
              </w:rPr>
              <w:t>飞天3</w:t>
            </w:r>
            <w:r>
              <w:t>003</w:t>
            </w:r>
          </w:p>
        </w:tc>
        <w:tc>
          <w:tcPr>
            <w:tcW w:w="2833" w:type="dxa"/>
          </w:tcPr>
          <w:p w:rsidR="002F4D5F" w:rsidRDefault="002F4D5F" w:rsidP="002F4D5F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Epass3003Prov.dll</w:t>
            </w:r>
          </w:p>
          <w:p w:rsidR="002F4D5F" w:rsidRDefault="002F4D5F" w:rsidP="002F4D5F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Epass3003Prov.dll_device.ini</w:t>
            </w:r>
          </w:p>
          <w:p w:rsidR="002F4D5F" w:rsidRPr="00FA6CF3" w:rsidRDefault="002F4D5F" w:rsidP="002F4D5F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NETCAKeyFT3.reg</w:t>
            </w:r>
          </w:p>
        </w:tc>
        <w:tc>
          <w:tcPr>
            <w:tcW w:w="992" w:type="dxa"/>
            <w:vAlign w:val="center"/>
          </w:tcPr>
          <w:p w:rsidR="002F4D5F" w:rsidRDefault="002F4D5F" w:rsidP="002F4D5F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2F4D5F" w:rsidRPr="00A56031" w:rsidRDefault="002F4D5F" w:rsidP="002F4D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A56031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</w:t>
            </w:r>
            <w:r w:rsidRPr="00A56031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DeviceReadDataEx</w:t>
            </w:r>
            <w:r w:rsidRPr="00A56031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接口读取数据后，返回已读取长度的错误问题</w:t>
            </w:r>
          </w:p>
          <w:p w:rsidR="002F4D5F" w:rsidRPr="00FA6CF3" w:rsidRDefault="002F4D5F" w:rsidP="002F4D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</w:p>
        </w:tc>
      </w:tr>
      <w:tr w:rsidR="002F4D5F" w:rsidRPr="00A15421" w:rsidTr="00A46957">
        <w:trPr>
          <w:trHeight w:val="274"/>
        </w:trPr>
        <w:tc>
          <w:tcPr>
            <w:tcW w:w="851" w:type="dxa"/>
          </w:tcPr>
          <w:p w:rsidR="002F4D5F" w:rsidRPr="00302439" w:rsidRDefault="002F4D5F" w:rsidP="002F4D5F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2F4D5F" w:rsidRDefault="002F4D5F" w:rsidP="002F4D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019-02-26</w:t>
            </w:r>
          </w:p>
        </w:tc>
        <w:tc>
          <w:tcPr>
            <w:tcW w:w="1278" w:type="dxa"/>
            <w:vAlign w:val="center"/>
          </w:tcPr>
          <w:p w:rsidR="002F4D5F" w:rsidRDefault="002F4D5F" w:rsidP="002F4D5F">
            <w:r>
              <w:rPr>
                <w:rFonts w:hint="eastAsia"/>
              </w:rPr>
              <w:t>飞天蓝牙</w:t>
            </w:r>
          </w:p>
        </w:tc>
        <w:tc>
          <w:tcPr>
            <w:tcW w:w="2833" w:type="dxa"/>
          </w:tcPr>
          <w:p w:rsidR="002F4D5F" w:rsidRDefault="002F4D5F" w:rsidP="002F4D5F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FtBluetoothKey.dll</w:t>
            </w:r>
          </w:p>
          <w:p w:rsidR="002F4D5F" w:rsidRDefault="002F4D5F" w:rsidP="002F4D5F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FtBluetoothKey.dll_device.ini</w:t>
            </w:r>
          </w:p>
          <w:p w:rsidR="002F4D5F" w:rsidRPr="00FA6CF3" w:rsidRDefault="002F4D5F" w:rsidP="002F4D5F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FtBluetoothKey.reg</w:t>
            </w:r>
          </w:p>
        </w:tc>
        <w:tc>
          <w:tcPr>
            <w:tcW w:w="992" w:type="dxa"/>
            <w:vAlign w:val="center"/>
          </w:tcPr>
          <w:p w:rsidR="002F4D5F" w:rsidRDefault="002F4D5F" w:rsidP="002F4D5F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2F4D5F" w:rsidRPr="00FA6CF3" w:rsidRDefault="002F4D5F" w:rsidP="002F4D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A56031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飞天蓝牙</w:t>
            </w:r>
            <w:r w:rsidRPr="00A56031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Key</w:t>
            </w:r>
            <w:r w:rsidRPr="00A56031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增加对返回值为</w:t>
            </w:r>
            <w:r w:rsidRPr="00A56031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0x000000b3</w:t>
            </w:r>
            <w:r w:rsidRPr="00A56031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的判断，应用句柄有时会失效</w:t>
            </w:r>
          </w:p>
        </w:tc>
      </w:tr>
      <w:tr w:rsidR="00D456CB" w:rsidRPr="00A15421" w:rsidTr="00A46957">
        <w:trPr>
          <w:trHeight w:val="274"/>
        </w:trPr>
        <w:tc>
          <w:tcPr>
            <w:tcW w:w="851" w:type="dxa"/>
          </w:tcPr>
          <w:p w:rsidR="00D456CB" w:rsidRPr="00302439" w:rsidRDefault="00D456CB" w:rsidP="00D456C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D456CB" w:rsidRDefault="00D456CB" w:rsidP="00D456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019-04-26</w:t>
            </w:r>
          </w:p>
        </w:tc>
        <w:tc>
          <w:tcPr>
            <w:tcW w:w="1278" w:type="dxa"/>
            <w:vAlign w:val="center"/>
          </w:tcPr>
          <w:p w:rsidR="00D456CB" w:rsidRDefault="00D456CB" w:rsidP="00D456CB">
            <w:r>
              <w:rPr>
                <w:rFonts w:hint="eastAsia"/>
              </w:rPr>
              <w:t>龙脉TF</w:t>
            </w:r>
          </w:p>
        </w:tc>
        <w:tc>
          <w:tcPr>
            <w:tcW w:w="2833" w:type="dxa"/>
          </w:tcPr>
          <w:p w:rsidR="00D456CB" w:rsidRDefault="00D456CB" w:rsidP="00D456CB">
            <w:pPr>
              <w:rPr>
                <w:rFonts w:ascii="Times New Roman" w:hAnsi="Times New Roman"/>
              </w:rPr>
            </w:pPr>
            <w:r w:rsidRPr="008C409C">
              <w:rPr>
                <w:rFonts w:ascii="Times New Roman" w:hAnsi="Times New Roman"/>
              </w:rPr>
              <w:t>LMaiTFKey.dll</w:t>
            </w:r>
          </w:p>
          <w:p w:rsidR="00D456CB" w:rsidRDefault="00D456CB" w:rsidP="00D456CB">
            <w:pPr>
              <w:rPr>
                <w:rFonts w:ascii="Times New Roman" w:hAnsi="Times New Roman"/>
              </w:rPr>
            </w:pPr>
            <w:r w:rsidRPr="008C409C">
              <w:rPr>
                <w:rFonts w:ascii="Times New Roman" w:hAnsi="Times New Roman"/>
              </w:rPr>
              <w:t>LMaiTFKey.dll_device.ini</w:t>
            </w:r>
          </w:p>
          <w:p w:rsidR="00D456CB" w:rsidRPr="008135C4" w:rsidRDefault="00D456CB" w:rsidP="00D456CB">
            <w:pPr>
              <w:rPr>
                <w:rFonts w:ascii="Times New Roman" w:hAnsi="Times New Roman"/>
              </w:rPr>
            </w:pPr>
            <w:r w:rsidRPr="008C409C">
              <w:rPr>
                <w:rFonts w:ascii="Times New Roman" w:hAnsi="Times New Roman"/>
              </w:rPr>
              <w:t>LMaiTFKey.reg</w:t>
            </w:r>
          </w:p>
        </w:tc>
        <w:tc>
          <w:tcPr>
            <w:tcW w:w="992" w:type="dxa"/>
            <w:vAlign w:val="center"/>
          </w:tcPr>
          <w:p w:rsidR="00D456CB" w:rsidRDefault="00D456CB" w:rsidP="00D456C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D456CB" w:rsidRPr="00A56031" w:rsidRDefault="00D456CB" w:rsidP="00D456CB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20067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</w:t>
            </w:r>
            <w:r w:rsidRPr="00200679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SM2</w:t>
            </w:r>
            <w:r w:rsidRPr="0020067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解密出错的问题</w:t>
            </w:r>
          </w:p>
        </w:tc>
      </w:tr>
      <w:tr w:rsidR="00252B21" w:rsidRPr="00A15421" w:rsidTr="00A46957">
        <w:trPr>
          <w:trHeight w:val="274"/>
        </w:trPr>
        <w:tc>
          <w:tcPr>
            <w:tcW w:w="851" w:type="dxa"/>
          </w:tcPr>
          <w:p w:rsidR="00252B21" w:rsidRPr="00302439" w:rsidRDefault="00252B21" w:rsidP="00252B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252B21" w:rsidRDefault="00252B21" w:rsidP="00252B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2019-06-27</w:t>
            </w:r>
          </w:p>
        </w:tc>
        <w:tc>
          <w:tcPr>
            <w:tcW w:w="1278" w:type="dxa"/>
            <w:vAlign w:val="center"/>
          </w:tcPr>
          <w:p w:rsidR="00252B21" w:rsidRDefault="00252B21" w:rsidP="00252B21">
            <w:r>
              <w:rPr>
                <w:rFonts w:hint="eastAsia"/>
              </w:rPr>
              <w:t>鼎信</w:t>
            </w:r>
          </w:p>
        </w:tc>
        <w:tc>
          <w:tcPr>
            <w:tcW w:w="2833" w:type="dxa"/>
          </w:tcPr>
          <w:p w:rsidR="00252B21" w:rsidRDefault="00252B21" w:rsidP="00252B21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NetcaDingXin.dll</w:t>
            </w:r>
          </w:p>
          <w:p w:rsidR="00252B21" w:rsidRDefault="00252B21" w:rsidP="00252B21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NetcaDingXin.dll_device.ini</w:t>
            </w:r>
          </w:p>
          <w:p w:rsidR="00252B21" w:rsidRDefault="00252B21" w:rsidP="00252B21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NetcaDingXin.dll_driver.ini</w:t>
            </w:r>
          </w:p>
          <w:p w:rsidR="00252B21" w:rsidRDefault="00252B21" w:rsidP="00252B21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NetcaDingXin.reg</w:t>
            </w:r>
          </w:p>
          <w:p w:rsidR="00252B21" w:rsidRPr="008C409C" w:rsidRDefault="00252B21" w:rsidP="00252B21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SKF_T1.dll</w:t>
            </w:r>
          </w:p>
        </w:tc>
        <w:tc>
          <w:tcPr>
            <w:tcW w:w="992" w:type="dxa"/>
            <w:vAlign w:val="center"/>
          </w:tcPr>
          <w:p w:rsidR="00252B21" w:rsidRDefault="00252B21" w:rsidP="00252B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835" w:type="dxa"/>
          </w:tcPr>
          <w:p w:rsidR="00252B21" w:rsidRPr="00200679" w:rsidRDefault="00252B21" w:rsidP="00252B21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增加鼎信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</w:p>
        </w:tc>
      </w:tr>
      <w:tr w:rsidR="003D23E0" w:rsidRPr="00A15421" w:rsidTr="00A46957">
        <w:trPr>
          <w:trHeight w:val="274"/>
        </w:trPr>
        <w:tc>
          <w:tcPr>
            <w:tcW w:w="851" w:type="dxa"/>
          </w:tcPr>
          <w:p w:rsidR="003D23E0" w:rsidRPr="00302439" w:rsidRDefault="003D23E0" w:rsidP="00252B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3D23E0" w:rsidRDefault="003D23E0" w:rsidP="00252B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2019-09-11</w:t>
            </w:r>
          </w:p>
        </w:tc>
        <w:tc>
          <w:tcPr>
            <w:tcW w:w="1278" w:type="dxa"/>
            <w:vAlign w:val="center"/>
          </w:tcPr>
          <w:p w:rsidR="003D23E0" w:rsidRDefault="003D23E0" w:rsidP="00252B21">
            <w:r>
              <w:rPr>
                <w:rFonts w:hint="eastAsia"/>
              </w:rPr>
              <w:t>赢达信TF</w:t>
            </w:r>
          </w:p>
        </w:tc>
        <w:tc>
          <w:tcPr>
            <w:tcW w:w="2833" w:type="dxa"/>
          </w:tcPr>
          <w:p w:rsidR="008018E4" w:rsidRDefault="008018E4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</w:t>
            </w:r>
          </w:p>
          <w:p w:rsidR="008018E4" w:rsidRDefault="008018E4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WinTrustSDKey.dll_device.ini</w:t>
            </w:r>
          </w:p>
          <w:p w:rsidR="008018E4" w:rsidRDefault="008018E4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WinTrustSDKey.reg</w:t>
            </w:r>
          </w:p>
          <w:p w:rsidR="008018E4" w:rsidRDefault="008018E4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lastRenderedPageBreak/>
              <w:t>TFSC_W.dll</w:t>
            </w:r>
          </w:p>
          <w:p w:rsidR="008018E4" w:rsidRDefault="008018E4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TFTknCrypt.dll</w:t>
            </w:r>
          </w:p>
          <w:p w:rsidR="008018E4" w:rsidRDefault="008018E4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WTSKFInterfaceTF.dll</w:t>
            </w:r>
          </w:p>
          <w:p w:rsidR="003D23E0" w:rsidRPr="00372DF8" w:rsidRDefault="008018E4" w:rsidP="008018E4">
            <w:pPr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WinTrustSDKey.dll_driver.ini</w:t>
            </w:r>
          </w:p>
        </w:tc>
        <w:tc>
          <w:tcPr>
            <w:tcW w:w="992" w:type="dxa"/>
            <w:vAlign w:val="center"/>
          </w:tcPr>
          <w:p w:rsidR="003D23E0" w:rsidRDefault="008018E4" w:rsidP="00252B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Add</w:t>
            </w:r>
          </w:p>
        </w:tc>
        <w:tc>
          <w:tcPr>
            <w:tcW w:w="2835" w:type="dxa"/>
          </w:tcPr>
          <w:p w:rsidR="003D23E0" w:rsidRDefault="008018E4" w:rsidP="00252B21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增加赢达信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TF</w:t>
            </w:r>
          </w:p>
        </w:tc>
      </w:tr>
      <w:tr w:rsidR="00F133AB" w:rsidRPr="00A15421" w:rsidTr="00A46957">
        <w:trPr>
          <w:trHeight w:val="274"/>
        </w:trPr>
        <w:tc>
          <w:tcPr>
            <w:tcW w:w="851" w:type="dxa"/>
          </w:tcPr>
          <w:p w:rsidR="00F133AB" w:rsidRPr="00302439" w:rsidRDefault="00F133AB" w:rsidP="00252B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F133AB" w:rsidRDefault="00F133AB" w:rsidP="00252B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019-11-25</w:t>
            </w:r>
          </w:p>
        </w:tc>
        <w:tc>
          <w:tcPr>
            <w:tcW w:w="1278" w:type="dxa"/>
            <w:vAlign w:val="center"/>
          </w:tcPr>
          <w:p w:rsidR="00F133AB" w:rsidRDefault="00F133AB" w:rsidP="00252B21"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F133AB" w:rsidRDefault="00F133AB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/>
              </w:rPr>
              <w:t>etcamobilekeyproxy.dll</w:t>
            </w:r>
          </w:p>
          <w:p w:rsidR="00F133AB" w:rsidRPr="00076CEF" w:rsidRDefault="00F133AB" w:rsidP="008018E4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F133AB">
              <w:rPr>
                <w:rFonts w:ascii="Times New Roman" w:hAnsi="Times New Roman"/>
              </w:rPr>
              <w:t>MobilekeyProv</w:t>
            </w:r>
            <w:r>
              <w:rPr>
                <w:rFonts w:ascii="Times New Roman" w:hAnsi="Times New Roman"/>
              </w:rPr>
              <w:t>.dll</w:t>
            </w:r>
          </w:p>
        </w:tc>
        <w:tc>
          <w:tcPr>
            <w:tcW w:w="992" w:type="dxa"/>
            <w:vAlign w:val="center"/>
          </w:tcPr>
          <w:p w:rsidR="00F133AB" w:rsidRDefault="00F133AB" w:rsidP="00252B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otify</w:t>
            </w:r>
          </w:p>
        </w:tc>
        <w:tc>
          <w:tcPr>
            <w:tcW w:w="2835" w:type="dxa"/>
          </w:tcPr>
          <w:p w:rsidR="00F133AB" w:rsidRDefault="00F133AB" w:rsidP="00252B21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优化移动电子密钥通信</w:t>
            </w:r>
          </w:p>
          <w:p w:rsidR="00F133AB" w:rsidRDefault="00F133AB" w:rsidP="00252B21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支持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LS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通信协议</w:t>
            </w:r>
          </w:p>
        </w:tc>
      </w:tr>
      <w:tr w:rsidR="007D1E09" w:rsidRPr="00A15421" w:rsidTr="00A46957">
        <w:trPr>
          <w:trHeight w:val="274"/>
        </w:trPr>
        <w:tc>
          <w:tcPr>
            <w:tcW w:w="851" w:type="dxa"/>
          </w:tcPr>
          <w:p w:rsidR="007D1E09" w:rsidRPr="00302439" w:rsidRDefault="007D1E09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7D1E09" w:rsidRDefault="007D1E09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019-12-10</w:t>
            </w:r>
          </w:p>
        </w:tc>
        <w:tc>
          <w:tcPr>
            <w:tcW w:w="1278" w:type="dxa"/>
            <w:vAlign w:val="center"/>
          </w:tcPr>
          <w:p w:rsidR="007D1E09" w:rsidRDefault="007D1E09" w:rsidP="007D1E09">
            <w:r>
              <w:rPr>
                <w:rFonts w:hint="eastAsia"/>
              </w:rPr>
              <w:t>鼎信key</w:t>
            </w:r>
          </w:p>
        </w:tc>
        <w:tc>
          <w:tcPr>
            <w:tcW w:w="2833" w:type="dxa"/>
          </w:tcPr>
          <w:p w:rsidR="00712B8C" w:rsidRDefault="00712B8C" w:rsidP="007D1E0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SKF_T1</w:t>
            </w:r>
            <w:r w:rsidRPr="00CE2164">
              <w:rPr>
                <w:rFonts w:ascii="Times New Roman" w:hAnsi="Times New Roman"/>
              </w:rPr>
              <w:t>.dll</w:t>
            </w:r>
            <w:r w:rsidRPr="00214292">
              <w:rPr>
                <w:rFonts w:ascii="Times New Roman" w:hAnsi="Times New Roman"/>
              </w:rPr>
              <w:t xml:space="preserve"> </w:t>
            </w:r>
          </w:p>
          <w:p w:rsidR="007D1E09" w:rsidRDefault="007D1E09" w:rsidP="007D1E0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</w:t>
            </w:r>
            <w:r w:rsidRPr="00E24CEF">
              <w:rPr>
                <w:rFonts w:ascii="Times New Roman" w:hAnsi="Times New Roman"/>
              </w:rPr>
              <w:t>.dll</w:t>
            </w:r>
          </w:p>
        </w:tc>
        <w:tc>
          <w:tcPr>
            <w:tcW w:w="992" w:type="dxa"/>
            <w:vAlign w:val="center"/>
          </w:tcPr>
          <w:p w:rsidR="007D1E09" w:rsidRDefault="007D1E09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712B8C" w:rsidRPr="00712B8C" w:rsidRDefault="00712B8C" w:rsidP="00712B8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1.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修复没有验证用户密码时，产生密钥对接口返回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0x0a000002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错误码的问题</w:t>
            </w:r>
          </w:p>
          <w:p w:rsidR="007D1E09" w:rsidRDefault="00712B8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2.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修复设备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label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和密钥对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label</w:t>
            </w:r>
            <w:r w:rsidRPr="00712B8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乱码问题</w:t>
            </w:r>
          </w:p>
        </w:tc>
      </w:tr>
      <w:tr w:rsidR="001D1E52" w:rsidRPr="00A15421" w:rsidTr="00A46957">
        <w:trPr>
          <w:trHeight w:val="274"/>
        </w:trPr>
        <w:tc>
          <w:tcPr>
            <w:tcW w:w="851" w:type="dxa"/>
          </w:tcPr>
          <w:p w:rsidR="001D1E52" w:rsidRPr="00302439" w:rsidRDefault="001D1E52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1D1E52" w:rsidRDefault="001D1E52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020-04-26</w:t>
            </w:r>
          </w:p>
        </w:tc>
        <w:tc>
          <w:tcPr>
            <w:tcW w:w="1278" w:type="dxa"/>
            <w:vAlign w:val="center"/>
          </w:tcPr>
          <w:p w:rsidR="001D1E52" w:rsidRDefault="001D1E52" w:rsidP="007D1E09"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1D1E52" w:rsidRPr="00214292" w:rsidRDefault="001D1E52" w:rsidP="007D1E0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AA50B3">
              <w:t>MobilekeyProv.dll</w:t>
            </w:r>
          </w:p>
        </w:tc>
        <w:tc>
          <w:tcPr>
            <w:tcW w:w="992" w:type="dxa"/>
            <w:vAlign w:val="center"/>
          </w:tcPr>
          <w:p w:rsidR="001D1E52" w:rsidRDefault="001D1E52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</w:t>
            </w:r>
            <w:r w:rsidR="00EA538F">
              <w:rPr>
                <w:rFonts w:ascii="Times New Roman" w:eastAsiaTheme="minorEastAsia" w:hAnsi="Times New Roman"/>
                <w:szCs w:val="21"/>
              </w:rPr>
              <w:t>d</w:t>
            </w:r>
            <w:r>
              <w:rPr>
                <w:rFonts w:ascii="Times New Roman" w:eastAsiaTheme="minorEastAsia" w:hAnsi="Times New Roman"/>
                <w:szCs w:val="21"/>
              </w:rPr>
              <w:t>ify</w:t>
            </w:r>
          </w:p>
        </w:tc>
        <w:tc>
          <w:tcPr>
            <w:tcW w:w="2835" w:type="dxa"/>
          </w:tcPr>
          <w:p w:rsidR="001D1E52" w:rsidRPr="00712B8C" w:rsidRDefault="00454116" w:rsidP="00712B8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修复死锁问题</w:t>
            </w:r>
          </w:p>
        </w:tc>
      </w:tr>
      <w:tr w:rsidR="000A77E3" w:rsidRPr="00A15421" w:rsidTr="00A46957">
        <w:trPr>
          <w:trHeight w:val="274"/>
        </w:trPr>
        <w:tc>
          <w:tcPr>
            <w:tcW w:w="851" w:type="dxa"/>
          </w:tcPr>
          <w:p w:rsidR="000A77E3" w:rsidRPr="00302439" w:rsidRDefault="000A77E3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0A77E3" w:rsidRDefault="000A77E3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020-06-23</w:t>
            </w:r>
          </w:p>
        </w:tc>
        <w:tc>
          <w:tcPr>
            <w:tcW w:w="1278" w:type="dxa"/>
            <w:vAlign w:val="center"/>
          </w:tcPr>
          <w:p w:rsidR="000A77E3" w:rsidRDefault="000A77E3" w:rsidP="007D1E09"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0A77E3" w:rsidRPr="00AA50B3" w:rsidRDefault="000A77E3" w:rsidP="007D1E09">
            <w:pPr>
              <w:pStyle w:val="a1"/>
              <w:spacing w:line="240" w:lineRule="atLeast"/>
              <w:ind w:leftChars="0" w:left="0"/>
            </w:pPr>
            <w:r w:rsidRPr="000A77E3">
              <w:t>netcamobilekeyproxy.dll</w:t>
            </w:r>
          </w:p>
        </w:tc>
        <w:tc>
          <w:tcPr>
            <w:tcW w:w="992" w:type="dxa"/>
            <w:vAlign w:val="center"/>
          </w:tcPr>
          <w:p w:rsidR="000A77E3" w:rsidRDefault="000A77E3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0A77E3" w:rsidRDefault="000A77E3" w:rsidP="00712B8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bug</w:t>
            </w:r>
          </w:p>
        </w:tc>
      </w:tr>
      <w:tr w:rsidR="002668B3" w:rsidRPr="00A15421" w:rsidTr="00A46957">
        <w:trPr>
          <w:trHeight w:val="274"/>
        </w:trPr>
        <w:tc>
          <w:tcPr>
            <w:tcW w:w="851" w:type="dxa"/>
          </w:tcPr>
          <w:p w:rsidR="002668B3" w:rsidRPr="00302439" w:rsidRDefault="002668B3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2668B3" w:rsidRDefault="002668B3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020-06-30</w:t>
            </w:r>
          </w:p>
        </w:tc>
        <w:tc>
          <w:tcPr>
            <w:tcW w:w="1278" w:type="dxa"/>
            <w:vAlign w:val="center"/>
          </w:tcPr>
          <w:p w:rsidR="002668B3" w:rsidRDefault="002668B3" w:rsidP="007D1E09"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2668B3" w:rsidRDefault="002668B3" w:rsidP="002668B3">
            <w:pPr>
              <w:pStyle w:val="a1"/>
              <w:spacing w:line="240" w:lineRule="atLeast"/>
              <w:ind w:leftChars="0" w:left="0"/>
            </w:pPr>
            <w:r>
              <w:t>netcamobilekeyproxy.dll</w:t>
            </w:r>
          </w:p>
          <w:p w:rsidR="002668B3" w:rsidRPr="000A77E3" w:rsidRDefault="002668B3" w:rsidP="002668B3">
            <w:pPr>
              <w:pStyle w:val="a1"/>
              <w:spacing w:line="240" w:lineRule="atLeast"/>
              <w:ind w:leftChars="0" w:left="0"/>
            </w:pPr>
            <w:r>
              <w:t>MobilekeyProv.dll</w:t>
            </w:r>
          </w:p>
        </w:tc>
        <w:tc>
          <w:tcPr>
            <w:tcW w:w="992" w:type="dxa"/>
            <w:vAlign w:val="center"/>
          </w:tcPr>
          <w:p w:rsidR="002668B3" w:rsidRDefault="00512716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2668B3" w:rsidRDefault="002668B3" w:rsidP="00712B8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2668B3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修复进程级的是否二维码显示的设置无效的</w:t>
            </w:r>
            <w:r w:rsidRPr="002668B3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bug</w:t>
            </w:r>
          </w:p>
        </w:tc>
      </w:tr>
      <w:tr w:rsidR="00512716" w:rsidRPr="00A15421" w:rsidTr="00A46957">
        <w:trPr>
          <w:trHeight w:val="274"/>
        </w:trPr>
        <w:tc>
          <w:tcPr>
            <w:tcW w:w="851" w:type="dxa"/>
          </w:tcPr>
          <w:p w:rsidR="00512716" w:rsidRPr="00302439" w:rsidRDefault="00512716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512716" w:rsidRDefault="00512716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020-07-06</w:t>
            </w:r>
          </w:p>
        </w:tc>
        <w:tc>
          <w:tcPr>
            <w:tcW w:w="1278" w:type="dxa"/>
            <w:vAlign w:val="center"/>
          </w:tcPr>
          <w:p w:rsidR="00512716" w:rsidRDefault="00512716" w:rsidP="007D1E09"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CB7346" w:rsidRDefault="00CB7346" w:rsidP="00CB7346">
            <w:pPr>
              <w:rPr>
                <w:rFonts w:ascii="Times New Roman" w:hAnsi="Times New Roman"/>
              </w:rPr>
            </w:pPr>
            <w:r w:rsidRPr="00FB0249">
              <w:rPr>
                <w:rFonts w:ascii="Times New Roman" w:hAnsi="Times New Roman"/>
              </w:rPr>
              <w:t>MobilekeyProv.dll</w:t>
            </w:r>
          </w:p>
          <w:p w:rsidR="00CB7346" w:rsidRDefault="00CB7346" w:rsidP="00CB7346">
            <w:pPr>
              <w:rPr>
                <w:rFonts w:ascii="Times New Roman" w:hAnsi="Times New Roman"/>
              </w:rPr>
            </w:pPr>
            <w:r w:rsidRPr="005E6554">
              <w:rPr>
                <w:rFonts w:ascii="Times New Roman" w:hAnsi="Times New Roman"/>
              </w:rPr>
              <w:t>MobilekeyProv.dll_device.ini</w:t>
            </w:r>
          </w:p>
          <w:p w:rsidR="00512716" w:rsidRDefault="00CB7346" w:rsidP="00CB7346">
            <w:pPr>
              <w:pStyle w:val="a1"/>
              <w:spacing w:line="240" w:lineRule="atLeast"/>
              <w:ind w:leftChars="0" w:left="0"/>
            </w:pPr>
            <w:r w:rsidRPr="005E6554">
              <w:rPr>
                <w:rFonts w:ascii="Times New Roman" w:hAnsi="Times New Roman"/>
              </w:rPr>
              <w:t>NETCAKeyMobileKey.reg</w:t>
            </w:r>
          </w:p>
        </w:tc>
        <w:tc>
          <w:tcPr>
            <w:tcW w:w="992" w:type="dxa"/>
            <w:vAlign w:val="center"/>
          </w:tcPr>
          <w:p w:rsidR="00512716" w:rsidRDefault="00512716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512716" w:rsidRPr="002668B3" w:rsidRDefault="00512716" w:rsidP="00712B8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代码签名</w:t>
            </w:r>
          </w:p>
        </w:tc>
      </w:tr>
      <w:tr w:rsidR="003C55CD" w:rsidRPr="00A15421" w:rsidTr="00A46957">
        <w:trPr>
          <w:trHeight w:val="274"/>
        </w:trPr>
        <w:tc>
          <w:tcPr>
            <w:tcW w:w="851" w:type="dxa"/>
          </w:tcPr>
          <w:p w:rsidR="003C55CD" w:rsidRPr="00302439" w:rsidRDefault="003C55CD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3C55CD" w:rsidRDefault="003C55CD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2020-07-17</w:t>
            </w:r>
          </w:p>
        </w:tc>
        <w:tc>
          <w:tcPr>
            <w:tcW w:w="1278" w:type="dxa"/>
            <w:vAlign w:val="center"/>
          </w:tcPr>
          <w:p w:rsidR="003C55CD" w:rsidRDefault="003C55CD" w:rsidP="007D1E09">
            <w:r>
              <w:rPr>
                <w:rFonts w:hint="eastAsia"/>
              </w:rPr>
              <w:t>飞天SJK1104G</w:t>
            </w:r>
          </w:p>
        </w:tc>
        <w:tc>
          <w:tcPr>
            <w:tcW w:w="2833" w:type="dxa"/>
          </w:tcPr>
          <w:p w:rsidR="003C55CD" w:rsidRDefault="003C55CD" w:rsidP="003C55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SJK</w:t>
            </w:r>
            <w:r w:rsidRPr="00C9666E">
              <w:rPr>
                <w:rFonts w:ascii="Times New Roman" w:hAnsi="Times New Roman"/>
              </w:rPr>
              <w:t>1104GProv.dll</w:t>
            </w:r>
          </w:p>
          <w:p w:rsidR="003C55CD" w:rsidRDefault="003C55CD" w:rsidP="003C55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3C55CD" w:rsidRDefault="003C55CD" w:rsidP="003C55CD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NetcaKeyFTA.reg</w:t>
            </w:r>
          </w:p>
          <w:p w:rsidR="003C55CD" w:rsidRDefault="003C55CD" w:rsidP="003C55CD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3C55CD" w:rsidRPr="00FB0249" w:rsidRDefault="003C55CD" w:rsidP="003C55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992" w:type="dxa"/>
            <w:vAlign w:val="center"/>
          </w:tcPr>
          <w:p w:rsidR="003C55CD" w:rsidRDefault="003C55CD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3C55CD" w:rsidRDefault="003C55CD" w:rsidP="00712B8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修改了导入密钥对失败的问题。</w:t>
            </w:r>
          </w:p>
        </w:tc>
      </w:tr>
      <w:tr w:rsidR="00D16AEE" w:rsidRPr="00A15421" w:rsidTr="00A46957">
        <w:trPr>
          <w:trHeight w:val="274"/>
        </w:trPr>
        <w:tc>
          <w:tcPr>
            <w:tcW w:w="851" w:type="dxa"/>
          </w:tcPr>
          <w:p w:rsidR="00D16AEE" w:rsidRPr="00302439" w:rsidRDefault="00D16AEE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D16AEE" w:rsidRDefault="00D16AEE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2020-07-17</w:t>
            </w:r>
          </w:p>
        </w:tc>
        <w:tc>
          <w:tcPr>
            <w:tcW w:w="1278" w:type="dxa"/>
            <w:vAlign w:val="center"/>
          </w:tcPr>
          <w:p w:rsidR="00D16AEE" w:rsidRDefault="00D16AEE" w:rsidP="007D1E09">
            <w:r>
              <w:rPr>
                <w:rFonts w:hint="eastAsia"/>
              </w:rPr>
              <w:t>文鼎创安可Key</w:t>
            </w:r>
          </w:p>
        </w:tc>
        <w:tc>
          <w:tcPr>
            <w:tcW w:w="2833" w:type="dxa"/>
          </w:tcPr>
          <w:p w:rsidR="00D16AEE" w:rsidRDefault="00D16AEE" w:rsidP="00D16AEE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</w:t>
            </w:r>
          </w:p>
          <w:p w:rsidR="00D16AEE" w:rsidRDefault="00D16AEE" w:rsidP="00D16AEE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SJK1944GProv.dll_device.ini</w:t>
            </w:r>
          </w:p>
          <w:p w:rsidR="00D16AEE" w:rsidRDefault="00D16AEE" w:rsidP="00D16AEE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  <w:p w:rsidR="00D16AEE" w:rsidRDefault="00D16AEE" w:rsidP="00D16AEE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  <w:p w:rsidR="00D16AEE" w:rsidRDefault="00D16AEE" w:rsidP="00D16AEE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SJK1944_NETCA.dll</w:t>
            </w:r>
          </w:p>
          <w:p w:rsidR="00D16AEE" w:rsidRDefault="00D16AEE" w:rsidP="00D16AEE">
            <w:pPr>
              <w:rPr>
                <w:rFonts w:ascii="Times New Roman" w:hAnsi="Times New Roman"/>
              </w:rPr>
            </w:pPr>
            <w:r w:rsidRPr="00575981">
              <w:rPr>
                <w:rFonts w:ascii="Times New Roman" w:hAnsi="Times New Roman"/>
              </w:rPr>
              <w:t>SJK1944_NETCASV2.dll</w:t>
            </w:r>
          </w:p>
        </w:tc>
        <w:tc>
          <w:tcPr>
            <w:tcW w:w="992" w:type="dxa"/>
            <w:vAlign w:val="center"/>
          </w:tcPr>
          <w:p w:rsidR="00D16AEE" w:rsidRDefault="00D16AEE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D16AEE" w:rsidRDefault="00D16AEE" w:rsidP="00712B8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兼容国脉印章。</w:t>
            </w:r>
          </w:p>
        </w:tc>
      </w:tr>
      <w:tr w:rsidR="00FC22CA" w:rsidRPr="00A15421" w:rsidTr="00A46957">
        <w:trPr>
          <w:trHeight w:val="274"/>
        </w:trPr>
        <w:tc>
          <w:tcPr>
            <w:tcW w:w="851" w:type="dxa"/>
          </w:tcPr>
          <w:p w:rsidR="00FC22CA" w:rsidRPr="00302439" w:rsidRDefault="00FC22CA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FC22CA" w:rsidRDefault="00FC22CA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2020-07-21</w:t>
            </w:r>
          </w:p>
        </w:tc>
        <w:tc>
          <w:tcPr>
            <w:tcW w:w="1278" w:type="dxa"/>
            <w:vAlign w:val="center"/>
          </w:tcPr>
          <w:p w:rsidR="00FC22CA" w:rsidRDefault="00FC22CA" w:rsidP="007D1E09">
            <w:r>
              <w:rPr>
                <w:rFonts w:hint="eastAsia"/>
              </w:rPr>
              <w:t>飞天SJK1104G</w:t>
            </w:r>
          </w:p>
        </w:tc>
        <w:tc>
          <w:tcPr>
            <w:tcW w:w="2833" w:type="dxa"/>
          </w:tcPr>
          <w:p w:rsidR="00FC22CA" w:rsidRDefault="00FC22CA" w:rsidP="00FC22CA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FC22CA" w:rsidRPr="00186318" w:rsidRDefault="00FC22CA" w:rsidP="00FC2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992" w:type="dxa"/>
            <w:vAlign w:val="center"/>
          </w:tcPr>
          <w:p w:rsidR="00FC22CA" w:rsidRDefault="00FC22CA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FC22CA" w:rsidRDefault="00FC22CA" w:rsidP="00712B8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解决问题：外壳序列号F6读出来是F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5</w:t>
            </w:r>
          </w:p>
        </w:tc>
      </w:tr>
      <w:tr w:rsidR="00552BAF" w:rsidRPr="00A15421" w:rsidTr="00A46957">
        <w:trPr>
          <w:trHeight w:val="274"/>
        </w:trPr>
        <w:tc>
          <w:tcPr>
            <w:tcW w:w="851" w:type="dxa"/>
          </w:tcPr>
          <w:p w:rsidR="00552BAF" w:rsidRPr="00302439" w:rsidRDefault="00552BAF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552BAF" w:rsidRDefault="00552BAF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2020-07-28</w:t>
            </w:r>
          </w:p>
        </w:tc>
        <w:tc>
          <w:tcPr>
            <w:tcW w:w="1278" w:type="dxa"/>
            <w:vAlign w:val="center"/>
          </w:tcPr>
          <w:p w:rsidR="00552BAF" w:rsidRDefault="00552BAF" w:rsidP="007D1E09">
            <w:r>
              <w:rPr>
                <w:rFonts w:hint="eastAsia"/>
              </w:rPr>
              <w:t>飞天SJK1104G</w:t>
            </w:r>
          </w:p>
        </w:tc>
        <w:tc>
          <w:tcPr>
            <w:tcW w:w="2833" w:type="dxa"/>
          </w:tcPr>
          <w:p w:rsidR="00552BAF" w:rsidRDefault="00552BAF" w:rsidP="00552BAF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552BAF" w:rsidRPr="00C9666E" w:rsidRDefault="00552BAF" w:rsidP="00552B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992" w:type="dxa"/>
            <w:vAlign w:val="center"/>
          </w:tcPr>
          <w:p w:rsidR="00552BAF" w:rsidRDefault="00552BAF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552BAF" w:rsidRDefault="00552BAF" w:rsidP="00712B8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解决问题：没有权限时，返回错误不正确，导致中间件不弹出密码框。</w:t>
            </w:r>
          </w:p>
        </w:tc>
      </w:tr>
      <w:tr w:rsidR="002B02E6" w:rsidRPr="00A15421" w:rsidTr="00A46957">
        <w:trPr>
          <w:trHeight w:val="274"/>
        </w:trPr>
        <w:tc>
          <w:tcPr>
            <w:tcW w:w="851" w:type="dxa"/>
          </w:tcPr>
          <w:p w:rsidR="002B02E6" w:rsidRPr="00302439" w:rsidRDefault="002B02E6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2B02E6" w:rsidRDefault="002B02E6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2020-07-29</w:t>
            </w:r>
          </w:p>
        </w:tc>
        <w:tc>
          <w:tcPr>
            <w:tcW w:w="1278" w:type="dxa"/>
            <w:vAlign w:val="center"/>
          </w:tcPr>
          <w:p w:rsidR="002B02E6" w:rsidRDefault="008C61D2" w:rsidP="007D1E09">
            <w:r>
              <w:rPr>
                <w:rFonts w:hint="eastAsia"/>
              </w:rPr>
              <w:t>文鼎创安可Key</w:t>
            </w:r>
          </w:p>
        </w:tc>
        <w:tc>
          <w:tcPr>
            <w:tcW w:w="2833" w:type="dxa"/>
          </w:tcPr>
          <w:p w:rsidR="008C61D2" w:rsidRDefault="008C61D2" w:rsidP="008C61D2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</w:t>
            </w:r>
          </w:p>
          <w:p w:rsidR="008C61D2" w:rsidRDefault="008C61D2" w:rsidP="008C61D2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SJK1944GProv.dll_device.ini</w:t>
            </w:r>
          </w:p>
          <w:p w:rsidR="008C61D2" w:rsidRDefault="008C61D2" w:rsidP="008C61D2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  <w:p w:rsidR="008C61D2" w:rsidRDefault="008C61D2" w:rsidP="008C61D2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  <w:p w:rsidR="002B02E6" w:rsidRPr="00C9666E" w:rsidRDefault="008C61D2" w:rsidP="00552BAF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lastRenderedPageBreak/>
              <w:t>SJK1944_NETCA.dll</w:t>
            </w:r>
          </w:p>
        </w:tc>
        <w:tc>
          <w:tcPr>
            <w:tcW w:w="992" w:type="dxa"/>
            <w:vAlign w:val="center"/>
          </w:tcPr>
          <w:p w:rsidR="002B02E6" w:rsidRDefault="008C61D2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2B02E6" w:rsidRDefault="008C61D2" w:rsidP="00712B8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增加删除密钥对、删除证书的接口</w:t>
            </w:r>
            <w:r w:rsidR="002A1DE5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BF1CDA" w:rsidRPr="00A15421" w:rsidTr="00A46957">
        <w:trPr>
          <w:trHeight w:val="274"/>
        </w:trPr>
        <w:tc>
          <w:tcPr>
            <w:tcW w:w="851" w:type="dxa"/>
          </w:tcPr>
          <w:p w:rsidR="00BF1CDA" w:rsidRPr="00302439" w:rsidRDefault="00BF1CDA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BF1CDA" w:rsidRDefault="00BF1CDA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2020-07-30</w:t>
            </w:r>
          </w:p>
        </w:tc>
        <w:tc>
          <w:tcPr>
            <w:tcW w:w="1278" w:type="dxa"/>
            <w:vAlign w:val="center"/>
          </w:tcPr>
          <w:p w:rsidR="00BF1CDA" w:rsidRDefault="00BF1CDA" w:rsidP="007D1E09">
            <w:r>
              <w:rPr>
                <w:rFonts w:hint="eastAsia"/>
              </w:rPr>
              <w:t>飞天SJK1104G</w:t>
            </w:r>
          </w:p>
        </w:tc>
        <w:tc>
          <w:tcPr>
            <w:tcW w:w="2833" w:type="dxa"/>
          </w:tcPr>
          <w:p w:rsidR="00BF1CDA" w:rsidRDefault="00BF1CDA" w:rsidP="00BF1CD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SJK</w:t>
            </w:r>
            <w:r w:rsidRPr="00C9666E">
              <w:rPr>
                <w:rFonts w:ascii="Times New Roman" w:hAnsi="Times New Roman"/>
              </w:rPr>
              <w:t>1104GProv.dll</w:t>
            </w:r>
          </w:p>
          <w:p w:rsidR="00BF1CDA" w:rsidRDefault="00BF1CDA" w:rsidP="00BF1CD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BF1CDA" w:rsidRPr="00186318" w:rsidRDefault="00BF1CDA" w:rsidP="008C61D2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NetcaKeyFTA.reg</w:t>
            </w:r>
          </w:p>
        </w:tc>
        <w:tc>
          <w:tcPr>
            <w:tcW w:w="992" w:type="dxa"/>
            <w:vAlign w:val="center"/>
          </w:tcPr>
          <w:p w:rsidR="00BF1CDA" w:rsidRDefault="00BF1CDA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BF1CDA" w:rsidRDefault="00BF1CDA" w:rsidP="00712B8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增加删除证书的接口。</w:t>
            </w:r>
          </w:p>
        </w:tc>
      </w:tr>
      <w:tr w:rsidR="008A5973" w:rsidRPr="00A15421" w:rsidTr="00A46957">
        <w:trPr>
          <w:trHeight w:val="274"/>
        </w:trPr>
        <w:tc>
          <w:tcPr>
            <w:tcW w:w="851" w:type="dxa"/>
          </w:tcPr>
          <w:p w:rsidR="008A5973" w:rsidRPr="00302439" w:rsidRDefault="008A5973" w:rsidP="007D1E0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8A5973" w:rsidRDefault="008A5973" w:rsidP="007D1E0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2020-08-03</w:t>
            </w:r>
          </w:p>
        </w:tc>
        <w:tc>
          <w:tcPr>
            <w:tcW w:w="1278" w:type="dxa"/>
            <w:vAlign w:val="center"/>
          </w:tcPr>
          <w:p w:rsidR="008A5973" w:rsidRDefault="008A5973" w:rsidP="007D1E09">
            <w:r>
              <w:rPr>
                <w:rFonts w:hint="eastAsia"/>
              </w:rPr>
              <w:t>飞天3000GM</w:t>
            </w:r>
          </w:p>
        </w:tc>
        <w:tc>
          <w:tcPr>
            <w:tcW w:w="2833" w:type="dxa"/>
          </w:tcPr>
          <w:p w:rsidR="008A5973" w:rsidRDefault="008A5973" w:rsidP="00BF1CDA">
            <w:pPr>
              <w:rPr>
                <w:rFonts w:ascii="Times New Roman" w:hAnsi="Times New Roman"/>
              </w:rPr>
            </w:pPr>
            <w:r w:rsidRPr="008A597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992" w:type="dxa"/>
            <w:vAlign w:val="center"/>
          </w:tcPr>
          <w:p w:rsidR="008A5973" w:rsidRDefault="008A5973" w:rsidP="007D1E0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8A5973" w:rsidRDefault="008A5973" w:rsidP="00712B8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</w:t>
            </w:r>
            <w:r w:rsidRPr="00CD5EB4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Vid_096E&amp;Pid_0322</w:t>
            </w:r>
          </w:p>
        </w:tc>
      </w:tr>
      <w:tr w:rsidR="000961FC" w:rsidRPr="00A15421" w:rsidTr="0024770E">
        <w:trPr>
          <w:trHeight w:val="274"/>
        </w:trPr>
        <w:tc>
          <w:tcPr>
            <w:tcW w:w="851" w:type="dxa"/>
          </w:tcPr>
          <w:p w:rsidR="000961FC" w:rsidRPr="00302439" w:rsidRDefault="000961FC" w:rsidP="000961FC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0961FC" w:rsidRDefault="000961FC" w:rsidP="000961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2020-08-04</w:t>
            </w:r>
          </w:p>
        </w:tc>
        <w:tc>
          <w:tcPr>
            <w:tcW w:w="1278" w:type="dxa"/>
          </w:tcPr>
          <w:p w:rsidR="000961FC" w:rsidRDefault="000961FC" w:rsidP="000961FC">
            <w:r>
              <w:rPr>
                <w:rFonts w:hint="eastAsia"/>
              </w:rPr>
              <w:t>飞天SJK1104G</w:t>
            </w:r>
          </w:p>
        </w:tc>
        <w:tc>
          <w:tcPr>
            <w:tcW w:w="2833" w:type="dxa"/>
          </w:tcPr>
          <w:p w:rsidR="000961FC" w:rsidRDefault="000961FC" w:rsidP="000961FC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0961FC" w:rsidRPr="00C9666E" w:rsidRDefault="000961FC" w:rsidP="000961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992" w:type="dxa"/>
          </w:tcPr>
          <w:p w:rsidR="000961FC" w:rsidRDefault="000961FC" w:rsidP="000961FC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0961FC" w:rsidRDefault="000961FC" w:rsidP="000961F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解决问题：创建文件、删除文件没有权限时，返回错误不正确，导致中间件不弹出密码框。</w:t>
            </w:r>
          </w:p>
        </w:tc>
      </w:tr>
      <w:tr w:rsidR="004167EA" w:rsidRPr="00A15421" w:rsidTr="0024770E">
        <w:trPr>
          <w:trHeight w:val="274"/>
        </w:trPr>
        <w:tc>
          <w:tcPr>
            <w:tcW w:w="851" w:type="dxa"/>
          </w:tcPr>
          <w:p w:rsidR="004167EA" w:rsidRPr="00302439" w:rsidRDefault="004167EA" w:rsidP="000961FC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4167EA" w:rsidRDefault="004167EA" w:rsidP="000961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020-08-19</w:t>
            </w:r>
          </w:p>
        </w:tc>
        <w:tc>
          <w:tcPr>
            <w:tcW w:w="1278" w:type="dxa"/>
          </w:tcPr>
          <w:p w:rsidR="004167EA" w:rsidRDefault="004167EA" w:rsidP="000961FC"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4167EA" w:rsidRPr="00C9666E" w:rsidRDefault="004167EA" w:rsidP="000961FC">
            <w:pPr>
              <w:rPr>
                <w:rFonts w:ascii="Times New Roman" w:hAnsi="Times New Roman"/>
              </w:rPr>
            </w:pPr>
            <w:r w:rsidRPr="004167EA">
              <w:rPr>
                <w:rFonts w:ascii="Times New Roman" w:hAnsi="Times New Roman"/>
              </w:rPr>
              <w:t>netcamobilekeyproxy.dll</w:t>
            </w:r>
          </w:p>
        </w:tc>
        <w:tc>
          <w:tcPr>
            <w:tcW w:w="992" w:type="dxa"/>
          </w:tcPr>
          <w:p w:rsidR="004167EA" w:rsidRDefault="004167EA" w:rsidP="000961FC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7D32D7" w:rsidRPr="007D32D7" w:rsidRDefault="007D32D7" w:rsidP="007D32D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7D32D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优化性能</w:t>
            </w:r>
          </w:p>
          <w:p w:rsidR="004167EA" w:rsidRDefault="007D32D7" w:rsidP="007D32D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7D32D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支持从外部配置是否启用数据缓存</w:t>
            </w:r>
          </w:p>
        </w:tc>
      </w:tr>
      <w:tr w:rsidR="00D53D39" w:rsidRPr="00A15421" w:rsidTr="0024770E">
        <w:trPr>
          <w:trHeight w:val="274"/>
        </w:trPr>
        <w:tc>
          <w:tcPr>
            <w:tcW w:w="851" w:type="dxa"/>
          </w:tcPr>
          <w:p w:rsidR="00D53D39" w:rsidRPr="00302439" w:rsidRDefault="00D53D39" w:rsidP="000961FC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D53D39" w:rsidRDefault="00D53D39" w:rsidP="000961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2020-08-21</w:t>
            </w:r>
          </w:p>
        </w:tc>
        <w:tc>
          <w:tcPr>
            <w:tcW w:w="1278" w:type="dxa"/>
          </w:tcPr>
          <w:p w:rsidR="00D53D39" w:rsidRDefault="00D53D39" w:rsidP="000961FC">
            <w:r>
              <w:rPr>
                <w:rFonts w:hint="eastAsia"/>
              </w:rPr>
              <w:t>软设备</w:t>
            </w:r>
          </w:p>
        </w:tc>
        <w:tc>
          <w:tcPr>
            <w:tcW w:w="2833" w:type="dxa"/>
          </w:tcPr>
          <w:p w:rsidR="00D53D39" w:rsidRDefault="00D53D39" w:rsidP="00D53D39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</w:t>
            </w:r>
          </w:p>
          <w:p w:rsidR="00D53D39" w:rsidRDefault="00D53D39" w:rsidP="00D53D39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NetcaSoftKeyProv.dll_device.ini</w:t>
            </w:r>
          </w:p>
          <w:p w:rsidR="00D53D39" w:rsidRPr="004167EA" w:rsidRDefault="00D53D39" w:rsidP="00D53D39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NetcaSoftKeyProv.reg</w:t>
            </w:r>
          </w:p>
        </w:tc>
        <w:tc>
          <w:tcPr>
            <w:tcW w:w="992" w:type="dxa"/>
          </w:tcPr>
          <w:p w:rsidR="00D53D39" w:rsidRDefault="00D53D39" w:rsidP="000961FC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D53D39" w:rsidRPr="006678DA" w:rsidRDefault="00D53D39" w:rsidP="00D53D3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678D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主要解决并发到一定时间崩溃的问题，由于</w:t>
            </w:r>
            <w:r w:rsidRPr="006678DA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EVP_PKEY_free莫名其妙崩溃造成的。</w:t>
            </w:r>
          </w:p>
          <w:p w:rsidR="00D53D39" w:rsidRPr="007D32D7" w:rsidRDefault="00D53D39" w:rsidP="00D53D3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678D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增加导出临时密钥对的接口</w:t>
            </w:r>
          </w:p>
        </w:tc>
      </w:tr>
      <w:tr w:rsidR="006A07EE" w:rsidRPr="00A15421" w:rsidTr="0024770E">
        <w:trPr>
          <w:trHeight w:val="274"/>
        </w:trPr>
        <w:tc>
          <w:tcPr>
            <w:tcW w:w="851" w:type="dxa"/>
          </w:tcPr>
          <w:p w:rsidR="006A07EE" w:rsidRPr="00302439" w:rsidRDefault="006A07EE" w:rsidP="006A07E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6A07EE" w:rsidRDefault="006A07EE" w:rsidP="006A0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2020-09-28</w:t>
            </w:r>
          </w:p>
        </w:tc>
        <w:tc>
          <w:tcPr>
            <w:tcW w:w="1278" w:type="dxa"/>
          </w:tcPr>
          <w:p w:rsidR="006A07EE" w:rsidRDefault="006A07EE" w:rsidP="006A07EE">
            <w:r>
              <w:rPr>
                <w:rFonts w:hint="eastAsia"/>
              </w:rPr>
              <w:t>软设备</w:t>
            </w:r>
          </w:p>
        </w:tc>
        <w:tc>
          <w:tcPr>
            <w:tcW w:w="2833" w:type="dxa"/>
          </w:tcPr>
          <w:p w:rsidR="006A07EE" w:rsidRDefault="006A07EE" w:rsidP="006A07EE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</w:t>
            </w:r>
          </w:p>
          <w:p w:rsidR="006A07EE" w:rsidRDefault="006A07EE" w:rsidP="006A07EE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NetcaSoftKeyProv.dll_device.ini</w:t>
            </w:r>
          </w:p>
          <w:p w:rsidR="006A07EE" w:rsidRPr="00923674" w:rsidRDefault="006A07EE" w:rsidP="006A07EE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NetcaSoftKeyProv.reg</w:t>
            </w:r>
          </w:p>
        </w:tc>
        <w:tc>
          <w:tcPr>
            <w:tcW w:w="992" w:type="dxa"/>
          </w:tcPr>
          <w:p w:rsidR="006A07EE" w:rsidRDefault="006A07EE" w:rsidP="006A07E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6A07EE" w:rsidRPr="00E7265A" w:rsidRDefault="006A07EE" w:rsidP="006A07EE">
            <w:pPr>
              <w:rPr>
                <w:rFonts w:ascii="Times New Roman" w:hAnsi="Times New Roman"/>
              </w:rPr>
            </w:pPr>
            <w:r w:rsidRPr="00E7265A">
              <w:rPr>
                <w:rFonts w:ascii="Times New Roman" w:hAnsi="Times New Roman"/>
              </w:rPr>
              <w:t>1</w:t>
            </w:r>
            <w:r w:rsidRPr="00E7265A">
              <w:rPr>
                <w:rFonts w:ascii="Times New Roman" w:hAnsi="Times New Roman" w:hint="eastAsia"/>
              </w:rPr>
              <w:t>、微位项目。用到上千对密钥对，验证口令比较慢，这里做了优化。</w:t>
            </w:r>
          </w:p>
          <w:p w:rsidR="006A07EE" w:rsidRPr="00E7265A" w:rsidRDefault="006A07EE" w:rsidP="006A07EE">
            <w:pPr>
              <w:rPr>
                <w:rFonts w:ascii="Courier New" w:eastAsia="微软雅黑" w:hAnsi="Courier New" w:cs="Courier New"/>
                <w:kern w:val="0"/>
                <w:sz w:val="16"/>
                <w:szCs w:val="16"/>
                <w:lang w:val="zh-CN"/>
              </w:rPr>
            </w:pPr>
            <w:r w:rsidRPr="00E7265A">
              <w:rPr>
                <w:rFonts w:ascii="Times New Roman" w:hAnsi="Times New Roman"/>
              </w:rPr>
              <w:t>2</w:t>
            </w:r>
            <w:r w:rsidRPr="00E7265A">
              <w:rPr>
                <w:rFonts w:ascii="Times New Roman" w:hAnsi="Times New Roman" w:hint="eastAsia"/>
              </w:rPr>
              <w:t>、实现导出密钥对的功能，主要用于导出</w:t>
            </w:r>
            <w:r w:rsidRPr="00E7265A">
              <w:rPr>
                <w:rFonts w:ascii="Times New Roman" w:hAnsi="Times New Roman"/>
              </w:rPr>
              <w:t>PFX</w:t>
            </w:r>
            <w:r w:rsidRPr="00E7265A">
              <w:rPr>
                <w:rFonts w:ascii="Times New Roman" w:hAnsi="Times New Roman" w:hint="eastAsia"/>
              </w:rPr>
              <w:t>文件。</w:t>
            </w:r>
          </w:p>
        </w:tc>
      </w:tr>
      <w:tr w:rsidR="00C96306" w:rsidRPr="00A15421" w:rsidTr="008D4B18">
        <w:trPr>
          <w:trHeight w:val="274"/>
        </w:trPr>
        <w:tc>
          <w:tcPr>
            <w:tcW w:w="851" w:type="dxa"/>
            <w:vMerge w:val="restart"/>
          </w:tcPr>
          <w:p w:rsidR="00C96306" w:rsidRPr="00302439" w:rsidRDefault="00C96306" w:rsidP="006A07E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C96306" w:rsidRDefault="00C96306" w:rsidP="006A0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2020-10-15</w:t>
            </w:r>
          </w:p>
        </w:tc>
        <w:tc>
          <w:tcPr>
            <w:tcW w:w="1278" w:type="dxa"/>
          </w:tcPr>
          <w:p w:rsidR="00C96306" w:rsidRDefault="00C96306" w:rsidP="006A07EE">
            <w:r>
              <w:rPr>
                <w:rFonts w:hint="eastAsia"/>
              </w:rPr>
              <w:t>飞天3000GM</w:t>
            </w:r>
          </w:p>
        </w:tc>
        <w:tc>
          <w:tcPr>
            <w:tcW w:w="2833" w:type="dxa"/>
          </w:tcPr>
          <w:p w:rsidR="00C96306" w:rsidRPr="00D57C13" w:rsidRDefault="00C96306" w:rsidP="008D4B18">
            <w:pPr>
              <w:rPr>
                <w:rFonts w:ascii="Times New Roman" w:hAnsi="Times New Roman"/>
              </w:rPr>
            </w:pPr>
            <w:r w:rsidRPr="00D57C13">
              <w:rPr>
                <w:rFonts w:ascii="Times New Roman" w:hAnsi="Times New Roman"/>
              </w:rPr>
              <w:t>FT3000GMProv.dll</w:t>
            </w:r>
          </w:p>
          <w:p w:rsidR="00C96306" w:rsidRPr="00D57C13" w:rsidRDefault="00C96306" w:rsidP="008D4B18">
            <w:pPr>
              <w:rPr>
                <w:rFonts w:ascii="Times New Roman" w:hAnsi="Times New Roman"/>
              </w:rPr>
            </w:pPr>
            <w:r w:rsidRPr="00D57C13">
              <w:rPr>
                <w:rFonts w:ascii="Times New Roman" w:hAnsi="Times New Roman"/>
              </w:rPr>
              <w:t>NETCAKeyFT3000GM.reg</w:t>
            </w:r>
          </w:p>
          <w:p w:rsidR="00C96306" w:rsidRPr="006678DA" w:rsidRDefault="00C96306" w:rsidP="008D4B18">
            <w:pPr>
              <w:rPr>
                <w:rFonts w:ascii="Times New Roman" w:hAnsi="Times New Roman"/>
              </w:rPr>
            </w:pPr>
            <w:r w:rsidRPr="00D57C13">
              <w:rPr>
                <w:rFonts w:ascii="Times New Roman" w:hAnsi="Times New Roman"/>
              </w:rPr>
              <w:t>FT3000GMProv.dll _device.ini</w:t>
            </w:r>
          </w:p>
        </w:tc>
        <w:tc>
          <w:tcPr>
            <w:tcW w:w="992" w:type="dxa"/>
          </w:tcPr>
          <w:p w:rsidR="00C96306" w:rsidRDefault="00C96306" w:rsidP="006A07E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C96306" w:rsidRPr="00E7265A" w:rsidRDefault="00C96306" w:rsidP="006A0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增加支持导入</w:t>
            </w:r>
            <w:r>
              <w:rPr>
                <w:rFonts w:ascii="Times New Roman" w:hAnsi="Times New Roman" w:hint="eastAsia"/>
              </w:rPr>
              <w:t>SM4</w:t>
            </w:r>
            <w:r>
              <w:rPr>
                <w:rFonts w:ascii="Times New Roman" w:hAnsi="Times New Roman" w:hint="eastAsia"/>
              </w:rPr>
              <w:t>封装的密钥对。</w:t>
            </w:r>
          </w:p>
        </w:tc>
      </w:tr>
      <w:tr w:rsidR="00C96306" w:rsidRPr="00A15421" w:rsidTr="0024770E">
        <w:trPr>
          <w:trHeight w:val="274"/>
        </w:trPr>
        <w:tc>
          <w:tcPr>
            <w:tcW w:w="851" w:type="dxa"/>
            <w:vMerge/>
          </w:tcPr>
          <w:p w:rsidR="00C96306" w:rsidRPr="00302439" w:rsidRDefault="00C96306" w:rsidP="006A07E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C96306" w:rsidRDefault="00C96306" w:rsidP="006A07E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C96306" w:rsidRDefault="00C96306" w:rsidP="006A07EE">
            <w:r>
              <w:rPr>
                <w:rFonts w:hint="eastAsia"/>
              </w:rPr>
              <w:t>海泰SM2</w:t>
            </w:r>
            <w:r>
              <w:t xml:space="preserve"> CO</w:t>
            </w:r>
            <w:r>
              <w:rPr>
                <w:rFonts w:hint="eastAsia"/>
              </w:rPr>
              <w:t>S</w:t>
            </w:r>
          </w:p>
        </w:tc>
        <w:tc>
          <w:tcPr>
            <w:tcW w:w="2833" w:type="dxa"/>
          </w:tcPr>
          <w:p w:rsidR="00C96306" w:rsidRPr="00031C9D" w:rsidRDefault="00C96306" w:rsidP="008D4B18">
            <w:pPr>
              <w:rPr>
                <w:rFonts w:ascii="Times New Roman" w:hAnsi="Times New Roman"/>
              </w:rPr>
            </w:pPr>
            <w:r w:rsidRPr="00031C9D">
              <w:rPr>
                <w:rFonts w:ascii="Times New Roman" w:hAnsi="Times New Roman"/>
              </w:rPr>
              <w:t>HaitaiSM2Key.dll</w:t>
            </w:r>
          </w:p>
          <w:p w:rsidR="00C96306" w:rsidRPr="00031C9D" w:rsidRDefault="00C96306" w:rsidP="008D4B18">
            <w:pPr>
              <w:rPr>
                <w:rFonts w:ascii="Times New Roman" w:hAnsi="Times New Roman"/>
              </w:rPr>
            </w:pPr>
            <w:r w:rsidRPr="00031C9D">
              <w:rPr>
                <w:rFonts w:ascii="Times New Roman" w:hAnsi="Times New Roman"/>
              </w:rPr>
              <w:t>NetcaKeyHaitaiSM2.reg</w:t>
            </w:r>
          </w:p>
          <w:p w:rsidR="00C96306" w:rsidRPr="006678DA" w:rsidRDefault="00C96306" w:rsidP="008D4B18">
            <w:pPr>
              <w:rPr>
                <w:rFonts w:ascii="Times New Roman" w:hAnsi="Times New Roman"/>
              </w:rPr>
            </w:pPr>
            <w:r w:rsidRPr="00031C9D">
              <w:rPr>
                <w:rFonts w:ascii="Times New Roman" w:hAnsi="Times New Roman"/>
              </w:rPr>
              <w:t>HaitaiSM2Key.dll_device.ini</w:t>
            </w:r>
          </w:p>
        </w:tc>
        <w:tc>
          <w:tcPr>
            <w:tcW w:w="992" w:type="dxa"/>
          </w:tcPr>
          <w:p w:rsidR="00C96306" w:rsidRDefault="00C96306" w:rsidP="006A07E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C96306" w:rsidRPr="00E7265A" w:rsidRDefault="00C96306" w:rsidP="006A0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增加支持导入</w:t>
            </w:r>
            <w:r>
              <w:rPr>
                <w:rFonts w:ascii="Times New Roman" w:hAnsi="Times New Roman" w:hint="eastAsia"/>
              </w:rPr>
              <w:t>SM4</w:t>
            </w:r>
            <w:r>
              <w:rPr>
                <w:rFonts w:ascii="Times New Roman" w:hAnsi="Times New Roman" w:hint="eastAsia"/>
              </w:rPr>
              <w:t>封装的密钥对。</w:t>
            </w:r>
          </w:p>
        </w:tc>
      </w:tr>
      <w:tr w:rsidR="00C96306" w:rsidRPr="00A15421" w:rsidTr="0024770E">
        <w:trPr>
          <w:trHeight w:val="274"/>
        </w:trPr>
        <w:tc>
          <w:tcPr>
            <w:tcW w:w="851" w:type="dxa"/>
            <w:vMerge/>
          </w:tcPr>
          <w:p w:rsidR="00C96306" w:rsidRPr="00302439" w:rsidRDefault="00C96306" w:rsidP="006A07E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  <w:vMerge/>
          </w:tcPr>
          <w:p w:rsidR="00C96306" w:rsidRDefault="00C96306" w:rsidP="006A07EE">
            <w:pPr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:rsidR="00C96306" w:rsidRDefault="00C96306" w:rsidP="006A07EE">
            <w:r>
              <w:rPr>
                <w:rFonts w:hint="eastAsia"/>
              </w:rPr>
              <w:t>文鼎创</w:t>
            </w:r>
          </w:p>
        </w:tc>
        <w:tc>
          <w:tcPr>
            <w:tcW w:w="2833" w:type="dxa"/>
          </w:tcPr>
          <w:p w:rsidR="00C96306" w:rsidRPr="006673F5" w:rsidRDefault="00C96306" w:rsidP="00C96306">
            <w:pPr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ESKeyProv.dll</w:t>
            </w:r>
          </w:p>
          <w:p w:rsidR="00C96306" w:rsidRPr="006673F5" w:rsidRDefault="00C96306" w:rsidP="00C96306">
            <w:pPr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NETCAKeyMwES</w:t>
            </w:r>
            <w:r>
              <w:rPr>
                <w:rFonts w:ascii="Times New Roman" w:hAnsi="Times New Roman" w:hint="eastAsia"/>
              </w:rPr>
              <w:t>_64</w:t>
            </w:r>
            <w:r w:rsidRPr="006673F5">
              <w:rPr>
                <w:rFonts w:ascii="Times New Roman" w:hAnsi="Times New Roman"/>
              </w:rPr>
              <w:t>.reg</w:t>
            </w:r>
          </w:p>
          <w:p w:rsidR="00C96306" w:rsidRPr="006678DA" w:rsidRDefault="00C96306" w:rsidP="00C96306">
            <w:pPr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ESKeyProv.dll_device.ini</w:t>
            </w:r>
          </w:p>
        </w:tc>
        <w:tc>
          <w:tcPr>
            <w:tcW w:w="992" w:type="dxa"/>
          </w:tcPr>
          <w:p w:rsidR="00C96306" w:rsidRDefault="00C96306" w:rsidP="006A07E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C96306" w:rsidRPr="00E7265A" w:rsidRDefault="00C96306" w:rsidP="006A0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增加支持导入</w:t>
            </w:r>
            <w:r>
              <w:rPr>
                <w:rFonts w:ascii="Times New Roman" w:hAnsi="Times New Roman" w:hint="eastAsia"/>
              </w:rPr>
              <w:t>SM4</w:t>
            </w:r>
            <w:r>
              <w:rPr>
                <w:rFonts w:ascii="Times New Roman" w:hAnsi="Times New Roman" w:hint="eastAsia"/>
              </w:rPr>
              <w:t>封装的密钥对。</w:t>
            </w:r>
          </w:p>
        </w:tc>
      </w:tr>
      <w:tr w:rsidR="006F6ADD" w:rsidRPr="00A15421" w:rsidTr="0024770E">
        <w:trPr>
          <w:trHeight w:val="274"/>
        </w:trPr>
        <w:tc>
          <w:tcPr>
            <w:tcW w:w="851" w:type="dxa"/>
          </w:tcPr>
          <w:p w:rsidR="006F6ADD" w:rsidRPr="00302439" w:rsidRDefault="006F6ADD" w:rsidP="006A07E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6F6ADD" w:rsidRDefault="006F6ADD" w:rsidP="006A07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2020-10-22</w:t>
            </w:r>
          </w:p>
        </w:tc>
        <w:tc>
          <w:tcPr>
            <w:tcW w:w="1278" w:type="dxa"/>
          </w:tcPr>
          <w:p w:rsidR="006F6ADD" w:rsidRDefault="006F6ADD" w:rsidP="006A07EE">
            <w:r>
              <w:rPr>
                <w:rFonts w:hint="eastAsia"/>
              </w:rPr>
              <w:t>软设备</w:t>
            </w:r>
          </w:p>
        </w:tc>
        <w:tc>
          <w:tcPr>
            <w:tcW w:w="2833" w:type="dxa"/>
          </w:tcPr>
          <w:p w:rsidR="006F6ADD" w:rsidRDefault="006F6ADD" w:rsidP="006F6ADD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</w:t>
            </w:r>
          </w:p>
          <w:p w:rsidR="006F6ADD" w:rsidRDefault="006F6ADD" w:rsidP="006F6ADD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NetcaSoftKeyProv.dll_device.ini</w:t>
            </w:r>
          </w:p>
          <w:p w:rsidR="006F6ADD" w:rsidRPr="006673F5" w:rsidRDefault="006F6ADD" w:rsidP="006F6ADD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NetcaSoftKeyProv.reg</w:t>
            </w:r>
          </w:p>
        </w:tc>
        <w:tc>
          <w:tcPr>
            <w:tcW w:w="992" w:type="dxa"/>
          </w:tcPr>
          <w:p w:rsidR="006F6ADD" w:rsidRDefault="006F6ADD" w:rsidP="006A07E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835" w:type="dxa"/>
          </w:tcPr>
          <w:p w:rsidR="006F6ADD" w:rsidRDefault="006F6ADD" w:rsidP="006A07EE">
            <w:pPr>
              <w:rPr>
                <w:rFonts w:ascii="Times New Roman" w:hAnsi="Times New Roman"/>
              </w:rPr>
            </w:pPr>
            <w:r w:rsidRPr="00BD1B1B">
              <w:rPr>
                <w:rFonts w:ascii="Times New Roman" w:hAnsi="Times New Roman" w:hint="eastAsia"/>
              </w:rPr>
              <w:t>解决问题：由于上个版本修改了“验证口令”的功能，存在使用错误口令可以修改成功</w:t>
            </w:r>
            <w:r>
              <w:rPr>
                <w:rFonts w:ascii="Times New Roman" w:hAnsi="Times New Roman" w:hint="eastAsia"/>
              </w:rPr>
              <w:t>修改口令</w:t>
            </w:r>
            <w:r w:rsidRPr="00BD1B1B">
              <w:rPr>
                <w:rFonts w:ascii="Times New Roman" w:hAnsi="Times New Roman" w:hint="eastAsia"/>
              </w:rPr>
              <w:t>的问题。</w:t>
            </w:r>
          </w:p>
        </w:tc>
      </w:tr>
      <w:tr w:rsidR="00767945" w:rsidRPr="00A15421" w:rsidTr="0024770E">
        <w:trPr>
          <w:trHeight w:val="274"/>
        </w:trPr>
        <w:tc>
          <w:tcPr>
            <w:tcW w:w="851" w:type="dxa"/>
          </w:tcPr>
          <w:p w:rsidR="00767945" w:rsidRDefault="00767945" w:rsidP="00767945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767945" w:rsidRDefault="00767945" w:rsidP="00767945">
            <w:pPr>
              <w:spacing w:before="624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020-11-10</w:t>
            </w:r>
          </w:p>
        </w:tc>
        <w:tc>
          <w:tcPr>
            <w:tcW w:w="1278" w:type="dxa"/>
          </w:tcPr>
          <w:p w:rsidR="00767945" w:rsidRDefault="00767945" w:rsidP="00767945">
            <w:pPr>
              <w:spacing w:before="624"/>
            </w:pPr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767945" w:rsidRPr="006678DA" w:rsidRDefault="00767945" w:rsidP="00767945">
            <w:pPr>
              <w:spacing w:before="624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/>
              </w:rPr>
              <w:t>etcaMobileKeyProxy.dll</w:t>
            </w:r>
          </w:p>
        </w:tc>
        <w:tc>
          <w:tcPr>
            <w:tcW w:w="992" w:type="dxa"/>
          </w:tcPr>
          <w:p w:rsidR="00767945" w:rsidRDefault="00767945" w:rsidP="00767945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767945" w:rsidRPr="00BD1B1B" w:rsidRDefault="00767945" w:rsidP="00767945">
            <w:pPr>
              <w:spacing w:before="624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新增获取错误码的接口</w:t>
            </w:r>
          </w:p>
        </w:tc>
      </w:tr>
      <w:tr w:rsidR="00A16F2D" w:rsidRPr="00A15421" w:rsidTr="0024770E">
        <w:trPr>
          <w:trHeight w:val="274"/>
        </w:trPr>
        <w:tc>
          <w:tcPr>
            <w:tcW w:w="851" w:type="dxa"/>
          </w:tcPr>
          <w:p w:rsidR="00A16F2D" w:rsidRDefault="00A16F2D" w:rsidP="00767945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A16F2D" w:rsidRDefault="00A16F2D" w:rsidP="00767945">
            <w:pPr>
              <w:spacing w:before="624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020-1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08</w:t>
            </w:r>
          </w:p>
        </w:tc>
        <w:tc>
          <w:tcPr>
            <w:tcW w:w="1278" w:type="dxa"/>
          </w:tcPr>
          <w:p w:rsidR="00A16F2D" w:rsidRDefault="00A16F2D" w:rsidP="00767945">
            <w:pPr>
              <w:spacing w:before="624"/>
            </w:pPr>
            <w:r>
              <w:rPr>
                <w:rFonts w:hint="eastAsia"/>
              </w:rPr>
              <w:t>文鼎创安可Key</w:t>
            </w:r>
          </w:p>
        </w:tc>
        <w:tc>
          <w:tcPr>
            <w:tcW w:w="2833" w:type="dxa"/>
          </w:tcPr>
          <w:p w:rsidR="00A16F2D" w:rsidRDefault="00A16F2D" w:rsidP="00A16F2D">
            <w:pPr>
              <w:spacing w:line="240" w:lineRule="atLeast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  <w:p w:rsidR="00A16F2D" w:rsidRDefault="00A16F2D" w:rsidP="00A16F2D">
            <w:pPr>
              <w:spacing w:line="240" w:lineRule="atLeast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  <w:p w:rsidR="00A16F2D" w:rsidRDefault="00A16F2D" w:rsidP="00A16F2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SJK1944_NETCA.dll</w:t>
            </w:r>
          </w:p>
        </w:tc>
        <w:tc>
          <w:tcPr>
            <w:tcW w:w="992" w:type="dxa"/>
          </w:tcPr>
          <w:p w:rsidR="00A16F2D" w:rsidRDefault="00A16F2D" w:rsidP="00767945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A16F2D" w:rsidRDefault="00A16F2D" w:rsidP="00767945">
            <w:pPr>
              <w:spacing w:before="624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支持微柏定制</w:t>
            </w:r>
            <w:r>
              <w:rPr>
                <w:rFonts w:ascii="Times New Roman" w:hAnsi="Times New Roman" w:hint="eastAsia"/>
              </w:rPr>
              <w:t>Key</w:t>
            </w:r>
            <w:r>
              <w:t xml:space="preserve"> </w:t>
            </w:r>
            <w:r w:rsidRPr="00A07098">
              <w:rPr>
                <w:rFonts w:ascii="Times New Roman" w:hAnsi="Times New Roman"/>
              </w:rPr>
              <w:t>vid_1EA8&amp;pid_C140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6406C1" w:rsidRPr="00A15421" w:rsidTr="0024770E">
        <w:trPr>
          <w:trHeight w:val="274"/>
        </w:trPr>
        <w:tc>
          <w:tcPr>
            <w:tcW w:w="851" w:type="dxa"/>
          </w:tcPr>
          <w:p w:rsidR="006406C1" w:rsidRDefault="006406C1" w:rsidP="00767945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5" w:type="dxa"/>
          </w:tcPr>
          <w:p w:rsidR="006406C1" w:rsidRDefault="006406C1" w:rsidP="00767945">
            <w:pPr>
              <w:spacing w:before="624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021-03-</w:t>
            </w:r>
            <w:r w:rsidR="00007B3C">
              <w:rPr>
                <w:rFonts w:ascii="Times New Roman" w:hAnsi="Times New Roman"/>
              </w:rPr>
              <w:t>26</w:t>
            </w:r>
          </w:p>
        </w:tc>
        <w:tc>
          <w:tcPr>
            <w:tcW w:w="1278" w:type="dxa"/>
          </w:tcPr>
          <w:p w:rsidR="006406C1" w:rsidRDefault="006406C1" w:rsidP="00767945">
            <w:pPr>
              <w:spacing w:before="624"/>
            </w:pPr>
            <w:r>
              <w:rPr>
                <w:rFonts w:hint="eastAsia"/>
              </w:rPr>
              <w:t>移动电子密钥</w:t>
            </w:r>
          </w:p>
        </w:tc>
        <w:tc>
          <w:tcPr>
            <w:tcW w:w="2833" w:type="dxa"/>
          </w:tcPr>
          <w:p w:rsidR="006406C1" w:rsidRPr="006406C1" w:rsidRDefault="006406C1" w:rsidP="006406C1">
            <w:pPr>
              <w:spacing w:line="240" w:lineRule="atLeast"/>
              <w:rPr>
                <w:rFonts w:ascii="Times New Roman" w:hAnsi="Times New Roman"/>
              </w:rPr>
            </w:pPr>
            <w:r w:rsidRPr="006406C1">
              <w:rPr>
                <w:rFonts w:ascii="Times New Roman" w:hAnsi="Times New Roman"/>
              </w:rPr>
              <w:t>MobilekeyProv.dll</w:t>
            </w:r>
          </w:p>
          <w:p w:rsidR="006406C1" w:rsidRPr="006406C1" w:rsidRDefault="006406C1" w:rsidP="006406C1">
            <w:pPr>
              <w:spacing w:line="240" w:lineRule="atLeast"/>
              <w:rPr>
                <w:rFonts w:ascii="Times New Roman" w:hAnsi="Times New Roman"/>
              </w:rPr>
            </w:pPr>
            <w:r w:rsidRPr="006406C1">
              <w:rPr>
                <w:rFonts w:ascii="Times New Roman" w:hAnsi="Times New Roman"/>
              </w:rPr>
              <w:t>netcamobilekeyproxy.dll</w:t>
            </w:r>
          </w:p>
          <w:p w:rsidR="006406C1" w:rsidRPr="00186318" w:rsidRDefault="006406C1" w:rsidP="006406C1">
            <w:pPr>
              <w:spacing w:line="240" w:lineRule="atLeast"/>
              <w:rPr>
                <w:rFonts w:ascii="Times New Roman" w:hAnsi="Times New Roman" w:hint="eastAsia"/>
              </w:rPr>
            </w:pPr>
            <w:r w:rsidRPr="006406C1">
              <w:rPr>
                <w:rFonts w:ascii="Times New Roman" w:hAnsi="Times New Roman"/>
              </w:rPr>
              <w:t>NetcaMobileKeyUI.dll</w:t>
            </w:r>
          </w:p>
        </w:tc>
        <w:tc>
          <w:tcPr>
            <w:tcW w:w="992" w:type="dxa"/>
          </w:tcPr>
          <w:p w:rsidR="006406C1" w:rsidRDefault="006406C1" w:rsidP="00767945">
            <w:pPr>
              <w:spacing w:before="624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835" w:type="dxa"/>
          </w:tcPr>
          <w:p w:rsidR="006406C1" w:rsidRDefault="006406C1" w:rsidP="00007B3C">
            <w:pPr>
              <w:spacing w:before="624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跨平台改造，抽离</w:t>
            </w:r>
            <w:r>
              <w:rPr>
                <w:rFonts w:ascii="Times New Roman" w:hAnsi="Times New Roman" w:hint="eastAsia"/>
              </w:rPr>
              <w:t>U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层</w:t>
            </w:r>
          </w:p>
        </w:tc>
      </w:tr>
    </w:tbl>
    <w:p w:rsidR="00BD42C1" w:rsidRPr="00180965" w:rsidRDefault="00BD42C1" w:rsidP="00BD42C1">
      <w:pPr>
        <w:rPr>
          <w:rFonts w:ascii="Times New Roman" w:hAnsi="Times New Roman"/>
        </w:rPr>
      </w:pPr>
    </w:p>
    <w:p w:rsidR="00694A1B" w:rsidRPr="006722B4" w:rsidRDefault="00694A1B" w:rsidP="002D4427">
      <w:pPr>
        <w:rPr>
          <w:rFonts w:ascii="Times New Roman" w:eastAsiaTheme="minorEastAsia" w:hAnsi="Times New Roman"/>
          <w:szCs w:val="21"/>
        </w:rPr>
      </w:pPr>
    </w:p>
    <w:p w:rsidR="00342273" w:rsidRPr="006722B4" w:rsidRDefault="00342273" w:rsidP="003E0964">
      <w:pPr>
        <w:pStyle w:val="1"/>
        <w:spacing w:before="156"/>
        <w:ind w:left="642"/>
        <w:rPr>
          <w:rFonts w:ascii="Times New Roman" w:hAnsi="Times New Roman"/>
        </w:rPr>
      </w:pPr>
      <w:r w:rsidRPr="006722B4">
        <w:rPr>
          <w:rFonts w:ascii="Times New Roman" w:hAnsi="Times New Roman"/>
        </w:rPr>
        <w:t>64</w:t>
      </w:r>
      <w:r w:rsidRPr="006722B4">
        <w:rPr>
          <w:rFonts w:ascii="Times New Roman" w:hAnsi="Times New Roman"/>
        </w:rPr>
        <w:t>位版本配置信息</w:t>
      </w:r>
    </w:p>
    <w:p w:rsidR="00C36D84" w:rsidRPr="006722B4" w:rsidRDefault="00C36D84" w:rsidP="003E0964">
      <w:pPr>
        <w:pStyle w:val="2"/>
        <w:spacing w:before="156"/>
        <w:rPr>
          <w:rFonts w:ascii="Times New Roman" w:hAnsi="Times New Roman"/>
        </w:rPr>
      </w:pPr>
      <w:r w:rsidRPr="006722B4">
        <w:rPr>
          <w:rFonts w:ascii="Times New Roman" w:hAnsi="Times New Roman"/>
        </w:rPr>
        <w:t>设备</w:t>
      </w:r>
      <w:r w:rsidRPr="006722B4">
        <w:rPr>
          <w:rFonts w:ascii="Times New Roman" w:hAnsi="Times New Roman"/>
        </w:rPr>
        <w:t>DLL</w:t>
      </w:r>
    </w:p>
    <w:p w:rsidR="00BC1FB6" w:rsidRPr="006722B4" w:rsidRDefault="00BC1FB6" w:rsidP="00BC1FB6">
      <w:pPr>
        <w:rPr>
          <w:rFonts w:ascii="Times New Roman" w:hAnsi="Times New Roman"/>
        </w:rPr>
      </w:pPr>
      <w:r w:rsidRPr="006722B4">
        <w:rPr>
          <w:rFonts w:ascii="Times New Roman" w:hAnsi="Times New Roman"/>
        </w:rPr>
        <w:tab/>
      </w:r>
      <w:r w:rsidR="005B3E2C" w:rsidRPr="006722B4">
        <w:rPr>
          <w:rFonts w:ascii="Times New Roman" w:hAnsi="Times New Roman"/>
        </w:rPr>
        <w:t>发布版本中，设备</w:t>
      </w:r>
      <w:r w:rsidR="005B3E2C" w:rsidRPr="006722B4">
        <w:rPr>
          <w:rFonts w:ascii="Times New Roman" w:hAnsi="Times New Roman"/>
        </w:rPr>
        <w:t>DLL</w:t>
      </w:r>
      <w:r w:rsidR="005B3E2C" w:rsidRPr="006722B4">
        <w:rPr>
          <w:rFonts w:ascii="Times New Roman" w:hAnsi="Times New Roman"/>
        </w:rPr>
        <w:t>文件都需要签名。</w:t>
      </w:r>
      <w:r w:rsidR="00EB3352" w:rsidRPr="006722B4">
        <w:rPr>
          <w:rFonts w:ascii="Times New Roman" w:hAnsi="Times New Roman"/>
        </w:rPr>
        <w:t>厂家提供的驱动文件中</w:t>
      </w:r>
      <w:r w:rsidR="00EB3352" w:rsidRPr="006722B4">
        <w:rPr>
          <w:rFonts w:ascii="Times New Roman" w:hAnsi="Times New Roman"/>
        </w:rPr>
        <w:t>DLL</w:t>
      </w:r>
      <w:r w:rsidR="00EB3352" w:rsidRPr="006722B4">
        <w:rPr>
          <w:rFonts w:ascii="Times New Roman" w:hAnsi="Times New Roman"/>
        </w:rPr>
        <w:t>文件不要求检查是否有签名。</w:t>
      </w:r>
    </w:p>
    <w:p w:rsidR="00D750BA" w:rsidRPr="006722B4" w:rsidRDefault="00D750BA" w:rsidP="00CD58D2">
      <w:pPr>
        <w:pStyle w:val="3"/>
      </w:pPr>
      <w:r w:rsidRPr="006722B4">
        <w:t>明华V2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100"/>
        <w:gridCol w:w="2869"/>
        <w:gridCol w:w="2835"/>
      </w:tblGrid>
      <w:tr w:rsidR="0004705B" w:rsidRPr="006722B4" w:rsidTr="00956BD0">
        <w:tc>
          <w:tcPr>
            <w:tcW w:w="1134" w:type="dxa"/>
          </w:tcPr>
          <w:p w:rsidR="005D5449" w:rsidRPr="006722B4" w:rsidRDefault="005D544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文件类别</w:t>
            </w:r>
          </w:p>
        </w:tc>
        <w:tc>
          <w:tcPr>
            <w:tcW w:w="1701" w:type="dxa"/>
          </w:tcPr>
          <w:p w:rsidR="005D5449" w:rsidRPr="006722B4" w:rsidRDefault="005D544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文件名</w:t>
            </w:r>
          </w:p>
        </w:tc>
        <w:tc>
          <w:tcPr>
            <w:tcW w:w="1100" w:type="dxa"/>
          </w:tcPr>
          <w:p w:rsidR="005D5449" w:rsidRPr="006722B4" w:rsidRDefault="005D544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</w:t>
            </w:r>
          </w:p>
        </w:tc>
        <w:tc>
          <w:tcPr>
            <w:tcW w:w="2869" w:type="dxa"/>
          </w:tcPr>
          <w:p w:rsidR="005D5449" w:rsidRPr="006722B4" w:rsidRDefault="005D544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SVN</w:t>
            </w:r>
            <w:r w:rsidRPr="006722B4">
              <w:rPr>
                <w:rFonts w:ascii="Times New Roman" w:hAnsi="Times New Roman"/>
              </w:rPr>
              <w:t>路径</w:t>
            </w:r>
          </w:p>
        </w:tc>
        <w:tc>
          <w:tcPr>
            <w:tcW w:w="2835" w:type="dxa"/>
          </w:tcPr>
          <w:p w:rsidR="005D5449" w:rsidRPr="006722B4" w:rsidRDefault="005D5449" w:rsidP="005D5449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说明</w:t>
            </w:r>
            <w:r w:rsidRPr="006722B4">
              <w:rPr>
                <w:rFonts w:ascii="Times New Roman" w:hAnsi="Times New Roman"/>
              </w:rPr>
              <w:t>/</w:t>
            </w:r>
            <w:r w:rsidRPr="006722B4">
              <w:rPr>
                <w:rFonts w:ascii="Times New Roman" w:hAnsi="Times New Roman"/>
              </w:rPr>
              <w:t>打包路径</w:t>
            </w:r>
          </w:p>
        </w:tc>
      </w:tr>
      <w:tr w:rsidR="008C2679" w:rsidRPr="006722B4" w:rsidTr="00C571C2">
        <w:tc>
          <w:tcPr>
            <w:tcW w:w="1134" w:type="dxa"/>
          </w:tcPr>
          <w:p w:rsidR="008C2679" w:rsidRPr="006722B4" w:rsidRDefault="008C267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</w:p>
        </w:tc>
        <w:tc>
          <w:tcPr>
            <w:tcW w:w="1701" w:type="dxa"/>
          </w:tcPr>
          <w:p w:rsidR="008C2679" w:rsidRPr="006722B4" w:rsidRDefault="008C267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MWEKeyV2Prov.dll</w:t>
            </w:r>
          </w:p>
        </w:tc>
        <w:tc>
          <w:tcPr>
            <w:tcW w:w="1100" w:type="dxa"/>
          </w:tcPr>
          <w:p w:rsidR="008C2679" w:rsidRPr="006722B4" w:rsidRDefault="008C267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1.2.2.0</w:t>
            </w:r>
          </w:p>
        </w:tc>
        <w:tc>
          <w:tcPr>
            <w:tcW w:w="2869" w:type="dxa"/>
            <w:vMerge w:val="restart"/>
          </w:tcPr>
          <w:p w:rsidR="008C2679" w:rsidRPr="006722B4" w:rsidRDefault="00C21747" w:rsidP="00284D15">
            <w:pPr>
              <w:rPr>
                <w:rFonts w:ascii="Times New Roman" w:hAnsi="Times New Roman"/>
              </w:rPr>
            </w:pPr>
            <w:hyperlink r:id="rId13" w:history="1">
              <w:r w:rsidR="008C2679" w:rsidRPr="006722B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软件发布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/NETCA_CRYPTO/current/winX64/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设备驱动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/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明华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2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版</w:t>
              </w:r>
            </w:hyperlink>
            <w:r w:rsidR="008C2679" w:rsidRPr="006722B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5" w:type="dxa"/>
            <w:vMerge w:val="restart"/>
          </w:tcPr>
          <w:p w:rsidR="008C2679" w:rsidRPr="006722B4" w:rsidRDefault="008C2679" w:rsidP="00553AB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  <w:szCs w:val="21"/>
              </w:rPr>
              <w:t>“{pf}\NETCA\NETCA_Devices\”</w:t>
            </w:r>
          </w:p>
        </w:tc>
      </w:tr>
      <w:tr w:rsidR="008C2679" w:rsidRPr="006722B4" w:rsidTr="00C571C2">
        <w:tc>
          <w:tcPr>
            <w:tcW w:w="1134" w:type="dxa"/>
          </w:tcPr>
          <w:p w:rsidR="008C2679" w:rsidRPr="006722B4" w:rsidRDefault="008C267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检测文件</w:t>
            </w:r>
          </w:p>
        </w:tc>
        <w:tc>
          <w:tcPr>
            <w:tcW w:w="1701" w:type="dxa"/>
          </w:tcPr>
          <w:p w:rsidR="008C2679" w:rsidRPr="006722B4" w:rsidRDefault="008C267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MWEKeyV2Prov.dll_device.ini</w:t>
            </w:r>
          </w:p>
        </w:tc>
        <w:tc>
          <w:tcPr>
            <w:tcW w:w="1100" w:type="dxa"/>
          </w:tcPr>
          <w:p w:rsidR="008C2679" w:rsidRPr="006722B4" w:rsidRDefault="008C267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Lastest</w:t>
            </w:r>
          </w:p>
        </w:tc>
        <w:tc>
          <w:tcPr>
            <w:tcW w:w="2869" w:type="dxa"/>
            <w:vMerge/>
          </w:tcPr>
          <w:p w:rsidR="008C2679" w:rsidRPr="006722B4" w:rsidRDefault="008C2679" w:rsidP="00284D15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/>
          </w:tcPr>
          <w:p w:rsidR="008C2679" w:rsidRPr="006722B4" w:rsidRDefault="008C2679" w:rsidP="00553ABE">
            <w:pPr>
              <w:rPr>
                <w:rFonts w:ascii="Times New Roman" w:hAnsi="Times New Roman"/>
                <w:szCs w:val="21"/>
              </w:rPr>
            </w:pPr>
          </w:p>
        </w:tc>
      </w:tr>
      <w:tr w:rsidR="0004705B" w:rsidRPr="006722B4" w:rsidTr="00956BD0">
        <w:trPr>
          <w:trHeight w:val="1280"/>
        </w:trPr>
        <w:tc>
          <w:tcPr>
            <w:tcW w:w="1134" w:type="dxa"/>
          </w:tcPr>
          <w:p w:rsidR="005D5449" w:rsidRPr="006722B4" w:rsidRDefault="005D5449" w:rsidP="005D5449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注册表</w:t>
            </w:r>
          </w:p>
        </w:tc>
        <w:tc>
          <w:tcPr>
            <w:tcW w:w="1701" w:type="dxa"/>
          </w:tcPr>
          <w:p w:rsidR="005D5449" w:rsidRPr="006722B4" w:rsidRDefault="001432C8" w:rsidP="005D5449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NETCAKeyMW2.reg</w:t>
            </w:r>
          </w:p>
        </w:tc>
        <w:tc>
          <w:tcPr>
            <w:tcW w:w="1100" w:type="dxa"/>
          </w:tcPr>
          <w:p w:rsidR="005D5449" w:rsidRPr="006722B4" w:rsidRDefault="009164A8" w:rsidP="005D5449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69" w:type="dxa"/>
            <w:vMerge/>
          </w:tcPr>
          <w:p w:rsidR="005D5449" w:rsidRPr="006722B4" w:rsidRDefault="005D5449" w:rsidP="005D5449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5D5449" w:rsidRPr="006722B4" w:rsidRDefault="005D5449" w:rsidP="005D5449">
            <w:pPr>
              <w:rPr>
                <w:rFonts w:ascii="Times New Roman" w:hAnsi="Times New Roman"/>
              </w:rPr>
            </w:pPr>
          </w:p>
          <w:p w:rsidR="005D5449" w:rsidRPr="006722B4" w:rsidRDefault="005D5449" w:rsidP="005D5449">
            <w:pPr>
              <w:rPr>
                <w:rFonts w:ascii="Times New Roman" w:hAnsi="Times New Roman"/>
              </w:rPr>
            </w:pPr>
          </w:p>
        </w:tc>
      </w:tr>
      <w:tr w:rsidR="0004705B" w:rsidRPr="006722B4" w:rsidTr="00956BD0">
        <w:trPr>
          <w:trHeight w:val="562"/>
        </w:trPr>
        <w:tc>
          <w:tcPr>
            <w:tcW w:w="1134" w:type="dxa"/>
          </w:tcPr>
          <w:p w:rsidR="005D5449" w:rsidRPr="006722B4" w:rsidRDefault="005D544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驱动文件</w:t>
            </w:r>
          </w:p>
        </w:tc>
        <w:tc>
          <w:tcPr>
            <w:tcW w:w="1701" w:type="dxa"/>
          </w:tcPr>
          <w:p w:rsidR="005D5449" w:rsidRPr="006722B4" w:rsidRDefault="005D5449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NETCAKEY_MWV2V3.exe</w:t>
            </w:r>
          </w:p>
        </w:tc>
        <w:tc>
          <w:tcPr>
            <w:tcW w:w="1100" w:type="dxa"/>
          </w:tcPr>
          <w:p w:rsidR="005D5449" w:rsidRPr="006722B4" w:rsidRDefault="009164A8" w:rsidP="00DE2D0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69" w:type="dxa"/>
          </w:tcPr>
          <w:p w:rsidR="005D5449" w:rsidRPr="006722B4" w:rsidRDefault="00C21747" w:rsidP="00A411A1">
            <w:pPr>
              <w:rPr>
                <w:rFonts w:ascii="Times New Roman" w:hAnsi="Times New Roman"/>
              </w:rPr>
            </w:pPr>
            <w:hyperlink r:id="rId14" w:history="1"/>
            <w:r w:rsidR="005D5449" w:rsidRPr="006722B4">
              <w:rPr>
                <w:rFonts w:ascii="Times New Roman" w:hAnsi="Times New Roman"/>
              </w:rPr>
              <w:t>http://192.168.0.11:8081/svn/rdrelease/</w:t>
            </w:r>
            <w:r w:rsidR="005D5449" w:rsidRPr="006722B4">
              <w:rPr>
                <w:rFonts w:ascii="Times New Roman" w:hAnsi="Times New Roman"/>
              </w:rPr>
              <w:t>软件发布</w:t>
            </w:r>
            <w:r w:rsidR="005D5449" w:rsidRPr="006722B4">
              <w:rPr>
                <w:rFonts w:ascii="Times New Roman" w:hAnsi="Times New Roman"/>
              </w:rPr>
              <w:t>/</w:t>
            </w:r>
            <w:r w:rsidR="005D5449" w:rsidRPr="006722B4">
              <w:rPr>
                <w:rFonts w:ascii="Times New Roman" w:hAnsi="Times New Roman"/>
              </w:rPr>
              <w:t>证书介质</w:t>
            </w:r>
            <w:r w:rsidR="005D5449" w:rsidRPr="006722B4">
              <w:rPr>
                <w:rFonts w:ascii="Times New Roman" w:hAnsi="Times New Roman"/>
              </w:rPr>
              <w:t>/</w:t>
            </w:r>
            <w:r w:rsidR="005D5449" w:rsidRPr="006722B4">
              <w:rPr>
                <w:rFonts w:ascii="Times New Roman" w:hAnsi="Times New Roman"/>
              </w:rPr>
              <w:t>驱动及开发包</w:t>
            </w:r>
            <w:r w:rsidR="005D5449" w:rsidRPr="006722B4">
              <w:rPr>
                <w:rFonts w:ascii="Times New Roman" w:hAnsi="Times New Roman"/>
              </w:rPr>
              <w:t>/</w:t>
            </w:r>
            <w:r w:rsidR="005D5449" w:rsidRPr="006722B4">
              <w:rPr>
                <w:rFonts w:ascii="Times New Roman" w:hAnsi="Times New Roman"/>
              </w:rPr>
              <w:t>明华</w:t>
            </w:r>
          </w:p>
          <w:p w:rsidR="005E7563" w:rsidRPr="006722B4" w:rsidRDefault="005E7563" w:rsidP="00A411A1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4C3619" w:rsidRPr="006722B4" w:rsidRDefault="004C3619" w:rsidP="004C3619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1.NETCAKEY_MWV2V3.exe</w:t>
            </w:r>
            <w:r w:rsidRPr="006722B4">
              <w:rPr>
                <w:rFonts w:ascii="Times New Roman" w:hAnsi="Times New Roman"/>
              </w:rPr>
              <w:t>拷贝到</w:t>
            </w:r>
            <w:r w:rsidRPr="006722B4">
              <w:rPr>
                <w:rFonts w:ascii="Times New Roman" w:hAnsi="Times New Roman"/>
              </w:rPr>
              <w:t>“</w:t>
            </w:r>
            <w:r w:rsidR="00BD2950" w:rsidRPr="006722B4">
              <w:rPr>
                <w:rFonts w:ascii="Times New Roman" w:hAnsi="Times New Roman"/>
              </w:rPr>
              <w:t>{pf}</w:t>
            </w:r>
            <w:r w:rsidRPr="006722B4">
              <w:rPr>
                <w:rFonts w:ascii="Times New Roman" w:hAnsi="Times New Roman"/>
              </w:rPr>
              <w:t>\NETCA\”</w:t>
            </w:r>
            <w:r w:rsidRPr="006722B4">
              <w:rPr>
                <w:rFonts w:ascii="Times New Roman" w:hAnsi="Times New Roman"/>
              </w:rPr>
              <w:t>；</w:t>
            </w:r>
          </w:p>
          <w:p w:rsidR="004C3619" w:rsidRPr="006722B4" w:rsidRDefault="004C3619" w:rsidP="004C3619">
            <w:pPr>
              <w:rPr>
                <w:rFonts w:ascii="Times New Roman" w:hAnsi="Times New Roman"/>
              </w:rPr>
            </w:pPr>
          </w:p>
          <w:p w:rsidR="005D5449" w:rsidRPr="006722B4" w:rsidRDefault="005D5449" w:rsidP="00B73C6F">
            <w:pPr>
              <w:rPr>
                <w:rFonts w:ascii="Times New Roman" w:hAnsi="Times New Roman"/>
              </w:rPr>
            </w:pPr>
          </w:p>
        </w:tc>
      </w:tr>
    </w:tbl>
    <w:p w:rsidR="00D750BA" w:rsidRPr="006722B4" w:rsidRDefault="00D750BA" w:rsidP="00240015">
      <w:pPr>
        <w:ind w:firstLineChars="200" w:firstLine="420"/>
        <w:rPr>
          <w:rFonts w:ascii="Times New Roman" w:hAnsi="Times New Roman"/>
        </w:rPr>
      </w:pPr>
    </w:p>
    <w:p w:rsidR="002F30BD" w:rsidRPr="006722B4" w:rsidRDefault="002F30BD" w:rsidP="00CD58D2">
      <w:pPr>
        <w:pStyle w:val="3"/>
      </w:pPr>
      <w:r w:rsidRPr="006722B4">
        <w:t>飞天3003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2835"/>
        <w:gridCol w:w="2835"/>
      </w:tblGrid>
      <w:tr w:rsidR="0004705B" w:rsidRPr="006722B4" w:rsidTr="00956BD0">
        <w:tc>
          <w:tcPr>
            <w:tcW w:w="1134" w:type="dxa"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文件类别</w:t>
            </w:r>
          </w:p>
        </w:tc>
        <w:tc>
          <w:tcPr>
            <w:tcW w:w="1701" w:type="dxa"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</w:t>
            </w:r>
          </w:p>
        </w:tc>
        <w:tc>
          <w:tcPr>
            <w:tcW w:w="2835" w:type="dxa"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路径</w:t>
            </w:r>
          </w:p>
        </w:tc>
        <w:tc>
          <w:tcPr>
            <w:tcW w:w="2835" w:type="dxa"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说明</w:t>
            </w:r>
            <w:r w:rsidRPr="006722B4">
              <w:rPr>
                <w:rFonts w:ascii="Times New Roman" w:hAnsi="Times New Roman"/>
              </w:rPr>
              <w:t>/</w:t>
            </w:r>
            <w:r w:rsidRPr="006722B4">
              <w:rPr>
                <w:rFonts w:ascii="Times New Roman" w:hAnsi="Times New Roman"/>
              </w:rPr>
              <w:t>打包路径</w:t>
            </w:r>
          </w:p>
        </w:tc>
      </w:tr>
      <w:tr w:rsidR="008C2679" w:rsidRPr="006722B4" w:rsidTr="00C571C2">
        <w:tc>
          <w:tcPr>
            <w:tcW w:w="1134" w:type="dxa"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</w:p>
        </w:tc>
        <w:tc>
          <w:tcPr>
            <w:tcW w:w="1701" w:type="dxa"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Epass3003Prov.dll</w:t>
            </w:r>
          </w:p>
        </w:tc>
        <w:tc>
          <w:tcPr>
            <w:tcW w:w="1134" w:type="dxa"/>
          </w:tcPr>
          <w:p w:rsidR="008C2679" w:rsidRPr="006722B4" w:rsidRDefault="00433509" w:rsidP="001E5697">
            <w:pPr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3.1.1</w:t>
            </w:r>
            <w:r w:rsidR="003E069F">
              <w:rPr>
                <w:rFonts w:ascii="Arial" w:hAnsi="Arial" w:cs="Arial"/>
                <w:color w:val="333333"/>
                <w:szCs w:val="21"/>
                <w:lang w:eastAsia="zh-Hans"/>
              </w:rPr>
              <w:t>9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.</w:t>
            </w:r>
            <w:r w:rsidR="003E069F">
              <w:rPr>
                <w:rFonts w:ascii="Arial" w:hAnsi="Arial" w:cs="Arial"/>
                <w:color w:val="333333"/>
                <w:szCs w:val="21"/>
                <w:lang w:eastAsia="zh-Hans"/>
              </w:rPr>
              <w:t>222</w:t>
            </w:r>
          </w:p>
        </w:tc>
        <w:tc>
          <w:tcPr>
            <w:tcW w:w="2835" w:type="dxa"/>
            <w:vMerge w:val="restart"/>
          </w:tcPr>
          <w:p w:rsidR="008C2679" w:rsidRPr="006722B4" w:rsidRDefault="00C21747" w:rsidP="00075473">
            <w:pPr>
              <w:rPr>
                <w:rFonts w:ascii="Times New Roman" w:hAnsi="Times New Roman"/>
              </w:rPr>
            </w:pPr>
            <w:hyperlink r:id="rId15" w:history="1">
              <w:r w:rsidR="008C2679" w:rsidRPr="006722B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软件发布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/NETCA_CRYPTO/current/winX64/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设备驱动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/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飞天</w:t>
              </w:r>
              <w:r w:rsidR="008C2679" w:rsidRPr="006722B4">
                <w:rPr>
                  <w:rStyle w:val="af2"/>
                  <w:rFonts w:ascii="Times New Roman" w:hAnsi="Times New Roman"/>
                </w:rPr>
                <w:t>3003</w:t>
              </w:r>
            </w:hyperlink>
          </w:p>
          <w:p w:rsidR="008C2679" w:rsidRPr="006722B4" w:rsidRDefault="008C2679" w:rsidP="00075473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 w:val="restart"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“{pf}\NETCA\NETCA_Devices\”</w:t>
            </w:r>
          </w:p>
        </w:tc>
      </w:tr>
      <w:tr w:rsidR="008C2679" w:rsidRPr="006722B4" w:rsidTr="00C571C2">
        <w:tc>
          <w:tcPr>
            <w:tcW w:w="1134" w:type="dxa"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检测文件</w:t>
            </w:r>
          </w:p>
        </w:tc>
        <w:tc>
          <w:tcPr>
            <w:tcW w:w="1701" w:type="dxa"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Epass3003Prov.dll_device.ini</w:t>
            </w:r>
          </w:p>
        </w:tc>
        <w:tc>
          <w:tcPr>
            <w:tcW w:w="1134" w:type="dxa"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35" w:type="dxa"/>
            <w:vMerge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/>
          </w:tcPr>
          <w:p w:rsidR="008C2679" w:rsidRPr="006722B4" w:rsidRDefault="008C2679" w:rsidP="00075473">
            <w:pPr>
              <w:rPr>
                <w:rFonts w:ascii="Times New Roman" w:hAnsi="Times New Roman"/>
              </w:rPr>
            </w:pPr>
          </w:p>
        </w:tc>
      </w:tr>
      <w:tr w:rsidR="0004705B" w:rsidRPr="006722B4" w:rsidTr="00956BD0">
        <w:trPr>
          <w:trHeight w:val="1280"/>
        </w:trPr>
        <w:tc>
          <w:tcPr>
            <w:tcW w:w="1134" w:type="dxa"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注册表</w:t>
            </w:r>
          </w:p>
        </w:tc>
        <w:tc>
          <w:tcPr>
            <w:tcW w:w="1701" w:type="dxa"/>
          </w:tcPr>
          <w:p w:rsidR="008E5597" w:rsidRPr="006722B4" w:rsidRDefault="001432C8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NETCAKeyFT3_64.reg</w:t>
            </w:r>
          </w:p>
        </w:tc>
        <w:tc>
          <w:tcPr>
            <w:tcW w:w="1134" w:type="dxa"/>
          </w:tcPr>
          <w:p w:rsidR="008E5597" w:rsidRPr="006722B4" w:rsidRDefault="009164A8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35" w:type="dxa"/>
            <w:vMerge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8E5597" w:rsidRPr="006722B4" w:rsidRDefault="008E5597" w:rsidP="00075473">
            <w:pPr>
              <w:rPr>
                <w:rFonts w:ascii="Times New Roman" w:hAnsi="Times New Roman"/>
              </w:rPr>
            </w:pPr>
          </w:p>
        </w:tc>
      </w:tr>
      <w:tr w:rsidR="00513370" w:rsidRPr="006722B4" w:rsidTr="00956BD0">
        <w:tc>
          <w:tcPr>
            <w:tcW w:w="1134" w:type="dxa"/>
          </w:tcPr>
          <w:p w:rsidR="00513370" w:rsidRPr="006722B4" w:rsidRDefault="00513370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驱动文件</w:t>
            </w:r>
          </w:p>
        </w:tc>
        <w:tc>
          <w:tcPr>
            <w:tcW w:w="1701" w:type="dxa"/>
          </w:tcPr>
          <w:p w:rsidR="00513370" w:rsidRPr="006722B4" w:rsidRDefault="008757DD" w:rsidP="009569E1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WZTCsp11_300</w:t>
            </w:r>
            <w:r w:rsidRPr="006722B4">
              <w:rPr>
                <w:rFonts w:ascii="Times New Roman" w:hAnsi="Times New Roman"/>
              </w:rPr>
              <w:lastRenderedPageBreak/>
              <w:t>3</w:t>
            </w:r>
            <w:r>
              <w:rPr>
                <w:rFonts w:ascii="Times New Roman" w:hAnsi="Times New Roman"/>
              </w:rPr>
              <w:t>_GX</w:t>
            </w:r>
            <w:r w:rsidR="00513370" w:rsidRPr="002B7AFF">
              <w:rPr>
                <w:rFonts w:ascii="Times New Roman" w:hAnsi="Times New Roman"/>
              </w:rPr>
              <w:t>.dll</w:t>
            </w:r>
          </w:p>
        </w:tc>
        <w:tc>
          <w:tcPr>
            <w:tcW w:w="1134" w:type="dxa"/>
          </w:tcPr>
          <w:p w:rsidR="00513370" w:rsidRPr="006722B4" w:rsidRDefault="00513370" w:rsidP="00075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1.0.1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.10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2835" w:type="dxa"/>
          </w:tcPr>
          <w:p w:rsidR="00513370" w:rsidRPr="006722B4" w:rsidRDefault="00AA56E1" w:rsidP="00075473">
            <w:pPr>
              <w:rPr>
                <w:rFonts w:ascii="Times New Roman" w:hAnsi="Times New Roman"/>
              </w:rPr>
            </w:pPr>
            <w:r w:rsidRPr="00AA56E1">
              <w:rPr>
                <w:rFonts w:ascii="Times New Roman" w:hAnsi="Times New Roman"/>
              </w:rPr>
              <w:lastRenderedPageBreak/>
              <w:t>http://192.168.0.11:8081/svn/r</w:t>
            </w:r>
            <w:r w:rsidRPr="00AA56E1">
              <w:rPr>
                <w:rFonts w:ascii="Times New Roman" w:hAnsi="Times New Roman"/>
              </w:rPr>
              <w:lastRenderedPageBreak/>
              <w:t>drelease/</w:t>
            </w:r>
            <w:r w:rsidRPr="00AA56E1">
              <w:rPr>
                <w:rFonts w:ascii="Times New Roman" w:hAnsi="Times New Roman"/>
              </w:rPr>
              <w:t>软件发布</w:t>
            </w:r>
            <w:r w:rsidRPr="00AA56E1">
              <w:rPr>
                <w:rFonts w:ascii="Times New Roman" w:hAnsi="Times New Roman"/>
              </w:rPr>
              <w:t>/</w:t>
            </w:r>
            <w:r w:rsidRPr="00AA56E1">
              <w:rPr>
                <w:rFonts w:ascii="Times New Roman" w:hAnsi="Times New Roman"/>
              </w:rPr>
              <w:t>证书介质</w:t>
            </w:r>
            <w:r w:rsidRPr="00AA56E1">
              <w:rPr>
                <w:rFonts w:ascii="Times New Roman" w:hAnsi="Times New Roman"/>
              </w:rPr>
              <w:t>/</w:t>
            </w:r>
            <w:r w:rsidRPr="00AA56E1">
              <w:rPr>
                <w:rFonts w:ascii="Times New Roman" w:hAnsi="Times New Roman"/>
              </w:rPr>
              <w:t>驱动及开发包</w:t>
            </w:r>
            <w:r w:rsidRPr="00AA56E1">
              <w:rPr>
                <w:rFonts w:ascii="Times New Roman" w:hAnsi="Times New Roman"/>
              </w:rPr>
              <w:t>/</w:t>
            </w:r>
            <w:r w:rsidRPr="00AA56E1">
              <w:rPr>
                <w:rFonts w:ascii="Times New Roman" w:hAnsi="Times New Roman"/>
              </w:rPr>
              <w:t>飞天</w:t>
            </w:r>
            <w:r w:rsidRPr="00AA56E1">
              <w:rPr>
                <w:rFonts w:ascii="Times New Roman" w:hAnsi="Times New Roman"/>
              </w:rPr>
              <w:t>/</w:t>
            </w:r>
            <w:r w:rsidRPr="00AA56E1">
              <w:rPr>
                <w:rFonts w:ascii="Times New Roman" w:hAnsi="Times New Roman"/>
              </w:rPr>
              <w:t>广西</w:t>
            </w:r>
            <w:r w:rsidRPr="00AA56E1">
              <w:rPr>
                <w:rFonts w:ascii="Times New Roman" w:hAnsi="Times New Roman"/>
              </w:rPr>
              <w:t>CA3003/64</w:t>
            </w:r>
            <w:r w:rsidRPr="00AA56E1">
              <w:rPr>
                <w:rFonts w:ascii="Times New Roman" w:hAnsi="Times New Roman"/>
              </w:rPr>
              <w:t>位</w:t>
            </w:r>
          </w:p>
        </w:tc>
        <w:tc>
          <w:tcPr>
            <w:tcW w:w="2835" w:type="dxa"/>
            <w:vMerge w:val="restart"/>
          </w:tcPr>
          <w:p w:rsidR="00513370" w:rsidRPr="006722B4" w:rsidRDefault="00513370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lastRenderedPageBreak/>
              <w:t>{sys}</w:t>
            </w:r>
          </w:p>
          <w:p w:rsidR="00513370" w:rsidRPr="006722B4" w:rsidRDefault="00513370" w:rsidP="00075473">
            <w:pPr>
              <w:rPr>
                <w:rFonts w:ascii="Times New Roman" w:hAnsi="Times New Roman"/>
              </w:rPr>
            </w:pPr>
          </w:p>
        </w:tc>
      </w:tr>
      <w:tr w:rsidR="00513370" w:rsidRPr="006722B4" w:rsidTr="00956BD0">
        <w:tc>
          <w:tcPr>
            <w:tcW w:w="1134" w:type="dxa"/>
          </w:tcPr>
          <w:p w:rsidR="00513370" w:rsidRPr="006722B4" w:rsidRDefault="00513370" w:rsidP="00075473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13370" w:rsidRPr="006722B4" w:rsidRDefault="00513370" w:rsidP="009569E1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WZTCsp11_3003.DLL</w:t>
            </w:r>
          </w:p>
          <w:p w:rsidR="00513370" w:rsidRPr="006722B4" w:rsidRDefault="00513370" w:rsidP="00075473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513370" w:rsidRDefault="00513370" w:rsidP="009569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1.0.1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.10</w:t>
            </w: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835" w:type="dxa"/>
            <w:vMerge w:val="restart"/>
          </w:tcPr>
          <w:p w:rsidR="00513370" w:rsidRDefault="00C21747" w:rsidP="00075473">
            <w:hyperlink r:id="rId16" w:history="1">
              <w:r w:rsidR="00513370" w:rsidRPr="006722B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软件发布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/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证书介质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/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驱动及开发包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/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飞天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/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飞天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3003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无界面统一安装包打包说明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20111101/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飞天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3003_files_64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位系统</w:t>
              </w:r>
              <w:r w:rsidR="00513370" w:rsidRPr="006722B4">
                <w:rPr>
                  <w:rStyle w:val="af2"/>
                  <w:rFonts w:ascii="Times New Roman" w:hAnsi="Times New Roman"/>
                </w:rPr>
                <w:t>/system32</w:t>
              </w:r>
            </w:hyperlink>
          </w:p>
        </w:tc>
        <w:tc>
          <w:tcPr>
            <w:tcW w:w="2835" w:type="dxa"/>
            <w:vMerge/>
          </w:tcPr>
          <w:p w:rsidR="00513370" w:rsidRPr="006722B4" w:rsidRDefault="00513370" w:rsidP="00075473">
            <w:pPr>
              <w:rPr>
                <w:rFonts w:ascii="Times New Roman" w:hAnsi="Times New Roman"/>
              </w:rPr>
            </w:pPr>
          </w:p>
        </w:tc>
      </w:tr>
      <w:tr w:rsidR="00DB639D" w:rsidRPr="006722B4" w:rsidTr="00956BD0">
        <w:tc>
          <w:tcPr>
            <w:tcW w:w="1134" w:type="dxa"/>
          </w:tcPr>
          <w:p w:rsidR="00DB639D" w:rsidRPr="006722B4" w:rsidRDefault="00DB639D" w:rsidP="00075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驱动检测文件</w:t>
            </w:r>
          </w:p>
        </w:tc>
        <w:tc>
          <w:tcPr>
            <w:tcW w:w="1701" w:type="dxa"/>
          </w:tcPr>
          <w:p w:rsidR="00DB639D" w:rsidRPr="006722B4" w:rsidRDefault="00DB639D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Epass3003Prov.dll</w:t>
            </w:r>
            <w:r w:rsidRPr="00164BA6">
              <w:rPr>
                <w:rFonts w:ascii="Times New Roman" w:hAnsi="Times New Roman"/>
              </w:rPr>
              <w:t>_driver.ini</w:t>
            </w:r>
          </w:p>
        </w:tc>
        <w:tc>
          <w:tcPr>
            <w:tcW w:w="1134" w:type="dxa"/>
          </w:tcPr>
          <w:p w:rsidR="00DB639D" w:rsidRPr="006722B4" w:rsidRDefault="00DB639D" w:rsidP="00075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Lastest</w:t>
            </w:r>
          </w:p>
        </w:tc>
        <w:tc>
          <w:tcPr>
            <w:tcW w:w="2835" w:type="dxa"/>
            <w:vMerge/>
          </w:tcPr>
          <w:p w:rsidR="00DB639D" w:rsidRDefault="00DB639D" w:rsidP="00075473"/>
        </w:tc>
        <w:tc>
          <w:tcPr>
            <w:tcW w:w="2835" w:type="dxa"/>
          </w:tcPr>
          <w:p w:rsidR="00DB639D" w:rsidRPr="006722B4" w:rsidRDefault="00DB639D" w:rsidP="0007547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“{pf}\NETCA\NETCA_Devices\”</w:t>
            </w:r>
          </w:p>
        </w:tc>
      </w:tr>
    </w:tbl>
    <w:p w:rsidR="00D75022" w:rsidRPr="006722B4" w:rsidRDefault="00D75022" w:rsidP="00D75022">
      <w:pPr>
        <w:rPr>
          <w:rFonts w:ascii="Times New Roman" w:hAnsi="Times New Roman"/>
        </w:rPr>
      </w:pPr>
    </w:p>
    <w:p w:rsidR="002F30BD" w:rsidRPr="006722B4" w:rsidDel="00055566" w:rsidRDefault="002F30BD" w:rsidP="00CD58D2">
      <w:pPr>
        <w:pStyle w:val="3"/>
      </w:pPr>
      <w:r w:rsidRPr="006722B4" w:rsidDel="00055566">
        <w:t>文鼎创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276"/>
        <w:gridCol w:w="2551"/>
        <w:gridCol w:w="2835"/>
      </w:tblGrid>
      <w:tr w:rsidR="0004705B" w:rsidRPr="006722B4" w:rsidDel="00055566" w:rsidTr="00F83D18">
        <w:tc>
          <w:tcPr>
            <w:tcW w:w="1134" w:type="dxa"/>
          </w:tcPr>
          <w:p w:rsidR="005E0F9C" w:rsidRPr="006722B4" w:rsidDel="00055566" w:rsidRDefault="005E0F9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文件类别</w:t>
            </w:r>
          </w:p>
        </w:tc>
        <w:tc>
          <w:tcPr>
            <w:tcW w:w="1843" w:type="dxa"/>
          </w:tcPr>
          <w:p w:rsidR="005E0F9C" w:rsidRPr="006722B4" w:rsidDel="00055566" w:rsidRDefault="005E0F9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5E0F9C" w:rsidRPr="006722B4" w:rsidDel="00055566" w:rsidRDefault="005E0F9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版本</w:t>
            </w:r>
          </w:p>
        </w:tc>
        <w:tc>
          <w:tcPr>
            <w:tcW w:w="2551" w:type="dxa"/>
          </w:tcPr>
          <w:p w:rsidR="005E0F9C" w:rsidRPr="006722B4" w:rsidDel="00055566" w:rsidRDefault="005E0F9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路径</w:t>
            </w:r>
          </w:p>
        </w:tc>
        <w:tc>
          <w:tcPr>
            <w:tcW w:w="2835" w:type="dxa"/>
          </w:tcPr>
          <w:p w:rsidR="005E0F9C" w:rsidRPr="006722B4" w:rsidDel="00055566" w:rsidRDefault="005E0F9C" w:rsidP="009A6038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说明</w:t>
            </w:r>
            <w:r w:rsidRPr="006722B4" w:rsidDel="00055566">
              <w:rPr>
                <w:rFonts w:ascii="Times New Roman" w:hAnsi="Times New Roman"/>
              </w:rPr>
              <w:t>/</w:t>
            </w:r>
            <w:r w:rsidRPr="006722B4" w:rsidDel="00055566">
              <w:rPr>
                <w:rFonts w:ascii="Times New Roman" w:hAnsi="Times New Roman"/>
              </w:rPr>
              <w:t>打包路径</w:t>
            </w:r>
          </w:p>
        </w:tc>
      </w:tr>
      <w:tr w:rsidR="008C2679" w:rsidRPr="006722B4" w:rsidDel="00055566" w:rsidTr="00F83D18">
        <w:trPr>
          <w:trHeight w:val="558"/>
        </w:trPr>
        <w:tc>
          <w:tcPr>
            <w:tcW w:w="1134" w:type="dxa"/>
          </w:tcPr>
          <w:p w:rsidR="008C2679" w:rsidRPr="006722B4" w:rsidDel="00055566" w:rsidRDefault="008C2679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设备</w:t>
            </w:r>
            <w:r w:rsidRPr="006722B4" w:rsidDel="00055566">
              <w:rPr>
                <w:rFonts w:ascii="Times New Roman" w:hAnsi="Times New Roman"/>
              </w:rPr>
              <w:t>DLL</w:t>
            </w:r>
          </w:p>
        </w:tc>
        <w:tc>
          <w:tcPr>
            <w:tcW w:w="1843" w:type="dxa"/>
          </w:tcPr>
          <w:p w:rsidR="008C2679" w:rsidRPr="006722B4" w:rsidDel="00055566" w:rsidRDefault="008C2679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ESKeyProv.dll</w:t>
            </w:r>
          </w:p>
        </w:tc>
        <w:tc>
          <w:tcPr>
            <w:tcW w:w="1276" w:type="dxa"/>
          </w:tcPr>
          <w:p w:rsidR="008C2679" w:rsidRPr="006722B4" w:rsidDel="00055566" w:rsidRDefault="00C96306" w:rsidP="00B8594D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C96306">
              <w:rPr>
                <w:rFonts w:ascii="Times New Roman" w:hAnsi="Times New Roman"/>
              </w:rPr>
              <w:t>2.2.20.1014</w:t>
            </w:r>
          </w:p>
        </w:tc>
        <w:tc>
          <w:tcPr>
            <w:tcW w:w="2551" w:type="dxa"/>
            <w:vMerge w:val="restart"/>
          </w:tcPr>
          <w:p w:rsidR="008C2679" w:rsidRPr="006722B4" w:rsidDel="00055566" w:rsidRDefault="00C21747" w:rsidP="00625E0E">
            <w:pPr>
              <w:rPr>
                <w:rFonts w:ascii="Times New Roman" w:hAnsi="Times New Roman"/>
              </w:rPr>
            </w:pPr>
            <w:hyperlink r:id="rId17" w:history="1">
              <w:r w:rsidR="008C2679" w:rsidRPr="006722B4" w:rsidDel="00055566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8C2679" w:rsidRPr="006722B4" w:rsidDel="00055566">
                <w:rPr>
                  <w:rStyle w:val="af2"/>
                  <w:rFonts w:ascii="Times New Roman" w:hAnsi="Times New Roman"/>
                </w:rPr>
                <w:t>软件发布</w:t>
              </w:r>
              <w:r w:rsidR="008C2679" w:rsidRPr="006722B4" w:rsidDel="00055566">
                <w:rPr>
                  <w:rStyle w:val="af2"/>
                  <w:rFonts w:ascii="Times New Roman" w:hAnsi="Times New Roman"/>
                </w:rPr>
                <w:t>/NETCA_CRYPTO/current/winX64/</w:t>
              </w:r>
              <w:r w:rsidR="008C2679" w:rsidRPr="006722B4" w:rsidDel="00055566">
                <w:rPr>
                  <w:rStyle w:val="af2"/>
                  <w:rFonts w:ascii="Times New Roman" w:hAnsi="Times New Roman"/>
                </w:rPr>
                <w:t>设备驱动</w:t>
              </w:r>
              <w:r w:rsidR="008C2679" w:rsidRPr="006722B4" w:rsidDel="00055566">
                <w:rPr>
                  <w:rStyle w:val="af2"/>
                  <w:rFonts w:ascii="Times New Roman" w:hAnsi="Times New Roman"/>
                </w:rPr>
                <w:t>/</w:t>
              </w:r>
              <w:r w:rsidR="008C2679" w:rsidRPr="006722B4" w:rsidDel="00055566">
                <w:rPr>
                  <w:rStyle w:val="af2"/>
                  <w:rFonts w:ascii="Times New Roman" w:hAnsi="Times New Roman"/>
                </w:rPr>
                <w:t>文鼎创</w:t>
              </w:r>
            </w:hyperlink>
            <w:r w:rsidR="008C2679" w:rsidRPr="006722B4" w:rsidDel="0005556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5" w:type="dxa"/>
            <w:vMerge w:val="restart"/>
          </w:tcPr>
          <w:p w:rsidR="008C2679" w:rsidRPr="006722B4" w:rsidDel="00055566" w:rsidRDefault="008C2679" w:rsidP="00B73C6F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  <w:szCs w:val="21"/>
              </w:rPr>
              <w:t>“{pf}\NETCA\NETCA_Devices\”</w:t>
            </w:r>
          </w:p>
        </w:tc>
      </w:tr>
      <w:tr w:rsidR="008C2679" w:rsidRPr="006722B4" w:rsidDel="00055566" w:rsidTr="00F83D18">
        <w:tc>
          <w:tcPr>
            <w:tcW w:w="1134" w:type="dxa"/>
          </w:tcPr>
          <w:p w:rsidR="008C2679" w:rsidRPr="006722B4" w:rsidDel="00055566" w:rsidRDefault="008C2679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检测文件</w:t>
            </w:r>
          </w:p>
        </w:tc>
        <w:tc>
          <w:tcPr>
            <w:tcW w:w="1843" w:type="dxa"/>
          </w:tcPr>
          <w:p w:rsidR="008C2679" w:rsidRPr="006722B4" w:rsidDel="00055566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ESKeyProv.dll_device.ini</w:t>
            </w:r>
          </w:p>
        </w:tc>
        <w:tc>
          <w:tcPr>
            <w:tcW w:w="1276" w:type="dxa"/>
          </w:tcPr>
          <w:p w:rsidR="008C2679" w:rsidRPr="006722B4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/>
          </w:tcPr>
          <w:p w:rsidR="008C2679" w:rsidRPr="006722B4" w:rsidRDefault="008C2679" w:rsidP="00625E0E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/>
          </w:tcPr>
          <w:p w:rsidR="008C2679" w:rsidRPr="006722B4" w:rsidDel="00055566" w:rsidRDefault="008C2679" w:rsidP="00B73C6F">
            <w:pPr>
              <w:rPr>
                <w:rFonts w:ascii="Times New Roman" w:hAnsi="Times New Roman"/>
                <w:szCs w:val="21"/>
              </w:rPr>
            </w:pPr>
          </w:p>
        </w:tc>
      </w:tr>
      <w:tr w:rsidR="0004705B" w:rsidRPr="006722B4" w:rsidDel="00055566" w:rsidTr="00F83D18">
        <w:trPr>
          <w:trHeight w:val="1030"/>
        </w:trPr>
        <w:tc>
          <w:tcPr>
            <w:tcW w:w="1134" w:type="dxa"/>
          </w:tcPr>
          <w:p w:rsidR="00C54729" w:rsidRPr="006722B4" w:rsidDel="00055566" w:rsidRDefault="00C54729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注册表</w:t>
            </w:r>
          </w:p>
        </w:tc>
        <w:tc>
          <w:tcPr>
            <w:tcW w:w="1843" w:type="dxa"/>
          </w:tcPr>
          <w:p w:rsidR="00C54729" w:rsidRPr="006722B4" w:rsidDel="00055566" w:rsidRDefault="00C54729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1276" w:type="dxa"/>
          </w:tcPr>
          <w:p w:rsidR="00C54729" w:rsidRPr="006722B4" w:rsidDel="00055566" w:rsidRDefault="009164A8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/>
          </w:tcPr>
          <w:p w:rsidR="00C54729" w:rsidRPr="006722B4" w:rsidDel="00055566" w:rsidRDefault="00C54729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C54729" w:rsidRPr="006722B4" w:rsidDel="00055566" w:rsidRDefault="00C54729" w:rsidP="00D5603D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设备</w:t>
            </w:r>
            <w:r w:rsidRPr="006722B4" w:rsidDel="00055566">
              <w:rPr>
                <w:rFonts w:ascii="Times New Roman" w:hAnsi="Times New Roman"/>
              </w:rPr>
              <w:t>DLL</w:t>
            </w:r>
            <w:r w:rsidRPr="006722B4" w:rsidDel="00055566">
              <w:rPr>
                <w:rFonts w:ascii="Times New Roman" w:hAnsi="Times New Roman"/>
              </w:rPr>
              <w:t>注册表</w:t>
            </w:r>
          </w:p>
          <w:p w:rsidR="00C54729" w:rsidRPr="006722B4" w:rsidDel="00055566" w:rsidRDefault="00C54729" w:rsidP="00D5603D">
            <w:pPr>
              <w:rPr>
                <w:rFonts w:ascii="Times New Roman" w:hAnsi="Times New Roman"/>
              </w:rPr>
            </w:pPr>
          </w:p>
        </w:tc>
      </w:tr>
      <w:tr w:rsidR="00B8594D" w:rsidRPr="006722B4" w:rsidDel="00055566" w:rsidTr="00BD624B">
        <w:trPr>
          <w:trHeight w:val="264"/>
        </w:trPr>
        <w:tc>
          <w:tcPr>
            <w:tcW w:w="1134" w:type="dxa"/>
            <w:vMerge w:val="restart"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驱动文件</w:t>
            </w:r>
          </w:p>
        </w:tc>
        <w:tc>
          <w:tcPr>
            <w:tcW w:w="1843" w:type="dxa"/>
          </w:tcPr>
          <w:p w:rsidR="00B8594D" w:rsidRPr="006722B4" w:rsidDel="00055566" w:rsidRDefault="00B8594D" w:rsidP="00F83D18">
            <w:r w:rsidRPr="006722B4" w:rsidDel="00055566">
              <w:rPr>
                <w:rFonts w:ascii="Times New Roman" w:hAnsi="Times New Roman"/>
              </w:rPr>
              <w:t>SJK1217CFG.bin</w:t>
            </w:r>
          </w:p>
        </w:tc>
        <w:tc>
          <w:tcPr>
            <w:tcW w:w="1276" w:type="dxa"/>
          </w:tcPr>
          <w:p w:rsidR="00B8594D" w:rsidRPr="006722B4" w:rsidDel="00055566" w:rsidRDefault="00B8594D" w:rsidP="004E22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 w:val="restart"/>
          </w:tcPr>
          <w:p w:rsidR="00B8594D" w:rsidRDefault="00B8594D" w:rsidP="00E921BB">
            <w:pPr>
              <w:pStyle w:val="af1"/>
              <w:ind w:firstLineChars="0" w:firstLine="0"/>
            </w:pPr>
            <w:r w:rsidRPr="0085231B">
              <w:t>http://192.168.0.11:8081/svn/rdrelease/软件发布/证书介质/驱动及开发包/深圳文鼎创/网证通自定义打包-V1.19/64位系统/system32</w:t>
            </w:r>
          </w:p>
          <w:p w:rsidR="00B8594D" w:rsidRPr="006722B4" w:rsidDel="00055566" w:rsidRDefault="00B8594D" w:rsidP="00F25E1A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 w:val="restart"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  <w:szCs w:val="21"/>
              </w:rPr>
              <w:t>{sys}</w:t>
            </w:r>
          </w:p>
          <w:p w:rsidR="00B8594D" w:rsidRPr="006722B4" w:rsidDel="00055566" w:rsidRDefault="00B8594D" w:rsidP="009A6038">
            <w:pPr>
              <w:rPr>
                <w:rFonts w:ascii="Times New Roman" w:hAnsi="Times New Roman"/>
              </w:rPr>
            </w:pPr>
          </w:p>
        </w:tc>
      </w:tr>
      <w:tr w:rsidR="00B8594D" w:rsidRPr="006722B4" w:rsidDel="00055566" w:rsidTr="00BD624B">
        <w:trPr>
          <w:trHeight w:val="403"/>
        </w:trPr>
        <w:tc>
          <w:tcPr>
            <w:tcW w:w="1134" w:type="dxa"/>
            <w:vMerge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8594D" w:rsidRPr="006722B4" w:rsidDel="00055566" w:rsidRDefault="00B8594D" w:rsidP="009A730B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SJK1217API.dll</w:t>
            </w:r>
          </w:p>
        </w:tc>
        <w:tc>
          <w:tcPr>
            <w:tcW w:w="1276" w:type="dxa"/>
          </w:tcPr>
          <w:p w:rsidR="00B8594D" w:rsidRPr="006722B4" w:rsidRDefault="00B8594D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F1DD0">
              <w:rPr>
                <w:rFonts w:ascii="Times New Roman" w:hAnsi="Times New Roman"/>
              </w:rPr>
              <w:t>3</w:t>
            </w:r>
          </w:p>
        </w:tc>
        <w:tc>
          <w:tcPr>
            <w:tcW w:w="2551" w:type="dxa"/>
            <w:vMerge/>
          </w:tcPr>
          <w:p w:rsidR="00B8594D" w:rsidRPr="00F25E1A" w:rsidRDefault="00B8594D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  <w:vMerge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  <w:szCs w:val="21"/>
              </w:rPr>
            </w:pPr>
          </w:p>
        </w:tc>
      </w:tr>
      <w:tr w:rsidR="00B8594D" w:rsidRPr="006722B4" w:rsidDel="00055566" w:rsidTr="00BD624B">
        <w:trPr>
          <w:trHeight w:val="403"/>
        </w:trPr>
        <w:tc>
          <w:tcPr>
            <w:tcW w:w="1134" w:type="dxa"/>
            <w:vMerge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8594D" w:rsidRPr="006722B4" w:rsidDel="00055566" w:rsidRDefault="00B8594D" w:rsidP="009A730B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SJK1217CSP.dll</w:t>
            </w:r>
          </w:p>
        </w:tc>
        <w:tc>
          <w:tcPr>
            <w:tcW w:w="1276" w:type="dxa"/>
          </w:tcPr>
          <w:p w:rsidR="00B8594D" w:rsidRPr="006722B4" w:rsidRDefault="00B8594D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F1DD0">
              <w:rPr>
                <w:rFonts w:ascii="Times New Roman" w:hAnsi="Times New Roman"/>
              </w:rPr>
              <w:t>3</w:t>
            </w:r>
          </w:p>
        </w:tc>
        <w:tc>
          <w:tcPr>
            <w:tcW w:w="2551" w:type="dxa"/>
            <w:vMerge/>
          </w:tcPr>
          <w:p w:rsidR="00B8594D" w:rsidRPr="00F25E1A" w:rsidRDefault="00B8594D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  <w:vMerge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  <w:szCs w:val="21"/>
              </w:rPr>
            </w:pPr>
          </w:p>
        </w:tc>
      </w:tr>
      <w:tr w:rsidR="00B8594D" w:rsidRPr="006722B4" w:rsidDel="00055566" w:rsidTr="00BD624B">
        <w:trPr>
          <w:trHeight w:val="403"/>
        </w:trPr>
        <w:tc>
          <w:tcPr>
            <w:tcW w:w="1134" w:type="dxa"/>
            <w:vMerge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8594D" w:rsidRPr="006722B4" w:rsidDel="00055566" w:rsidRDefault="00B8594D" w:rsidP="009A730B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SJK1217CSPSi.dll</w:t>
            </w:r>
          </w:p>
        </w:tc>
        <w:tc>
          <w:tcPr>
            <w:tcW w:w="1276" w:type="dxa"/>
          </w:tcPr>
          <w:p w:rsidR="00B8594D" w:rsidRPr="006722B4" w:rsidRDefault="00B8594D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1.0.0.7</w:t>
            </w:r>
          </w:p>
        </w:tc>
        <w:tc>
          <w:tcPr>
            <w:tcW w:w="2551" w:type="dxa"/>
            <w:vMerge/>
          </w:tcPr>
          <w:p w:rsidR="00B8594D" w:rsidRPr="00F25E1A" w:rsidRDefault="00B8594D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  <w:vMerge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  <w:szCs w:val="21"/>
              </w:rPr>
            </w:pPr>
          </w:p>
        </w:tc>
      </w:tr>
      <w:tr w:rsidR="00B8594D" w:rsidRPr="006722B4" w:rsidDel="00055566" w:rsidTr="00BD624B">
        <w:trPr>
          <w:trHeight w:val="403"/>
        </w:trPr>
        <w:tc>
          <w:tcPr>
            <w:tcW w:w="1134" w:type="dxa"/>
            <w:vMerge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8594D" w:rsidRPr="006722B4" w:rsidDel="00055566" w:rsidRDefault="00B8594D" w:rsidP="00F83D1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SJK1217Drv00.dll</w:t>
            </w:r>
          </w:p>
        </w:tc>
        <w:tc>
          <w:tcPr>
            <w:tcW w:w="1276" w:type="dxa"/>
          </w:tcPr>
          <w:p w:rsidR="00B8594D" w:rsidRPr="006722B4" w:rsidRDefault="00B8594D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F1DD0">
              <w:rPr>
                <w:rFonts w:ascii="Times New Roman" w:hAnsi="Times New Roman"/>
              </w:rPr>
              <w:t>3</w:t>
            </w:r>
          </w:p>
        </w:tc>
        <w:tc>
          <w:tcPr>
            <w:tcW w:w="2551" w:type="dxa"/>
            <w:vMerge/>
          </w:tcPr>
          <w:p w:rsidR="00B8594D" w:rsidRPr="00F25E1A" w:rsidRDefault="00B8594D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  <w:vMerge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  <w:szCs w:val="21"/>
              </w:rPr>
            </w:pPr>
          </w:p>
        </w:tc>
      </w:tr>
      <w:tr w:rsidR="00B8594D" w:rsidRPr="006722B4" w:rsidDel="00055566" w:rsidTr="00BD624B">
        <w:trPr>
          <w:trHeight w:val="403"/>
        </w:trPr>
        <w:tc>
          <w:tcPr>
            <w:tcW w:w="1134" w:type="dxa"/>
            <w:vMerge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8594D" w:rsidRPr="006722B4" w:rsidDel="00055566" w:rsidRDefault="00B8594D" w:rsidP="00F83D1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SJK1217Pkcs.dll</w:t>
            </w:r>
          </w:p>
        </w:tc>
        <w:tc>
          <w:tcPr>
            <w:tcW w:w="1276" w:type="dxa"/>
          </w:tcPr>
          <w:p w:rsidR="00B8594D" w:rsidRPr="006722B4" w:rsidRDefault="00B8594D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F1DD0">
              <w:rPr>
                <w:rFonts w:ascii="Times New Roman" w:hAnsi="Times New Roman"/>
              </w:rPr>
              <w:t>3</w:t>
            </w:r>
          </w:p>
        </w:tc>
        <w:tc>
          <w:tcPr>
            <w:tcW w:w="2551" w:type="dxa"/>
            <w:vMerge/>
          </w:tcPr>
          <w:p w:rsidR="00B8594D" w:rsidRPr="00F25E1A" w:rsidRDefault="00B8594D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  <w:vMerge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  <w:szCs w:val="21"/>
              </w:rPr>
            </w:pPr>
          </w:p>
        </w:tc>
      </w:tr>
      <w:tr w:rsidR="00B8594D" w:rsidRPr="006722B4" w:rsidDel="00055566" w:rsidTr="00BD624B">
        <w:trPr>
          <w:trHeight w:val="403"/>
        </w:trPr>
        <w:tc>
          <w:tcPr>
            <w:tcW w:w="1134" w:type="dxa"/>
            <w:vMerge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8594D" w:rsidRPr="006722B4" w:rsidDel="00055566" w:rsidRDefault="00B8594D" w:rsidP="009A730B">
            <w:pPr>
              <w:rPr>
                <w:rFonts w:ascii="Times New Roman" w:hAnsi="Times New Roman"/>
              </w:rPr>
            </w:pPr>
            <w:r w:rsidRPr="007C6F79">
              <w:rPr>
                <w:rFonts w:ascii="Times New Roman" w:hAnsi="Times New Roman"/>
              </w:rPr>
              <w:t>SJK1217SKF.dll</w:t>
            </w:r>
          </w:p>
        </w:tc>
        <w:tc>
          <w:tcPr>
            <w:tcW w:w="1276" w:type="dxa"/>
          </w:tcPr>
          <w:p w:rsidR="00B8594D" w:rsidRPr="006722B4" w:rsidRDefault="00B8594D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F1DD0">
              <w:rPr>
                <w:rFonts w:ascii="Times New Roman" w:hAnsi="Times New Roman"/>
              </w:rPr>
              <w:t>3</w:t>
            </w:r>
          </w:p>
        </w:tc>
        <w:tc>
          <w:tcPr>
            <w:tcW w:w="2551" w:type="dxa"/>
            <w:vMerge/>
          </w:tcPr>
          <w:p w:rsidR="00B8594D" w:rsidRPr="00F25E1A" w:rsidRDefault="00B8594D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  <w:vMerge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  <w:szCs w:val="21"/>
              </w:rPr>
            </w:pPr>
          </w:p>
        </w:tc>
      </w:tr>
      <w:tr w:rsidR="00B8594D" w:rsidRPr="006722B4" w:rsidDel="00055566" w:rsidTr="0044140B">
        <w:trPr>
          <w:trHeight w:val="403"/>
        </w:trPr>
        <w:tc>
          <w:tcPr>
            <w:tcW w:w="1134" w:type="dxa"/>
            <w:vMerge/>
          </w:tcPr>
          <w:p w:rsidR="00B8594D" w:rsidRPr="006722B4" w:rsidDel="00055566" w:rsidRDefault="00B8594D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8594D" w:rsidRPr="007C6F79" w:rsidRDefault="00B8594D" w:rsidP="009A730B">
            <w:pPr>
              <w:rPr>
                <w:rFonts w:ascii="Times New Roman" w:hAnsi="Times New Roman"/>
              </w:rPr>
            </w:pPr>
            <w:r w:rsidRPr="006065B9">
              <w:rPr>
                <w:rFonts w:ascii="Times New Roman" w:hAnsi="Times New Roman"/>
              </w:rPr>
              <w:t>InitKey_NetCA.dll</w:t>
            </w:r>
          </w:p>
        </w:tc>
        <w:tc>
          <w:tcPr>
            <w:tcW w:w="1276" w:type="dxa"/>
          </w:tcPr>
          <w:p w:rsidR="00B8594D" w:rsidRDefault="00B8594D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1.0.0.1</w:t>
            </w:r>
          </w:p>
        </w:tc>
        <w:tc>
          <w:tcPr>
            <w:tcW w:w="2551" w:type="dxa"/>
            <w:vMerge/>
          </w:tcPr>
          <w:p w:rsidR="00B8594D" w:rsidRPr="00F25E1A" w:rsidRDefault="00B8594D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  <w:vMerge/>
          </w:tcPr>
          <w:p w:rsidR="00B8594D" w:rsidRPr="006722B4" w:rsidDel="00055566" w:rsidRDefault="00B8594D" w:rsidP="009A6038">
            <w:pPr>
              <w:rPr>
                <w:rFonts w:ascii="Times New Roman" w:hAnsi="Times New Roman"/>
                <w:szCs w:val="21"/>
              </w:rPr>
            </w:pPr>
          </w:p>
        </w:tc>
      </w:tr>
      <w:tr w:rsidR="0044140B" w:rsidRPr="006722B4" w:rsidDel="00055566" w:rsidTr="00F83D18">
        <w:tc>
          <w:tcPr>
            <w:tcW w:w="1134" w:type="dxa"/>
          </w:tcPr>
          <w:p w:rsidR="0044140B" w:rsidRPr="006722B4" w:rsidDel="00055566" w:rsidRDefault="0044140B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驱动检测文件</w:t>
            </w:r>
          </w:p>
        </w:tc>
        <w:tc>
          <w:tcPr>
            <w:tcW w:w="1843" w:type="dxa"/>
          </w:tcPr>
          <w:p w:rsidR="0044140B" w:rsidRPr="006722B4" w:rsidDel="00055566" w:rsidRDefault="0044140B" w:rsidP="009A730B">
            <w:pPr>
              <w:rPr>
                <w:rFonts w:ascii="Times New Roman" w:hAnsi="Times New Roman"/>
              </w:rPr>
            </w:pPr>
            <w:r w:rsidRPr="00164BA6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1276" w:type="dxa"/>
          </w:tcPr>
          <w:p w:rsidR="0044140B" w:rsidRPr="006722B4" w:rsidRDefault="0044140B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Lastest</w:t>
            </w:r>
          </w:p>
        </w:tc>
        <w:tc>
          <w:tcPr>
            <w:tcW w:w="2551" w:type="dxa"/>
            <w:vMerge/>
          </w:tcPr>
          <w:p w:rsidR="0044140B" w:rsidRDefault="0044140B" w:rsidP="00E921BB">
            <w:pPr>
              <w:pStyle w:val="af1"/>
              <w:ind w:firstLineChars="0" w:firstLine="0"/>
            </w:pPr>
          </w:p>
        </w:tc>
        <w:tc>
          <w:tcPr>
            <w:tcW w:w="2835" w:type="dxa"/>
          </w:tcPr>
          <w:p w:rsidR="0044140B" w:rsidRPr="006722B4" w:rsidDel="00055566" w:rsidRDefault="0044140B" w:rsidP="009A6038">
            <w:pPr>
              <w:rPr>
                <w:rFonts w:ascii="Times New Roman" w:hAnsi="Times New Roman"/>
                <w:szCs w:val="21"/>
              </w:rPr>
            </w:pPr>
            <w:r w:rsidRPr="006722B4" w:rsidDel="00055566">
              <w:rPr>
                <w:rFonts w:ascii="Times New Roman" w:hAnsi="Times New Roman"/>
                <w:szCs w:val="21"/>
              </w:rPr>
              <w:t>“{pf}\NETCA\NETCA_Devices\”</w:t>
            </w:r>
          </w:p>
        </w:tc>
      </w:tr>
    </w:tbl>
    <w:p w:rsidR="003F4927" w:rsidRPr="006722B4" w:rsidDel="00055566" w:rsidRDefault="003F4927" w:rsidP="002F30BD">
      <w:pPr>
        <w:rPr>
          <w:rFonts w:ascii="Times New Roman" w:hAnsi="Times New Roman"/>
        </w:rPr>
      </w:pPr>
    </w:p>
    <w:p w:rsidR="002F30BD" w:rsidRPr="006722B4" w:rsidRDefault="002F30BD" w:rsidP="00CD58D2">
      <w:pPr>
        <w:pStyle w:val="3"/>
      </w:pPr>
      <w:r w:rsidRPr="006722B4">
        <w:t>海泰</w:t>
      </w:r>
    </w:p>
    <w:tbl>
      <w:tblPr>
        <w:tblStyle w:val="a9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992"/>
        <w:gridCol w:w="2835"/>
        <w:gridCol w:w="2410"/>
        <w:gridCol w:w="1134"/>
      </w:tblGrid>
      <w:tr w:rsidR="0004705B" w:rsidRPr="006722B4" w:rsidTr="00956BD0">
        <w:tc>
          <w:tcPr>
            <w:tcW w:w="1134" w:type="dxa"/>
          </w:tcPr>
          <w:p w:rsidR="0079544C" w:rsidRPr="006722B4" w:rsidRDefault="0079544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文件类别</w:t>
            </w:r>
          </w:p>
        </w:tc>
        <w:tc>
          <w:tcPr>
            <w:tcW w:w="1701" w:type="dxa"/>
          </w:tcPr>
          <w:p w:rsidR="0079544C" w:rsidRPr="006722B4" w:rsidRDefault="0079544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文件名</w:t>
            </w:r>
          </w:p>
        </w:tc>
        <w:tc>
          <w:tcPr>
            <w:tcW w:w="992" w:type="dxa"/>
          </w:tcPr>
          <w:p w:rsidR="0079544C" w:rsidRPr="006722B4" w:rsidRDefault="0079544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</w:t>
            </w:r>
          </w:p>
        </w:tc>
        <w:tc>
          <w:tcPr>
            <w:tcW w:w="2835" w:type="dxa"/>
          </w:tcPr>
          <w:p w:rsidR="0079544C" w:rsidRPr="006722B4" w:rsidRDefault="0079544C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路径</w:t>
            </w:r>
          </w:p>
        </w:tc>
        <w:tc>
          <w:tcPr>
            <w:tcW w:w="2410" w:type="dxa"/>
          </w:tcPr>
          <w:p w:rsidR="0079544C" w:rsidRPr="006722B4" w:rsidRDefault="0079544C" w:rsidP="009A603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说明</w:t>
            </w:r>
            <w:r w:rsidRPr="006722B4">
              <w:rPr>
                <w:rFonts w:ascii="Times New Roman" w:hAnsi="Times New Roman"/>
              </w:rPr>
              <w:t>/</w:t>
            </w:r>
            <w:r w:rsidRPr="006722B4">
              <w:rPr>
                <w:rFonts w:ascii="Times New Roman" w:hAnsi="Times New Roman"/>
              </w:rPr>
              <w:t>打包路径</w:t>
            </w:r>
          </w:p>
        </w:tc>
        <w:tc>
          <w:tcPr>
            <w:tcW w:w="1134" w:type="dxa"/>
          </w:tcPr>
          <w:p w:rsidR="0079544C" w:rsidRPr="006722B4" w:rsidRDefault="0079544C" w:rsidP="009A603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备注</w:t>
            </w:r>
          </w:p>
        </w:tc>
      </w:tr>
      <w:tr w:rsidR="008951C3" w:rsidRPr="006722B4" w:rsidTr="00C571C2">
        <w:tc>
          <w:tcPr>
            <w:tcW w:w="1134" w:type="dxa"/>
          </w:tcPr>
          <w:p w:rsidR="008951C3" w:rsidRPr="006722B4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</w:p>
        </w:tc>
        <w:tc>
          <w:tcPr>
            <w:tcW w:w="1701" w:type="dxa"/>
          </w:tcPr>
          <w:p w:rsidR="008951C3" w:rsidRPr="006722B4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HTEKey.dll</w:t>
            </w:r>
          </w:p>
        </w:tc>
        <w:tc>
          <w:tcPr>
            <w:tcW w:w="992" w:type="dxa"/>
          </w:tcPr>
          <w:p w:rsidR="003C3877" w:rsidRDefault="003C3877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1.2.</w:t>
            </w:r>
            <w:r w:rsidR="00D91260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.1</w:t>
            </w:r>
          </w:p>
          <w:p w:rsidR="008951C3" w:rsidRPr="006722B4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 w:val="restart"/>
          </w:tcPr>
          <w:p w:rsidR="008951C3" w:rsidRPr="006722B4" w:rsidRDefault="00C21747" w:rsidP="0092729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hyperlink r:id="rId18" w:history="1">
              <w:r w:rsidR="008951C3" w:rsidRPr="006722B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8951C3" w:rsidRPr="006722B4">
                <w:rPr>
                  <w:rStyle w:val="af2"/>
                  <w:rFonts w:ascii="Times New Roman" w:hAnsi="Times New Roman"/>
                </w:rPr>
                <w:t>软件发布</w:t>
              </w:r>
              <w:r w:rsidR="008951C3" w:rsidRPr="006722B4">
                <w:rPr>
                  <w:rStyle w:val="af2"/>
                  <w:rFonts w:ascii="Times New Roman" w:hAnsi="Times New Roman"/>
                </w:rPr>
                <w:t>/NETCA_CRYPTO/current/winX64/</w:t>
              </w:r>
              <w:r w:rsidR="008951C3" w:rsidRPr="006722B4">
                <w:rPr>
                  <w:rStyle w:val="af2"/>
                  <w:rFonts w:ascii="Times New Roman" w:hAnsi="Times New Roman"/>
                </w:rPr>
                <w:t>设备驱动</w:t>
              </w:r>
              <w:r w:rsidR="008951C3" w:rsidRPr="006722B4">
                <w:rPr>
                  <w:rStyle w:val="af2"/>
                  <w:rFonts w:ascii="Times New Roman" w:hAnsi="Times New Roman"/>
                </w:rPr>
                <w:t>/</w:t>
              </w:r>
              <w:r w:rsidR="008951C3" w:rsidRPr="006722B4">
                <w:rPr>
                  <w:rStyle w:val="af2"/>
                  <w:rFonts w:ascii="Times New Roman" w:hAnsi="Times New Roman"/>
                </w:rPr>
                <w:t>海泰</w:t>
              </w:r>
            </w:hyperlink>
            <w:r w:rsidR="008951C3" w:rsidRPr="006722B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  <w:vMerge w:val="restart"/>
          </w:tcPr>
          <w:p w:rsidR="008951C3" w:rsidRPr="006722B4" w:rsidRDefault="008951C3" w:rsidP="00B73C6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  <w:szCs w:val="21"/>
              </w:rPr>
              <w:t>“{pf}\NETCA\NETCA_Devices\”</w:t>
            </w:r>
          </w:p>
        </w:tc>
        <w:tc>
          <w:tcPr>
            <w:tcW w:w="1134" w:type="dxa"/>
            <w:vMerge w:val="restart"/>
          </w:tcPr>
          <w:p w:rsidR="008951C3" w:rsidRPr="006722B4" w:rsidRDefault="008951C3" w:rsidP="00B73C6F">
            <w:pPr>
              <w:rPr>
                <w:rFonts w:ascii="Times New Roman" w:hAnsi="Times New Roman"/>
                <w:szCs w:val="21"/>
              </w:rPr>
            </w:pPr>
          </w:p>
        </w:tc>
      </w:tr>
      <w:tr w:rsidR="008951C3" w:rsidRPr="006722B4" w:rsidTr="008951C3">
        <w:tc>
          <w:tcPr>
            <w:tcW w:w="1134" w:type="dxa"/>
          </w:tcPr>
          <w:p w:rsidR="008951C3" w:rsidRPr="006722B4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检测文件</w:t>
            </w:r>
          </w:p>
        </w:tc>
        <w:tc>
          <w:tcPr>
            <w:tcW w:w="1701" w:type="dxa"/>
          </w:tcPr>
          <w:p w:rsidR="008951C3" w:rsidRPr="006722B4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HTEKey.dll_device.ini</w:t>
            </w:r>
          </w:p>
        </w:tc>
        <w:tc>
          <w:tcPr>
            <w:tcW w:w="992" w:type="dxa"/>
          </w:tcPr>
          <w:p w:rsidR="008951C3" w:rsidRPr="006722B4" w:rsidRDefault="008951C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35" w:type="dxa"/>
            <w:vMerge/>
          </w:tcPr>
          <w:p w:rsidR="008951C3" w:rsidRPr="006722B4" w:rsidRDefault="008951C3" w:rsidP="0092729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Merge/>
          </w:tcPr>
          <w:p w:rsidR="008951C3" w:rsidRPr="006722B4" w:rsidRDefault="008951C3" w:rsidP="00B73C6F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vMerge/>
          </w:tcPr>
          <w:p w:rsidR="008951C3" w:rsidRPr="006722B4" w:rsidRDefault="008951C3" w:rsidP="00B73C6F">
            <w:pPr>
              <w:rPr>
                <w:rFonts w:ascii="Times New Roman" w:hAnsi="Times New Roman"/>
                <w:szCs w:val="21"/>
              </w:rPr>
            </w:pPr>
          </w:p>
        </w:tc>
      </w:tr>
      <w:tr w:rsidR="0004705B" w:rsidRPr="006722B4" w:rsidTr="00956BD0">
        <w:trPr>
          <w:trHeight w:val="638"/>
        </w:trPr>
        <w:tc>
          <w:tcPr>
            <w:tcW w:w="1134" w:type="dxa"/>
            <w:vMerge w:val="restart"/>
          </w:tcPr>
          <w:p w:rsidR="0079544C" w:rsidRPr="006722B4" w:rsidRDefault="0079544C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注册表</w:t>
            </w:r>
          </w:p>
        </w:tc>
        <w:tc>
          <w:tcPr>
            <w:tcW w:w="1701" w:type="dxa"/>
          </w:tcPr>
          <w:p w:rsidR="0079544C" w:rsidRPr="006722B4" w:rsidRDefault="001432C8" w:rsidP="008D255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NETCAKeyHT_64.reg</w:t>
            </w:r>
          </w:p>
        </w:tc>
        <w:tc>
          <w:tcPr>
            <w:tcW w:w="992" w:type="dxa"/>
          </w:tcPr>
          <w:p w:rsidR="0079544C" w:rsidRPr="006722B4" w:rsidRDefault="009164A8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35" w:type="dxa"/>
            <w:vMerge/>
          </w:tcPr>
          <w:p w:rsidR="0079544C" w:rsidRPr="006722B4" w:rsidRDefault="0079544C" w:rsidP="0026784C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79544C" w:rsidRPr="006722B4" w:rsidRDefault="0079544C" w:rsidP="009A603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注册表</w:t>
            </w:r>
          </w:p>
          <w:p w:rsidR="0079544C" w:rsidRPr="006722B4" w:rsidRDefault="0079544C" w:rsidP="009A6038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79544C" w:rsidRPr="006722B4" w:rsidRDefault="0079544C" w:rsidP="009A6038">
            <w:pPr>
              <w:rPr>
                <w:rFonts w:ascii="Times New Roman" w:hAnsi="Times New Roman"/>
              </w:rPr>
            </w:pPr>
          </w:p>
        </w:tc>
      </w:tr>
      <w:tr w:rsidR="0004705B" w:rsidRPr="006722B4" w:rsidTr="00956BD0">
        <w:trPr>
          <w:trHeight w:val="628"/>
        </w:trPr>
        <w:tc>
          <w:tcPr>
            <w:tcW w:w="1134" w:type="dxa"/>
            <w:vMerge/>
          </w:tcPr>
          <w:p w:rsidR="0079544C" w:rsidRPr="006722B4" w:rsidRDefault="0079544C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79544C" w:rsidRPr="006722B4" w:rsidRDefault="0079544C" w:rsidP="008D255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64-Win64.reg</w:t>
            </w:r>
          </w:p>
        </w:tc>
        <w:tc>
          <w:tcPr>
            <w:tcW w:w="992" w:type="dxa"/>
          </w:tcPr>
          <w:p w:rsidR="0079544C" w:rsidRPr="006722B4" w:rsidRDefault="009164A8" w:rsidP="009A6038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35" w:type="dxa"/>
          </w:tcPr>
          <w:p w:rsidR="0079544C" w:rsidRPr="006722B4" w:rsidRDefault="00C21747" w:rsidP="008D2555">
            <w:pPr>
              <w:pStyle w:val="af1"/>
              <w:rPr>
                <w:rStyle w:val="af2"/>
                <w:rFonts w:ascii="Times New Roman" w:hAnsi="Times New Roman"/>
                <w:color w:val="auto"/>
              </w:rPr>
            </w:pPr>
            <w:hyperlink r:id="rId19" w:history="1">
              <w:r w:rsidR="0092729E" w:rsidRPr="006722B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软件发布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/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证书介质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/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驱动及开发包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/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海泰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/NETCAKEY_HT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安装包文件</w:t>
              </w:r>
              <w:r w:rsidR="0092729E" w:rsidRPr="006722B4">
                <w:rPr>
                  <w:rStyle w:val="af2"/>
                  <w:rFonts w:ascii="Times New Roman" w:hAnsi="Times New Roman"/>
                </w:rPr>
                <w:t>/NETCA_Win64/64system32/64-Win64.reg</w:t>
              </w:r>
            </w:hyperlink>
          </w:p>
          <w:p w:rsidR="0092729E" w:rsidRPr="006722B4" w:rsidRDefault="0092729E" w:rsidP="008D2555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79544C" w:rsidRPr="006722B4" w:rsidRDefault="0079544C" w:rsidP="009A6038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驱动文件注册表</w:t>
            </w:r>
          </w:p>
        </w:tc>
        <w:tc>
          <w:tcPr>
            <w:tcW w:w="1134" w:type="dxa"/>
          </w:tcPr>
          <w:p w:rsidR="0079544C" w:rsidRPr="006722B4" w:rsidRDefault="0079544C" w:rsidP="009A6038">
            <w:pPr>
              <w:rPr>
                <w:rFonts w:ascii="Times New Roman" w:hAnsi="Times New Roman"/>
                <w:b/>
                <w:color w:val="00B050"/>
              </w:rPr>
            </w:pPr>
            <w:r w:rsidRPr="006722B4">
              <w:rPr>
                <w:rFonts w:ascii="Times New Roman" w:hAnsi="Times New Roman"/>
                <w:b/>
                <w:color w:val="00B050"/>
              </w:rPr>
              <w:t>CRYPTO</w:t>
            </w:r>
            <w:r w:rsidRPr="006722B4">
              <w:rPr>
                <w:rFonts w:ascii="Times New Roman" w:hAnsi="Times New Roman"/>
                <w:b/>
                <w:color w:val="00B050"/>
              </w:rPr>
              <w:t>标准版不需要该注册表，定制版请根据注册表说明把</w:t>
            </w:r>
            <w:r w:rsidRPr="006722B4">
              <w:rPr>
                <w:rFonts w:ascii="Times New Roman" w:hAnsi="Times New Roman"/>
                <w:b/>
                <w:color w:val="00B050"/>
              </w:rPr>
              <w:t>CSP</w:t>
            </w:r>
            <w:r w:rsidRPr="006722B4">
              <w:rPr>
                <w:rFonts w:ascii="Times New Roman" w:hAnsi="Times New Roman"/>
                <w:b/>
                <w:color w:val="00B050"/>
              </w:rPr>
              <w:t>、有驱、</w:t>
            </w:r>
            <w:r w:rsidRPr="006722B4">
              <w:rPr>
                <w:rFonts w:ascii="Times New Roman" w:hAnsi="Times New Roman"/>
                <w:b/>
                <w:color w:val="00B050"/>
              </w:rPr>
              <w:t>P11</w:t>
            </w:r>
            <w:r w:rsidRPr="006722B4">
              <w:rPr>
                <w:rFonts w:ascii="Times New Roman" w:hAnsi="Times New Roman"/>
                <w:b/>
                <w:color w:val="00B050"/>
              </w:rPr>
              <w:t>需要的部分加入</w:t>
            </w:r>
          </w:p>
        </w:tc>
      </w:tr>
      <w:tr w:rsidR="00A06D93" w:rsidRPr="006722B4" w:rsidTr="00956BD0">
        <w:tc>
          <w:tcPr>
            <w:tcW w:w="1134" w:type="dxa"/>
            <w:vMerge w:val="restart"/>
          </w:tcPr>
          <w:p w:rsidR="00A06D93" w:rsidRPr="006722B4" w:rsidRDefault="00A06D9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lastRenderedPageBreak/>
              <w:t>驱动文件</w:t>
            </w:r>
          </w:p>
        </w:tc>
        <w:tc>
          <w:tcPr>
            <w:tcW w:w="1701" w:type="dxa"/>
          </w:tcPr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GECSP00001</w:t>
            </w:r>
            <w:r w:rsidRPr="006722B4">
              <w:rPr>
                <w:rFonts w:ascii="Times New Roman" w:hAnsi="Times New Roman"/>
              </w:rPr>
              <w:t>目录下全部</w:t>
            </w:r>
            <w:r w:rsidRPr="006722B4">
              <w:rPr>
                <w:rFonts w:ascii="Times New Roman" w:hAnsi="Times New Roman"/>
              </w:rPr>
              <w:t>8</w:t>
            </w:r>
            <w:r w:rsidRPr="006722B4">
              <w:rPr>
                <w:rFonts w:ascii="Times New Roman" w:hAnsi="Times New Roman"/>
              </w:rPr>
              <w:t>个文件</w:t>
            </w:r>
            <w:r w:rsidRPr="006722B4">
              <w:rPr>
                <w:rFonts w:ascii="Times New Roman" w:hAnsi="Times New Roman"/>
              </w:rPr>
              <w:t>:</w:t>
            </w:r>
          </w:p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BKEY0404.ini</w:t>
            </w:r>
          </w:p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BKEY0409.ini</w:t>
            </w:r>
          </w:p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BKEY0804.ini</w:t>
            </w:r>
          </w:p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BKEYLngIndex.ini</w:t>
            </w:r>
          </w:p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GEControl.ini</w:t>
            </w:r>
          </w:p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GECSP.ini</w:t>
            </w:r>
          </w:p>
          <w:p w:rsidR="00A06D93" w:rsidRPr="006722B4" w:rsidRDefault="00A06D93" w:rsidP="00A22DFB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HTCloseCSP.exe</w:t>
            </w:r>
          </w:p>
          <w:p w:rsidR="00A06D93" w:rsidRPr="006722B4" w:rsidRDefault="00A06D93" w:rsidP="00A22DFB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GECSP.dll</w:t>
            </w:r>
          </w:p>
        </w:tc>
        <w:tc>
          <w:tcPr>
            <w:tcW w:w="992" w:type="dxa"/>
          </w:tcPr>
          <w:p w:rsidR="00A06D93" w:rsidRPr="006722B4" w:rsidRDefault="00A06D93" w:rsidP="004E22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35" w:type="dxa"/>
            <w:vMerge w:val="restart"/>
          </w:tcPr>
          <w:p w:rsidR="00A06D93" w:rsidRPr="006722B4" w:rsidRDefault="00C21747" w:rsidP="0092729E">
            <w:pPr>
              <w:pStyle w:val="af1"/>
              <w:ind w:firstLineChars="0" w:firstLine="0"/>
              <w:rPr>
                <w:rStyle w:val="af2"/>
                <w:rFonts w:ascii="Times New Roman" w:hAnsi="Times New Roman"/>
                <w:color w:val="auto"/>
              </w:rPr>
            </w:pPr>
            <w:hyperlink r:id="rId20" w:history="1"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http://192.168.0.11:8081/svn/rdrelease/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软件发布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/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证书介质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/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驱动及开发包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/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海泰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/NETCAKEY_HT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安装包文件</w:t>
              </w:r>
              <w:r w:rsidR="00A06D93" w:rsidRPr="006722B4">
                <w:rPr>
                  <w:rStyle w:val="af2"/>
                  <w:rFonts w:ascii="Times New Roman" w:hAnsi="Times New Roman"/>
                  <w:color w:val="auto"/>
                </w:rPr>
                <w:t>/NETCA_Win64/64system32</w:t>
              </w:r>
            </w:hyperlink>
          </w:p>
          <w:p w:rsidR="00A06D93" w:rsidRPr="006722B4" w:rsidRDefault="00A06D93" w:rsidP="0092729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06D93" w:rsidRPr="006722B4" w:rsidRDefault="00A06D93" w:rsidP="00B73C6F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  <w:szCs w:val="21"/>
              </w:rPr>
              <w:t>将</w:t>
            </w:r>
            <w:r w:rsidRPr="006722B4">
              <w:rPr>
                <w:rFonts w:ascii="Times New Roman" w:hAnsi="Times New Roman"/>
              </w:rPr>
              <w:t>GECSP00001</w:t>
            </w:r>
            <w:r w:rsidRPr="006722B4">
              <w:rPr>
                <w:rFonts w:ascii="Times New Roman" w:hAnsi="Times New Roman"/>
                <w:szCs w:val="21"/>
              </w:rPr>
              <w:t>目录及内容拷贝到</w:t>
            </w:r>
            <w:r w:rsidRPr="006722B4">
              <w:rPr>
                <w:rFonts w:ascii="Times New Roman" w:hAnsi="Times New Roman"/>
                <w:szCs w:val="21"/>
              </w:rPr>
              <w:t>{sys}</w:t>
            </w:r>
          </w:p>
        </w:tc>
        <w:tc>
          <w:tcPr>
            <w:tcW w:w="1134" w:type="dxa"/>
          </w:tcPr>
          <w:p w:rsidR="00A06D93" w:rsidRPr="006722B4" w:rsidRDefault="00A06D93" w:rsidP="00B73C6F">
            <w:pPr>
              <w:rPr>
                <w:rFonts w:ascii="Times New Roman" w:hAnsi="Times New Roman"/>
                <w:szCs w:val="21"/>
              </w:rPr>
            </w:pPr>
          </w:p>
        </w:tc>
      </w:tr>
      <w:tr w:rsidR="00A06D93" w:rsidRPr="006722B4" w:rsidTr="00956BD0">
        <w:tc>
          <w:tcPr>
            <w:tcW w:w="1134" w:type="dxa"/>
            <w:vMerge/>
          </w:tcPr>
          <w:p w:rsidR="00A06D93" w:rsidRPr="006722B4" w:rsidRDefault="00A06D9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06D93" w:rsidRPr="006722B4" w:rsidRDefault="00A06D93" w:rsidP="00A22DFB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GEC00001.dll</w:t>
            </w:r>
          </w:p>
          <w:p w:rsidR="00A06D93" w:rsidRPr="006722B4" w:rsidRDefault="00A06D93" w:rsidP="00A22DFB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GECSP00001.dll</w:t>
            </w:r>
          </w:p>
          <w:p w:rsidR="00A06D93" w:rsidRPr="006722B4" w:rsidRDefault="00A06D93" w:rsidP="00A22DFB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HTCSPApi.dll</w:t>
            </w:r>
          </w:p>
          <w:p w:rsidR="00A06D93" w:rsidRPr="006722B4" w:rsidRDefault="00A06D93" w:rsidP="00A22DFB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HTCSPApi.ini</w:t>
            </w:r>
          </w:p>
        </w:tc>
        <w:tc>
          <w:tcPr>
            <w:tcW w:w="992" w:type="dxa"/>
          </w:tcPr>
          <w:p w:rsidR="00A06D93" w:rsidRPr="006722B4" w:rsidRDefault="00A06D93" w:rsidP="004E22E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835" w:type="dxa"/>
            <w:vMerge/>
          </w:tcPr>
          <w:p w:rsidR="00A06D93" w:rsidRPr="006722B4" w:rsidRDefault="00A06D9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06D93" w:rsidRPr="006722B4" w:rsidRDefault="00A06D93" w:rsidP="00A301C2">
            <w:pPr>
              <w:rPr>
                <w:rFonts w:ascii="Times New Roman" w:hAnsi="Times New Roman"/>
                <w:szCs w:val="21"/>
              </w:rPr>
            </w:pPr>
            <w:r w:rsidRPr="006722B4">
              <w:rPr>
                <w:rFonts w:ascii="Times New Roman" w:hAnsi="Times New Roman"/>
                <w:szCs w:val="21"/>
              </w:rPr>
              <w:t>将这</w:t>
            </w:r>
            <w:r w:rsidRPr="006722B4">
              <w:rPr>
                <w:rFonts w:ascii="Times New Roman" w:hAnsi="Times New Roman"/>
                <w:szCs w:val="21"/>
              </w:rPr>
              <w:t>5</w:t>
            </w:r>
            <w:r w:rsidRPr="006722B4">
              <w:rPr>
                <w:rFonts w:ascii="Times New Roman" w:hAnsi="Times New Roman"/>
                <w:szCs w:val="21"/>
              </w:rPr>
              <w:t>个文件拷贝到</w:t>
            </w:r>
            <w:r w:rsidRPr="006722B4">
              <w:rPr>
                <w:rFonts w:ascii="Times New Roman" w:hAnsi="Times New Roman"/>
                <w:szCs w:val="21"/>
              </w:rPr>
              <w:t>{sys}</w:t>
            </w:r>
          </w:p>
        </w:tc>
        <w:tc>
          <w:tcPr>
            <w:tcW w:w="1134" w:type="dxa"/>
          </w:tcPr>
          <w:p w:rsidR="00A06D93" w:rsidRPr="006722B4" w:rsidRDefault="00A06D93" w:rsidP="00B73C6F">
            <w:pPr>
              <w:rPr>
                <w:rFonts w:ascii="Times New Roman" w:hAnsi="Times New Roman"/>
                <w:szCs w:val="21"/>
              </w:rPr>
            </w:pPr>
          </w:p>
        </w:tc>
      </w:tr>
      <w:tr w:rsidR="00A06D93" w:rsidRPr="006722B4" w:rsidTr="00956BD0">
        <w:tc>
          <w:tcPr>
            <w:tcW w:w="1134" w:type="dxa"/>
          </w:tcPr>
          <w:p w:rsidR="00A06D93" w:rsidRPr="006722B4" w:rsidRDefault="00A06D9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驱动检测文件</w:t>
            </w:r>
          </w:p>
        </w:tc>
        <w:tc>
          <w:tcPr>
            <w:tcW w:w="1701" w:type="dxa"/>
          </w:tcPr>
          <w:p w:rsidR="00A06D93" w:rsidRPr="006722B4" w:rsidRDefault="00A06D93" w:rsidP="00A22DFB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A06D93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992" w:type="dxa"/>
          </w:tcPr>
          <w:p w:rsidR="00A06D93" w:rsidRPr="006722B4" w:rsidRDefault="00A06D93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Lastest</w:t>
            </w:r>
          </w:p>
        </w:tc>
        <w:tc>
          <w:tcPr>
            <w:tcW w:w="2835" w:type="dxa"/>
            <w:vMerge/>
          </w:tcPr>
          <w:p w:rsidR="00A06D93" w:rsidRPr="006722B4" w:rsidRDefault="00A06D93" w:rsidP="004E22EE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06D93" w:rsidRPr="006722B4" w:rsidRDefault="00A06D93" w:rsidP="00A301C2">
            <w:pPr>
              <w:rPr>
                <w:rFonts w:ascii="Times New Roman" w:hAnsi="Times New Roman"/>
                <w:szCs w:val="21"/>
              </w:rPr>
            </w:pPr>
            <w:r w:rsidRPr="006722B4">
              <w:rPr>
                <w:rFonts w:ascii="Times New Roman" w:hAnsi="Times New Roman"/>
                <w:szCs w:val="21"/>
              </w:rPr>
              <w:t>“{pf}\NETCA\NETCA_Devices\”</w:t>
            </w:r>
          </w:p>
        </w:tc>
        <w:tc>
          <w:tcPr>
            <w:tcW w:w="1134" w:type="dxa"/>
          </w:tcPr>
          <w:p w:rsidR="00A06D93" w:rsidRPr="006722B4" w:rsidRDefault="00A06D93" w:rsidP="00B73C6F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3C4C55" w:rsidRPr="006722B4" w:rsidRDefault="003C4C55" w:rsidP="00F400EC">
      <w:pPr>
        <w:rPr>
          <w:rFonts w:ascii="Times New Roman" w:hAnsi="Times New Roman"/>
        </w:rPr>
      </w:pPr>
    </w:p>
    <w:p w:rsidR="00956BD0" w:rsidRPr="006722B4" w:rsidRDefault="00956BD0" w:rsidP="00CD58D2">
      <w:pPr>
        <w:pStyle w:val="3"/>
      </w:pPr>
      <w:r w:rsidRPr="006722B4">
        <w:t>海泰SM2</w:t>
      </w:r>
    </w:p>
    <w:tbl>
      <w:tblPr>
        <w:tblStyle w:val="a9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134"/>
        <w:gridCol w:w="2551"/>
        <w:gridCol w:w="2410"/>
        <w:gridCol w:w="1134"/>
      </w:tblGrid>
      <w:tr w:rsidR="00956BD0" w:rsidRPr="006722B4" w:rsidTr="004C5AC3"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文件类别</w:t>
            </w:r>
          </w:p>
        </w:tc>
        <w:tc>
          <w:tcPr>
            <w:tcW w:w="1843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版本</w:t>
            </w:r>
          </w:p>
        </w:tc>
        <w:tc>
          <w:tcPr>
            <w:tcW w:w="2551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路径</w:t>
            </w:r>
          </w:p>
        </w:tc>
        <w:tc>
          <w:tcPr>
            <w:tcW w:w="2410" w:type="dxa"/>
          </w:tcPr>
          <w:p w:rsidR="00956BD0" w:rsidRPr="006722B4" w:rsidRDefault="00956BD0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说明</w:t>
            </w:r>
            <w:r w:rsidRPr="006722B4">
              <w:rPr>
                <w:rFonts w:ascii="Times New Roman" w:hAnsi="Times New Roman"/>
              </w:rPr>
              <w:t>/</w:t>
            </w:r>
            <w:r w:rsidRPr="006722B4">
              <w:rPr>
                <w:rFonts w:ascii="Times New Roman" w:hAnsi="Times New Roman"/>
              </w:rPr>
              <w:t>打包路径</w:t>
            </w:r>
          </w:p>
        </w:tc>
        <w:tc>
          <w:tcPr>
            <w:tcW w:w="1134" w:type="dxa"/>
          </w:tcPr>
          <w:p w:rsidR="00956BD0" w:rsidRPr="006722B4" w:rsidRDefault="00956BD0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备注</w:t>
            </w:r>
          </w:p>
        </w:tc>
      </w:tr>
      <w:tr w:rsidR="00956BD0" w:rsidRPr="006722B4" w:rsidTr="004C5AC3"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</w:p>
        </w:tc>
        <w:tc>
          <w:tcPr>
            <w:tcW w:w="1843" w:type="dxa"/>
          </w:tcPr>
          <w:p w:rsidR="00956BD0" w:rsidRPr="006722B4" w:rsidRDefault="0088697E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HaiTaiSM2Key.dll</w:t>
            </w:r>
          </w:p>
        </w:tc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1.2.0.0</w:t>
            </w:r>
          </w:p>
        </w:tc>
        <w:tc>
          <w:tcPr>
            <w:tcW w:w="2551" w:type="dxa"/>
            <w:vMerge w:val="restart"/>
          </w:tcPr>
          <w:p w:rsidR="00956BD0" w:rsidRPr="006722B4" w:rsidRDefault="0088697E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Style w:val="af2"/>
                <w:rFonts w:ascii="Times New Roman" w:hAnsi="Times New Roman"/>
              </w:rPr>
              <w:t>http://192.168.0.11:8081/svn/rdrelease/</w:t>
            </w:r>
            <w:r w:rsidRPr="006722B4">
              <w:rPr>
                <w:rStyle w:val="af2"/>
                <w:rFonts w:ascii="Times New Roman" w:hAnsi="Times New Roman"/>
              </w:rPr>
              <w:t>软件发布</w:t>
            </w:r>
            <w:r w:rsidRPr="006722B4">
              <w:rPr>
                <w:rStyle w:val="af2"/>
                <w:rFonts w:ascii="Times New Roman" w:hAnsi="Times New Roman"/>
              </w:rPr>
              <w:t>/NETCA_CRYPTO/current/winX64/</w:t>
            </w:r>
            <w:r w:rsidRPr="006722B4">
              <w:rPr>
                <w:rStyle w:val="af2"/>
                <w:rFonts w:ascii="Times New Roman" w:hAnsi="Times New Roman"/>
              </w:rPr>
              <w:t>设备驱动</w:t>
            </w:r>
            <w:r w:rsidRPr="006722B4">
              <w:rPr>
                <w:rStyle w:val="af2"/>
                <w:rFonts w:ascii="Times New Roman" w:hAnsi="Times New Roman"/>
              </w:rPr>
              <w:t>/</w:t>
            </w:r>
            <w:r w:rsidRPr="006722B4">
              <w:rPr>
                <w:rStyle w:val="af2"/>
                <w:rFonts w:ascii="Times New Roman" w:hAnsi="Times New Roman"/>
              </w:rPr>
              <w:t>海泰</w:t>
            </w:r>
            <w:r w:rsidRPr="006722B4">
              <w:rPr>
                <w:rStyle w:val="af2"/>
                <w:rFonts w:ascii="Times New Roman" w:hAnsi="Times New Roman"/>
              </w:rPr>
              <w:t>SM2</w:t>
            </w:r>
            <w:r w:rsidRPr="006722B4">
              <w:rPr>
                <w:rStyle w:val="af2"/>
                <w:rFonts w:ascii="Times New Roman" w:hAnsi="Times New Roman"/>
              </w:rPr>
              <w:t>的</w:t>
            </w:r>
            <w:r w:rsidRPr="006722B4">
              <w:rPr>
                <w:rStyle w:val="af2"/>
                <w:rFonts w:ascii="Times New Roman" w:hAnsi="Times New Roman"/>
              </w:rPr>
              <w:t>Key</w:t>
            </w:r>
          </w:p>
        </w:tc>
        <w:tc>
          <w:tcPr>
            <w:tcW w:w="2410" w:type="dxa"/>
            <w:vMerge w:val="restart"/>
          </w:tcPr>
          <w:p w:rsidR="00956BD0" w:rsidRPr="006722B4" w:rsidRDefault="00956BD0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  <w:szCs w:val="21"/>
              </w:rPr>
              <w:t>“{pf}\NETCA\NETCA_Devices\”</w:t>
            </w:r>
          </w:p>
        </w:tc>
        <w:tc>
          <w:tcPr>
            <w:tcW w:w="1134" w:type="dxa"/>
            <w:vMerge w:val="restart"/>
          </w:tcPr>
          <w:p w:rsidR="00956BD0" w:rsidRPr="006722B4" w:rsidRDefault="00956BD0" w:rsidP="00C571C2">
            <w:pPr>
              <w:rPr>
                <w:rFonts w:ascii="Times New Roman" w:hAnsi="Times New Roman"/>
                <w:szCs w:val="21"/>
              </w:rPr>
            </w:pPr>
          </w:p>
        </w:tc>
      </w:tr>
      <w:tr w:rsidR="00956BD0" w:rsidRPr="006722B4" w:rsidTr="004C5AC3"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检测文件</w:t>
            </w:r>
          </w:p>
        </w:tc>
        <w:tc>
          <w:tcPr>
            <w:tcW w:w="1843" w:type="dxa"/>
          </w:tcPr>
          <w:p w:rsidR="00956BD0" w:rsidRPr="006722B4" w:rsidRDefault="0088697E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HaiTaiSM2Key.dll</w:t>
            </w:r>
            <w:r w:rsidR="00956BD0" w:rsidRPr="006722B4">
              <w:rPr>
                <w:rFonts w:ascii="Times New Roman" w:hAnsi="Times New Roman"/>
              </w:rPr>
              <w:t>_device.ini</w:t>
            </w:r>
          </w:p>
        </w:tc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Merge/>
          </w:tcPr>
          <w:p w:rsidR="00956BD0" w:rsidRPr="006722B4" w:rsidRDefault="00956BD0" w:rsidP="00C571C2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vMerge/>
          </w:tcPr>
          <w:p w:rsidR="00956BD0" w:rsidRPr="006722B4" w:rsidRDefault="00956BD0" w:rsidP="00C571C2">
            <w:pPr>
              <w:rPr>
                <w:rFonts w:ascii="Times New Roman" w:hAnsi="Times New Roman"/>
                <w:szCs w:val="21"/>
              </w:rPr>
            </w:pPr>
          </w:p>
        </w:tc>
      </w:tr>
      <w:tr w:rsidR="00956BD0" w:rsidRPr="006722B4" w:rsidTr="004C5AC3">
        <w:trPr>
          <w:trHeight w:val="638"/>
        </w:trPr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注册表</w:t>
            </w:r>
          </w:p>
        </w:tc>
        <w:tc>
          <w:tcPr>
            <w:tcW w:w="1843" w:type="dxa"/>
          </w:tcPr>
          <w:p w:rsidR="00956BD0" w:rsidRPr="006722B4" w:rsidRDefault="0088697E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NETCAKeyHTSM2.reg</w:t>
            </w:r>
          </w:p>
        </w:tc>
        <w:tc>
          <w:tcPr>
            <w:tcW w:w="1134" w:type="dxa"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/>
          </w:tcPr>
          <w:p w:rsidR="00956BD0" w:rsidRPr="006722B4" w:rsidRDefault="00956BD0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956BD0" w:rsidRPr="006722B4" w:rsidRDefault="00956BD0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注册表</w:t>
            </w:r>
          </w:p>
          <w:p w:rsidR="00956BD0" w:rsidRPr="006722B4" w:rsidRDefault="00956BD0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56BD0" w:rsidRPr="006722B4" w:rsidRDefault="00956BD0" w:rsidP="00C571C2">
            <w:pPr>
              <w:rPr>
                <w:rFonts w:ascii="Times New Roman" w:hAnsi="Times New Roman"/>
              </w:rPr>
            </w:pPr>
          </w:p>
        </w:tc>
      </w:tr>
      <w:tr w:rsidR="00D35182" w:rsidRPr="006722B4" w:rsidTr="004C5AC3">
        <w:trPr>
          <w:trHeight w:val="628"/>
        </w:trPr>
        <w:tc>
          <w:tcPr>
            <w:tcW w:w="1134" w:type="dxa"/>
            <w:vMerge w:val="restart"/>
          </w:tcPr>
          <w:p w:rsidR="00D35182" w:rsidRPr="006722B4" w:rsidRDefault="00D35182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驱动文件</w:t>
            </w:r>
          </w:p>
        </w:tc>
        <w:tc>
          <w:tcPr>
            <w:tcW w:w="1843" w:type="dxa"/>
          </w:tcPr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Driver</w:t>
            </w:r>
            <w:r w:rsidRPr="006722B4">
              <w:rPr>
                <w:rFonts w:ascii="Times New Roman" w:hAnsi="Times New Roman"/>
              </w:rPr>
              <w:t>目录下全部</w:t>
            </w:r>
            <w:r w:rsidRPr="006722B4">
              <w:rPr>
                <w:rFonts w:ascii="Times New Roman" w:hAnsi="Times New Roman"/>
              </w:rPr>
              <w:t>7</w:t>
            </w:r>
            <w:r w:rsidRPr="006722B4">
              <w:rPr>
                <w:rFonts w:ascii="Times New Roman" w:hAnsi="Times New Roman"/>
              </w:rPr>
              <w:t>个文件</w:t>
            </w:r>
            <w:r w:rsidRPr="006722B4">
              <w:rPr>
                <w:rFonts w:ascii="Times New Roman" w:hAnsi="Times New Roman"/>
              </w:rPr>
              <w:t>: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HKDriver.dll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HKDriver32.exe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HKeyEnum.sys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lastRenderedPageBreak/>
              <w:t>HKeyIFD.sys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HKeyUsb.sys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htfykey.cat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HTFYKey.inf</w:t>
            </w:r>
          </w:p>
        </w:tc>
        <w:tc>
          <w:tcPr>
            <w:tcW w:w="1134" w:type="dxa"/>
          </w:tcPr>
          <w:p w:rsidR="00D35182" w:rsidRPr="006722B4" w:rsidRDefault="00D35182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lastRenderedPageBreak/>
              <w:t>Latest</w:t>
            </w:r>
          </w:p>
        </w:tc>
        <w:tc>
          <w:tcPr>
            <w:tcW w:w="2551" w:type="dxa"/>
            <w:vMerge w:val="restart"/>
          </w:tcPr>
          <w:p w:rsidR="00D35182" w:rsidRPr="006722B4" w:rsidRDefault="00D35182" w:rsidP="004C5AC3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Style w:val="af2"/>
                <w:rFonts w:ascii="Times New Roman" w:hAnsi="Times New Roman"/>
              </w:rPr>
              <w:t>http://192.168.0.11:8081/svn/rdrelease/</w:t>
            </w:r>
            <w:r w:rsidRPr="006722B4">
              <w:rPr>
                <w:rStyle w:val="af2"/>
                <w:rFonts w:ascii="Times New Roman" w:hAnsi="Times New Roman"/>
              </w:rPr>
              <w:t>软件发布</w:t>
            </w:r>
            <w:r w:rsidRPr="006722B4">
              <w:rPr>
                <w:rStyle w:val="af2"/>
                <w:rFonts w:ascii="Times New Roman" w:hAnsi="Times New Roman"/>
              </w:rPr>
              <w:t>/</w:t>
            </w:r>
            <w:r w:rsidRPr="006722B4">
              <w:rPr>
                <w:rStyle w:val="af2"/>
                <w:rFonts w:ascii="Times New Roman" w:hAnsi="Times New Roman"/>
              </w:rPr>
              <w:t>证书介质</w:t>
            </w:r>
            <w:r w:rsidRPr="006722B4">
              <w:rPr>
                <w:rStyle w:val="af2"/>
                <w:rFonts w:ascii="Times New Roman" w:hAnsi="Times New Roman"/>
              </w:rPr>
              <w:t>/</w:t>
            </w:r>
            <w:r w:rsidRPr="006722B4">
              <w:rPr>
                <w:rStyle w:val="af2"/>
                <w:rFonts w:ascii="Times New Roman" w:hAnsi="Times New Roman"/>
              </w:rPr>
              <w:t>驱动及开发包</w:t>
            </w:r>
            <w:r w:rsidRPr="006722B4">
              <w:rPr>
                <w:rStyle w:val="af2"/>
                <w:rFonts w:ascii="Times New Roman" w:hAnsi="Times New Roman"/>
              </w:rPr>
              <w:t>/</w:t>
            </w:r>
            <w:r w:rsidRPr="006722B4">
              <w:rPr>
                <w:rStyle w:val="af2"/>
                <w:rFonts w:ascii="Times New Roman" w:hAnsi="Times New Roman"/>
              </w:rPr>
              <w:t>海泰</w:t>
            </w:r>
            <w:r w:rsidRPr="006722B4">
              <w:rPr>
                <w:rStyle w:val="af2"/>
                <w:rFonts w:ascii="Times New Roman" w:hAnsi="Times New Roman"/>
              </w:rPr>
              <w:t>SM2</w:t>
            </w:r>
            <w:r w:rsidRPr="006722B4">
              <w:rPr>
                <w:rStyle w:val="af2"/>
                <w:rFonts w:ascii="Times New Roman" w:hAnsi="Times New Roman"/>
              </w:rPr>
              <w:t>的</w:t>
            </w:r>
            <w:r w:rsidRPr="006722B4">
              <w:rPr>
                <w:rStyle w:val="af2"/>
                <w:rFonts w:ascii="Times New Roman" w:hAnsi="Times New Roman"/>
              </w:rPr>
              <w:t>Key/</w:t>
            </w:r>
            <w:r w:rsidRPr="006722B4">
              <w:rPr>
                <w:rStyle w:val="af2"/>
                <w:rFonts w:ascii="Times New Roman" w:hAnsi="Times New Roman"/>
              </w:rPr>
              <w:t>海泰</w:t>
            </w:r>
            <w:r w:rsidRPr="006722B4">
              <w:rPr>
                <w:rStyle w:val="af2"/>
                <w:rFonts w:ascii="Times New Roman" w:hAnsi="Times New Roman"/>
              </w:rPr>
              <w:t>sm2</w:t>
            </w:r>
            <w:r w:rsidRPr="006722B4">
              <w:rPr>
                <w:rStyle w:val="af2"/>
                <w:rFonts w:ascii="Times New Roman" w:hAnsi="Times New Roman"/>
              </w:rPr>
              <w:t>驱动</w:t>
            </w:r>
            <w:r w:rsidRPr="006722B4">
              <w:rPr>
                <w:rStyle w:val="af2"/>
                <w:rFonts w:ascii="Times New Roman" w:hAnsi="Times New Roman"/>
              </w:rPr>
              <w:t>2012-9-11/NETCA_Win64</w:t>
            </w:r>
          </w:p>
        </w:tc>
        <w:tc>
          <w:tcPr>
            <w:tcW w:w="2410" w:type="dxa"/>
          </w:tcPr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将</w:t>
            </w:r>
            <w:r w:rsidRPr="006722B4">
              <w:rPr>
                <w:rFonts w:ascii="Times New Roman" w:hAnsi="Times New Roman"/>
              </w:rPr>
              <w:t>Driver</w:t>
            </w:r>
            <w:r w:rsidRPr="006722B4">
              <w:rPr>
                <w:rFonts w:ascii="Times New Roman" w:hAnsi="Times New Roman"/>
              </w:rPr>
              <w:t>目录及内容拷贝到</w:t>
            </w:r>
            <w:r w:rsidRPr="006722B4">
              <w:rPr>
                <w:rFonts w:ascii="Times New Roman" w:hAnsi="Times New Roman"/>
              </w:rPr>
              <w:t>{sys}</w:t>
            </w:r>
          </w:p>
        </w:tc>
        <w:tc>
          <w:tcPr>
            <w:tcW w:w="1134" w:type="dxa"/>
          </w:tcPr>
          <w:p w:rsidR="00D35182" w:rsidRPr="006722B4" w:rsidRDefault="00D35182" w:rsidP="00C571C2">
            <w:pPr>
              <w:rPr>
                <w:rFonts w:ascii="Times New Roman" w:hAnsi="Times New Roman"/>
                <w:b/>
                <w:color w:val="00B050"/>
              </w:rPr>
            </w:pPr>
          </w:p>
        </w:tc>
      </w:tr>
      <w:tr w:rsidR="00D35182" w:rsidRPr="006722B4" w:rsidTr="004C5AC3">
        <w:trPr>
          <w:trHeight w:val="628"/>
        </w:trPr>
        <w:tc>
          <w:tcPr>
            <w:tcW w:w="1134" w:type="dxa"/>
            <w:vMerge/>
          </w:tcPr>
          <w:p w:rsidR="00D35182" w:rsidRPr="006722B4" w:rsidRDefault="00D35182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GEA20524.dll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GEC20524.dll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GECFG20524.dat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GECN20524.dat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GER20524.dll</w:t>
            </w:r>
          </w:p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SKFAPI20524.dll</w:t>
            </w:r>
          </w:p>
        </w:tc>
        <w:tc>
          <w:tcPr>
            <w:tcW w:w="1134" w:type="dxa"/>
          </w:tcPr>
          <w:p w:rsidR="00D35182" w:rsidRPr="006722B4" w:rsidRDefault="00D35182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Lastest</w:t>
            </w:r>
          </w:p>
        </w:tc>
        <w:tc>
          <w:tcPr>
            <w:tcW w:w="2551" w:type="dxa"/>
            <w:vMerge/>
          </w:tcPr>
          <w:p w:rsidR="00D35182" w:rsidRPr="006722B4" w:rsidRDefault="00D35182" w:rsidP="004C5AC3">
            <w:pPr>
              <w:pStyle w:val="af1"/>
              <w:ind w:firstLineChars="0" w:firstLine="0"/>
              <w:rPr>
                <w:rStyle w:val="af2"/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将这</w:t>
            </w:r>
            <w:r w:rsidRPr="006722B4">
              <w:rPr>
                <w:rFonts w:ascii="Times New Roman" w:hAnsi="Times New Roman"/>
              </w:rPr>
              <w:t>6</w:t>
            </w:r>
            <w:r w:rsidRPr="006722B4">
              <w:rPr>
                <w:rFonts w:ascii="Times New Roman" w:hAnsi="Times New Roman"/>
              </w:rPr>
              <w:t>个文件拷贝到</w:t>
            </w:r>
            <w:r w:rsidRPr="006722B4">
              <w:rPr>
                <w:rFonts w:ascii="Times New Roman" w:hAnsi="Times New Roman"/>
              </w:rPr>
              <w:t>{sys}</w:t>
            </w:r>
          </w:p>
        </w:tc>
        <w:tc>
          <w:tcPr>
            <w:tcW w:w="1134" w:type="dxa"/>
          </w:tcPr>
          <w:p w:rsidR="00D35182" w:rsidRPr="006722B4" w:rsidRDefault="00D35182" w:rsidP="00C571C2">
            <w:pPr>
              <w:rPr>
                <w:rFonts w:ascii="Times New Roman" w:hAnsi="Times New Roman"/>
                <w:b/>
                <w:color w:val="00B050"/>
              </w:rPr>
            </w:pPr>
          </w:p>
        </w:tc>
      </w:tr>
      <w:tr w:rsidR="00D35182" w:rsidRPr="006722B4" w:rsidTr="004C5AC3">
        <w:trPr>
          <w:trHeight w:val="628"/>
        </w:trPr>
        <w:tc>
          <w:tcPr>
            <w:tcW w:w="1134" w:type="dxa"/>
          </w:tcPr>
          <w:p w:rsidR="00D35182" w:rsidRPr="006722B4" w:rsidRDefault="00D35182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驱动检测文件</w:t>
            </w:r>
          </w:p>
        </w:tc>
        <w:tc>
          <w:tcPr>
            <w:tcW w:w="1843" w:type="dxa"/>
          </w:tcPr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D35182">
              <w:rPr>
                <w:rFonts w:ascii="Times New Roman" w:hAnsi="Times New Roman"/>
              </w:rPr>
              <w:t>HaitaiSM2Key.dll_driver.ini</w:t>
            </w:r>
          </w:p>
        </w:tc>
        <w:tc>
          <w:tcPr>
            <w:tcW w:w="1134" w:type="dxa"/>
          </w:tcPr>
          <w:p w:rsidR="00D35182" w:rsidRPr="006722B4" w:rsidRDefault="00D35182" w:rsidP="00C571C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Lastest</w:t>
            </w:r>
          </w:p>
        </w:tc>
        <w:tc>
          <w:tcPr>
            <w:tcW w:w="2551" w:type="dxa"/>
            <w:vMerge/>
          </w:tcPr>
          <w:p w:rsidR="00D35182" w:rsidRPr="006722B4" w:rsidRDefault="00D35182" w:rsidP="004C5AC3">
            <w:pPr>
              <w:pStyle w:val="af1"/>
              <w:ind w:firstLineChars="0" w:firstLine="0"/>
              <w:rPr>
                <w:rStyle w:val="af2"/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D35182" w:rsidRPr="006722B4" w:rsidRDefault="00D35182" w:rsidP="00C571C2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“{pf}\NETCA\NETCA_Devices\”</w:t>
            </w:r>
          </w:p>
        </w:tc>
        <w:tc>
          <w:tcPr>
            <w:tcW w:w="1134" w:type="dxa"/>
          </w:tcPr>
          <w:p w:rsidR="00D35182" w:rsidRPr="006722B4" w:rsidRDefault="00D35182" w:rsidP="00C571C2">
            <w:pPr>
              <w:rPr>
                <w:rFonts w:ascii="Times New Roman" w:hAnsi="Times New Roman"/>
                <w:b/>
                <w:color w:val="00B050"/>
              </w:rPr>
            </w:pPr>
          </w:p>
        </w:tc>
      </w:tr>
    </w:tbl>
    <w:p w:rsidR="00DA789A" w:rsidRPr="00DA789A" w:rsidRDefault="00DA789A" w:rsidP="00CD58D2">
      <w:pPr>
        <w:pStyle w:val="3"/>
      </w:pPr>
      <w:r w:rsidRPr="00DA789A">
        <w:rPr>
          <w:rFonts w:hint="eastAsia"/>
        </w:rPr>
        <w:t>飞天</w:t>
      </w:r>
      <w:r w:rsidR="00E46F6D">
        <w:rPr>
          <w:rFonts w:hint="eastAsia"/>
        </w:rPr>
        <w:t>3000</w:t>
      </w:r>
      <w:r w:rsidR="001A2B85">
        <w:rPr>
          <w:rFonts w:hint="eastAsia"/>
        </w:rPr>
        <w:t>GM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3450A0" w:rsidRPr="00D14274" w:rsidTr="00C571C2">
        <w:tc>
          <w:tcPr>
            <w:tcW w:w="1134" w:type="dxa"/>
          </w:tcPr>
          <w:p w:rsidR="003450A0" w:rsidRPr="00D14274" w:rsidRDefault="003450A0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3450A0" w:rsidRPr="00D14274" w:rsidRDefault="003450A0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3450A0" w:rsidRPr="00D14274" w:rsidRDefault="003450A0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3450A0" w:rsidRPr="00D14274" w:rsidRDefault="003450A0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3450A0" w:rsidRPr="00D14274" w:rsidRDefault="003450A0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887F6C" w:rsidRPr="00D14274" w:rsidTr="00C571C2">
        <w:tc>
          <w:tcPr>
            <w:tcW w:w="1134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1276" w:type="dxa"/>
          </w:tcPr>
          <w:p w:rsidR="00414BD9" w:rsidRPr="00D14274" w:rsidRDefault="000C39EF" w:rsidP="00F25E1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C39EF">
              <w:rPr>
                <w:rFonts w:ascii="Times New Roman" w:hAnsi="Times New Roman"/>
              </w:rPr>
              <w:t>4.3.20.1014</w:t>
            </w:r>
          </w:p>
        </w:tc>
        <w:tc>
          <w:tcPr>
            <w:tcW w:w="3119" w:type="dxa"/>
            <w:vMerge w:val="restart"/>
          </w:tcPr>
          <w:p w:rsidR="00887F6C" w:rsidRPr="001B58EA" w:rsidRDefault="001B58EA" w:rsidP="00C571C2">
            <w:pPr>
              <w:rPr>
                <w:rFonts w:ascii="Times New Roman" w:hAnsi="Times New Roman"/>
              </w:rPr>
            </w:pPr>
            <w:r w:rsidRPr="001B58EA">
              <w:rPr>
                <w:rFonts w:ascii="Times New Roman" w:hAnsi="Times New Roman"/>
              </w:rPr>
              <w:t>http://192.168.0.11:8081/svn/rdrelease/</w:t>
            </w:r>
            <w:r w:rsidRPr="001B58EA">
              <w:rPr>
                <w:rFonts w:ascii="Times New Roman" w:hAnsi="Times New Roman"/>
              </w:rPr>
              <w:t>软件发布</w:t>
            </w:r>
            <w:r w:rsidRPr="001B58EA">
              <w:rPr>
                <w:rFonts w:ascii="Times New Roman" w:hAnsi="Times New Roman"/>
              </w:rPr>
              <w:t>/NETCA_CRYPTO/current/winX64/</w:t>
            </w:r>
            <w:r w:rsidRPr="001B58EA">
              <w:rPr>
                <w:rFonts w:ascii="Times New Roman" w:hAnsi="Times New Roman"/>
              </w:rPr>
              <w:t>设备驱动</w:t>
            </w:r>
            <w:r w:rsidRPr="001B58EA">
              <w:rPr>
                <w:rFonts w:ascii="Times New Roman" w:hAnsi="Times New Roman"/>
              </w:rPr>
              <w:t>/</w:t>
            </w:r>
            <w:r w:rsidRPr="001B58EA">
              <w:rPr>
                <w:rFonts w:ascii="Times New Roman" w:hAnsi="Times New Roman"/>
              </w:rPr>
              <w:t>飞天</w:t>
            </w:r>
            <w:r w:rsidRPr="001B58EA">
              <w:rPr>
                <w:rFonts w:ascii="Times New Roman" w:hAnsi="Times New Roman"/>
              </w:rPr>
              <w:t>3000GM</w:t>
            </w:r>
            <w:r w:rsidRPr="001B58EA" w:rsidDel="001B58E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49" w:type="dxa"/>
            <w:vMerge w:val="restart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887F6C" w:rsidRPr="00D14274" w:rsidTr="00C571C2">
        <w:tc>
          <w:tcPr>
            <w:tcW w:w="1134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87F6C" w:rsidRPr="00D14274" w:rsidRDefault="00887F6C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887F6C" w:rsidRPr="00D14274" w:rsidTr="00887F6C">
        <w:trPr>
          <w:trHeight w:val="942"/>
        </w:trPr>
        <w:tc>
          <w:tcPr>
            <w:tcW w:w="1134" w:type="dxa"/>
            <w:vMerge w:val="restart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  <w:p w:rsidR="00887F6C" w:rsidRPr="00D14274" w:rsidRDefault="00887F6C" w:rsidP="00C571C2">
            <w:pPr>
              <w:pStyle w:val="a1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87F6C" w:rsidRPr="00D14274" w:rsidRDefault="00887F6C" w:rsidP="00887F6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1276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  <w:p w:rsidR="00887F6C" w:rsidRPr="00D14274" w:rsidRDefault="00887F6C" w:rsidP="00C571C2">
            <w:pPr>
              <w:pStyle w:val="a1"/>
              <w:rPr>
                <w:rFonts w:ascii="Times New Roman" w:hAnsi="Times New Roman"/>
              </w:rPr>
            </w:pPr>
          </w:p>
        </w:tc>
        <w:tc>
          <w:tcPr>
            <w:tcW w:w="3119" w:type="dxa"/>
            <w:vMerge/>
          </w:tcPr>
          <w:p w:rsidR="00887F6C" w:rsidRPr="00D14274" w:rsidRDefault="00887F6C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887F6C" w:rsidRPr="00D14274" w:rsidTr="00887F6C">
        <w:trPr>
          <w:trHeight w:val="602"/>
        </w:trPr>
        <w:tc>
          <w:tcPr>
            <w:tcW w:w="1134" w:type="dxa"/>
            <w:vMerge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87F6C" w:rsidRPr="00CF3987" w:rsidRDefault="00887F6C" w:rsidP="00887F6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FT3000_USB_TOKEN_3000GM.reg</w:t>
            </w:r>
          </w:p>
        </w:tc>
        <w:tc>
          <w:tcPr>
            <w:tcW w:w="1276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87F6C" w:rsidRPr="00D14274" w:rsidRDefault="00887F6C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887F6C" w:rsidRPr="00D14274" w:rsidTr="00887F6C">
        <w:trPr>
          <w:trHeight w:val="397"/>
        </w:trPr>
        <w:tc>
          <w:tcPr>
            <w:tcW w:w="1134" w:type="dxa"/>
            <w:vMerge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87F6C" w:rsidRPr="00CF3987" w:rsidRDefault="00887F6C" w:rsidP="00887F6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1276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</w:tcPr>
          <w:p w:rsidR="00887F6C" w:rsidRPr="00D14274" w:rsidRDefault="00887F6C" w:rsidP="00C571C2">
            <w:pPr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http://192.168.0.11:8081/svn/rdrelease/</w:t>
            </w:r>
            <w:r w:rsidRPr="008A492E">
              <w:rPr>
                <w:rFonts w:ascii="Times New Roman" w:hAnsi="Times New Roman"/>
              </w:rPr>
              <w:t>软件发布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证书介质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驱动及开发包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飞天</w:t>
            </w:r>
            <w:r w:rsidRPr="008A492E">
              <w:rPr>
                <w:rFonts w:ascii="Times New Roman" w:hAnsi="Times New Roman"/>
              </w:rPr>
              <w:t>SM2/FT_USB_TOKEN_3000GM/</w:t>
            </w:r>
          </w:p>
        </w:tc>
        <w:tc>
          <w:tcPr>
            <w:tcW w:w="1949" w:type="dxa"/>
          </w:tcPr>
          <w:p w:rsidR="00887F6C" w:rsidRPr="00D14274" w:rsidRDefault="00887F6C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6722B4" w:rsidRDefault="006722B4" w:rsidP="00F400EC">
      <w:pPr>
        <w:rPr>
          <w:rFonts w:ascii="Times New Roman" w:hAnsi="Times New Roman"/>
        </w:rPr>
      </w:pPr>
    </w:p>
    <w:p w:rsidR="00E16C4B" w:rsidRDefault="00E16C4B" w:rsidP="00F400EC">
      <w:pPr>
        <w:rPr>
          <w:rFonts w:ascii="Times New Roman" w:hAnsi="Times New Roman"/>
        </w:rPr>
      </w:pPr>
    </w:p>
    <w:p w:rsidR="00C571C2" w:rsidRDefault="00E16C4B" w:rsidP="00CD58D2">
      <w:pPr>
        <w:pStyle w:val="3"/>
      </w:pPr>
      <w:r>
        <w:t>海泰SM2 COS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E16C4B" w:rsidRPr="00D14274" w:rsidTr="000307DE">
        <w:tc>
          <w:tcPr>
            <w:tcW w:w="1134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E16C4B" w:rsidRPr="00D14274" w:rsidTr="000307DE">
        <w:tc>
          <w:tcPr>
            <w:tcW w:w="1134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</w:p>
        </w:tc>
        <w:tc>
          <w:tcPr>
            <w:tcW w:w="1276" w:type="dxa"/>
          </w:tcPr>
          <w:p w:rsidR="00E16C4B" w:rsidRPr="00D14274" w:rsidRDefault="00C96306" w:rsidP="00985A5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96306">
              <w:rPr>
                <w:rFonts w:ascii="Times New Roman" w:hAnsi="Times New Roman"/>
              </w:rPr>
              <w:t>2.8.20.1014</w:t>
            </w:r>
          </w:p>
        </w:tc>
        <w:tc>
          <w:tcPr>
            <w:tcW w:w="3119" w:type="dxa"/>
            <w:vMerge w:val="restart"/>
          </w:tcPr>
          <w:p w:rsidR="00E16C4B" w:rsidRPr="00C571C2" w:rsidRDefault="00E16C4B" w:rsidP="00E16C4B">
            <w:pPr>
              <w:rPr>
                <w:rFonts w:ascii="Times New Roman" w:hAnsi="Times New Roman"/>
              </w:rPr>
            </w:pPr>
            <w:r w:rsidRPr="00E16C4B">
              <w:rPr>
                <w:rFonts w:ascii="Times New Roman" w:hAnsi="Times New Roman"/>
              </w:rPr>
              <w:t>http://192.168.0.11:8081/svn/rdrelease/</w:t>
            </w:r>
            <w:r w:rsidRPr="00E16C4B">
              <w:rPr>
                <w:rFonts w:ascii="Times New Roman" w:hAnsi="Times New Roman"/>
              </w:rPr>
              <w:t>软件发布</w:t>
            </w:r>
            <w:r w:rsidRPr="00E16C4B">
              <w:rPr>
                <w:rFonts w:ascii="Times New Roman" w:hAnsi="Times New Roman"/>
              </w:rPr>
              <w:t>/NETCA_CRYPTO/current/winX64/</w:t>
            </w:r>
            <w:r w:rsidRPr="00E16C4B">
              <w:rPr>
                <w:rFonts w:ascii="Times New Roman" w:hAnsi="Times New Roman"/>
              </w:rPr>
              <w:t>设备驱动</w:t>
            </w:r>
            <w:r w:rsidRPr="00E16C4B">
              <w:rPr>
                <w:rFonts w:ascii="Times New Roman" w:hAnsi="Times New Roman"/>
              </w:rPr>
              <w:t>/</w:t>
            </w:r>
            <w:r w:rsidRPr="00E16C4B">
              <w:rPr>
                <w:rFonts w:ascii="Times New Roman" w:hAnsi="Times New Roman"/>
              </w:rPr>
              <w:t>海泰</w:t>
            </w:r>
            <w:r w:rsidRPr="00E16C4B">
              <w:rPr>
                <w:rFonts w:ascii="Times New Roman" w:hAnsi="Times New Roman"/>
              </w:rPr>
              <w:t>SM2</w:t>
            </w:r>
            <w:r w:rsidRPr="00E16C4B">
              <w:rPr>
                <w:rFonts w:ascii="Times New Roman" w:hAnsi="Times New Roman"/>
              </w:rPr>
              <w:t>的</w:t>
            </w:r>
            <w:r w:rsidRPr="00E16C4B">
              <w:rPr>
                <w:rFonts w:ascii="Times New Roman" w:hAnsi="Times New Roman"/>
              </w:rPr>
              <w:t>Key/</w:t>
            </w:r>
            <w:r w:rsidRPr="00E16C4B">
              <w:rPr>
                <w:rFonts w:ascii="Times New Roman" w:hAnsi="Times New Roman"/>
              </w:rPr>
              <w:t>海泰</w:t>
            </w:r>
            <w:r w:rsidRPr="00E16C4B">
              <w:rPr>
                <w:rFonts w:ascii="Times New Roman" w:hAnsi="Times New Roman"/>
              </w:rPr>
              <w:t>SM2 COS/</w:t>
            </w:r>
          </w:p>
          <w:p w:rsidR="00E16C4B" w:rsidRPr="00E16C4B" w:rsidRDefault="00E16C4B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 w:val="restart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E16C4B" w:rsidRPr="00D14274" w:rsidTr="000307DE">
        <w:tc>
          <w:tcPr>
            <w:tcW w:w="1134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  <w:r w:rsidRPr="00D1427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16C4B" w:rsidRPr="00D14274" w:rsidRDefault="00E16C4B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E16C4B" w:rsidRPr="00D14274" w:rsidTr="000307DE">
        <w:tc>
          <w:tcPr>
            <w:tcW w:w="1134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1276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E16C4B" w:rsidRPr="00D14274" w:rsidRDefault="00E16C4B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F47C1F" w:rsidRPr="00D14274" w:rsidTr="000307DE">
        <w:tc>
          <w:tcPr>
            <w:tcW w:w="1134" w:type="dxa"/>
            <w:vMerge w:val="restart"/>
          </w:tcPr>
          <w:p w:rsidR="00F47C1F" w:rsidRPr="00D14274" w:rsidRDefault="00F47C1F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驱动文件</w:t>
            </w:r>
          </w:p>
        </w:tc>
        <w:tc>
          <w:tcPr>
            <w:tcW w:w="2126" w:type="dxa"/>
          </w:tcPr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GECSP00001</w:t>
            </w:r>
            <w:r w:rsidRPr="006722B4">
              <w:rPr>
                <w:rFonts w:ascii="Times New Roman" w:hAnsi="Times New Roman"/>
              </w:rPr>
              <w:t>目录下全部</w:t>
            </w:r>
            <w:r w:rsidRPr="006722B4">
              <w:rPr>
                <w:rFonts w:ascii="Times New Roman" w:hAnsi="Times New Roman"/>
              </w:rPr>
              <w:t>8</w:t>
            </w:r>
            <w:r w:rsidRPr="006722B4">
              <w:rPr>
                <w:rFonts w:ascii="Times New Roman" w:hAnsi="Times New Roman"/>
              </w:rPr>
              <w:t>个文件</w:t>
            </w:r>
            <w:r w:rsidRPr="006722B4">
              <w:rPr>
                <w:rFonts w:ascii="Times New Roman" w:hAnsi="Times New Roman"/>
              </w:rPr>
              <w:t>:</w:t>
            </w:r>
          </w:p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BKEY0404.ini</w:t>
            </w:r>
          </w:p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BKEY0409.ini</w:t>
            </w:r>
          </w:p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BKEY0804.ini</w:t>
            </w:r>
          </w:p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BKEYLngIndex.ini</w:t>
            </w:r>
          </w:p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GEControl.ini</w:t>
            </w:r>
          </w:p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GECSP.ini</w:t>
            </w:r>
          </w:p>
          <w:p w:rsidR="00F47C1F" w:rsidRPr="006722B4" w:rsidRDefault="00F47C1F" w:rsidP="00A71785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HTCloseCSP.exe</w:t>
            </w:r>
          </w:p>
          <w:p w:rsidR="00F47C1F" w:rsidRPr="00931DE0" w:rsidRDefault="00F47C1F" w:rsidP="00A7178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GECSP.dll</w:t>
            </w:r>
          </w:p>
        </w:tc>
        <w:tc>
          <w:tcPr>
            <w:tcW w:w="1276" w:type="dxa"/>
          </w:tcPr>
          <w:p w:rsidR="00F47C1F" w:rsidRPr="00D14274" w:rsidRDefault="00F47C1F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 w:val="restart"/>
          </w:tcPr>
          <w:p w:rsidR="00F47C1F" w:rsidRPr="006722B4" w:rsidRDefault="00C21747" w:rsidP="00A71785">
            <w:pPr>
              <w:pStyle w:val="af1"/>
              <w:ind w:firstLineChars="0" w:firstLine="0"/>
              <w:rPr>
                <w:rStyle w:val="af2"/>
                <w:rFonts w:ascii="Times New Roman" w:hAnsi="Times New Roman"/>
                <w:color w:val="auto"/>
              </w:rPr>
            </w:pPr>
            <w:hyperlink r:id="rId21" w:history="1"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http://192.168.0.11:8081/svn/rdrelease/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软件发布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/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证书介质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/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驱动及开发包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/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海泰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/NETCAKEY_HT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安装包文件</w:t>
              </w:r>
              <w:r w:rsidR="00F47C1F" w:rsidRPr="006722B4">
                <w:rPr>
                  <w:rStyle w:val="af2"/>
                  <w:rFonts w:ascii="Times New Roman" w:hAnsi="Times New Roman"/>
                  <w:color w:val="auto"/>
                </w:rPr>
                <w:t>/NETCA_Win64/64system32</w:t>
              </w:r>
            </w:hyperlink>
          </w:p>
          <w:p w:rsidR="00F47C1F" w:rsidRPr="00D14274" w:rsidRDefault="00F47C1F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47C1F" w:rsidRDefault="00F47C1F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将</w:t>
            </w:r>
            <w:r w:rsidR="00306A08" w:rsidRPr="006722B4">
              <w:rPr>
                <w:rFonts w:ascii="Times New Roman" w:hAnsi="Times New Roman"/>
              </w:rPr>
              <w:t>GECSP00001</w:t>
            </w:r>
            <w:r w:rsidRPr="006722B4">
              <w:rPr>
                <w:rFonts w:ascii="Times New Roman" w:hAnsi="Times New Roman"/>
              </w:rPr>
              <w:t>目录及内容拷贝到</w:t>
            </w:r>
            <w:r w:rsidRPr="006722B4">
              <w:rPr>
                <w:rFonts w:ascii="Times New Roman" w:hAnsi="Times New Roman"/>
              </w:rPr>
              <w:t>{sys}</w:t>
            </w:r>
          </w:p>
        </w:tc>
      </w:tr>
      <w:tr w:rsidR="00F47C1F" w:rsidRPr="00D14274" w:rsidTr="000307DE">
        <w:tc>
          <w:tcPr>
            <w:tcW w:w="1134" w:type="dxa"/>
            <w:vMerge/>
          </w:tcPr>
          <w:p w:rsidR="00F47C1F" w:rsidRDefault="00F47C1F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F47C1F" w:rsidRPr="006722B4" w:rsidRDefault="00F47C1F" w:rsidP="0012441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GEC00001.dll</w:t>
            </w:r>
          </w:p>
          <w:p w:rsidR="00F47C1F" w:rsidRPr="006722B4" w:rsidRDefault="00F47C1F" w:rsidP="0012441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GECSP00001.dll</w:t>
            </w:r>
          </w:p>
          <w:p w:rsidR="00F47C1F" w:rsidRPr="006722B4" w:rsidRDefault="00F47C1F" w:rsidP="0012441E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HTCSPApi.dll</w:t>
            </w:r>
          </w:p>
          <w:p w:rsidR="00F47C1F" w:rsidRPr="006722B4" w:rsidRDefault="00F47C1F" w:rsidP="0012441E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HTCSPApi.ini</w:t>
            </w:r>
          </w:p>
        </w:tc>
        <w:tc>
          <w:tcPr>
            <w:tcW w:w="1276" w:type="dxa"/>
          </w:tcPr>
          <w:p w:rsidR="00F47C1F" w:rsidRPr="00D14274" w:rsidRDefault="00F47C1F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47C1F" w:rsidRDefault="00F47C1F" w:rsidP="00A71785">
            <w:pPr>
              <w:pStyle w:val="af1"/>
              <w:ind w:firstLineChars="0" w:firstLine="0"/>
            </w:pPr>
          </w:p>
        </w:tc>
        <w:tc>
          <w:tcPr>
            <w:tcW w:w="1949" w:type="dxa"/>
          </w:tcPr>
          <w:p w:rsidR="00F47C1F" w:rsidRPr="006722B4" w:rsidRDefault="00F47C1F" w:rsidP="000307D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  <w:szCs w:val="21"/>
              </w:rPr>
              <w:t>将这</w:t>
            </w:r>
            <w:r w:rsidRPr="006722B4">
              <w:rPr>
                <w:rFonts w:ascii="Times New Roman" w:hAnsi="Times New Roman"/>
                <w:szCs w:val="21"/>
              </w:rPr>
              <w:t>5</w:t>
            </w:r>
            <w:r w:rsidRPr="006722B4">
              <w:rPr>
                <w:rFonts w:ascii="Times New Roman" w:hAnsi="Times New Roman"/>
                <w:szCs w:val="21"/>
              </w:rPr>
              <w:t>个文件拷贝到</w:t>
            </w:r>
            <w:r w:rsidRPr="006722B4">
              <w:rPr>
                <w:rFonts w:ascii="Times New Roman" w:hAnsi="Times New Roman"/>
                <w:szCs w:val="21"/>
              </w:rPr>
              <w:t>{sys}</w:t>
            </w:r>
          </w:p>
        </w:tc>
      </w:tr>
    </w:tbl>
    <w:p w:rsidR="00E16C4B" w:rsidRDefault="00E16C4B" w:rsidP="00F400EC">
      <w:pPr>
        <w:rPr>
          <w:rFonts w:ascii="Times New Roman" w:hAnsi="Times New Roman"/>
        </w:rPr>
      </w:pPr>
    </w:p>
    <w:p w:rsidR="00C571C2" w:rsidRDefault="00E67465" w:rsidP="00CD58D2">
      <w:pPr>
        <w:pStyle w:val="3"/>
      </w:pPr>
      <w:r>
        <w:t>微柏Epass2001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84"/>
      </w:tblGrid>
      <w:tr w:rsidR="00E67465" w:rsidRPr="00D14274" w:rsidTr="000307DE">
        <w:tc>
          <w:tcPr>
            <w:tcW w:w="113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8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E67465" w:rsidRPr="00D14274" w:rsidTr="000307DE">
        <w:trPr>
          <w:trHeight w:val="358"/>
        </w:trPr>
        <w:tc>
          <w:tcPr>
            <w:tcW w:w="113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</w:t>
            </w:r>
          </w:p>
        </w:tc>
        <w:tc>
          <w:tcPr>
            <w:tcW w:w="1276" w:type="dxa"/>
          </w:tcPr>
          <w:p w:rsidR="00E67465" w:rsidRPr="00D14274" w:rsidRDefault="00C21178" w:rsidP="000307DE">
            <w:pPr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2.0.4.1</w:t>
            </w:r>
          </w:p>
        </w:tc>
        <w:tc>
          <w:tcPr>
            <w:tcW w:w="3119" w:type="dxa"/>
            <w:vMerge w:val="restart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E67465">
              <w:rPr>
                <w:rFonts w:ascii="Times New Roman" w:hAnsi="Times New Roman"/>
              </w:rPr>
              <w:t>http://192.168.0.11:8081/svn/rdrelease/</w:t>
            </w:r>
            <w:r w:rsidRPr="00E67465">
              <w:rPr>
                <w:rFonts w:ascii="Times New Roman" w:hAnsi="Times New Roman"/>
              </w:rPr>
              <w:t>软件发布</w:t>
            </w:r>
            <w:r w:rsidRPr="00E67465">
              <w:rPr>
                <w:rFonts w:ascii="Times New Roman" w:hAnsi="Times New Roman"/>
              </w:rPr>
              <w:t>/NETCA_CRYPTO/current/winX64/</w:t>
            </w:r>
            <w:r w:rsidRPr="00E67465">
              <w:rPr>
                <w:rFonts w:ascii="Times New Roman" w:hAnsi="Times New Roman"/>
              </w:rPr>
              <w:t>设备驱动</w:t>
            </w:r>
            <w:r w:rsidRPr="00E67465">
              <w:rPr>
                <w:rFonts w:ascii="Times New Roman" w:hAnsi="Times New Roman"/>
              </w:rPr>
              <w:t>/</w:t>
            </w:r>
            <w:r w:rsidRPr="00E67465">
              <w:rPr>
                <w:rFonts w:ascii="Times New Roman" w:hAnsi="Times New Roman"/>
              </w:rPr>
              <w:t>微柏</w:t>
            </w:r>
            <w:r w:rsidRPr="00E67465">
              <w:rPr>
                <w:rFonts w:ascii="Times New Roman" w:hAnsi="Times New Roman"/>
              </w:rPr>
              <w:t>Epass2001</w:t>
            </w:r>
          </w:p>
        </w:tc>
        <w:tc>
          <w:tcPr>
            <w:tcW w:w="1984" w:type="dxa"/>
            <w:vMerge w:val="restart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E67465" w:rsidRPr="00D14274" w:rsidTr="000307DE">
        <w:trPr>
          <w:trHeight w:val="358"/>
        </w:trPr>
        <w:tc>
          <w:tcPr>
            <w:tcW w:w="113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WeepalEpass2001Prov.dll_device.ini</w:t>
            </w:r>
          </w:p>
        </w:tc>
        <w:tc>
          <w:tcPr>
            <w:tcW w:w="127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  <w:szCs w:val="21"/>
              </w:rPr>
            </w:pPr>
          </w:p>
        </w:tc>
      </w:tr>
      <w:tr w:rsidR="00E67465" w:rsidRPr="00D14274" w:rsidTr="000307DE">
        <w:trPr>
          <w:trHeight w:val="296"/>
        </w:trPr>
        <w:tc>
          <w:tcPr>
            <w:tcW w:w="113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NETCAKeyWeepal.reg</w:t>
            </w:r>
          </w:p>
        </w:tc>
        <w:tc>
          <w:tcPr>
            <w:tcW w:w="127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E67465" w:rsidRPr="00D14274" w:rsidTr="000307DE">
        <w:trPr>
          <w:trHeight w:val="425"/>
        </w:trPr>
        <w:tc>
          <w:tcPr>
            <w:tcW w:w="1134" w:type="dxa"/>
            <w:vMerge w:val="restart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Weepalp11v211.dll</w:t>
            </w:r>
          </w:p>
        </w:tc>
        <w:tc>
          <w:tcPr>
            <w:tcW w:w="1276" w:type="dxa"/>
          </w:tcPr>
          <w:p w:rsidR="00E67465" w:rsidRPr="00D14274" w:rsidRDefault="00E67465" w:rsidP="0085480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1.1.1</w:t>
            </w:r>
            <w:r w:rsidR="0085480E">
              <w:rPr>
                <w:rFonts w:ascii="Times New Roman" w:hAnsi="Times New Roman"/>
              </w:rPr>
              <w:t>4.724</w:t>
            </w:r>
          </w:p>
        </w:tc>
        <w:tc>
          <w:tcPr>
            <w:tcW w:w="3119" w:type="dxa"/>
            <w:vMerge w:val="restart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E67465">
              <w:rPr>
                <w:rFonts w:ascii="Times New Roman" w:hAnsi="Times New Roman"/>
              </w:rPr>
              <w:t>http://192.168.0.11:8081/svn/rdrelease/</w:t>
            </w:r>
            <w:r w:rsidRPr="00E67465">
              <w:rPr>
                <w:rFonts w:ascii="Times New Roman" w:hAnsi="Times New Roman"/>
              </w:rPr>
              <w:t>软件发布</w:t>
            </w:r>
            <w:r w:rsidRPr="00E67465">
              <w:rPr>
                <w:rFonts w:ascii="Times New Roman" w:hAnsi="Times New Roman"/>
              </w:rPr>
              <w:t>/</w:t>
            </w:r>
            <w:r w:rsidRPr="00E67465">
              <w:rPr>
                <w:rFonts w:ascii="Times New Roman" w:hAnsi="Times New Roman"/>
              </w:rPr>
              <w:t>证书介质</w:t>
            </w:r>
            <w:r w:rsidRPr="00E67465">
              <w:rPr>
                <w:rFonts w:ascii="Times New Roman" w:hAnsi="Times New Roman"/>
              </w:rPr>
              <w:t>/</w:t>
            </w:r>
            <w:r w:rsidRPr="00E67465">
              <w:rPr>
                <w:rFonts w:ascii="Times New Roman" w:hAnsi="Times New Roman"/>
              </w:rPr>
              <w:t>驱动及开发包</w:t>
            </w:r>
            <w:r w:rsidRPr="00E67465">
              <w:rPr>
                <w:rFonts w:ascii="Times New Roman" w:hAnsi="Times New Roman"/>
              </w:rPr>
              <w:t>/</w:t>
            </w:r>
            <w:r w:rsidRPr="00E67465">
              <w:rPr>
                <w:rFonts w:ascii="Times New Roman" w:hAnsi="Times New Roman"/>
              </w:rPr>
              <w:t>微柏</w:t>
            </w:r>
            <w:r w:rsidRPr="00E67465">
              <w:rPr>
                <w:rFonts w:ascii="Times New Roman" w:hAnsi="Times New Roman"/>
              </w:rPr>
              <w:t>Epass2001/</w:t>
            </w:r>
            <w:r w:rsidRPr="00E67465">
              <w:rPr>
                <w:rFonts w:ascii="Times New Roman" w:hAnsi="Times New Roman"/>
              </w:rPr>
              <w:t>打包文档文件</w:t>
            </w:r>
            <w:r w:rsidRPr="00E67465">
              <w:rPr>
                <w:rFonts w:ascii="Times New Roman" w:hAnsi="Times New Roman"/>
              </w:rPr>
              <w:t>/NETCA_Win64/64system32</w:t>
            </w:r>
          </w:p>
        </w:tc>
        <w:tc>
          <w:tcPr>
            <w:tcW w:w="1984" w:type="dxa"/>
            <w:vMerge w:val="restart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E67465" w:rsidRPr="00D14274" w:rsidTr="000307DE">
        <w:trPr>
          <w:trHeight w:val="425"/>
        </w:trPr>
        <w:tc>
          <w:tcPr>
            <w:tcW w:w="1134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Weepalp11v211.sig</w:t>
            </w:r>
          </w:p>
        </w:tc>
        <w:tc>
          <w:tcPr>
            <w:tcW w:w="127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</w:tr>
      <w:tr w:rsidR="00E67465" w:rsidRPr="00D14274" w:rsidTr="000307DE">
        <w:trPr>
          <w:trHeight w:val="425"/>
        </w:trPr>
        <w:tc>
          <w:tcPr>
            <w:tcW w:w="1134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Weepalp11v211_s.dll</w:t>
            </w:r>
          </w:p>
        </w:tc>
        <w:tc>
          <w:tcPr>
            <w:tcW w:w="1276" w:type="dxa"/>
          </w:tcPr>
          <w:p w:rsidR="00E67465" w:rsidRPr="00D14274" w:rsidRDefault="0085480E" w:rsidP="000307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1.0.9.804</w:t>
            </w:r>
          </w:p>
        </w:tc>
        <w:tc>
          <w:tcPr>
            <w:tcW w:w="3119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</w:tr>
      <w:tr w:rsidR="00E67465" w:rsidRPr="00D14274" w:rsidTr="000307DE">
        <w:trPr>
          <w:trHeight w:val="425"/>
        </w:trPr>
        <w:tc>
          <w:tcPr>
            <w:tcW w:w="113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CSP</w:t>
            </w: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WeepalCSP.reg</w:t>
            </w:r>
          </w:p>
        </w:tc>
        <w:tc>
          <w:tcPr>
            <w:tcW w:w="127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E67465" w:rsidRPr="00D14274" w:rsidTr="000307DE">
        <w:trPr>
          <w:trHeight w:val="1278"/>
        </w:trPr>
        <w:tc>
          <w:tcPr>
            <w:tcW w:w="113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WeepalEpass2001Prov.dll_driver.ini</w:t>
            </w:r>
          </w:p>
        </w:tc>
        <w:tc>
          <w:tcPr>
            <w:tcW w:w="1276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E67465" w:rsidRPr="00D14274" w:rsidRDefault="00E67465" w:rsidP="000307D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E67465" w:rsidRDefault="00E67465" w:rsidP="00F400EC">
      <w:pPr>
        <w:rPr>
          <w:rFonts w:ascii="Times New Roman" w:hAnsi="Times New Roman"/>
        </w:rPr>
      </w:pPr>
    </w:p>
    <w:p w:rsidR="00CD58D2" w:rsidRDefault="001B458C" w:rsidP="00CD58D2">
      <w:pPr>
        <w:pStyle w:val="3"/>
      </w:pPr>
      <w:r>
        <w:rPr>
          <w:rFonts w:hint="eastAsia"/>
        </w:rPr>
        <w:t>飞天SJK1104G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CD58D2" w:rsidRPr="00D14274" w:rsidTr="006829AC">
        <w:tc>
          <w:tcPr>
            <w:tcW w:w="1134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CD58D2" w:rsidRPr="00D14274" w:rsidTr="006829AC">
        <w:tc>
          <w:tcPr>
            <w:tcW w:w="1134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CD58D2" w:rsidRPr="00D14274" w:rsidRDefault="00E06014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</w:t>
            </w:r>
            <w:r w:rsidR="001B458C">
              <w:rPr>
                <w:rFonts w:ascii="Times New Roman" w:hAnsi="Times New Roman"/>
              </w:rPr>
              <w:t>SJ</w:t>
            </w:r>
            <w:r w:rsidR="001B458C">
              <w:rPr>
                <w:rFonts w:ascii="Times New Roman" w:hAnsi="Times New Roman" w:hint="eastAsia"/>
              </w:rPr>
              <w:t>K</w:t>
            </w:r>
            <w:r w:rsidR="00CD58D2" w:rsidRPr="00C9666E">
              <w:rPr>
                <w:rFonts w:ascii="Times New Roman" w:hAnsi="Times New Roman"/>
              </w:rPr>
              <w:t>1104GProv.dll</w:t>
            </w:r>
          </w:p>
        </w:tc>
        <w:tc>
          <w:tcPr>
            <w:tcW w:w="1276" w:type="dxa"/>
          </w:tcPr>
          <w:p w:rsidR="00CD58D2" w:rsidRPr="00D14274" w:rsidRDefault="00CD58D2" w:rsidP="00E0601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</w:t>
            </w:r>
            <w:r w:rsidR="00BF1CDA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119" w:type="dxa"/>
            <w:vMerge w:val="restart"/>
          </w:tcPr>
          <w:p w:rsidR="00CD58D2" w:rsidRPr="00721078" w:rsidRDefault="00CD58D2" w:rsidP="006829AC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http://192.168.0.11:8081/svn/rdrelease/</w:t>
            </w:r>
            <w:r w:rsidRPr="00C9666E">
              <w:rPr>
                <w:rFonts w:ascii="Times New Roman" w:hAnsi="Times New Roman"/>
              </w:rPr>
              <w:t>软件发布</w:t>
            </w:r>
            <w:r w:rsidRPr="00C9666E">
              <w:rPr>
                <w:rFonts w:ascii="Times New Roman" w:hAnsi="Times New Roman"/>
              </w:rPr>
              <w:t>/NETCA_CRYPTO/current/winX</w:t>
            </w:r>
            <w:r>
              <w:rPr>
                <w:rFonts w:ascii="Times New Roman" w:hAnsi="Times New Roman" w:hint="eastAsia"/>
              </w:rPr>
              <w:t>64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设备驱动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飞天</w:t>
            </w:r>
            <w:r w:rsidRPr="00C9666E">
              <w:rPr>
                <w:rFonts w:ascii="Times New Roman" w:hAnsi="Times New Roman"/>
              </w:rPr>
              <w:lastRenderedPageBreak/>
              <w:t>3000GM/SJJ1104-G</w:t>
            </w:r>
          </w:p>
        </w:tc>
        <w:tc>
          <w:tcPr>
            <w:tcW w:w="1949" w:type="dxa"/>
            <w:vMerge w:val="restart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lastRenderedPageBreak/>
              <w:t>“{netcaPf}\NETCA\NETCA_Devices\”</w:t>
            </w:r>
          </w:p>
        </w:tc>
      </w:tr>
      <w:tr w:rsidR="00CD58D2" w:rsidRPr="00D14274" w:rsidTr="006829AC">
        <w:tc>
          <w:tcPr>
            <w:tcW w:w="1134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CD58D2" w:rsidRPr="00D14274" w:rsidRDefault="00E06014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</w:t>
            </w:r>
            <w:r w:rsidR="001B458C">
              <w:rPr>
                <w:rFonts w:ascii="Times New Roman" w:hAnsi="Times New Roman"/>
              </w:rPr>
              <w:t>SJK</w:t>
            </w:r>
            <w:r w:rsidR="00CD58D2" w:rsidRPr="00C9666E">
              <w:rPr>
                <w:rFonts w:ascii="Times New Roman" w:hAnsi="Times New Roman"/>
              </w:rPr>
              <w:t>1104GProv.dll</w:t>
            </w:r>
            <w:r w:rsidR="00CD58D2"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CD58D2" w:rsidRPr="00D14274" w:rsidRDefault="00CD58D2" w:rsidP="006829A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CD58D2" w:rsidRPr="00D14274" w:rsidTr="006829AC">
        <w:tc>
          <w:tcPr>
            <w:tcW w:w="1134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注册表</w:t>
            </w:r>
          </w:p>
        </w:tc>
        <w:tc>
          <w:tcPr>
            <w:tcW w:w="2126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NetcaKeyFTA.reg</w:t>
            </w:r>
          </w:p>
        </w:tc>
        <w:tc>
          <w:tcPr>
            <w:tcW w:w="1276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</w:tr>
      <w:tr w:rsidR="00CD58D2" w:rsidRPr="00D14274" w:rsidTr="006829AC">
        <w:tc>
          <w:tcPr>
            <w:tcW w:w="1134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驱动文件</w:t>
            </w:r>
          </w:p>
        </w:tc>
        <w:tc>
          <w:tcPr>
            <w:tcW w:w="2126" w:type="dxa"/>
          </w:tcPr>
          <w:p w:rsidR="00CD58D2" w:rsidRPr="00C9666E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</w:tc>
        <w:tc>
          <w:tcPr>
            <w:tcW w:w="1276" w:type="dxa"/>
          </w:tcPr>
          <w:p w:rsidR="00CD58D2" w:rsidRPr="00D14274" w:rsidRDefault="00CD58D2" w:rsidP="00E0601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1.1.</w:t>
            </w:r>
            <w:r w:rsidR="00E06014">
              <w:rPr>
                <w:rFonts w:ascii="Times New Roman" w:hAnsi="Times New Roman"/>
              </w:rPr>
              <w:t>20</w:t>
            </w:r>
            <w:r w:rsidR="00E3763F">
              <w:rPr>
                <w:rFonts w:ascii="Times New Roman" w:hAnsi="Times New Roman" w:hint="eastAsia"/>
              </w:rPr>
              <w:t>.</w:t>
            </w:r>
            <w:r w:rsidR="000961FC">
              <w:rPr>
                <w:rFonts w:ascii="Times New Roman" w:hAnsi="Times New Roman" w:hint="eastAsia"/>
              </w:rPr>
              <w:t>803</w:t>
            </w:r>
          </w:p>
        </w:tc>
        <w:tc>
          <w:tcPr>
            <w:tcW w:w="3119" w:type="dxa"/>
            <w:vMerge w:val="restart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http://192.168.0.11:8081/svn/rdrelease/</w:t>
            </w:r>
            <w:r w:rsidRPr="00C9666E">
              <w:rPr>
                <w:rFonts w:ascii="Times New Roman" w:hAnsi="Times New Roman"/>
              </w:rPr>
              <w:t>软件发布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证书介质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驱动及开发包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飞天</w:t>
            </w:r>
            <w:r w:rsidRPr="00C9666E">
              <w:rPr>
                <w:rFonts w:ascii="Times New Roman" w:hAnsi="Times New Roman"/>
              </w:rPr>
              <w:t>SM2/</w:t>
            </w:r>
            <w:r w:rsidRPr="00C9666E">
              <w:rPr>
                <w:rFonts w:ascii="Times New Roman" w:hAnsi="Times New Roman"/>
              </w:rPr>
              <w:t>支持国脉印章</w:t>
            </w:r>
            <w:r>
              <w:rPr>
                <w:rFonts w:ascii="Times New Roman" w:hAnsi="Times New Roman"/>
              </w:rPr>
              <w:t>Key/x</w:t>
            </w:r>
            <w:r w:rsidRPr="00C9666E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949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CD58D2" w:rsidRPr="00D14274" w:rsidTr="006829AC">
        <w:tc>
          <w:tcPr>
            <w:tcW w:w="1134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CD58D2" w:rsidRPr="00C9666E" w:rsidRDefault="00E06014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</w:t>
            </w:r>
            <w:r w:rsidR="002E3D7B">
              <w:rPr>
                <w:rFonts w:ascii="Times New Roman" w:hAnsi="Times New Roman"/>
              </w:rPr>
              <w:t>SJK</w:t>
            </w:r>
            <w:r w:rsidR="00CD58D2"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1276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CD58D2" w:rsidRPr="00D14274" w:rsidRDefault="00CD58D2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CD58D2" w:rsidRPr="00CD58D2" w:rsidRDefault="00CD58D2" w:rsidP="00F400EC">
      <w:pPr>
        <w:rPr>
          <w:rFonts w:ascii="Times New Roman" w:hAnsi="Times New Roman"/>
        </w:rPr>
      </w:pPr>
    </w:p>
    <w:p w:rsidR="00C453D5" w:rsidRDefault="00C453D5" w:rsidP="0049517A">
      <w:pPr>
        <w:pStyle w:val="3"/>
      </w:pPr>
      <w:r>
        <w:rPr>
          <w:rFonts w:hint="eastAsia"/>
        </w:rPr>
        <w:t>文鼎创安可Key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C453D5" w:rsidRPr="00D14274" w:rsidTr="009F36D6">
        <w:tc>
          <w:tcPr>
            <w:tcW w:w="1134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C453D5" w:rsidRPr="00D14274" w:rsidTr="009F36D6">
        <w:tc>
          <w:tcPr>
            <w:tcW w:w="1134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</w:t>
            </w:r>
          </w:p>
        </w:tc>
        <w:tc>
          <w:tcPr>
            <w:tcW w:w="1276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</w:t>
            </w:r>
            <w:r w:rsidR="00700BB0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119" w:type="dxa"/>
            <w:vMerge w:val="restart"/>
          </w:tcPr>
          <w:p w:rsidR="00C453D5" w:rsidRPr="00721078" w:rsidRDefault="00C453D5" w:rsidP="009F36D6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http://192.168.0.11:8081/svn/rdrelease/</w:t>
            </w:r>
            <w:r w:rsidRPr="00186318">
              <w:rPr>
                <w:rFonts w:ascii="Times New Roman" w:hAnsi="Times New Roman"/>
              </w:rPr>
              <w:t>软件发布</w:t>
            </w:r>
            <w:r>
              <w:rPr>
                <w:rFonts w:ascii="Times New Roman" w:hAnsi="Times New Roman"/>
              </w:rPr>
              <w:t>/NETCA_CRYPTO/current/winX</w:t>
            </w:r>
            <w:r w:rsidRPr="00186318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4</w:t>
            </w:r>
            <w:r w:rsidRPr="00186318">
              <w:rPr>
                <w:rFonts w:ascii="Times New Roman" w:hAnsi="Times New Roman"/>
              </w:rPr>
              <w:t>/</w:t>
            </w:r>
            <w:r w:rsidRPr="00186318">
              <w:rPr>
                <w:rFonts w:ascii="Times New Roman" w:hAnsi="Times New Roman"/>
              </w:rPr>
              <w:t>设备驱动</w:t>
            </w:r>
            <w:r w:rsidRPr="00186318">
              <w:rPr>
                <w:rFonts w:ascii="Times New Roman" w:hAnsi="Times New Roman"/>
              </w:rPr>
              <w:t>/</w:t>
            </w:r>
            <w:r w:rsidRPr="00186318">
              <w:rPr>
                <w:rFonts w:ascii="Times New Roman" w:hAnsi="Times New Roman"/>
              </w:rPr>
              <w:t>文鼎创</w:t>
            </w:r>
            <w:r w:rsidRPr="00186318">
              <w:rPr>
                <w:rFonts w:ascii="Times New Roman" w:hAnsi="Times New Roman"/>
              </w:rPr>
              <w:t>/</w:t>
            </w:r>
            <w:r w:rsidRPr="00186318">
              <w:rPr>
                <w:rFonts w:ascii="Times New Roman" w:hAnsi="Times New Roman"/>
              </w:rPr>
              <w:t>安可</w:t>
            </w:r>
            <w:r w:rsidRPr="00186318">
              <w:rPr>
                <w:rFonts w:ascii="Times New Roman" w:hAnsi="Times New Roman"/>
              </w:rPr>
              <w:t>Key</w:t>
            </w:r>
          </w:p>
        </w:tc>
        <w:tc>
          <w:tcPr>
            <w:tcW w:w="1949" w:type="dxa"/>
            <w:vMerge w:val="restart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C453D5" w:rsidRPr="00D14274" w:rsidTr="009F36D6">
        <w:tc>
          <w:tcPr>
            <w:tcW w:w="1134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SJK1944GProv.dll_device.ini</w:t>
            </w:r>
          </w:p>
        </w:tc>
        <w:tc>
          <w:tcPr>
            <w:tcW w:w="1276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C453D5" w:rsidRPr="00D14274" w:rsidRDefault="00C453D5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C453D5" w:rsidRPr="00D14274" w:rsidTr="009F36D6">
        <w:tc>
          <w:tcPr>
            <w:tcW w:w="1134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C453D5" w:rsidRPr="00082513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</w:tc>
        <w:tc>
          <w:tcPr>
            <w:tcW w:w="1276" w:type="dxa"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C453D5" w:rsidRPr="00D14274" w:rsidRDefault="00C453D5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C453D5" w:rsidRPr="00D14274" w:rsidRDefault="00C453D5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49517A" w:rsidRPr="00D14274" w:rsidTr="009F36D6">
        <w:tc>
          <w:tcPr>
            <w:tcW w:w="1134" w:type="dxa"/>
          </w:tcPr>
          <w:p w:rsidR="0049517A" w:rsidRPr="00D14274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49517A" w:rsidRPr="00D9102A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</w:tc>
        <w:tc>
          <w:tcPr>
            <w:tcW w:w="1276" w:type="dxa"/>
          </w:tcPr>
          <w:p w:rsidR="0049517A" w:rsidRPr="00D14274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 w:val="restart"/>
          </w:tcPr>
          <w:p w:rsidR="0049517A" w:rsidRPr="00D14274" w:rsidRDefault="00E96F0B" w:rsidP="009F36D6">
            <w:pPr>
              <w:rPr>
                <w:rFonts w:ascii="Times New Roman" w:hAnsi="Times New Roman"/>
              </w:rPr>
            </w:pPr>
            <w:r w:rsidRPr="00E96F0B">
              <w:rPr>
                <w:rFonts w:ascii="Times New Roman" w:hAnsi="Times New Roman"/>
              </w:rPr>
              <w:t>http://192.168.0.11:8081/svn/rdrelease/</w:t>
            </w:r>
            <w:r w:rsidRPr="00E96F0B">
              <w:rPr>
                <w:rFonts w:ascii="Times New Roman" w:hAnsi="Times New Roman"/>
              </w:rPr>
              <w:t>软件发布</w:t>
            </w:r>
            <w:r w:rsidRPr="00E96F0B">
              <w:rPr>
                <w:rFonts w:ascii="Times New Roman" w:hAnsi="Times New Roman"/>
              </w:rPr>
              <w:t>/</w:t>
            </w:r>
            <w:r w:rsidRPr="00E96F0B">
              <w:rPr>
                <w:rFonts w:ascii="Times New Roman" w:hAnsi="Times New Roman"/>
              </w:rPr>
              <w:t>证书介质</w:t>
            </w:r>
            <w:r w:rsidRPr="00E96F0B">
              <w:rPr>
                <w:rFonts w:ascii="Times New Roman" w:hAnsi="Times New Roman"/>
              </w:rPr>
              <w:t>/</w:t>
            </w:r>
            <w:r w:rsidRPr="00E96F0B">
              <w:rPr>
                <w:rFonts w:ascii="Times New Roman" w:hAnsi="Times New Roman"/>
              </w:rPr>
              <w:t>驱动及开发包</w:t>
            </w:r>
            <w:r w:rsidRPr="00E96F0B">
              <w:rPr>
                <w:rFonts w:ascii="Times New Roman" w:hAnsi="Times New Roman"/>
              </w:rPr>
              <w:t>/</w:t>
            </w:r>
            <w:r w:rsidRPr="00E96F0B">
              <w:rPr>
                <w:rFonts w:ascii="Times New Roman" w:hAnsi="Times New Roman"/>
              </w:rPr>
              <w:t>深圳文鼎创</w:t>
            </w:r>
            <w:r w:rsidRPr="00E96F0B">
              <w:rPr>
                <w:rFonts w:ascii="Times New Roman" w:hAnsi="Times New Roman"/>
              </w:rPr>
              <w:t>/</w:t>
            </w:r>
            <w:r w:rsidRPr="00E96F0B">
              <w:rPr>
                <w:rFonts w:ascii="Times New Roman" w:hAnsi="Times New Roman"/>
              </w:rPr>
              <w:t>安可</w:t>
            </w:r>
            <w:r w:rsidRPr="00E96F0B">
              <w:rPr>
                <w:rFonts w:ascii="Times New Roman" w:hAnsi="Times New Roman"/>
              </w:rPr>
              <w:t>Key/SKF</w:t>
            </w:r>
            <w:r w:rsidRPr="00E96F0B">
              <w:rPr>
                <w:rFonts w:ascii="Times New Roman" w:hAnsi="Times New Roman"/>
              </w:rPr>
              <w:t>接口</w:t>
            </w:r>
            <w:r w:rsidRPr="00E96F0B">
              <w:rPr>
                <w:rFonts w:ascii="Times New Roman" w:hAnsi="Times New Roman"/>
              </w:rPr>
              <w:t>/Windows/x64</w:t>
            </w:r>
          </w:p>
        </w:tc>
        <w:tc>
          <w:tcPr>
            <w:tcW w:w="1949" w:type="dxa"/>
            <w:vMerge/>
          </w:tcPr>
          <w:p w:rsidR="0049517A" w:rsidRPr="00D14274" w:rsidRDefault="0049517A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49517A" w:rsidRPr="00D14274" w:rsidTr="0049517A">
        <w:trPr>
          <w:trHeight w:val="306"/>
        </w:trPr>
        <w:tc>
          <w:tcPr>
            <w:tcW w:w="1134" w:type="dxa"/>
            <w:vMerge w:val="restart"/>
          </w:tcPr>
          <w:p w:rsidR="0049517A" w:rsidRPr="00D14274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49517A" w:rsidRPr="00082513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SJK1944_NETCA.dll</w:t>
            </w:r>
          </w:p>
        </w:tc>
        <w:tc>
          <w:tcPr>
            <w:tcW w:w="1276" w:type="dxa"/>
          </w:tcPr>
          <w:p w:rsidR="0049517A" w:rsidRPr="00D14274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6.2.5.</w:t>
            </w:r>
            <w:r w:rsidR="000800F4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119" w:type="dxa"/>
            <w:vMerge/>
          </w:tcPr>
          <w:p w:rsidR="0049517A" w:rsidRPr="00D14274" w:rsidRDefault="0049517A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 w:val="restart"/>
          </w:tcPr>
          <w:p w:rsidR="0049517A" w:rsidRPr="00D14274" w:rsidRDefault="0049517A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49517A" w:rsidRPr="00D14274" w:rsidTr="009F36D6">
        <w:trPr>
          <w:trHeight w:val="306"/>
        </w:trPr>
        <w:tc>
          <w:tcPr>
            <w:tcW w:w="1134" w:type="dxa"/>
            <w:vMerge/>
          </w:tcPr>
          <w:p w:rsidR="0049517A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9517A" w:rsidRPr="00186318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575981">
              <w:rPr>
                <w:rFonts w:ascii="Times New Roman" w:hAnsi="Times New Roman"/>
              </w:rPr>
              <w:t>SJK1944_NETCASV2.dll</w:t>
            </w:r>
          </w:p>
        </w:tc>
        <w:tc>
          <w:tcPr>
            <w:tcW w:w="1276" w:type="dxa"/>
          </w:tcPr>
          <w:p w:rsidR="0049517A" w:rsidRDefault="0049517A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1.0.0.8</w:t>
            </w:r>
          </w:p>
        </w:tc>
        <w:tc>
          <w:tcPr>
            <w:tcW w:w="3119" w:type="dxa"/>
            <w:vMerge/>
          </w:tcPr>
          <w:p w:rsidR="0049517A" w:rsidRPr="00D14274" w:rsidRDefault="0049517A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49517A" w:rsidRPr="00D14274" w:rsidRDefault="0049517A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</w:tbl>
    <w:p w:rsidR="00CD58D2" w:rsidRDefault="00CD58D2" w:rsidP="00F400EC">
      <w:pPr>
        <w:rPr>
          <w:rFonts w:ascii="Times New Roman" w:hAnsi="Times New Roman"/>
        </w:rPr>
      </w:pPr>
    </w:p>
    <w:p w:rsidR="00CD58D2" w:rsidRPr="00CD58D2" w:rsidRDefault="00CD58D2" w:rsidP="00F400EC">
      <w:pPr>
        <w:rPr>
          <w:rFonts w:ascii="Times New Roman" w:hAnsi="Times New Roman"/>
        </w:rPr>
      </w:pPr>
    </w:p>
    <w:p w:rsidR="003C4C55" w:rsidRPr="006722B4" w:rsidRDefault="003C4C55" w:rsidP="00B8681A">
      <w:pPr>
        <w:pStyle w:val="2"/>
        <w:spacing w:before="156"/>
        <w:rPr>
          <w:rFonts w:ascii="Times New Roman" w:hAnsi="Times New Roman"/>
        </w:rPr>
      </w:pPr>
      <w:r w:rsidRPr="006722B4">
        <w:rPr>
          <w:rFonts w:ascii="Times New Roman" w:hAnsi="Times New Roman"/>
        </w:rPr>
        <w:t>其他设备</w:t>
      </w:r>
    </w:p>
    <w:p w:rsidR="003C4C55" w:rsidRPr="006722B4" w:rsidRDefault="003C4C55" w:rsidP="00F400EC">
      <w:pPr>
        <w:rPr>
          <w:rFonts w:ascii="Times New Roman" w:hAnsi="Times New Roman"/>
        </w:rPr>
      </w:pPr>
      <w:r w:rsidRPr="006722B4">
        <w:rPr>
          <w:rFonts w:ascii="Times New Roman" w:hAnsi="Times New Roman"/>
        </w:rPr>
        <w:tab/>
      </w:r>
      <w:r w:rsidRPr="006722B4">
        <w:rPr>
          <w:rFonts w:ascii="Times New Roman" w:hAnsi="Times New Roman"/>
        </w:rPr>
        <w:t>其他未在标准版本中使用的设备打包说明</w:t>
      </w:r>
      <w:r w:rsidR="00397CB7" w:rsidRPr="006722B4">
        <w:rPr>
          <w:rFonts w:ascii="Times New Roman" w:hAnsi="Times New Roman"/>
        </w:rPr>
        <w:t>在本小节补充，以便以后各个版本中使用。</w:t>
      </w:r>
    </w:p>
    <w:p w:rsidR="00055566" w:rsidRDefault="00043F02" w:rsidP="00CD58D2">
      <w:pPr>
        <w:pStyle w:val="3"/>
      </w:pPr>
      <w:r>
        <w:rPr>
          <w:rFonts w:hint="eastAsia"/>
        </w:rPr>
        <w:t>飞天3000</w:t>
      </w:r>
      <w:r w:rsidR="000A2377">
        <w:rPr>
          <w:rFonts w:hint="eastAsia"/>
        </w:rPr>
        <w:t>GM</w:t>
      </w:r>
      <w:r>
        <w:rPr>
          <w:rFonts w:hint="eastAsia"/>
        </w:rPr>
        <w:t>_广州信息办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043F02" w:rsidRPr="00D14274" w:rsidTr="00C571C2">
        <w:tc>
          <w:tcPr>
            <w:tcW w:w="1134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043F02" w:rsidRPr="00D14274" w:rsidTr="00C571C2">
        <w:tc>
          <w:tcPr>
            <w:tcW w:w="1134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1276" w:type="dxa"/>
          </w:tcPr>
          <w:p w:rsidR="00043F02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  <w:p w:rsidR="007728B8" w:rsidRPr="00D14274" w:rsidRDefault="007728B8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2.0.0.3</w:t>
            </w:r>
          </w:p>
        </w:tc>
        <w:tc>
          <w:tcPr>
            <w:tcW w:w="3119" w:type="dxa"/>
            <w:vMerge w:val="restart"/>
          </w:tcPr>
          <w:p w:rsidR="00043F02" w:rsidRPr="00721078" w:rsidRDefault="00043F02" w:rsidP="00C571C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http://192.168.0.11:8081/svn/rdrelease/</w:t>
            </w:r>
            <w:r w:rsidRPr="00CF3987">
              <w:rPr>
                <w:rFonts w:ascii="Times New Roman" w:hAnsi="Times New Roman"/>
              </w:rPr>
              <w:t>软件发布</w:t>
            </w:r>
            <w:r w:rsidRPr="00CF3987">
              <w:rPr>
                <w:rFonts w:ascii="Times New Roman" w:hAnsi="Times New Roman"/>
              </w:rPr>
              <w:t>/NETCA_CRYPTO/current/winX</w:t>
            </w:r>
            <w:r>
              <w:rPr>
                <w:rFonts w:ascii="Times New Roman" w:hAnsi="Times New Roman" w:hint="eastAsia"/>
              </w:rPr>
              <w:t>64</w:t>
            </w:r>
            <w:r w:rsidRPr="00CF3987">
              <w:rPr>
                <w:rFonts w:ascii="Times New Roman" w:hAnsi="Times New Roman"/>
              </w:rPr>
              <w:t>/</w:t>
            </w:r>
            <w:r w:rsidRPr="00CF3987">
              <w:rPr>
                <w:rFonts w:ascii="Times New Roman" w:hAnsi="Times New Roman"/>
              </w:rPr>
              <w:t>设备驱动</w:t>
            </w:r>
            <w:r w:rsidRPr="00CF3987">
              <w:rPr>
                <w:rFonts w:ascii="Times New Roman" w:hAnsi="Times New Roman"/>
              </w:rPr>
              <w:t>/</w:t>
            </w:r>
            <w:r w:rsidRPr="00CF3987">
              <w:rPr>
                <w:rFonts w:ascii="Times New Roman" w:hAnsi="Times New Roman"/>
              </w:rPr>
              <w:t>飞天</w:t>
            </w:r>
            <w:r w:rsidRPr="00CF3987">
              <w:rPr>
                <w:rFonts w:ascii="Times New Roman" w:hAnsi="Times New Roman"/>
              </w:rPr>
              <w:t>SM2</w:t>
            </w:r>
            <w:r w:rsidRPr="00CF3987">
              <w:rPr>
                <w:rFonts w:ascii="Times New Roman" w:hAnsi="Times New Roman"/>
              </w:rPr>
              <w:t>的</w:t>
            </w:r>
            <w:r w:rsidRPr="00CF3987">
              <w:rPr>
                <w:rFonts w:ascii="Times New Roman" w:hAnsi="Times New Roman"/>
              </w:rPr>
              <w:t>COS</w:t>
            </w:r>
          </w:p>
        </w:tc>
        <w:tc>
          <w:tcPr>
            <w:tcW w:w="1949" w:type="dxa"/>
            <w:vMerge w:val="restart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043F02" w:rsidRPr="00D14274" w:rsidTr="00C571C2">
        <w:tc>
          <w:tcPr>
            <w:tcW w:w="1134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43F02" w:rsidRPr="00D14274" w:rsidRDefault="00043F02" w:rsidP="00C571C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43F02" w:rsidRPr="00D14274" w:rsidTr="00C571C2">
        <w:tc>
          <w:tcPr>
            <w:tcW w:w="1134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43F02">
              <w:rPr>
                <w:rFonts w:ascii="Times New Roman" w:hAnsi="Times New Roman"/>
              </w:rPr>
              <w:t>NETCAKeyFT3000GM_64</w:t>
            </w:r>
            <w:r w:rsidRPr="00043F02">
              <w:rPr>
                <w:rFonts w:ascii="Times New Roman" w:hAnsi="Times New Roman"/>
              </w:rPr>
              <w:t>信息办</w:t>
            </w:r>
            <w:r w:rsidRPr="00043F02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043F02" w:rsidRPr="00D14274" w:rsidTr="00C571C2">
        <w:tc>
          <w:tcPr>
            <w:tcW w:w="1134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驱动文件</w:t>
            </w:r>
          </w:p>
        </w:tc>
        <w:tc>
          <w:tcPr>
            <w:tcW w:w="2126" w:type="dxa"/>
          </w:tcPr>
          <w:p w:rsidR="00043F02" w:rsidRPr="00CF3987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D75FA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1276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3119" w:type="dxa"/>
          </w:tcPr>
          <w:p w:rsidR="00043F02" w:rsidRPr="00D14274" w:rsidRDefault="00043F02" w:rsidP="00C571C2">
            <w:pPr>
              <w:rPr>
                <w:rFonts w:ascii="Times New Roman" w:hAnsi="Times New Roman"/>
              </w:rPr>
            </w:pPr>
            <w:r w:rsidRPr="00CD75FA">
              <w:rPr>
                <w:rFonts w:ascii="Times New Roman" w:hAnsi="Times New Roman"/>
              </w:rPr>
              <w:t>http://192.168.0.11:8081/svn/rdrelease/</w:t>
            </w:r>
            <w:r w:rsidRPr="00CD75FA">
              <w:rPr>
                <w:rFonts w:ascii="Times New Roman" w:hAnsi="Times New Roman"/>
              </w:rPr>
              <w:t>软件发布</w:t>
            </w:r>
            <w:r w:rsidRPr="00CD75FA">
              <w:rPr>
                <w:rFonts w:ascii="Times New Roman" w:hAnsi="Times New Roman"/>
              </w:rPr>
              <w:t>/</w:t>
            </w:r>
            <w:r w:rsidRPr="00CD75FA">
              <w:rPr>
                <w:rFonts w:ascii="Times New Roman" w:hAnsi="Times New Roman"/>
              </w:rPr>
              <w:t>证书介质</w:t>
            </w:r>
            <w:r w:rsidRPr="00CD75FA">
              <w:rPr>
                <w:rFonts w:ascii="Times New Roman" w:hAnsi="Times New Roman"/>
              </w:rPr>
              <w:t>/</w:t>
            </w:r>
            <w:r w:rsidRPr="00CD75FA">
              <w:rPr>
                <w:rFonts w:ascii="Times New Roman" w:hAnsi="Times New Roman"/>
              </w:rPr>
              <w:t>驱动及开发包</w:t>
            </w:r>
            <w:r w:rsidRPr="00CD75FA">
              <w:rPr>
                <w:rFonts w:ascii="Times New Roman" w:hAnsi="Times New Roman"/>
              </w:rPr>
              <w:t>/</w:t>
            </w:r>
            <w:r w:rsidRPr="00CD75FA">
              <w:rPr>
                <w:rFonts w:ascii="Times New Roman" w:hAnsi="Times New Roman"/>
              </w:rPr>
              <w:t>飞天</w:t>
            </w:r>
            <w:r w:rsidRPr="00CD75FA">
              <w:rPr>
                <w:rFonts w:ascii="Times New Roman" w:hAnsi="Times New Roman"/>
              </w:rPr>
              <w:t>SM2/FT_USB_TOKEN_3000GM/</w:t>
            </w:r>
          </w:p>
        </w:tc>
        <w:tc>
          <w:tcPr>
            <w:tcW w:w="1949" w:type="dxa"/>
          </w:tcPr>
          <w:p w:rsidR="00043F02" w:rsidRPr="00D14274" w:rsidRDefault="00043F02" w:rsidP="00C571C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274FCB" w:rsidRDefault="00274FCB" w:rsidP="00043F02">
      <w:pPr>
        <w:pStyle w:val="a1"/>
      </w:pPr>
    </w:p>
    <w:p w:rsidR="00274FCB" w:rsidRDefault="00274FCB" w:rsidP="00CD58D2">
      <w:pPr>
        <w:pStyle w:val="3"/>
      </w:pPr>
      <w:r>
        <w:t>海泰RSA CCID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274FCB" w:rsidRPr="00D14274" w:rsidTr="00190F5F">
        <w:tc>
          <w:tcPr>
            <w:tcW w:w="1134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274FCB" w:rsidRPr="00D14274" w:rsidTr="00190F5F">
        <w:tc>
          <w:tcPr>
            <w:tcW w:w="1134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C3465">
              <w:rPr>
                <w:rFonts w:ascii="Times New Roman" w:hAnsi="Times New Roman"/>
              </w:rPr>
              <w:t>HaitaiCCIDRSAKey.dll</w:t>
            </w:r>
          </w:p>
        </w:tc>
        <w:tc>
          <w:tcPr>
            <w:tcW w:w="127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1.0.0.2</w:t>
            </w:r>
          </w:p>
        </w:tc>
        <w:tc>
          <w:tcPr>
            <w:tcW w:w="3119" w:type="dxa"/>
            <w:vMerge w:val="restart"/>
          </w:tcPr>
          <w:p w:rsidR="00274FCB" w:rsidRPr="00721078" w:rsidRDefault="00274FCB" w:rsidP="00190F5F">
            <w:pPr>
              <w:rPr>
                <w:rFonts w:ascii="Times New Roman" w:hAnsi="Times New Roman"/>
              </w:rPr>
            </w:pPr>
            <w:r w:rsidRPr="00274FCB">
              <w:rPr>
                <w:rFonts w:ascii="Times New Roman" w:hAnsi="Times New Roman"/>
              </w:rPr>
              <w:t>http://192.168.0.11:8081/svn/rdrelease/</w:t>
            </w:r>
            <w:r w:rsidRPr="00274FCB">
              <w:rPr>
                <w:rFonts w:ascii="Times New Roman" w:hAnsi="Times New Roman"/>
              </w:rPr>
              <w:t>软件发布</w:t>
            </w:r>
            <w:r w:rsidRPr="00274FCB">
              <w:rPr>
                <w:rFonts w:ascii="Times New Roman" w:hAnsi="Times New Roman"/>
              </w:rPr>
              <w:t>/NETCA_CRYPTO/current/winX64/</w:t>
            </w:r>
            <w:r w:rsidRPr="00274FCB">
              <w:rPr>
                <w:rFonts w:ascii="Times New Roman" w:hAnsi="Times New Roman"/>
              </w:rPr>
              <w:t>设备驱动</w:t>
            </w:r>
            <w:r w:rsidRPr="00274FCB">
              <w:rPr>
                <w:rFonts w:ascii="Times New Roman" w:hAnsi="Times New Roman"/>
              </w:rPr>
              <w:t>/</w:t>
            </w:r>
            <w:r w:rsidRPr="00274FCB">
              <w:rPr>
                <w:rFonts w:ascii="Times New Roman" w:hAnsi="Times New Roman"/>
              </w:rPr>
              <w:t>海泰</w:t>
            </w:r>
            <w:r w:rsidRPr="00274FCB">
              <w:rPr>
                <w:rFonts w:ascii="Times New Roman" w:hAnsi="Times New Roman"/>
              </w:rPr>
              <w:t>/</w:t>
            </w:r>
            <w:r w:rsidRPr="00274FCB">
              <w:rPr>
                <w:rFonts w:ascii="Times New Roman" w:hAnsi="Times New Roman"/>
              </w:rPr>
              <w:t>海泰</w:t>
            </w:r>
            <w:r w:rsidRPr="00274FCB">
              <w:rPr>
                <w:rFonts w:ascii="Times New Roman" w:hAnsi="Times New Roman"/>
              </w:rPr>
              <w:t>RSA COS/CCID</w:t>
            </w:r>
          </w:p>
        </w:tc>
        <w:tc>
          <w:tcPr>
            <w:tcW w:w="1949" w:type="dxa"/>
            <w:vMerge w:val="restart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274FCB" w:rsidRPr="00D14274" w:rsidTr="00190F5F">
        <w:tc>
          <w:tcPr>
            <w:tcW w:w="1134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C3465">
              <w:rPr>
                <w:rFonts w:ascii="Times New Roman" w:hAnsi="Times New Roman"/>
              </w:rPr>
              <w:t>HaitaiCCIDRSAKey.dll</w:t>
            </w:r>
            <w:r w:rsidRPr="00D1427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74FCB" w:rsidRPr="00D14274" w:rsidRDefault="00274FCB" w:rsidP="00190F5F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74FCB" w:rsidRPr="00D14274" w:rsidTr="00190F5F">
        <w:tc>
          <w:tcPr>
            <w:tcW w:w="1134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C3465">
              <w:rPr>
                <w:rFonts w:ascii="Times New Roman" w:hAnsi="Times New Roman"/>
              </w:rPr>
              <w:t>NetcaKeyHaitaiRSA</w:t>
            </w:r>
            <w:r w:rsidRPr="00931DE0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274FCB" w:rsidRPr="00D14274" w:rsidTr="00190F5F">
        <w:tc>
          <w:tcPr>
            <w:tcW w:w="1134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274FCB" w:rsidRPr="004C3465" w:rsidRDefault="0073246E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HaiKey_Driver_Silent_x86_x64_5.0.2015.12031.exe</w:t>
            </w:r>
          </w:p>
        </w:tc>
        <w:tc>
          <w:tcPr>
            <w:tcW w:w="1276" w:type="dxa"/>
          </w:tcPr>
          <w:p w:rsidR="00274FCB" w:rsidRPr="00D14274" w:rsidRDefault="0073246E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 w:rsidR="00274FCB">
              <w:rPr>
                <w:rFonts w:ascii="Times New Roman" w:hAnsi="Times New Roman"/>
              </w:rPr>
              <w:t>.0.201</w:t>
            </w:r>
            <w:r>
              <w:rPr>
                <w:rFonts w:ascii="Times New Roman" w:hAnsi="Times New Roman" w:hint="eastAsia"/>
              </w:rPr>
              <w:t>5</w:t>
            </w:r>
            <w:r w:rsidR="00274FCB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 w:hint="eastAsia"/>
              </w:rPr>
              <w:t>2031</w:t>
            </w:r>
          </w:p>
        </w:tc>
        <w:tc>
          <w:tcPr>
            <w:tcW w:w="3119" w:type="dxa"/>
          </w:tcPr>
          <w:p w:rsidR="00274FCB" w:rsidRPr="00D14274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11CB6">
              <w:rPr>
                <w:rFonts w:ascii="Times New Roman" w:hAnsi="Times New Roman"/>
              </w:rPr>
              <w:t>http://192.168.0.11:8081/svn/rdrelease/</w:t>
            </w:r>
            <w:r w:rsidRPr="00411CB6">
              <w:rPr>
                <w:rFonts w:ascii="Times New Roman" w:hAnsi="Times New Roman"/>
              </w:rPr>
              <w:t>软件发布</w:t>
            </w:r>
            <w:r w:rsidRPr="00411CB6">
              <w:rPr>
                <w:rFonts w:ascii="Times New Roman" w:hAnsi="Times New Roman"/>
              </w:rPr>
              <w:t>/</w:t>
            </w:r>
            <w:r w:rsidRPr="00411CB6">
              <w:rPr>
                <w:rFonts w:ascii="Times New Roman" w:hAnsi="Times New Roman"/>
              </w:rPr>
              <w:t>证书介质</w:t>
            </w:r>
            <w:r w:rsidRPr="00411CB6">
              <w:rPr>
                <w:rFonts w:ascii="Times New Roman" w:hAnsi="Times New Roman"/>
              </w:rPr>
              <w:t>/</w:t>
            </w:r>
            <w:r w:rsidRPr="00411CB6">
              <w:rPr>
                <w:rFonts w:ascii="Times New Roman" w:hAnsi="Times New Roman"/>
              </w:rPr>
              <w:t>驱动及开发包</w:t>
            </w:r>
            <w:r w:rsidRPr="00411CB6">
              <w:rPr>
                <w:rFonts w:ascii="Times New Roman" w:hAnsi="Times New Roman"/>
              </w:rPr>
              <w:t>/</w:t>
            </w:r>
            <w:r w:rsidRPr="00411CB6">
              <w:rPr>
                <w:rFonts w:ascii="Times New Roman" w:hAnsi="Times New Roman"/>
              </w:rPr>
              <w:t>海泰</w:t>
            </w:r>
            <w:r w:rsidRPr="00411CB6">
              <w:rPr>
                <w:rFonts w:ascii="Times New Roman" w:hAnsi="Times New Roman"/>
              </w:rPr>
              <w:t>/</w:t>
            </w:r>
            <w:r w:rsidR="0073246E">
              <w:rPr>
                <w:rFonts w:ascii="Times New Roman" w:hAnsi="Times New Roman"/>
              </w:rPr>
              <w:t xml:space="preserve"> HaiKey_Driver_Silent_x86_x64_5.0.2015.12031.exe</w:t>
            </w:r>
          </w:p>
        </w:tc>
        <w:tc>
          <w:tcPr>
            <w:tcW w:w="1949" w:type="dxa"/>
          </w:tcPr>
          <w:p w:rsidR="00274FCB" w:rsidRDefault="00274FCB" w:rsidP="00190F5F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运行安装这个驱动</w:t>
            </w:r>
          </w:p>
        </w:tc>
      </w:tr>
    </w:tbl>
    <w:p w:rsidR="00274FCB" w:rsidRDefault="00274FCB" w:rsidP="00F83D18">
      <w:pPr>
        <w:pStyle w:val="a1"/>
        <w:ind w:leftChars="0" w:left="0"/>
      </w:pPr>
    </w:p>
    <w:p w:rsidR="00B85BD0" w:rsidRDefault="00B85BD0" w:rsidP="00CD58D2">
      <w:pPr>
        <w:pStyle w:val="3"/>
      </w:pPr>
      <w:r>
        <w:t>明华IC卡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B85BD0" w:rsidRPr="00D14274" w:rsidTr="008D680E">
        <w:tc>
          <w:tcPr>
            <w:tcW w:w="1134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B85BD0" w:rsidRPr="00D14274" w:rsidTr="008D680E">
        <w:tc>
          <w:tcPr>
            <w:tcW w:w="1134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MWScardProv.dll</w:t>
            </w:r>
          </w:p>
        </w:tc>
        <w:tc>
          <w:tcPr>
            <w:tcW w:w="127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2.0.0.2</w:t>
            </w:r>
          </w:p>
        </w:tc>
        <w:tc>
          <w:tcPr>
            <w:tcW w:w="3119" w:type="dxa"/>
            <w:vMerge w:val="restart"/>
          </w:tcPr>
          <w:p w:rsidR="00B85BD0" w:rsidRPr="00D14274" w:rsidRDefault="00B85BD0" w:rsidP="008D680E">
            <w:pPr>
              <w:rPr>
                <w:rFonts w:ascii="Times New Roman" w:hAnsi="Times New Roman"/>
              </w:rPr>
            </w:pPr>
            <w:r w:rsidRPr="00B85BD0">
              <w:rPr>
                <w:rFonts w:ascii="Times New Roman" w:hAnsi="Times New Roman"/>
              </w:rPr>
              <w:t>http://192.168.0.11:8081/svn/rdrelease/</w:t>
            </w:r>
            <w:r w:rsidRPr="00B85BD0">
              <w:rPr>
                <w:rFonts w:ascii="Times New Roman" w:hAnsi="Times New Roman"/>
              </w:rPr>
              <w:t>软件发布</w:t>
            </w:r>
            <w:r w:rsidRPr="00B85BD0">
              <w:rPr>
                <w:rFonts w:ascii="Times New Roman" w:hAnsi="Times New Roman"/>
              </w:rPr>
              <w:t>/NETCA_CRYPTO/current/winX64/</w:t>
            </w:r>
            <w:r w:rsidRPr="00B85BD0">
              <w:rPr>
                <w:rFonts w:ascii="Times New Roman" w:hAnsi="Times New Roman"/>
              </w:rPr>
              <w:t>设备驱动</w:t>
            </w:r>
            <w:r w:rsidRPr="00B85BD0">
              <w:rPr>
                <w:rFonts w:ascii="Times New Roman" w:hAnsi="Times New Roman"/>
              </w:rPr>
              <w:t>/</w:t>
            </w:r>
            <w:r w:rsidRPr="00B85BD0">
              <w:rPr>
                <w:rFonts w:ascii="Times New Roman" w:hAnsi="Times New Roman"/>
              </w:rPr>
              <w:t>明华卡</w:t>
            </w:r>
          </w:p>
        </w:tc>
        <w:tc>
          <w:tcPr>
            <w:tcW w:w="1949" w:type="dxa"/>
            <w:vMerge w:val="restart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B85BD0" w:rsidRPr="00D14274" w:rsidTr="008D680E">
        <w:tc>
          <w:tcPr>
            <w:tcW w:w="1134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MWScardProv.dll_device.ini</w:t>
            </w:r>
          </w:p>
        </w:tc>
        <w:tc>
          <w:tcPr>
            <w:tcW w:w="127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85BD0" w:rsidRPr="00D14274" w:rsidRDefault="00B85BD0" w:rsidP="008D680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85BD0" w:rsidRPr="00D14274" w:rsidTr="008D680E">
        <w:tc>
          <w:tcPr>
            <w:tcW w:w="1134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NETCAKeyMWScardProv.reg</w:t>
            </w:r>
          </w:p>
        </w:tc>
        <w:tc>
          <w:tcPr>
            <w:tcW w:w="1276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85BD0" w:rsidRPr="00D14274" w:rsidRDefault="00B85BD0" w:rsidP="008D680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</w:tbl>
    <w:p w:rsidR="00B85BD0" w:rsidRDefault="007F100F" w:rsidP="00CD58D2">
      <w:pPr>
        <w:pStyle w:val="3"/>
      </w:pPr>
      <w:r>
        <w:rPr>
          <w:rFonts w:hint="eastAsia"/>
        </w:rPr>
        <w:t>飞天3000GM_深圳商事版本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7F100F" w:rsidRPr="00D14274" w:rsidTr="008C293F">
        <w:tc>
          <w:tcPr>
            <w:tcW w:w="1134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7F100F" w:rsidRPr="00D14274" w:rsidTr="008C293F">
        <w:tc>
          <w:tcPr>
            <w:tcW w:w="1134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1276" w:type="dxa"/>
          </w:tcPr>
          <w:p w:rsidR="007F100F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3.0.0.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119" w:type="dxa"/>
            <w:vMerge w:val="restart"/>
          </w:tcPr>
          <w:p w:rsidR="007F100F" w:rsidRPr="001B58EA" w:rsidRDefault="007F100F" w:rsidP="008C293F">
            <w:pPr>
              <w:rPr>
                <w:rFonts w:ascii="Times New Roman" w:hAnsi="Times New Roman"/>
              </w:rPr>
            </w:pPr>
            <w:r w:rsidRPr="001B58EA">
              <w:rPr>
                <w:rFonts w:ascii="Times New Roman" w:hAnsi="Times New Roman"/>
              </w:rPr>
              <w:lastRenderedPageBreak/>
              <w:t>http://192.168.0.11:8081/svn/rdrel</w:t>
            </w:r>
            <w:r w:rsidRPr="001B58EA">
              <w:rPr>
                <w:rFonts w:ascii="Times New Roman" w:hAnsi="Times New Roman"/>
              </w:rPr>
              <w:lastRenderedPageBreak/>
              <w:t>ease/</w:t>
            </w:r>
            <w:r w:rsidRPr="001B58EA">
              <w:rPr>
                <w:rFonts w:ascii="Times New Roman" w:hAnsi="Times New Roman"/>
              </w:rPr>
              <w:t>软件发布</w:t>
            </w:r>
            <w:r w:rsidRPr="001B58EA">
              <w:rPr>
                <w:rFonts w:ascii="Times New Roman" w:hAnsi="Times New Roman"/>
              </w:rPr>
              <w:t>/NETCA_CRYPTO/current/winX64/</w:t>
            </w:r>
            <w:r w:rsidRPr="001B58EA">
              <w:rPr>
                <w:rFonts w:ascii="Times New Roman" w:hAnsi="Times New Roman"/>
              </w:rPr>
              <w:t>设备驱动</w:t>
            </w:r>
            <w:r w:rsidRPr="001B58EA">
              <w:rPr>
                <w:rFonts w:ascii="Times New Roman" w:hAnsi="Times New Roman"/>
              </w:rPr>
              <w:t>/</w:t>
            </w:r>
            <w:r w:rsidRPr="001B58EA">
              <w:rPr>
                <w:rFonts w:ascii="Times New Roman" w:hAnsi="Times New Roman"/>
              </w:rPr>
              <w:t>飞天</w:t>
            </w:r>
            <w:r w:rsidRPr="001B58EA">
              <w:rPr>
                <w:rFonts w:ascii="Times New Roman" w:hAnsi="Times New Roman"/>
              </w:rPr>
              <w:t>3000GM</w:t>
            </w:r>
            <w:r w:rsidRPr="001B58EA" w:rsidDel="001B58E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49" w:type="dxa"/>
            <w:vMerge w:val="restart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lastRenderedPageBreak/>
              <w:t>“{netcaPf}\NETCA</w:t>
            </w:r>
            <w:r w:rsidRPr="00D14274">
              <w:rPr>
                <w:rFonts w:ascii="Times New Roman" w:hAnsi="Times New Roman"/>
                <w:szCs w:val="21"/>
              </w:rPr>
              <w:lastRenderedPageBreak/>
              <w:t>\NETCA_Devices\”</w:t>
            </w:r>
          </w:p>
        </w:tc>
      </w:tr>
      <w:tr w:rsidR="007F100F" w:rsidRPr="00D14274" w:rsidTr="008C293F">
        <w:tc>
          <w:tcPr>
            <w:tcW w:w="1134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7F100F" w:rsidRPr="00D14274" w:rsidRDefault="007F100F" w:rsidP="008C293F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7F100F" w:rsidRPr="00D14274" w:rsidTr="008C293F">
        <w:trPr>
          <w:trHeight w:val="942"/>
        </w:trPr>
        <w:tc>
          <w:tcPr>
            <w:tcW w:w="1134" w:type="dxa"/>
            <w:vMerge w:val="restart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  <w:p w:rsidR="007F100F" w:rsidRPr="00D14274" w:rsidRDefault="007F100F" w:rsidP="008C293F">
            <w:pPr>
              <w:pStyle w:val="a1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</w:t>
            </w:r>
            <w:r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 w:hint="eastAsia"/>
              </w:rPr>
              <w:t>深圳商事版本</w:t>
            </w:r>
            <w:r w:rsidRPr="00CF3987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  <w:p w:rsidR="007F100F" w:rsidRPr="00D14274" w:rsidRDefault="007F100F" w:rsidP="008C293F">
            <w:pPr>
              <w:pStyle w:val="a1"/>
              <w:rPr>
                <w:rFonts w:ascii="Times New Roman" w:hAnsi="Times New Roman"/>
              </w:rPr>
            </w:pPr>
          </w:p>
        </w:tc>
        <w:tc>
          <w:tcPr>
            <w:tcW w:w="3119" w:type="dxa"/>
            <w:vMerge/>
          </w:tcPr>
          <w:p w:rsidR="007F100F" w:rsidRPr="00D14274" w:rsidRDefault="007F100F" w:rsidP="008C293F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7F100F" w:rsidRPr="00D14274" w:rsidTr="008C293F">
        <w:trPr>
          <w:trHeight w:val="602"/>
        </w:trPr>
        <w:tc>
          <w:tcPr>
            <w:tcW w:w="1134" w:type="dxa"/>
            <w:vMerge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F100F" w:rsidRPr="00CF3987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FT3000_USB_TOKEN_3000GM.reg</w:t>
            </w:r>
          </w:p>
        </w:tc>
        <w:tc>
          <w:tcPr>
            <w:tcW w:w="127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7F100F" w:rsidRPr="00D14274" w:rsidRDefault="007F100F" w:rsidP="008C293F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7F100F" w:rsidRPr="00D14274" w:rsidTr="008C293F">
        <w:trPr>
          <w:trHeight w:val="397"/>
        </w:trPr>
        <w:tc>
          <w:tcPr>
            <w:tcW w:w="1134" w:type="dxa"/>
            <w:vMerge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F100F" w:rsidRPr="00CF3987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1276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</w:tcPr>
          <w:p w:rsidR="007F100F" w:rsidRPr="00D14274" w:rsidRDefault="007F100F" w:rsidP="008C293F">
            <w:pPr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http://192.168.0.11:8081/svn/rdrelease/</w:t>
            </w:r>
            <w:r w:rsidRPr="008A492E">
              <w:rPr>
                <w:rFonts w:ascii="Times New Roman" w:hAnsi="Times New Roman"/>
              </w:rPr>
              <w:t>软件发布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证书介质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驱动及开发包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飞天</w:t>
            </w:r>
            <w:r w:rsidRPr="008A492E">
              <w:rPr>
                <w:rFonts w:ascii="Times New Roman" w:hAnsi="Times New Roman"/>
              </w:rPr>
              <w:t>SM2/FT_USB_TOKEN_3000GM/</w:t>
            </w:r>
          </w:p>
        </w:tc>
        <w:tc>
          <w:tcPr>
            <w:tcW w:w="1949" w:type="dxa"/>
          </w:tcPr>
          <w:p w:rsidR="007F100F" w:rsidRPr="00D14274" w:rsidRDefault="007F100F" w:rsidP="008C293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D77559" w:rsidRDefault="00D77559">
      <w:pPr>
        <w:pStyle w:val="a1"/>
      </w:pPr>
    </w:p>
    <w:p w:rsidR="00D77559" w:rsidRDefault="00D77559" w:rsidP="00CD58D2">
      <w:pPr>
        <w:pStyle w:val="3"/>
      </w:pPr>
      <w:r>
        <w:rPr>
          <w:rFonts w:hint="eastAsia"/>
        </w:rPr>
        <w:t>飞天蓝牙KEY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3E244E" w:rsidRPr="00D14274" w:rsidTr="008C220C">
        <w:tc>
          <w:tcPr>
            <w:tcW w:w="1134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3E244E" w:rsidRPr="00D14274" w:rsidTr="008C220C">
        <w:tc>
          <w:tcPr>
            <w:tcW w:w="1134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3E244E" w:rsidRPr="00D14274" w:rsidRDefault="00BB0157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4A4A">
              <w:rPr>
                <w:rFonts w:ascii="Times New Roman" w:hAnsi="Times New Roman"/>
              </w:rPr>
              <w:t>FtBluetoothKey.dll</w:t>
            </w:r>
          </w:p>
        </w:tc>
        <w:tc>
          <w:tcPr>
            <w:tcW w:w="1276" w:type="dxa"/>
          </w:tcPr>
          <w:p w:rsidR="003E244E" w:rsidRPr="00D14274" w:rsidRDefault="00663C67" w:rsidP="00BB015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="003E069F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.1</w:t>
            </w:r>
            <w:r w:rsidR="003E069F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.</w:t>
            </w:r>
            <w:r w:rsidR="003E069F">
              <w:rPr>
                <w:rFonts w:ascii="Times New Roman" w:hAnsi="Times New Roman"/>
              </w:rPr>
              <w:t>222</w:t>
            </w:r>
          </w:p>
        </w:tc>
        <w:tc>
          <w:tcPr>
            <w:tcW w:w="3119" w:type="dxa"/>
            <w:vMerge w:val="restart"/>
          </w:tcPr>
          <w:p w:rsidR="003E244E" w:rsidRPr="00721078" w:rsidRDefault="003E244E" w:rsidP="008C220C">
            <w:pPr>
              <w:rPr>
                <w:rFonts w:ascii="Times New Roman" w:hAnsi="Times New Roman"/>
              </w:rPr>
            </w:pPr>
            <w:r w:rsidRPr="00465935">
              <w:rPr>
                <w:rFonts w:ascii="Times New Roman" w:hAnsi="Times New Roman"/>
              </w:rPr>
              <w:t>http://192.168.0.11:8081/svn/rdrelease/</w:t>
            </w:r>
            <w:r w:rsidRPr="00465935">
              <w:rPr>
                <w:rFonts w:ascii="Times New Roman" w:hAnsi="Times New Roman"/>
              </w:rPr>
              <w:t>软件发布</w:t>
            </w:r>
            <w:r w:rsidRPr="00465935">
              <w:rPr>
                <w:rFonts w:ascii="Times New Roman" w:hAnsi="Times New Roman"/>
              </w:rPr>
              <w:t>/NETCA_CRYPTO/current/winX</w:t>
            </w:r>
            <w:r>
              <w:rPr>
                <w:rFonts w:ascii="Times New Roman" w:hAnsi="Times New Roman"/>
              </w:rPr>
              <w:t>64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设备驱动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飞天蓝牙</w:t>
            </w:r>
            <w:r w:rsidRPr="00465935">
              <w:rPr>
                <w:rFonts w:ascii="Times New Roman" w:hAnsi="Times New Roman"/>
              </w:rPr>
              <w:t>KEY/</w:t>
            </w:r>
          </w:p>
        </w:tc>
        <w:tc>
          <w:tcPr>
            <w:tcW w:w="1949" w:type="dxa"/>
            <w:vMerge w:val="restart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3E244E" w:rsidRPr="00D14274" w:rsidTr="008C220C">
        <w:tc>
          <w:tcPr>
            <w:tcW w:w="1134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3E244E" w:rsidRPr="00D14274" w:rsidRDefault="00BB0157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4A4A">
              <w:rPr>
                <w:rFonts w:ascii="Times New Roman" w:hAnsi="Times New Roman"/>
              </w:rPr>
              <w:t>FtBluetoothKey.dll_device.ini</w:t>
            </w:r>
          </w:p>
        </w:tc>
        <w:tc>
          <w:tcPr>
            <w:tcW w:w="1276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3E244E" w:rsidRPr="00D14274" w:rsidRDefault="003E244E" w:rsidP="008C220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3E244E" w:rsidRPr="00D14274" w:rsidTr="008C220C">
        <w:tc>
          <w:tcPr>
            <w:tcW w:w="1134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3E244E" w:rsidRPr="00082513" w:rsidRDefault="00BB0157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4A4A">
              <w:rPr>
                <w:rFonts w:ascii="Times New Roman" w:hAnsi="Times New Roman"/>
              </w:rPr>
              <w:t>FtBluetoothKey.reg</w:t>
            </w:r>
          </w:p>
        </w:tc>
        <w:tc>
          <w:tcPr>
            <w:tcW w:w="1276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3E244E" w:rsidRPr="00D14274" w:rsidRDefault="003E244E" w:rsidP="008C220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3E244E" w:rsidRPr="00D14274" w:rsidTr="008C220C">
        <w:tc>
          <w:tcPr>
            <w:tcW w:w="1134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3E244E" w:rsidRPr="00082513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65935">
              <w:rPr>
                <w:rFonts w:ascii="Times New Roman" w:hAnsi="Times New Roman"/>
              </w:rPr>
              <w:t>WZTBIP3000P11.dll</w:t>
            </w:r>
          </w:p>
        </w:tc>
        <w:tc>
          <w:tcPr>
            <w:tcW w:w="1276" w:type="dxa"/>
          </w:tcPr>
          <w:p w:rsidR="003E244E" w:rsidRPr="00D14274" w:rsidRDefault="003E244E" w:rsidP="00524295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1.1.1</w:t>
            </w:r>
            <w:r w:rsidR="00524295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.</w:t>
            </w:r>
            <w:r w:rsidR="00524295">
              <w:rPr>
                <w:rFonts w:ascii="Times New Roman" w:hAnsi="Times New Roman"/>
              </w:rPr>
              <w:t>614</w:t>
            </w:r>
          </w:p>
        </w:tc>
        <w:tc>
          <w:tcPr>
            <w:tcW w:w="3119" w:type="dxa"/>
            <w:vMerge w:val="restart"/>
          </w:tcPr>
          <w:p w:rsidR="003E244E" w:rsidRPr="00D14274" w:rsidRDefault="003E244E" w:rsidP="003E244E">
            <w:pPr>
              <w:rPr>
                <w:rFonts w:ascii="Times New Roman" w:hAnsi="Times New Roman"/>
              </w:rPr>
            </w:pPr>
            <w:r w:rsidRPr="00465935">
              <w:rPr>
                <w:rFonts w:ascii="Times New Roman" w:hAnsi="Times New Roman"/>
              </w:rPr>
              <w:t>http://192.168.0.11:8081/svn/rdrelease/</w:t>
            </w:r>
            <w:r w:rsidRPr="00465935">
              <w:rPr>
                <w:rFonts w:ascii="Times New Roman" w:hAnsi="Times New Roman"/>
              </w:rPr>
              <w:t>软件发布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证书介质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驱动及开发包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飞天蓝牙</w:t>
            </w:r>
            <w:r w:rsidRPr="00465935">
              <w:rPr>
                <w:rFonts w:ascii="Times New Roman" w:hAnsi="Times New Roman"/>
              </w:rPr>
              <w:t>KEY/PC</w:t>
            </w:r>
            <w:r w:rsidRPr="00465935">
              <w:rPr>
                <w:rFonts w:ascii="Times New Roman" w:hAnsi="Times New Roman"/>
              </w:rPr>
              <w:t>端正式发布的接口</w:t>
            </w:r>
            <w:r>
              <w:rPr>
                <w:rFonts w:ascii="Times New Roman" w:hAnsi="Times New Roman"/>
              </w:rPr>
              <w:t>/x64</w:t>
            </w:r>
            <w:r w:rsidRPr="00465935">
              <w:rPr>
                <w:rFonts w:ascii="Times New Roman" w:hAnsi="Times New Roman"/>
              </w:rPr>
              <w:t>/</w:t>
            </w:r>
          </w:p>
        </w:tc>
        <w:tc>
          <w:tcPr>
            <w:tcW w:w="1949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3E244E" w:rsidRPr="00D14274" w:rsidTr="008C220C">
        <w:tc>
          <w:tcPr>
            <w:tcW w:w="1134" w:type="dxa"/>
          </w:tcPr>
          <w:p w:rsidR="003E244E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3E244E" w:rsidRPr="00082513" w:rsidRDefault="00BB0157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3E244E" w:rsidRPr="00D14274" w:rsidRDefault="003E244E" w:rsidP="008C220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3E244E" w:rsidRPr="00D14274" w:rsidRDefault="003E244E" w:rsidP="008C220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3E244E" w:rsidRPr="00D14274" w:rsidRDefault="008C3596" w:rsidP="008C220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3E244E" w:rsidRDefault="003E244E" w:rsidP="00F83D18">
      <w:pPr>
        <w:pStyle w:val="a1"/>
        <w:ind w:leftChars="0" w:left="0"/>
      </w:pPr>
    </w:p>
    <w:p w:rsidR="00C952CD" w:rsidRDefault="00C952CD" w:rsidP="00CD58D2">
      <w:pPr>
        <w:pStyle w:val="3"/>
      </w:pPr>
      <w:r>
        <w:t>飞天502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1276"/>
        <w:gridCol w:w="3118"/>
        <w:gridCol w:w="1843"/>
      </w:tblGrid>
      <w:tr w:rsidR="007A2DD0" w:rsidRPr="00D14274" w:rsidTr="00E76316">
        <w:tc>
          <w:tcPr>
            <w:tcW w:w="1134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268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8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7A2DD0" w:rsidRPr="00D14274" w:rsidTr="00E76316">
        <w:trPr>
          <w:trHeight w:val="358"/>
        </w:trPr>
        <w:tc>
          <w:tcPr>
            <w:tcW w:w="1134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268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ShuttleFT502Prov.dll</w:t>
            </w:r>
          </w:p>
        </w:tc>
        <w:tc>
          <w:tcPr>
            <w:tcW w:w="1276" w:type="dxa"/>
          </w:tcPr>
          <w:p w:rsidR="007A2DD0" w:rsidRDefault="00376A1E" w:rsidP="00E763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3.1.17.1124</w:t>
            </w:r>
          </w:p>
          <w:p w:rsidR="007A2DD0" w:rsidRPr="00D14274" w:rsidRDefault="007A2DD0" w:rsidP="00E76316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 w:val="restart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</w:t>
            </w:r>
            <w:r w:rsidR="008B2754">
              <w:rPr>
                <w:rFonts w:ascii="Times New Roman" w:hAnsi="Times New Roman"/>
              </w:rPr>
              <w:t>64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502</w:t>
            </w:r>
          </w:p>
        </w:tc>
        <w:tc>
          <w:tcPr>
            <w:tcW w:w="1843" w:type="dxa"/>
            <w:vMerge w:val="restart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7A2DD0" w:rsidRPr="00D14274" w:rsidTr="00E76316">
        <w:trPr>
          <w:trHeight w:val="358"/>
        </w:trPr>
        <w:tc>
          <w:tcPr>
            <w:tcW w:w="1134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268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ShuttleFT502Prov.dll _device.ini</w:t>
            </w:r>
          </w:p>
        </w:tc>
        <w:tc>
          <w:tcPr>
            <w:tcW w:w="1276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7A2DD0" w:rsidRPr="00D14274" w:rsidRDefault="007A2DD0" w:rsidP="00E76316">
            <w:pPr>
              <w:rPr>
                <w:rFonts w:ascii="Times New Roman" w:hAnsi="Times New Roman"/>
                <w:szCs w:val="21"/>
              </w:rPr>
            </w:pPr>
          </w:p>
        </w:tc>
      </w:tr>
      <w:tr w:rsidR="007A2DD0" w:rsidRPr="00D14274" w:rsidTr="00E76316">
        <w:trPr>
          <w:trHeight w:val="296"/>
        </w:trPr>
        <w:tc>
          <w:tcPr>
            <w:tcW w:w="1134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268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NETCAKeyFT502.reg</w:t>
            </w:r>
          </w:p>
        </w:tc>
        <w:tc>
          <w:tcPr>
            <w:tcW w:w="1276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7A2DD0" w:rsidRPr="00D14274" w:rsidRDefault="007A2DD0" w:rsidP="00E763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252A67" w:rsidRPr="00D14274" w:rsidTr="00474445">
        <w:trPr>
          <w:trHeight w:val="634"/>
        </w:trPr>
        <w:tc>
          <w:tcPr>
            <w:tcW w:w="1134" w:type="dxa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268" w:type="dxa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csp11_ft502.dll</w:t>
            </w:r>
          </w:p>
        </w:tc>
        <w:tc>
          <w:tcPr>
            <w:tcW w:w="1276" w:type="dxa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1.0.17.1116</w:t>
            </w:r>
          </w:p>
        </w:tc>
        <w:tc>
          <w:tcPr>
            <w:tcW w:w="3118" w:type="dxa"/>
            <w:vMerge w:val="restart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 w:rsidRPr="00865CF9">
              <w:rPr>
                <w:rFonts w:ascii="Times New Roman" w:hAnsi="Times New Roman"/>
              </w:rPr>
              <w:t>http://192.168.0.11:8081/svn/rdrelease/</w:t>
            </w:r>
            <w:r w:rsidRPr="00865CF9">
              <w:rPr>
                <w:rFonts w:ascii="Times New Roman" w:hAnsi="Times New Roman"/>
              </w:rPr>
              <w:t>软件发布</w:t>
            </w:r>
            <w:r w:rsidRPr="00865CF9">
              <w:rPr>
                <w:rFonts w:ascii="Times New Roman" w:hAnsi="Times New Roman"/>
              </w:rPr>
              <w:t>/</w:t>
            </w:r>
            <w:r w:rsidRPr="00865CF9">
              <w:rPr>
                <w:rFonts w:ascii="Times New Roman" w:hAnsi="Times New Roman"/>
              </w:rPr>
              <w:t>证书介质</w:t>
            </w:r>
            <w:r w:rsidRPr="00865CF9">
              <w:rPr>
                <w:rFonts w:ascii="Times New Roman" w:hAnsi="Times New Roman"/>
              </w:rPr>
              <w:t>/</w:t>
            </w:r>
            <w:r w:rsidRPr="00865CF9">
              <w:rPr>
                <w:rFonts w:ascii="Times New Roman" w:hAnsi="Times New Roman"/>
              </w:rPr>
              <w:t>驱动及开发包</w:t>
            </w:r>
            <w:r w:rsidRPr="00865CF9">
              <w:rPr>
                <w:rFonts w:ascii="Times New Roman" w:hAnsi="Times New Roman"/>
              </w:rPr>
              <w:t>/</w:t>
            </w:r>
            <w:r w:rsidRPr="00865CF9">
              <w:rPr>
                <w:rFonts w:ascii="Times New Roman" w:hAnsi="Times New Roman"/>
              </w:rPr>
              <w:t>飞天</w:t>
            </w:r>
            <w:r w:rsidRPr="00865CF9">
              <w:rPr>
                <w:rFonts w:ascii="Times New Roman" w:hAnsi="Times New Roman"/>
              </w:rPr>
              <w:t>502/</w:t>
            </w:r>
            <w:r w:rsidRPr="00865CF9">
              <w:rPr>
                <w:rFonts w:ascii="Times New Roman" w:hAnsi="Times New Roman"/>
              </w:rPr>
              <w:t>支持</w:t>
            </w:r>
            <w:r w:rsidRPr="00865CF9">
              <w:rPr>
                <w:rFonts w:ascii="Times New Roman" w:hAnsi="Times New Roman"/>
              </w:rPr>
              <w:lastRenderedPageBreak/>
              <w:t>X86_64/x</w:t>
            </w:r>
            <w:r>
              <w:rPr>
                <w:rFonts w:ascii="Times New Roman" w:hAnsi="Times New Roman"/>
              </w:rPr>
              <w:t>64</w:t>
            </w:r>
          </w:p>
        </w:tc>
        <w:tc>
          <w:tcPr>
            <w:tcW w:w="1843" w:type="dxa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lastRenderedPageBreak/>
              <w:t>{netcaSys}</w:t>
            </w:r>
          </w:p>
        </w:tc>
      </w:tr>
      <w:tr w:rsidR="00252A67" w:rsidRPr="00D14274" w:rsidTr="00E76316">
        <w:trPr>
          <w:trHeight w:val="275"/>
        </w:trPr>
        <w:tc>
          <w:tcPr>
            <w:tcW w:w="1134" w:type="dxa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  <w:r w:rsidRPr="00D14274">
              <w:rPr>
                <w:rFonts w:ascii="Times New Roman" w:hAnsi="Times New Roman"/>
              </w:rPr>
              <w:lastRenderedPageBreak/>
              <w:t>文件</w:t>
            </w:r>
          </w:p>
        </w:tc>
        <w:tc>
          <w:tcPr>
            <w:tcW w:w="2268" w:type="dxa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ShuttleFT502Prov.dll </w:t>
            </w:r>
            <w:r>
              <w:rPr>
                <w:rFonts w:ascii="Times New Roman" w:hAnsi="Times New Roman"/>
              </w:rPr>
              <w:lastRenderedPageBreak/>
              <w:t>_driver</w:t>
            </w:r>
            <w:r w:rsidRPr="00D14274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Latest</w:t>
            </w:r>
          </w:p>
        </w:tc>
        <w:tc>
          <w:tcPr>
            <w:tcW w:w="3118" w:type="dxa"/>
            <w:vMerge/>
          </w:tcPr>
          <w:p w:rsidR="00252A67" w:rsidRPr="00D14274" w:rsidRDefault="00252A67" w:rsidP="00E76316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52A67" w:rsidRPr="00D14274" w:rsidRDefault="00252A67" w:rsidP="00E76316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</w:t>
            </w:r>
            <w:r w:rsidRPr="00D14274">
              <w:rPr>
                <w:rFonts w:ascii="Times New Roman" w:hAnsi="Times New Roman"/>
                <w:szCs w:val="21"/>
              </w:rPr>
              <w:lastRenderedPageBreak/>
              <w:t>A</w:t>
            </w:r>
          </w:p>
        </w:tc>
      </w:tr>
    </w:tbl>
    <w:p w:rsidR="00C952CD" w:rsidRDefault="00C952CD" w:rsidP="00F83D18">
      <w:pPr>
        <w:pStyle w:val="a1"/>
        <w:ind w:leftChars="0" w:left="0"/>
      </w:pPr>
    </w:p>
    <w:p w:rsidR="009B5354" w:rsidRDefault="009B5354" w:rsidP="00CD58D2">
      <w:pPr>
        <w:pStyle w:val="3"/>
      </w:pPr>
      <w:r>
        <w:t>飞天2003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9B5354" w:rsidRPr="00D14274" w:rsidTr="00CF0A44">
        <w:tc>
          <w:tcPr>
            <w:tcW w:w="1134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B5354" w:rsidRPr="00D14274" w:rsidTr="00CF0A44">
        <w:tc>
          <w:tcPr>
            <w:tcW w:w="1134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Epass2003Prov.dll</w:t>
            </w:r>
          </w:p>
        </w:tc>
        <w:tc>
          <w:tcPr>
            <w:tcW w:w="127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1.0.0.1</w:t>
            </w:r>
          </w:p>
        </w:tc>
        <w:tc>
          <w:tcPr>
            <w:tcW w:w="3119" w:type="dxa"/>
            <w:vMerge w:val="restart"/>
          </w:tcPr>
          <w:p w:rsidR="009B5354" w:rsidRPr="00721078" w:rsidRDefault="009B5354" w:rsidP="00CF0A44">
            <w:pPr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http://192.168.0.11:8081/svn/rdrelease/</w:t>
            </w:r>
            <w:r w:rsidRPr="00F40413">
              <w:rPr>
                <w:rFonts w:ascii="Times New Roman" w:hAnsi="Times New Roman"/>
              </w:rPr>
              <w:t>软件发布</w:t>
            </w:r>
            <w:r>
              <w:rPr>
                <w:rFonts w:ascii="Times New Roman" w:hAnsi="Times New Roman"/>
              </w:rPr>
              <w:t>/NETCA_CRYPTO/current/winX64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设备驱动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飞天</w:t>
            </w:r>
            <w:r w:rsidRPr="00F40413">
              <w:rPr>
                <w:rFonts w:ascii="Times New Roman" w:hAnsi="Times New Roman"/>
              </w:rPr>
              <w:t>2003</w:t>
            </w:r>
          </w:p>
        </w:tc>
        <w:tc>
          <w:tcPr>
            <w:tcW w:w="1949" w:type="dxa"/>
            <w:vMerge w:val="restart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9B5354" w:rsidRPr="00D14274" w:rsidTr="00CF0A44">
        <w:tc>
          <w:tcPr>
            <w:tcW w:w="1134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Epass2003Prov.dll_device.ini</w:t>
            </w:r>
          </w:p>
        </w:tc>
        <w:tc>
          <w:tcPr>
            <w:tcW w:w="127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B5354" w:rsidRPr="00D14274" w:rsidRDefault="009B5354" w:rsidP="00CF0A4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B5354" w:rsidRPr="00D14274" w:rsidTr="00CF0A44">
        <w:tc>
          <w:tcPr>
            <w:tcW w:w="1134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9B5354" w:rsidRPr="00082513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Epass2003Prov.reg</w:t>
            </w:r>
          </w:p>
        </w:tc>
        <w:tc>
          <w:tcPr>
            <w:tcW w:w="127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B5354" w:rsidRPr="00D14274" w:rsidRDefault="009B5354" w:rsidP="00CF0A4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B5354" w:rsidRPr="00D14274" w:rsidTr="00CF0A44">
        <w:tc>
          <w:tcPr>
            <w:tcW w:w="1134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9B5354" w:rsidRPr="00082513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eps2003csp11.dll</w:t>
            </w:r>
          </w:p>
        </w:tc>
        <w:tc>
          <w:tcPr>
            <w:tcW w:w="127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1.1.16.827</w:t>
            </w:r>
          </w:p>
        </w:tc>
        <w:tc>
          <w:tcPr>
            <w:tcW w:w="3119" w:type="dxa"/>
            <w:vMerge w:val="restart"/>
          </w:tcPr>
          <w:p w:rsidR="009B5354" w:rsidRPr="00D14274" w:rsidRDefault="009B5354" w:rsidP="00CF0A44">
            <w:pPr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http://192.168.0.11:8081/svn/rdrelease/</w:t>
            </w:r>
            <w:r w:rsidRPr="00F40413">
              <w:rPr>
                <w:rFonts w:ascii="Times New Roman" w:hAnsi="Times New Roman"/>
              </w:rPr>
              <w:t>软件发布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证书介质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驱动及开发包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飞天</w:t>
            </w:r>
            <w:r w:rsidRPr="00F40413">
              <w:rPr>
                <w:rFonts w:ascii="Times New Roman" w:hAnsi="Times New Roman"/>
              </w:rPr>
              <w:t>epass2003/pkcs11</w:t>
            </w:r>
            <w:r w:rsidRPr="00F40413">
              <w:rPr>
                <w:rFonts w:ascii="Times New Roman" w:hAnsi="Times New Roman"/>
              </w:rPr>
              <w:t>库</w:t>
            </w:r>
            <w:r>
              <w:rPr>
                <w:rFonts w:ascii="Times New Roman" w:hAnsi="Times New Roman"/>
              </w:rPr>
              <w:t>/x64</w:t>
            </w:r>
          </w:p>
        </w:tc>
        <w:tc>
          <w:tcPr>
            <w:tcW w:w="1949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9B5354" w:rsidRPr="00D14274" w:rsidTr="00CF0A44">
        <w:tc>
          <w:tcPr>
            <w:tcW w:w="1134" w:type="dxa"/>
          </w:tcPr>
          <w:p w:rsidR="009B535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9B5354" w:rsidRPr="00082513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Epass2003Prov.dll</w:t>
            </w:r>
            <w:r w:rsidRPr="00D14274">
              <w:rPr>
                <w:rFonts w:ascii="Times New Roman" w:hAnsi="Times New Roman"/>
              </w:rPr>
              <w:t>_d</w:t>
            </w:r>
            <w:r>
              <w:rPr>
                <w:rFonts w:ascii="Times New Roman" w:hAnsi="Times New Roman"/>
              </w:rPr>
              <w:t>river</w:t>
            </w:r>
            <w:r w:rsidRPr="00D14274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B5354" w:rsidRPr="00D14274" w:rsidRDefault="009B5354" w:rsidP="00CF0A4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B5354" w:rsidRPr="00D14274" w:rsidRDefault="009B5354" w:rsidP="00CF0A4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</w:t>
            </w:r>
          </w:p>
        </w:tc>
      </w:tr>
    </w:tbl>
    <w:p w:rsidR="009B5354" w:rsidRDefault="009B5354" w:rsidP="00F83D18">
      <w:pPr>
        <w:pStyle w:val="a1"/>
        <w:ind w:leftChars="0" w:left="0"/>
      </w:pPr>
    </w:p>
    <w:p w:rsidR="009465AE" w:rsidRDefault="009465AE" w:rsidP="00CD58D2">
      <w:pPr>
        <w:pStyle w:val="3"/>
      </w:pPr>
      <w:r>
        <w:t>龙脉OTG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047F93" w:rsidRPr="00D14274" w:rsidTr="00C74BE7">
        <w:tc>
          <w:tcPr>
            <w:tcW w:w="1134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047F93" w:rsidRPr="00D14274" w:rsidTr="00C74BE7">
        <w:tc>
          <w:tcPr>
            <w:tcW w:w="1134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</w:t>
            </w:r>
          </w:p>
        </w:tc>
        <w:tc>
          <w:tcPr>
            <w:tcW w:w="127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1.4.17.</w:t>
            </w:r>
            <w:r w:rsidR="007F7A52">
              <w:rPr>
                <w:rFonts w:ascii="Times New Roman" w:hAnsi="Times New Roman"/>
              </w:rPr>
              <w:t>1</w:t>
            </w:r>
            <w:r w:rsidR="00323851">
              <w:rPr>
                <w:rFonts w:ascii="Times New Roman" w:hAnsi="Times New Roman"/>
              </w:rPr>
              <w:t>109</w:t>
            </w:r>
          </w:p>
        </w:tc>
        <w:tc>
          <w:tcPr>
            <w:tcW w:w="3119" w:type="dxa"/>
            <w:vMerge w:val="restart"/>
          </w:tcPr>
          <w:p w:rsidR="00047F93" w:rsidRPr="00721078" w:rsidRDefault="00047F93" w:rsidP="00C74BE7">
            <w:pPr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http://192.168.0.11:8081/svn/rdrelease/</w:t>
            </w:r>
            <w:r w:rsidRPr="00D165E9">
              <w:rPr>
                <w:rFonts w:ascii="Times New Roman" w:hAnsi="Times New Roman"/>
              </w:rPr>
              <w:t>软件发布</w:t>
            </w:r>
            <w:r w:rsidRPr="00D165E9">
              <w:rPr>
                <w:rFonts w:ascii="Times New Roman" w:hAnsi="Times New Roman"/>
              </w:rPr>
              <w:t>/NETCA_CRYPTO/current/winX</w:t>
            </w:r>
            <w:r>
              <w:rPr>
                <w:rFonts w:ascii="Times New Roman" w:hAnsi="Times New Roman"/>
              </w:rPr>
              <w:t>64</w:t>
            </w:r>
            <w:r w:rsidRPr="00D165E9">
              <w:rPr>
                <w:rFonts w:ascii="Times New Roman" w:hAnsi="Times New Roman"/>
              </w:rPr>
              <w:t>/</w:t>
            </w:r>
            <w:r w:rsidRPr="00D165E9">
              <w:rPr>
                <w:rFonts w:ascii="Times New Roman" w:hAnsi="Times New Roman"/>
              </w:rPr>
              <w:t>设备驱动</w:t>
            </w:r>
            <w:r w:rsidRPr="00D165E9">
              <w:rPr>
                <w:rFonts w:ascii="Times New Roman" w:hAnsi="Times New Roman"/>
              </w:rPr>
              <w:t>/</w:t>
            </w:r>
            <w:r w:rsidRPr="00D165E9">
              <w:rPr>
                <w:rFonts w:ascii="Times New Roman" w:hAnsi="Times New Roman"/>
              </w:rPr>
              <w:t>龙脉</w:t>
            </w:r>
            <w:r w:rsidRPr="00D165E9">
              <w:rPr>
                <w:rFonts w:ascii="Times New Roman" w:hAnsi="Times New Roman"/>
              </w:rPr>
              <w:t>GM3000/OTG KEY</w:t>
            </w:r>
          </w:p>
        </w:tc>
        <w:tc>
          <w:tcPr>
            <w:tcW w:w="1949" w:type="dxa"/>
            <w:vMerge w:val="restart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047F93" w:rsidRPr="00D14274" w:rsidTr="00C74BE7">
        <w:tc>
          <w:tcPr>
            <w:tcW w:w="1134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LMaiOTGKey.dll_device.ini</w:t>
            </w:r>
          </w:p>
        </w:tc>
        <w:tc>
          <w:tcPr>
            <w:tcW w:w="127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47F93" w:rsidRPr="00D14274" w:rsidRDefault="00047F93" w:rsidP="00C74BE7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47F93" w:rsidRPr="00D14274" w:rsidTr="00C74BE7">
        <w:tc>
          <w:tcPr>
            <w:tcW w:w="1134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047F93" w:rsidRPr="00082513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LMaiOTGKey.reg</w:t>
            </w:r>
          </w:p>
        </w:tc>
        <w:tc>
          <w:tcPr>
            <w:tcW w:w="127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47F93" w:rsidRPr="00D14274" w:rsidRDefault="00047F93" w:rsidP="00C74BE7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47F93" w:rsidRPr="00D14274" w:rsidTr="00C74BE7">
        <w:tc>
          <w:tcPr>
            <w:tcW w:w="1134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047F93" w:rsidRPr="00082513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D30D7">
              <w:rPr>
                <w:rFonts w:ascii="Times New Roman" w:hAnsi="Times New Roman"/>
              </w:rPr>
              <w:t>mtoken_gm3000.dll</w:t>
            </w:r>
          </w:p>
        </w:tc>
        <w:tc>
          <w:tcPr>
            <w:tcW w:w="127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.1.17.</w:t>
            </w:r>
            <w:r w:rsidR="00323851">
              <w:rPr>
                <w:rFonts w:ascii="Times New Roman" w:hAnsi="Times New Roman"/>
              </w:rPr>
              <w:t>1109</w:t>
            </w:r>
          </w:p>
        </w:tc>
        <w:tc>
          <w:tcPr>
            <w:tcW w:w="3119" w:type="dxa"/>
            <w:vMerge w:val="restart"/>
          </w:tcPr>
          <w:p w:rsidR="00047F93" w:rsidRPr="00D14274" w:rsidRDefault="00047F93" w:rsidP="00C74BE7">
            <w:pPr>
              <w:rPr>
                <w:rFonts w:ascii="Times New Roman" w:hAnsi="Times New Roman"/>
              </w:rPr>
            </w:pPr>
            <w:r w:rsidRPr="00047F93">
              <w:rPr>
                <w:rFonts w:ascii="Times New Roman" w:hAnsi="Times New Roman"/>
              </w:rPr>
              <w:t>http://192.168.0.11:8081/svn/rdrelease/</w:t>
            </w:r>
            <w:r w:rsidRPr="00047F93">
              <w:rPr>
                <w:rFonts w:ascii="Times New Roman" w:hAnsi="Times New Roman"/>
              </w:rPr>
              <w:t>软件发布</w:t>
            </w:r>
            <w:r w:rsidRPr="00047F93">
              <w:rPr>
                <w:rFonts w:ascii="Times New Roman" w:hAnsi="Times New Roman"/>
              </w:rPr>
              <w:t>/</w:t>
            </w:r>
            <w:r w:rsidRPr="00047F93">
              <w:rPr>
                <w:rFonts w:ascii="Times New Roman" w:hAnsi="Times New Roman"/>
              </w:rPr>
              <w:t>证书介质</w:t>
            </w:r>
            <w:r w:rsidRPr="00047F93">
              <w:rPr>
                <w:rFonts w:ascii="Times New Roman" w:hAnsi="Times New Roman"/>
              </w:rPr>
              <w:t>/</w:t>
            </w:r>
            <w:r w:rsidRPr="00047F93">
              <w:rPr>
                <w:rFonts w:ascii="Times New Roman" w:hAnsi="Times New Roman"/>
              </w:rPr>
              <w:t>驱动及开发包</w:t>
            </w:r>
            <w:r w:rsidRPr="00047F93">
              <w:rPr>
                <w:rFonts w:ascii="Times New Roman" w:hAnsi="Times New Roman"/>
              </w:rPr>
              <w:t>/</w:t>
            </w:r>
            <w:r w:rsidRPr="00047F93">
              <w:rPr>
                <w:rFonts w:ascii="Times New Roman" w:hAnsi="Times New Roman"/>
              </w:rPr>
              <w:t>龙脉科技</w:t>
            </w:r>
            <w:r w:rsidRPr="00047F93">
              <w:rPr>
                <w:rFonts w:ascii="Times New Roman" w:hAnsi="Times New Roman"/>
              </w:rPr>
              <w:t>/OTG KEY/skf/api/windows/x64</w:t>
            </w:r>
          </w:p>
        </w:tc>
        <w:tc>
          <w:tcPr>
            <w:tcW w:w="1949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047F93" w:rsidRPr="00D14274" w:rsidTr="00C74BE7">
        <w:tc>
          <w:tcPr>
            <w:tcW w:w="1134" w:type="dxa"/>
          </w:tcPr>
          <w:p w:rsidR="00047F93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047F93" w:rsidRPr="00082513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LMaiOTGKey.dll_driver.ini</w:t>
            </w:r>
          </w:p>
        </w:tc>
        <w:tc>
          <w:tcPr>
            <w:tcW w:w="1276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47F93" w:rsidRPr="00D14274" w:rsidRDefault="00047F93" w:rsidP="00C74BE7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047F93" w:rsidRPr="00D14274" w:rsidRDefault="00047F93" w:rsidP="00C74BE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B269A5" w:rsidRDefault="00B269A5" w:rsidP="00F83D18">
      <w:pPr>
        <w:pStyle w:val="a1"/>
        <w:ind w:leftChars="0" w:left="0"/>
      </w:pPr>
    </w:p>
    <w:p w:rsidR="007E2DBC" w:rsidRDefault="007E2DBC" w:rsidP="00CD58D2">
      <w:pPr>
        <w:pStyle w:val="3"/>
      </w:pPr>
      <w:r>
        <w:t>龙脉蓝牙KEY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233B23" w:rsidRPr="00D14274" w:rsidTr="00D05812">
        <w:tc>
          <w:tcPr>
            <w:tcW w:w="1134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233B23" w:rsidRPr="00D14274" w:rsidTr="00D05812">
        <w:tc>
          <w:tcPr>
            <w:tcW w:w="1134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45F39">
              <w:rPr>
                <w:rFonts w:ascii="Times New Roman" w:hAnsi="Times New Roman"/>
              </w:rPr>
              <w:t>LMaiBluetoothKey.dll</w:t>
            </w:r>
          </w:p>
        </w:tc>
        <w:tc>
          <w:tcPr>
            <w:tcW w:w="127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1.4.17.707</w:t>
            </w:r>
          </w:p>
        </w:tc>
        <w:tc>
          <w:tcPr>
            <w:tcW w:w="3119" w:type="dxa"/>
            <w:vMerge w:val="restart"/>
          </w:tcPr>
          <w:p w:rsidR="00233B23" w:rsidRPr="00721078" w:rsidRDefault="003551E8" w:rsidP="00D05812">
            <w:pPr>
              <w:rPr>
                <w:rFonts w:ascii="Times New Roman" w:hAnsi="Times New Roman"/>
              </w:rPr>
            </w:pPr>
            <w:r w:rsidRPr="003551E8">
              <w:rPr>
                <w:rFonts w:ascii="Times New Roman" w:hAnsi="Times New Roman"/>
              </w:rPr>
              <w:t>http://192.168.0.11:8081/svn/rdrelease/</w:t>
            </w:r>
            <w:r w:rsidRPr="003551E8">
              <w:rPr>
                <w:rFonts w:ascii="Times New Roman" w:hAnsi="Times New Roman"/>
              </w:rPr>
              <w:t>软件发布</w:t>
            </w:r>
            <w:r w:rsidRPr="003551E8">
              <w:rPr>
                <w:rFonts w:ascii="Times New Roman" w:hAnsi="Times New Roman"/>
              </w:rPr>
              <w:t>/NETCA_CRYPTO/current/winX64/</w:t>
            </w:r>
            <w:r w:rsidRPr="003551E8">
              <w:rPr>
                <w:rFonts w:ascii="Times New Roman" w:hAnsi="Times New Roman"/>
              </w:rPr>
              <w:t>设备驱动</w:t>
            </w:r>
            <w:r w:rsidRPr="003551E8">
              <w:rPr>
                <w:rFonts w:ascii="Times New Roman" w:hAnsi="Times New Roman"/>
              </w:rPr>
              <w:t>/</w:t>
            </w:r>
            <w:r w:rsidRPr="003551E8">
              <w:rPr>
                <w:rFonts w:ascii="Times New Roman" w:hAnsi="Times New Roman"/>
              </w:rPr>
              <w:t>龙脉</w:t>
            </w:r>
            <w:r w:rsidRPr="003551E8">
              <w:rPr>
                <w:rFonts w:ascii="Times New Roman" w:hAnsi="Times New Roman"/>
              </w:rPr>
              <w:t>GM3000/</w:t>
            </w:r>
            <w:r w:rsidRPr="003551E8">
              <w:rPr>
                <w:rFonts w:ascii="Times New Roman" w:hAnsi="Times New Roman"/>
              </w:rPr>
              <w:t>蓝牙</w:t>
            </w:r>
            <w:r w:rsidRPr="003551E8">
              <w:rPr>
                <w:rFonts w:ascii="Times New Roman" w:hAnsi="Times New Roman"/>
              </w:rPr>
              <w:t>KEY</w:t>
            </w:r>
          </w:p>
        </w:tc>
        <w:tc>
          <w:tcPr>
            <w:tcW w:w="1949" w:type="dxa"/>
            <w:vMerge w:val="restart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233B23" w:rsidRPr="00D14274" w:rsidTr="00D05812">
        <w:tc>
          <w:tcPr>
            <w:tcW w:w="1134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5002">
              <w:rPr>
                <w:rFonts w:ascii="Times New Roman" w:hAnsi="Times New Roman"/>
              </w:rPr>
              <w:t>LMaiBluetoothKey.dll</w:t>
            </w:r>
            <w:r w:rsidRPr="00D165E9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33B23" w:rsidRPr="00D14274" w:rsidRDefault="00233B23" w:rsidP="00D0581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33B23" w:rsidRPr="00D14274" w:rsidTr="00D05812">
        <w:tc>
          <w:tcPr>
            <w:tcW w:w="1134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233B23" w:rsidRPr="00082513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5002">
              <w:rPr>
                <w:rFonts w:ascii="Times New Roman" w:hAnsi="Times New Roman"/>
              </w:rPr>
              <w:t>LMaiBluetoothKey.reg</w:t>
            </w:r>
          </w:p>
        </w:tc>
        <w:tc>
          <w:tcPr>
            <w:tcW w:w="127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33B23" w:rsidRPr="00D14274" w:rsidRDefault="00233B23" w:rsidP="00D0581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33B23" w:rsidRPr="00D14274" w:rsidTr="00D05812">
        <w:tc>
          <w:tcPr>
            <w:tcW w:w="1134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驱动文件</w:t>
            </w:r>
          </w:p>
        </w:tc>
        <w:tc>
          <w:tcPr>
            <w:tcW w:w="2126" w:type="dxa"/>
          </w:tcPr>
          <w:p w:rsidR="00233B23" w:rsidRPr="00082513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119A1">
              <w:rPr>
                <w:rFonts w:ascii="Times New Roman" w:hAnsi="Times New Roman"/>
              </w:rPr>
              <w:t>mtoken_k5.dll</w:t>
            </w:r>
          </w:p>
        </w:tc>
        <w:tc>
          <w:tcPr>
            <w:tcW w:w="127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.1.16.425</w:t>
            </w:r>
          </w:p>
        </w:tc>
        <w:tc>
          <w:tcPr>
            <w:tcW w:w="3119" w:type="dxa"/>
            <w:vMerge w:val="restart"/>
          </w:tcPr>
          <w:p w:rsidR="00233B23" w:rsidRPr="00D14274" w:rsidRDefault="009D0894" w:rsidP="00D05812">
            <w:pPr>
              <w:rPr>
                <w:rFonts w:ascii="Times New Roman" w:hAnsi="Times New Roman"/>
              </w:rPr>
            </w:pPr>
            <w:r w:rsidRPr="009D0894">
              <w:rPr>
                <w:rFonts w:ascii="Times New Roman" w:hAnsi="Times New Roman"/>
              </w:rPr>
              <w:t>http://192.168.0.11:8081/svn/rdrelease/</w:t>
            </w:r>
            <w:r w:rsidRPr="009D0894">
              <w:rPr>
                <w:rFonts w:ascii="Times New Roman" w:hAnsi="Times New Roman"/>
              </w:rPr>
              <w:t>软件发布</w:t>
            </w:r>
            <w:r w:rsidRPr="009D0894">
              <w:rPr>
                <w:rFonts w:ascii="Times New Roman" w:hAnsi="Times New Roman"/>
              </w:rPr>
              <w:t>/</w:t>
            </w:r>
            <w:r w:rsidRPr="009D0894">
              <w:rPr>
                <w:rFonts w:ascii="Times New Roman" w:hAnsi="Times New Roman"/>
              </w:rPr>
              <w:t>证书介质</w:t>
            </w:r>
            <w:r w:rsidRPr="009D0894">
              <w:rPr>
                <w:rFonts w:ascii="Times New Roman" w:hAnsi="Times New Roman"/>
              </w:rPr>
              <w:t>/</w:t>
            </w:r>
            <w:r w:rsidRPr="009D0894">
              <w:rPr>
                <w:rFonts w:ascii="Times New Roman" w:hAnsi="Times New Roman"/>
              </w:rPr>
              <w:t>驱动及开发包</w:t>
            </w:r>
            <w:r w:rsidRPr="009D0894">
              <w:rPr>
                <w:rFonts w:ascii="Times New Roman" w:hAnsi="Times New Roman"/>
              </w:rPr>
              <w:t>/</w:t>
            </w:r>
            <w:r w:rsidRPr="009D0894">
              <w:rPr>
                <w:rFonts w:ascii="Times New Roman" w:hAnsi="Times New Roman"/>
              </w:rPr>
              <w:t>龙脉科技</w:t>
            </w:r>
            <w:r w:rsidRPr="009D0894">
              <w:rPr>
                <w:rFonts w:ascii="Times New Roman" w:hAnsi="Times New Roman"/>
              </w:rPr>
              <w:t>/</w:t>
            </w:r>
            <w:r w:rsidRPr="009D0894">
              <w:rPr>
                <w:rFonts w:ascii="Times New Roman" w:hAnsi="Times New Roman"/>
              </w:rPr>
              <w:t>蓝牙</w:t>
            </w:r>
            <w:r w:rsidRPr="009D0894">
              <w:rPr>
                <w:rFonts w:ascii="Times New Roman" w:hAnsi="Times New Roman"/>
              </w:rPr>
              <w:t>KEY/skf/x64</w:t>
            </w:r>
          </w:p>
        </w:tc>
        <w:tc>
          <w:tcPr>
            <w:tcW w:w="1949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233B23" w:rsidRPr="00D14274" w:rsidTr="00D05812">
        <w:tc>
          <w:tcPr>
            <w:tcW w:w="1134" w:type="dxa"/>
          </w:tcPr>
          <w:p w:rsidR="00233B23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233B23" w:rsidRPr="00082513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5002">
              <w:rPr>
                <w:rFonts w:ascii="Times New Roman" w:hAnsi="Times New Roman"/>
              </w:rPr>
              <w:t>LMaiBluetoothKey</w:t>
            </w:r>
            <w:r w:rsidRPr="00D165E9">
              <w:rPr>
                <w:rFonts w:ascii="Times New Roman" w:hAnsi="Times New Roman"/>
              </w:rPr>
              <w:t>.dll_driver.ini</w:t>
            </w:r>
          </w:p>
        </w:tc>
        <w:tc>
          <w:tcPr>
            <w:tcW w:w="1276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33B23" w:rsidRPr="00D14274" w:rsidRDefault="00233B23" w:rsidP="00D0581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233B23" w:rsidRPr="00D14274" w:rsidRDefault="00233B23" w:rsidP="00D0581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7E2DBC" w:rsidRPr="00233B23" w:rsidRDefault="007E2DBC" w:rsidP="00F83D18">
      <w:pPr>
        <w:pStyle w:val="a1"/>
        <w:ind w:leftChars="0" w:left="0"/>
      </w:pPr>
    </w:p>
    <w:p w:rsidR="007E2DBC" w:rsidRPr="007E2DBC" w:rsidRDefault="007E2DBC" w:rsidP="00F83D18">
      <w:pPr>
        <w:pStyle w:val="a1"/>
        <w:ind w:leftChars="0" w:left="0"/>
      </w:pPr>
    </w:p>
    <w:p w:rsidR="00B269A5" w:rsidRDefault="00B269A5" w:rsidP="00CD58D2">
      <w:pPr>
        <w:pStyle w:val="3"/>
      </w:pPr>
      <w:r>
        <w:rPr>
          <w:rFonts w:hint="eastAsia"/>
        </w:rPr>
        <w:t>文鼎创蓝牙KEY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B269A5" w:rsidRPr="00D14274" w:rsidTr="006456D7">
        <w:tc>
          <w:tcPr>
            <w:tcW w:w="1134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B269A5" w:rsidRPr="00D14274" w:rsidTr="006456D7">
        <w:tc>
          <w:tcPr>
            <w:tcW w:w="1134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93EE6">
              <w:rPr>
                <w:rFonts w:ascii="Times New Roman" w:hAnsi="Times New Roman"/>
              </w:rPr>
              <w:t>ESBluetoothKey.dll</w:t>
            </w:r>
          </w:p>
        </w:tc>
        <w:tc>
          <w:tcPr>
            <w:tcW w:w="127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.</w:t>
            </w:r>
            <w:r>
              <w:rPr>
                <w:rFonts w:ascii="Times New Roman" w:hAnsi="Times New Roman"/>
              </w:rPr>
              <w:t>4.17.621</w:t>
            </w:r>
          </w:p>
        </w:tc>
        <w:tc>
          <w:tcPr>
            <w:tcW w:w="3119" w:type="dxa"/>
            <w:vMerge w:val="restart"/>
          </w:tcPr>
          <w:p w:rsidR="00B269A5" w:rsidRPr="00721078" w:rsidRDefault="00B269A5" w:rsidP="006456D7">
            <w:pPr>
              <w:rPr>
                <w:rFonts w:ascii="Times New Roman" w:hAnsi="Times New Roman"/>
              </w:rPr>
            </w:pPr>
            <w:r w:rsidRPr="005E068D">
              <w:rPr>
                <w:rFonts w:ascii="Times New Roman" w:hAnsi="Times New Roman"/>
              </w:rPr>
              <w:t>http://192.168.0.11:8081/svn/rdrelease/</w:t>
            </w:r>
            <w:r w:rsidRPr="005E068D">
              <w:rPr>
                <w:rFonts w:ascii="Times New Roman" w:hAnsi="Times New Roman"/>
              </w:rPr>
              <w:t>软件发布</w:t>
            </w:r>
            <w:r w:rsidRPr="005E068D">
              <w:rPr>
                <w:rFonts w:ascii="Times New Roman" w:hAnsi="Times New Roman"/>
              </w:rPr>
              <w:t>/NETCA_CRYPTO/current/winX</w:t>
            </w:r>
            <w:r w:rsidR="001A139E">
              <w:rPr>
                <w:rFonts w:ascii="Times New Roman" w:hAnsi="Times New Roman"/>
              </w:rPr>
              <w:t>64</w:t>
            </w:r>
            <w:r w:rsidRPr="005E068D">
              <w:rPr>
                <w:rFonts w:ascii="Times New Roman" w:hAnsi="Times New Roman"/>
              </w:rPr>
              <w:t>/</w:t>
            </w:r>
            <w:r w:rsidRPr="005E068D">
              <w:rPr>
                <w:rFonts w:ascii="Times New Roman" w:hAnsi="Times New Roman"/>
              </w:rPr>
              <w:t>设备驱动</w:t>
            </w:r>
            <w:r w:rsidRPr="005E068D">
              <w:rPr>
                <w:rFonts w:ascii="Times New Roman" w:hAnsi="Times New Roman"/>
              </w:rPr>
              <w:t>/</w:t>
            </w:r>
            <w:r w:rsidRPr="005E068D">
              <w:rPr>
                <w:rFonts w:ascii="Times New Roman" w:hAnsi="Times New Roman"/>
              </w:rPr>
              <w:t>文鼎创蓝牙</w:t>
            </w:r>
            <w:r w:rsidRPr="005E068D">
              <w:rPr>
                <w:rFonts w:ascii="Times New Roman" w:hAnsi="Times New Roman"/>
              </w:rPr>
              <w:t>KEY</w:t>
            </w:r>
          </w:p>
        </w:tc>
        <w:tc>
          <w:tcPr>
            <w:tcW w:w="1949" w:type="dxa"/>
            <w:vMerge w:val="restart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B269A5" w:rsidRPr="00D14274" w:rsidTr="006456D7">
        <w:tc>
          <w:tcPr>
            <w:tcW w:w="1134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ESBluetoothKey.dll_device.ini</w:t>
            </w:r>
          </w:p>
        </w:tc>
        <w:tc>
          <w:tcPr>
            <w:tcW w:w="127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269A5" w:rsidRPr="00D14274" w:rsidRDefault="00B269A5" w:rsidP="006456D7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269A5" w:rsidRPr="00D14274" w:rsidTr="006456D7">
        <w:tc>
          <w:tcPr>
            <w:tcW w:w="1134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B269A5" w:rsidRPr="00082513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ESBluetoothKey.reg</w:t>
            </w:r>
          </w:p>
        </w:tc>
        <w:tc>
          <w:tcPr>
            <w:tcW w:w="127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269A5" w:rsidRPr="00D14274" w:rsidRDefault="00B269A5" w:rsidP="006456D7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8454E3" w:rsidRPr="00D14274" w:rsidTr="006456D7">
        <w:tc>
          <w:tcPr>
            <w:tcW w:w="1134" w:type="dxa"/>
            <w:vMerge w:val="restart"/>
          </w:tcPr>
          <w:p w:rsidR="008454E3" w:rsidRPr="00D14274" w:rsidRDefault="008454E3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8454E3" w:rsidRPr="00082513" w:rsidRDefault="008454E3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EsecuDrv04_NetCA.dll</w:t>
            </w:r>
          </w:p>
        </w:tc>
        <w:tc>
          <w:tcPr>
            <w:tcW w:w="1276" w:type="dxa"/>
          </w:tcPr>
          <w:p w:rsidR="008454E3" w:rsidRPr="00D14274" w:rsidRDefault="008454E3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5.2.0.7</w:t>
            </w:r>
          </w:p>
        </w:tc>
        <w:tc>
          <w:tcPr>
            <w:tcW w:w="3119" w:type="dxa"/>
            <w:vMerge w:val="restart"/>
          </w:tcPr>
          <w:p w:rsidR="008454E3" w:rsidRPr="00D14274" w:rsidRDefault="0095105B" w:rsidP="006456D7">
            <w:pPr>
              <w:rPr>
                <w:rFonts w:ascii="Times New Roman" w:hAnsi="Times New Roman"/>
              </w:rPr>
            </w:pPr>
            <w:r w:rsidRPr="0095105B">
              <w:rPr>
                <w:rFonts w:ascii="Times New Roman" w:hAnsi="Times New Roman"/>
              </w:rPr>
              <w:t>http://192.168.0.11:8081/svn/rdrelease/</w:t>
            </w:r>
            <w:r w:rsidRPr="0095105B">
              <w:rPr>
                <w:rFonts w:ascii="Times New Roman" w:hAnsi="Times New Roman"/>
              </w:rPr>
              <w:t>软件发布</w:t>
            </w:r>
            <w:r w:rsidRPr="0095105B">
              <w:rPr>
                <w:rFonts w:ascii="Times New Roman" w:hAnsi="Times New Roman"/>
              </w:rPr>
              <w:t>/</w:t>
            </w:r>
            <w:r w:rsidRPr="0095105B">
              <w:rPr>
                <w:rFonts w:ascii="Times New Roman" w:hAnsi="Times New Roman"/>
              </w:rPr>
              <w:t>证书介质</w:t>
            </w:r>
            <w:r w:rsidRPr="0095105B">
              <w:rPr>
                <w:rFonts w:ascii="Times New Roman" w:hAnsi="Times New Roman"/>
              </w:rPr>
              <w:t>/</w:t>
            </w:r>
            <w:r w:rsidRPr="0095105B">
              <w:rPr>
                <w:rFonts w:ascii="Times New Roman" w:hAnsi="Times New Roman"/>
              </w:rPr>
              <w:t>驱动及开发包</w:t>
            </w:r>
            <w:r w:rsidRPr="0095105B">
              <w:rPr>
                <w:rFonts w:ascii="Times New Roman" w:hAnsi="Times New Roman"/>
              </w:rPr>
              <w:t>/</w:t>
            </w:r>
            <w:r w:rsidRPr="0095105B">
              <w:rPr>
                <w:rFonts w:ascii="Times New Roman" w:hAnsi="Times New Roman"/>
              </w:rPr>
              <w:t>深圳文鼎创</w:t>
            </w:r>
            <w:r w:rsidRPr="0095105B">
              <w:rPr>
                <w:rFonts w:ascii="Times New Roman" w:hAnsi="Times New Roman"/>
              </w:rPr>
              <w:t>/</w:t>
            </w:r>
            <w:r w:rsidRPr="0095105B">
              <w:rPr>
                <w:rFonts w:ascii="Times New Roman" w:hAnsi="Times New Roman"/>
              </w:rPr>
              <w:t>文鼎创蓝牙</w:t>
            </w:r>
            <w:r w:rsidRPr="0095105B">
              <w:rPr>
                <w:rFonts w:ascii="Times New Roman" w:hAnsi="Times New Roman"/>
              </w:rPr>
              <w:t>KEY/windows/x64</w:t>
            </w:r>
          </w:p>
        </w:tc>
        <w:tc>
          <w:tcPr>
            <w:tcW w:w="1949" w:type="dxa"/>
            <w:vMerge w:val="restart"/>
          </w:tcPr>
          <w:p w:rsidR="008454E3" w:rsidRPr="00D14274" w:rsidRDefault="008454E3" w:rsidP="006456D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8454E3" w:rsidRPr="00D14274" w:rsidTr="006456D7">
        <w:trPr>
          <w:trHeight w:val="796"/>
        </w:trPr>
        <w:tc>
          <w:tcPr>
            <w:tcW w:w="1134" w:type="dxa"/>
            <w:vMerge/>
          </w:tcPr>
          <w:p w:rsidR="008454E3" w:rsidRDefault="008454E3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454E3" w:rsidRPr="007D1B14" w:rsidRDefault="008454E3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EsecuKey_KGM_API_NetCA.dll</w:t>
            </w:r>
          </w:p>
        </w:tc>
        <w:tc>
          <w:tcPr>
            <w:tcW w:w="1276" w:type="dxa"/>
          </w:tcPr>
          <w:p w:rsidR="008454E3" w:rsidRDefault="008454E3" w:rsidP="005B45D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</w:t>
            </w:r>
            <w:r w:rsidR="005B45DC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  <w:vMerge/>
          </w:tcPr>
          <w:p w:rsidR="008454E3" w:rsidRPr="00465935" w:rsidRDefault="008454E3" w:rsidP="006456D7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8454E3" w:rsidRPr="00D14274" w:rsidRDefault="008454E3" w:rsidP="006456D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269A5" w:rsidRPr="00D14274" w:rsidTr="006456D7">
        <w:tc>
          <w:tcPr>
            <w:tcW w:w="1134" w:type="dxa"/>
          </w:tcPr>
          <w:p w:rsidR="00B269A5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B269A5" w:rsidRPr="00082513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269A5" w:rsidRPr="00D14274" w:rsidRDefault="00B269A5" w:rsidP="006456D7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269A5" w:rsidRPr="00D14274" w:rsidRDefault="00B269A5" w:rsidP="006456D7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B269A5" w:rsidRDefault="00B269A5" w:rsidP="00F83D18">
      <w:pPr>
        <w:pStyle w:val="a1"/>
        <w:ind w:leftChars="0" w:left="0"/>
      </w:pPr>
    </w:p>
    <w:p w:rsidR="000B1668" w:rsidRDefault="000B1668" w:rsidP="00CD58D2">
      <w:pPr>
        <w:pStyle w:val="3"/>
      </w:pPr>
      <w:r>
        <w:t>天翼U盾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1C2C10" w:rsidRPr="00D14274" w:rsidTr="005816CD">
        <w:tc>
          <w:tcPr>
            <w:tcW w:w="1134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1C2C10" w:rsidRPr="00D14274" w:rsidTr="005816CD">
        <w:tc>
          <w:tcPr>
            <w:tcW w:w="1134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</w:p>
        </w:tc>
        <w:tc>
          <w:tcPr>
            <w:tcW w:w="127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1.1.17.822</w:t>
            </w:r>
          </w:p>
        </w:tc>
        <w:tc>
          <w:tcPr>
            <w:tcW w:w="3119" w:type="dxa"/>
            <w:vMerge w:val="restart"/>
          </w:tcPr>
          <w:p w:rsidR="001C2C10" w:rsidRPr="00721078" w:rsidRDefault="001C2C10" w:rsidP="005816CD">
            <w:pPr>
              <w:rPr>
                <w:rFonts w:ascii="Times New Roman" w:hAnsi="Times New Roman"/>
              </w:rPr>
            </w:pPr>
            <w:r w:rsidRPr="00044D90">
              <w:rPr>
                <w:rFonts w:ascii="Times New Roman" w:hAnsi="Times New Roman"/>
              </w:rPr>
              <w:t>http://192.168.0.11:8081/svn/rdrelease/</w:t>
            </w:r>
            <w:r w:rsidRPr="00044D90">
              <w:rPr>
                <w:rFonts w:ascii="Times New Roman" w:hAnsi="Times New Roman"/>
              </w:rPr>
              <w:t>软件发布</w:t>
            </w:r>
            <w:r w:rsidRPr="00044D90">
              <w:rPr>
                <w:rFonts w:ascii="Times New Roman" w:hAnsi="Times New Roman"/>
              </w:rPr>
              <w:t>/NETCA_CRYPTO/current/winX86/</w:t>
            </w:r>
            <w:r w:rsidRPr="00044D90">
              <w:rPr>
                <w:rFonts w:ascii="Times New Roman" w:hAnsi="Times New Roman"/>
              </w:rPr>
              <w:t>设备驱动</w:t>
            </w:r>
            <w:r w:rsidRPr="00044D90">
              <w:rPr>
                <w:rFonts w:ascii="Times New Roman" w:hAnsi="Times New Roman"/>
              </w:rPr>
              <w:t>/</w:t>
            </w:r>
            <w:r w:rsidRPr="00044D90">
              <w:rPr>
                <w:rFonts w:ascii="Times New Roman" w:hAnsi="Times New Roman"/>
              </w:rPr>
              <w:t>天翼</w:t>
            </w:r>
            <w:r w:rsidRPr="00044D90">
              <w:rPr>
                <w:rFonts w:ascii="Times New Roman" w:hAnsi="Times New Roman"/>
              </w:rPr>
              <w:t>U</w:t>
            </w:r>
            <w:r w:rsidRPr="00044D90">
              <w:rPr>
                <w:rFonts w:ascii="Times New Roman" w:hAnsi="Times New Roman"/>
              </w:rPr>
              <w:t>盾</w:t>
            </w:r>
          </w:p>
        </w:tc>
        <w:tc>
          <w:tcPr>
            <w:tcW w:w="1949" w:type="dxa"/>
            <w:vMerge w:val="restart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1C2C10" w:rsidRPr="00D14274" w:rsidTr="005816CD">
        <w:tc>
          <w:tcPr>
            <w:tcW w:w="1134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  <w:r w:rsidRPr="007D1B1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1C2C10" w:rsidRPr="00D14274" w:rsidRDefault="001C2C10" w:rsidP="005816CD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1C2C10" w:rsidRPr="00D14274" w:rsidTr="005816CD">
        <w:tc>
          <w:tcPr>
            <w:tcW w:w="1134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1C2C10" w:rsidRPr="00082513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  <w:r w:rsidRPr="007D1B14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1C2C10" w:rsidRPr="00D14274" w:rsidRDefault="001C2C10" w:rsidP="005816CD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1C2C10" w:rsidRPr="00D14274" w:rsidTr="00F83D18">
        <w:trPr>
          <w:trHeight w:val="1379"/>
        </w:trPr>
        <w:tc>
          <w:tcPr>
            <w:tcW w:w="1134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1C2C10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proxyp11.dll</w:t>
            </w:r>
          </w:p>
          <w:p w:rsidR="001C2C10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7348B">
              <w:rPr>
                <w:rFonts w:ascii="Times New Roman" w:hAnsi="Times New Roman"/>
              </w:rPr>
              <w:t>netcamcpwin2.exe</w:t>
            </w:r>
          </w:p>
          <w:p w:rsidR="001C2C10" w:rsidRPr="00082513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7348B">
              <w:rPr>
                <w:rFonts w:ascii="Times New Roman" w:hAnsi="Times New Roman"/>
              </w:rPr>
              <w:t>netcamcpwin2.ini</w:t>
            </w:r>
          </w:p>
        </w:tc>
        <w:tc>
          <w:tcPr>
            <w:tcW w:w="127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1C2C10" w:rsidRPr="00D14274" w:rsidRDefault="001C2C10" w:rsidP="005816CD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1C2C10" w:rsidRPr="00D14274" w:rsidTr="005816CD">
        <w:tc>
          <w:tcPr>
            <w:tcW w:w="1134" w:type="dxa"/>
          </w:tcPr>
          <w:p w:rsidR="001C2C10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驱动检测</w:t>
            </w:r>
          </w:p>
        </w:tc>
        <w:tc>
          <w:tcPr>
            <w:tcW w:w="2126" w:type="dxa"/>
          </w:tcPr>
          <w:p w:rsidR="001C2C10" w:rsidRPr="00082513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  <w:r w:rsidRPr="00204F48">
              <w:rPr>
                <w:rFonts w:ascii="Times New Roman" w:hAnsi="Times New Roman"/>
              </w:rPr>
              <w:t xml:space="preserve"> 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1C2C10" w:rsidRPr="00D14274" w:rsidRDefault="001C2C10" w:rsidP="005816CD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1C2C10" w:rsidRPr="00D14274" w:rsidRDefault="001C2C10" w:rsidP="005816CD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0B1668" w:rsidRPr="001C2C10" w:rsidRDefault="000B1668" w:rsidP="00F83D18">
      <w:pPr>
        <w:pStyle w:val="a1"/>
        <w:ind w:leftChars="0" w:left="0"/>
      </w:pPr>
    </w:p>
    <w:p w:rsidR="000B1668" w:rsidRDefault="00FF37A8" w:rsidP="00CD58D2">
      <w:pPr>
        <w:pStyle w:val="3"/>
      </w:pPr>
      <w:r>
        <w:t>移动电子密钥</w:t>
      </w:r>
    </w:p>
    <w:tbl>
      <w:tblPr>
        <w:tblStyle w:val="a9"/>
        <w:tblW w:w="1023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758"/>
        <w:gridCol w:w="1276"/>
        <w:gridCol w:w="3119"/>
        <w:gridCol w:w="1949"/>
      </w:tblGrid>
      <w:tr w:rsidR="00FF37A8" w:rsidRPr="00D14274" w:rsidTr="001C2BB2">
        <w:tc>
          <w:tcPr>
            <w:tcW w:w="1134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758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FF37A8" w:rsidRPr="00D14274" w:rsidTr="001C2BB2">
        <w:tc>
          <w:tcPr>
            <w:tcW w:w="1134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758" w:type="dxa"/>
          </w:tcPr>
          <w:p w:rsidR="00FF37A8" w:rsidRPr="00D14274" w:rsidRDefault="00075E2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27D06">
              <w:rPr>
                <w:rFonts w:ascii="Times New Roman" w:hAnsi="Times New Roman"/>
              </w:rPr>
              <w:t>MobilekeyProv.dll</w:t>
            </w:r>
          </w:p>
        </w:tc>
        <w:tc>
          <w:tcPr>
            <w:tcW w:w="1276" w:type="dxa"/>
          </w:tcPr>
          <w:p w:rsidR="00FF37A8" w:rsidRPr="00D14274" w:rsidRDefault="001C2BB2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2.0.0.0</w:t>
            </w:r>
          </w:p>
        </w:tc>
        <w:tc>
          <w:tcPr>
            <w:tcW w:w="3119" w:type="dxa"/>
            <w:vMerge w:val="restart"/>
          </w:tcPr>
          <w:p w:rsidR="00FF37A8" w:rsidRPr="00721078" w:rsidRDefault="00095451" w:rsidP="00526E04">
            <w:pPr>
              <w:rPr>
                <w:rFonts w:ascii="Times New Roman" w:hAnsi="Times New Roman"/>
              </w:rPr>
            </w:pPr>
            <w:r w:rsidRPr="00095451">
              <w:rPr>
                <w:rFonts w:ascii="Times New Roman" w:hAnsi="Times New Roman"/>
              </w:rPr>
              <w:t>http://192.168.0.11:8081/svn/rdrelease/</w:t>
            </w:r>
            <w:r w:rsidRPr="00095451">
              <w:rPr>
                <w:rFonts w:ascii="Times New Roman" w:hAnsi="Times New Roman"/>
              </w:rPr>
              <w:t>软件发布</w:t>
            </w:r>
            <w:r w:rsidRPr="00095451">
              <w:rPr>
                <w:rFonts w:ascii="Times New Roman" w:hAnsi="Times New Roman"/>
              </w:rPr>
              <w:t>/NETCA_CRYPTO/current/winX64/</w:t>
            </w:r>
            <w:r w:rsidRPr="00095451">
              <w:rPr>
                <w:rFonts w:ascii="Times New Roman" w:hAnsi="Times New Roman"/>
              </w:rPr>
              <w:t>设备驱动</w:t>
            </w:r>
            <w:r w:rsidRPr="00095451">
              <w:rPr>
                <w:rFonts w:ascii="Times New Roman" w:hAnsi="Times New Roman"/>
              </w:rPr>
              <w:t>/</w:t>
            </w:r>
            <w:r w:rsidRPr="00095451">
              <w:rPr>
                <w:rFonts w:ascii="Times New Roman" w:hAnsi="Times New Roman"/>
              </w:rPr>
              <w:t>移动电子密钥</w:t>
            </w:r>
          </w:p>
        </w:tc>
        <w:tc>
          <w:tcPr>
            <w:tcW w:w="1949" w:type="dxa"/>
            <w:vMerge w:val="restart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FF37A8" w:rsidRPr="00D14274" w:rsidTr="001C2BB2">
        <w:tc>
          <w:tcPr>
            <w:tcW w:w="1134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758" w:type="dxa"/>
          </w:tcPr>
          <w:p w:rsidR="00FF37A8" w:rsidRPr="00D14274" w:rsidRDefault="00075E2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1276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F37A8" w:rsidRPr="00D14274" w:rsidRDefault="00FF37A8" w:rsidP="00526E0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FF37A8" w:rsidRPr="00D14274" w:rsidTr="001C2BB2">
        <w:tc>
          <w:tcPr>
            <w:tcW w:w="1134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758" w:type="dxa"/>
          </w:tcPr>
          <w:p w:rsidR="00FF37A8" w:rsidRPr="00082513" w:rsidRDefault="00B25714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B25714">
              <w:rPr>
                <w:rFonts w:ascii="Times New Roman" w:hAnsi="Times New Roman"/>
              </w:rPr>
              <w:t>NETCAKeyMobileKey</w:t>
            </w:r>
            <w:r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FF37A8" w:rsidRPr="00D14274" w:rsidRDefault="00B25714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F37A8" w:rsidRPr="00D14274" w:rsidRDefault="00FF37A8" w:rsidP="00526E0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FF37A8" w:rsidRPr="00D14274" w:rsidTr="001C2BB2">
        <w:trPr>
          <w:trHeight w:val="1379"/>
        </w:trPr>
        <w:tc>
          <w:tcPr>
            <w:tcW w:w="1134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758" w:type="dxa"/>
          </w:tcPr>
          <w:p w:rsidR="00FF37A8" w:rsidRDefault="00300FCA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300FCA">
              <w:rPr>
                <w:rFonts w:ascii="Times New Roman" w:hAnsi="Times New Roman"/>
              </w:rPr>
              <w:t>netcamobilekeyproxy.dll</w:t>
            </w:r>
          </w:p>
          <w:p w:rsidR="001C2BB2" w:rsidRPr="00082513" w:rsidRDefault="001C2BB2" w:rsidP="001C2BB2">
            <w:pPr>
              <w:pStyle w:val="a1"/>
              <w:ind w:leftChars="0" w:left="0"/>
              <w:rPr>
                <w:rFonts w:ascii="Times New Roman" w:hAnsi="Times New Roman" w:hint="eastAsia"/>
              </w:rPr>
            </w:pPr>
            <w:r w:rsidRPr="001C2BB2">
              <w:rPr>
                <w:rFonts w:ascii="Times New Roman" w:hAnsi="Times New Roman"/>
              </w:rPr>
              <w:t>NetcaMobileKeyUI.dll</w:t>
            </w:r>
            <w:bookmarkStart w:id="2" w:name="_GoBack"/>
            <w:bookmarkEnd w:id="2"/>
          </w:p>
        </w:tc>
        <w:tc>
          <w:tcPr>
            <w:tcW w:w="1276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F37A8" w:rsidRPr="00D14274" w:rsidRDefault="00FF37A8" w:rsidP="00526E0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FF37A8" w:rsidRPr="00D14274" w:rsidTr="001C2BB2">
        <w:tc>
          <w:tcPr>
            <w:tcW w:w="1134" w:type="dxa"/>
          </w:tcPr>
          <w:p w:rsidR="00FF37A8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758" w:type="dxa"/>
          </w:tcPr>
          <w:p w:rsidR="00FF37A8" w:rsidRPr="00082513" w:rsidRDefault="00300FCA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1276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F37A8" w:rsidRPr="00D14274" w:rsidRDefault="00FF37A8" w:rsidP="00526E0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F37A8" w:rsidRPr="00D14274" w:rsidRDefault="00FF37A8" w:rsidP="00526E0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</w:tbl>
    <w:p w:rsidR="00B8323A" w:rsidRDefault="00B8323A" w:rsidP="00CD58D2">
      <w:pPr>
        <w:pStyle w:val="3"/>
      </w:pPr>
      <w:r>
        <w:rPr>
          <w:rFonts w:hint="eastAsia"/>
        </w:rPr>
        <w:t>软设备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B8323A" w:rsidRPr="00D14274" w:rsidTr="005071B5">
        <w:tc>
          <w:tcPr>
            <w:tcW w:w="1134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B8323A" w:rsidRPr="00D14274" w:rsidTr="00F83D18">
        <w:trPr>
          <w:trHeight w:val="417"/>
        </w:trPr>
        <w:tc>
          <w:tcPr>
            <w:tcW w:w="1134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A711E">
              <w:rPr>
                <w:rFonts w:ascii="Times New Roman" w:hAnsi="Times New Roman"/>
              </w:rPr>
              <w:t>NetcaSoftKeyProv.dll</w:t>
            </w:r>
          </w:p>
        </w:tc>
        <w:tc>
          <w:tcPr>
            <w:tcW w:w="1276" w:type="dxa"/>
          </w:tcPr>
          <w:p w:rsidR="00B8323A" w:rsidRPr="00D14274" w:rsidRDefault="00E21624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</w:t>
            </w:r>
            <w:r w:rsidR="00B94BAC"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 w:hint="eastAsia"/>
              </w:rPr>
              <w:t>.20.</w:t>
            </w:r>
            <w:r w:rsidR="00D9581C">
              <w:rPr>
                <w:rFonts w:ascii="Times New Roman" w:hAnsi="Times New Roman" w:hint="eastAsia"/>
              </w:rPr>
              <w:t>1019</w:t>
            </w:r>
          </w:p>
        </w:tc>
        <w:tc>
          <w:tcPr>
            <w:tcW w:w="3119" w:type="dxa"/>
            <w:vMerge w:val="restart"/>
          </w:tcPr>
          <w:p w:rsidR="00B8323A" w:rsidRPr="00721078" w:rsidRDefault="00A92856">
            <w:pPr>
              <w:rPr>
                <w:rFonts w:ascii="Times New Roman" w:hAnsi="Times New Roman"/>
              </w:rPr>
            </w:pPr>
            <w:r w:rsidRPr="00A92856">
              <w:rPr>
                <w:rFonts w:ascii="Times New Roman" w:hAnsi="Times New Roman"/>
              </w:rPr>
              <w:t>http://192.168.0.11:8081/svn/rdrelease/</w:t>
            </w:r>
            <w:r w:rsidRPr="00A92856">
              <w:rPr>
                <w:rFonts w:ascii="Times New Roman" w:hAnsi="Times New Roman"/>
              </w:rPr>
              <w:t>软件发布</w:t>
            </w:r>
            <w:r w:rsidRPr="00A92856">
              <w:rPr>
                <w:rFonts w:ascii="Times New Roman" w:hAnsi="Times New Roman"/>
              </w:rPr>
              <w:t>/NETCA_CRYPTO/current/winX64/</w:t>
            </w:r>
            <w:r w:rsidRPr="00A92856">
              <w:rPr>
                <w:rFonts w:ascii="Times New Roman" w:hAnsi="Times New Roman"/>
              </w:rPr>
              <w:t>设备驱动</w:t>
            </w:r>
            <w:r w:rsidRPr="00A92856">
              <w:rPr>
                <w:rFonts w:ascii="Times New Roman" w:hAnsi="Times New Roman"/>
              </w:rPr>
              <w:t>/</w:t>
            </w:r>
            <w:r w:rsidRPr="00A92856">
              <w:rPr>
                <w:rFonts w:ascii="Times New Roman" w:hAnsi="Times New Roman"/>
              </w:rPr>
              <w:t>软证书</w:t>
            </w:r>
          </w:p>
        </w:tc>
        <w:tc>
          <w:tcPr>
            <w:tcW w:w="1949" w:type="dxa"/>
            <w:vMerge w:val="restart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B8323A" w:rsidRPr="00D14274" w:rsidTr="00F83D18">
        <w:trPr>
          <w:trHeight w:val="778"/>
        </w:trPr>
        <w:tc>
          <w:tcPr>
            <w:tcW w:w="1134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B8323A" w:rsidRPr="00D14274" w:rsidRDefault="008310F7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310F7">
              <w:rPr>
                <w:rFonts w:ascii="Times New Roman" w:hAnsi="Times New Roman"/>
              </w:rPr>
              <w:t>NetcaSoftKeyProv.dll_device</w:t>
            </w:r>
            <w:r w:rsidR="00567322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8323A" w:rsidRPr="00D14274" w:rsidRDefault="00B8323A" w:rsidP="005071B5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8323A" w:rsidRPr="00D14274" w:rsidTr="005071B5">
        <w:tc>
          <w:tcPr>
            <w:tcW w:w="1134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B8323A" w:rsidRPr="00082513" w:rsidRDefault="00E21624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1624">
              <w:t>NetcaSoftKeyProv.reg</w:t>
            </w:r>
          </w:p>
        </w:tc>
        <w:tc>
          <w:tcPr>
            <w:tcW w:w="1276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8323A" w:rsidRPr="00D14274" w:rsidRDefault="00B8323A" w:rsidP="005071B5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8323A" w:rsidRPr="00D14274" w:rsidRDefault="00B8323A" w:rsidP="005071B5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</w:tbl>
    <w:p w:rsidR="00B8323A" w:rsidRPr="00172ED7" w:rsidRDefault="00B8323A" w:rsidP="00B8323A">
      <w:pPr>
        <w:pStyle w:val="a1"/>
        <w:ind w:leftChars="0" w:left="0"/>
      </w:pPr>
    </w:p>
    <w:p w:rsidR="006C4058" w:rsidRDefault="006C4058" w:rsidP="00CD58D2">
      <w:pPr>
        <w:pStyle w:val="3"/>
      </w:pPr>
      <w:r>
        <w:t>赢达信UKEY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6C4058" w:rsidRPr="00D14274" w:rsidTr="002E067A">
        <w:tc>
          <w:tcPr>
            <w:tcW w:w="1134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6C4058" w:rsidRPr="00D14274" w:rsidTr="002E067A">
        <w:tc>
          <w:tcPr>
            <w:tcW w:w="1134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NETCAWTKey.dll</w:t>
            </w:r>
          </w:p>
        </w:tc>
        <w:tc>
          <w:tcPr>
            <w:tcW w:w="1276" w:type="dxa"/>
          </w:tcPr>
          <w:p w:rsidR="006C4058" w:rsidRPr="00D14274" w:rsidRDefault="00376AFC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1.0.0.1</w:t>
            </w:r>
          </w:p>
        </w:tc>
        <w:tc>
          <w:tcPr>
            <w:tcW w:w="3119" w:type="dxa"/>
            <w:vMerge w:val="restart"/>
          </w:tcPr>
          <w:p w:rsidR="006C4058" w:rsidRPr="00721078" w:rsidRDefault="006C4058" w:rsidP="0045665A">
            <w:pPr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http://192.168.0.11:8081/svn/rdrelease/</w:t>
            </w:r>
            <w:r w:rsidRPr="00921F22">
              <w:rPr>
                <w:rFonts w:ascii="Times New Roman" w:hAnsi="Times New Roman"/>
              </w:rPr>
              <w:t>软件发布</w:t>
            </w:r>
            <w:r w:rsidR="0045665A">
              <w:rPr>
                <w:rFonts w:ascii="Times New Roman" w:hAnsi="Times New Roman"/>
              </w:rPr>
              <w:t>/NETCA_CRYPTO/current/winX</w:t>
            </w:r>
            <w:r w:rsidRPr="00921F22">
              <w:rPr>
                <w:rFonts w:ascii="Times New Roman" w:hAnsi="Times New Roman"/>
              </w:rPr>
              <w:t>6</w:t>
            </w:r>
            <w:r w:rsidR="0045665A">
              <w:rPr>
                <w:rFonts w:ascii="Times New Roman" w:hAnsi="Times New Roman"/>
              </w:rPr>
              <w:t>4</w:t>
            </w:r>
            <w:r w:rsidRPr="00921F22">
              <w:rPr>
                <w:rFonts w:ascii="Times New Roman" w:hAnsi="Times New Roman"/>
              </w:rPr>
              <w:t>/</w:t>
            </w:r>
            <w:r w:rsidRPr="00921F22">
              <w:rPr>
                <w:rFonts w:ascii="Times New Roman" w:hAnsi="Times New Roman"/>
              </w:rPr>
              <w:t>设备驱动</w:t>
            </w:r>
            <w:r w:rsidRPr="00921F22">
              <w:rPr>
                <w:rFonts w:ascii="Times New Roman" w:hAnsi="Times New Roman"/>
              </w:rPr>
              <w:t>/</w:t>
            </w:r>
            <w:r w:rsidRPr="00921F22">
              <w:rPr>
                <w:rFonts w:ascii="Times New Roman" w:hAnsi="Times New Roman"/>
              </w:rPr>
              <w:t>赢达信</w:t>
            </w:r>
            <w:r w:rsidRPr="00921F22">
              <w:rPr>
                <w:rFonts w:ascii="Times New Roman" w:hAnsi="Times New Roman"/>
              </w:rPr>
              <w:t>UKey/</w:t>
            </w:r>
          </w:p>
        </w:tc>
        <w:tc>
          <w:tcPr>
            <w:tcW w:w="1949" w:type="dxa"/>
            <w:vMerge w:val="restart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6C4058" w:rsidRPr="00D14274" w:rsidTr="002E067A">
        <w:tc>
          <w:tcPr>
            <w:tcW w:w="1134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NETCAWTKey.dll</w:t>
            </w:r>
            <w:r w:rsidRPr="007D1B1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6C4058" w:rsidRPr="00D14274" w:rsidRDefault="006C4058" w:rsidP="002E067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6C4058" w:rsidRPr="00D14274" w:rsidTr="002E067A">
        <w:tc>
          <w:tcPr>
            <w:tcW w:w="1134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6C4058" w:rsidRPr="00082513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NETCAWTKey.reg</w:t>
            </w:r>
          </w:p>
        </w:tc>
        <w:tc>
          <w:tcPr>
            <w:tcW w:w="127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6C4058" w:rsidRPr="00D14274" w:rsidRDefault="006C4058" w:rsidP="002E067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6C4058" w:rsidRPr="00D14274" w:rsidTr="002E067A">
        <w:tc>
          <w:tcPr>
            <w:tcW w:w="1134" w:type="dxa"/>
            <w:vMerge w:val="restart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6C4058" w:rsidRPr="00082513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WTSKFInterfaceUKe</w:t>
            </w:r>
            <w:r w:rsidRPr="00921F22">
              <w:rPr>
                <w:rFonts w:ascii="Times New Roman" w:hAnsi="Times New Roman"/>
              </w:rPr>
              <w:lastRenderedPageBreak/>
              <w:t>y.dll</w:t>
            </w:r>
          </w:p>
        </w:tc>
        <w:tc>
          <w:tcPr>
            <w:tcW w:w="127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3.0.0.0</w:t>
            </w:r>
          </w:p>
        </w:tc>
        <w:tc>
          <w:tcPr>
            <w:tcW w:w="3119" w:type="dxa"/>
            <w:vMerge w:val="restart"/>
          </w:tcPr>
          <w:p w:rsidR="006C4058" w:rsidRPr="00D14274" w:rsidRDefault="00E50626" w:rsidP="002E067A">
            <w:pPr>
              <w:rPr>
                <w:rFonts w:ascii="Times New Roman" w:hAnsi="Times New Roman"/>
              </w:rPr>
            </w:pPr>
            <w:r w:rsidRPr="00E50626">
              <w:rPr>
                <w:rFonts w:ascii="Times New Roman" w:hAnsi="Times New Roman"/>
              </w:rPr>
              <w:t>http://192.168.0.11:8081/svn/rdrel</w:t>
            </w:r>
            <w:r w:rsidRPr="00E50626">
              <w:rPr>
                <w:rFonts w:ascii="Times New Roman" w:hAnsi="Times New Roman"/>
              </w:rPr>
              <w:lastRenderedPageBreak/>
              <w:t>ease/</w:t>
            </w:r>
            <w:r w:rsidRPr="00E50626">
              <w:rPr>
                <w:rFonts w:ascii="Times New Roman" w:hAnsi="Times New Roman"/>
              </w:rPr>
              <w:t>软件发布</w:t>
            </w:r>
            <w:r w:rsidRPr="00E50626">
              <w:rPr>
                <w:rFonts w:ascii="Times New Roman" w:hAnsi="Times New Roman"/>
              </w:rPr>
              <w:t>/</w:t>
            </w:r>
            <w:r w:rsidRPr="00E50626">
              <w:rPr>
                <w:rFonts w:ascii="Times New Roman" w:hAnsi="Times New Roman"/>
              </w:rPr>
              <w:t>证书介质</w:t>
            </w:r>
            <w:r w:rsidRPr="00E50626">
              <w:rPr>
                <w:rFonts w:ascii="Times New Roman" w:hAnsi="Times New Roman"/>
              </w:rPr>
              <w:t>/</w:t>
            </w:r>
            <w:r w:rsidRPr="00E50626">
              <w:rPr>
                <w:rFonts w:ascii="Times New Roman" w:hAnsi="Times New Roman"/>
              </w:rPr>
              <w:t>驱动及开发包</w:t>
            </w:r>
            <w:r w:rsidRPr="00E50626">
              <w:rPr>
                <w:rFonts w:ascii="Times New Roman" w:hAnsi="Times New Roman"/>
              </w:rPr>
              <w:t>/</w:t>
            </w:r>
            <w:r w:rsidRPr="00E50626">
              <w:rPr>
                <w:rFonts w:ascii="Times New Roman" w:hAnsi="Times New Roman"/>
              </w:rPr>
              <w:t>赢达信</w:t>
            </w:r>
            <w:r w:rsidRPr="00E50626">
              <w:rPr>
                <w:rFonts w:ascii="Times New Roman" w:hAnsi="Times New Roman"/>
              </w:rPr>
              <w:t>UKey/SKF/x64</w:t>
            </w:r>
          </w:p>
        </w:tc>
        <w:tc>
          <w:tcPr>
            <w:tcW w:w="1949" w:type="dxa"/>
            <w:vMerge w:val="restart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lastRenderedPageBreak/>
              <w:t>{netcaSys}</w:t>
            </w:r>
          </w:p>
        </w:tc>
      </w:tr>
      <w:tr w:rsidR="006C4058" w:rsidRPr="00D14274" w:rsidTr="002E067A">
        <w:trPr>
          <w:trHeight w:val="263"/>
        </w:trPr>
        <w:tc>
          <w:tcPr>
            <w:tcW w:w="1134" w:type="dxa"/>
            <w:vMerge/>
          </w:tcPr>
          <w:p w:rsidR="006C4058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6C4058" w:rsidRPr="00000E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00E74">
              <w:rPr>
                <w:rFonts w:ascii="Times New Roman" w:hAnsi="Times New Roman"/>
              </w:rPr>
              <w:t>TFTknCrypt</w:t>
            </w:r>
            <w:r w:rsidR="00E50626">
              <w:rPr>
                <w:rFonts w:ascii="Times New Roman" w:hAnsi="Times New Roman" w:hint="eastAsia"/>
              </w:rPr>
              <w:t>_UKey</w:t>
            </w:r>
            <w:r w:rsidRPr="00000E74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6C4058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2.0.0.0</w:t>
            </w:r>
          </w:p>
        </w:tc>
        <w:tc>
          <w:tcPr>
            <w:tcW w:w="3119" w:type="dxa"/>
            <w:vMerge/>
          </w:tcPr>
          <w:p w:rsidR="006C4058" w:rsidRPr="00465935" w:rsidRDefault="006C4058" w:rsidP="002E067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6C4058" w:rsidRPr="00D14274" w:rsidTr="002E067A">
        <w:trPr>
          <w:trHeight w:val="355"/>
        </w:trPr>
        <w:tc>
          <w:tcPr>
            <w:tcW w:w="1134" w:type="dxa"/>
            <w:vMerge/>
          </w:tcPr>
          <w:p w:rsidR="006C4058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6C4058" w:rsidRPr="00000E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00E74">
              <w:rPr>
                <w:rFonts w:ascii="Times New Roman" w:hAnsi="Times New Roman"/>
              </w:rPr>
              <w:t>UKeySC.dll</w:t>
            </w:r>
          </w:p>
        </w:tc>
        <w:tc>
          <w:tcPr>
            <w:tcW w:w="1276" w:type="dxa"/>
          </w:tcPr>
          <w:p w:rsidR="006C4058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</w:t>
            </w:r>
            <w:r w:rsidR="00376AFC"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.0</w:t>
            </w:r>
          </w:p>
        </w:tc>
        <w:tc>
          <w:tcPr>
            <w:tcW w:w="3119" w:type="dxa"/>
            <w:vMerge/>
          </w:tcPr>
          <w:p w:rsidR="006C4058" w:rsidRPr="00465935" w:rsidRDefault="006C4058" w:rsidP="002E067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6C4058" w:rsidRPr="00D14274" w:rsidTr="002E067A">
        <w:tc>
          <w:tcPr>
            <w:tcW w:w="1134" w:type="dxa"/>
          </w:tcPr>
          <w:p w:rsidR="006C4058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6C4058" w:rsidRPr="00082513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NETCAWTKey.dll</w:t>
            </w:r>
            <w:r w:rsidRPr="00204F48">
              <w:rPr>
                <w:rFonts w:ascii="Times New Roman" w:hAnsi="Times New Roman"/>
              </w:rPr>
              <w:t>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6C4058" w:rsidRPr="00D14274" w:rsidRDefault="006C4058" w:rsidP="002E067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6C4058" w:rsidRPr="00D14274" w:rsidRDefault="006C4058" w:rsidP="002E067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6C4058" w:rsidRPr="00172ED7" w:rsidRDefault="006C4058" w:rsidP="006C4058">
      <w:pPr>
        <w:pStyle w:val="a1"/>
        <w:ind w:leftChars="0" w:left="0"/>
      </w:pPr>
    </w:p>
    <w:p w:rsidR="00FB3970" w:rsidRDefault="00FB3970" w:rsidP="00CD58D2">
      <w:pPr>
        <w:pStyle w:val="3"/>
      </w:pPr>
      <w:r>
        <w:t>龙脉TF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F93E46" w:rsidRPr="00D14274" w:rsidTr="0085313C">
        <w:tc>
          <w:tcPr>
            <w:tcW w:w="1134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F93E46" w:rsidRPr="00D14274" w:rsidTr="0085313C">
        <w:tc>
          <w:tcPr>
            <w:tcW w:w="1134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4CEF">
              <w:rPr>
                <w:rFonts w:ascii="Times New Roman" w:hAnsi="Times New Roman"/>
              </w:rPr>
              <w:t>LMaiTFKey.dll</w:t>
            </w:r>
          </w:p>
        </w:tc>
        <w:tc>
          <w:tcPr>
            <w:tcW w:w="127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54A9E">
              <w:rPr>
                <w:rFonts w:ascii="Times New Roman" w:hAnsi="Times New Roman"/>
              </w:rPr>
              <w:t>1.</w:t>
            </w:r>
            <w:r w:rsidR="00D456CB">
              <w:rPr>
                <w:rFonts w:ascii="Times New Roman" w:hAnsi="Times New Roman"/>
              </w:rPr>
              <w:t>5</w:t>
            </w:r>
            <w:r w:rsidRPr="00454A9E">
              <w:rPr>
                <w:rFonts w:ascii="Times New Roman" w:hAnsi="Times New Roman"/>
              </w:rPr>
              <w:t>.1</w:t>
            </w:r>
            <w:r w:rsidR="00D456CB">
              <w:rPr>
                <w:rFonts w:ascii="Times New Roman" w:hAnsi="Times New Roman"/>
              </w:rPr>
              <w:t>9</w:t>
            </w:r>
            <w:r w:rsidRPr="00454A9E">
              <w:rPr>
                <w:rFonts w:ascii="Times New Roman" w:hAnsi="Times New Roman"/>
              </w:rPr>
              <w:t>.</w:t>
            </w:r>
            <w:r w:rsidR="00D456CB">
              <w:rPr>
                <w:rFonts w:ascii="Times New Roman" w:hAnsi="Times New Roman"/>
              </w:rPr>
              <w:t>222</w:t>
            </w:r>
          </w:p>
        </w:tc>
        <w:tc>
          <w:tcPr>
            <w:tcW w:w="3119" w:type="dxa"/>
            <w:vMerge w:val="restart"/>
          </w:tcPr>
          <w:p w:rsidR="00F93E46" w:rsidRPr="00721078" w:rsidRDefault="00AE3983" w:rsidP="0085313C">
            <w:pPr>
              <w:rPr>
                <w:rFonts w:ascii="Times New Roman" w:hAnsi="Times New Roman"/>
              </w:rPr>
            </w:pPr>
            <w:r w:rsidRPr="00AE3983">
              <w:rPr>
                <w:rFonts w:ascii="Times New Roman" w:hAnsi="Times New Roman"/>
              </w:rPr>
              <w:t>http://192.168.0.11:8081/svn/rdrelease/</w:t>
            </w:r>
            <w:r w:rsidRPr="00AE3983">
              <w:rPr>
                <w:rFonts w:ascii="Times New Roman" w:hAnsi="Times New Roman"/>
              </w:rPr>
              <w:t>软件发布</w:t>
            </w:r>
            <w:r w:rsidRPr="00AE3983">
              <w:rPr>
                <w:rFonts w:ascii="Times New Roman" w:hAnsi="Times New Roman"/>
              </w:rPr>
              <w:t>/NETCA_CRYPTO/current/winX</w:t>
            </w:r>
            <w:r>
              <w:rPr>
                <w:rFonts w:ascii="Times New Roman" w:hAnsi="Times New Roman"/>
              </w:rPr>
              <w:t>64</w:t>
            </w:r>
            <w:r w:rsidRPr="00AE3983">
              <w:rPr>
                <w:rFonts w:ascii="Times New Roman" w:hAnsi="Times New Roman"/>
              </w:rPr>
              <w:t>/</w:t>
            </w:r>
            <w:r w:rsidRPr="00AE3983">
              <w:rPr>
                <w:rFonts w:ascii="Times New Roman" w:hAnsi="Times New Roman"/>
              </w:rPr>
              <w:t>设备驱动</w:t>
            </w:r>
            <w:r w:rsidRPr="00AE3983">
              <w:rPr>
                <w:rFonts w:ascii="Times New Roman" w:hAnsi="Times New Roman"/>
              </w:rPr>
              <w:t>/</w:t>
            </w:r>
            <w:r w:rsidRPr="00AE3983">
              <w:rPr>
                <w:rFonts w:ascii="Times New Roman" w:hAnsi="Times New Roman"/>
              </w:rPr>
              <w:t>龙脉</w:t>
            </w:r>
            <w:r w:rsidRPr="00AE3983">
              <w:rPr>
                <w:rFonts w:ascii="Times New Roman" w:hAnsi="Times New Roman"/>
              </w:rPr>
              <w:t>GM3000/TF</w:t>
            </w:r>
            <w:r w:rsidRPr="00AE3983">
              <w:rPr>
                <w:rFonts w:ascii="Times New Roman" w:hAnsi="Times New Roman"/>
              </w:rPr>
              <w:t>卡</w:t>
            </w:r>
          </w:p>
        </w:tc>
        <w:tc>
          <w:tcPr>
            <w:tcW w:w="1949" w:type="dxa"/>
            <w:vMerge w:val="restart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F93E46" w:rsidRPr="00D14274" w:rsidTr="0085313C">
        <w:tc>
          <w:tcPr>
            <w:tcW w:w="1134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4CEF">
              <w:rPr>
                <w:rFonts w:ascii="Times New Roman" w:hAnsi="Times New Roman"/>
              </w:rPr>
              <w:t>LMaiTFKey.dll</w:t>
            </w:r>
            <w:r w:rsidRPr="00D165E9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93E46" w:rsidRPr="00D14274" w:rsidRDefault="00F93E46" w:rsidP="0085313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F93E46" w:rsidRPr="00D14274" w:rsidTr="0085313C">
        <w:tc>
          <w:tcPr>
            <w:tcW w:w="1134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F93E46" w:rsidRPr="00082513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9102A">
              <w:rPr>
                <w:rFonts w:ascii="Times New Roman" w:hAnsi="Times New Roman"/>
              </w:rPr>
              <w:t>LMaiTFKey.reg</w:t>
            </w:r>
          </w:p>
        </w:tc>
        <w:tc>
          <w:tcPr>
            <w:tcW w:w="127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93E46" w:rsidRPr="00D14274" w:rsidRDefault="00F93E46" w:rsidP="0085313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F93E46" w:rsidRPr="00D14274" w:rsidTr="0085313C">
        <w:tc>
          <w:tcPr>
            <w:tcW w:w="1134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F93E46" w:rsidRPr="00082513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E2164">
              <w:rPr>
                <w:rFonts w:ascii="Times New Roman" w:hAnsi="Times New Roman"/>
              </w:rPr>
              <w:t>mtoken_tf.dll</w:t>
            </w:r>
          </w:p>
        </w:tc>
        <w:tc>
          <w:tcPr>
            <w:tcW w:w="127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E2164">
              <w:rPr>
                <w:rFonts w:ascii="Times New Roman" w:hAnsi="Times New Roman"/>
              </w:rPr>
              <w:t>1.0.16.1125</w:t>
            </w:r>
          </w:p>
        </w:tc>
        <w:tc>
          <w:tcPr>
            <w:tcW w:w="3119" w:type="dxa"/>
            <w:vMerge w:val="restart"/>
          </w:tcPr>
          <w:p w:rsidR="00F93E46" w:rsidRPr="00D14274" w:rsidRDefault="00F93E46" w:rsidP="0085313C">
            <w:pPr>
              <w:rPr>
                <w:rFonts w:ascii="Times New Roman" w:hAnsi="Times New Roman"/>
              </w:rPr>
            </w:pPr>
            <w:r w:rsidRPr="00CE2164">
              <w:rPr>
                <w:rFonts w:ascii="Times New Roman" w:hAnsi="Times New Roman"/>
              </w:rPr>
              <w:t>http://192.168.0.11:8081/svn/rdrelease/</w:t>
            </w:r>
            <w:r w:rsidRPr="00CE2164">
              <w:rPr>
                <w:rFonts w:ascii="Times New Roman" w:hAnsi="Times New Roman"/>
              </w:rPr>
              <w:t>软件发布</w:t>
            </w:r>
            <w:r w:rsidRPr="00CE2164">
              <w:rPr>
                <w:rFonts w:ascii="Times New Roman" w:hAnsi="Times New Roman"/>
              </w:rPr>
              <w:t>/</w:t>
            </w:r>
            <w:r w:rsidRPr="00CE2164">
              <w:rPr>
                <w:rFonts w:ascii="Times New Roman" w:hAnsi="Times New Roman"/>
              </w:rPr>
              <w:t>证书介质</w:t>
            </w:r>
            <w:r w:rsidRPr="00CE2164">
              <w:rPr>
                <w:rFonts w:ascii="Times New Roman" w:hAnsi="Times New Roman"/>
              </w:rPr>
              <w:t>/</w:t>
            </w:r>
            <w:r w:rsidRPr="00CE2164">
              <w:rPr>
                <w:rFonts w:ascii="Times New Roman" w:hAnsi="Times New Roman"/>
              </w:rPr>
              <w:t>驱动及开发包</w:t>
            </w:r>
            <w:r w:rsidRPr="00CE2164">
              <w:rPr>
                <w:rFonts w:ascii="Times New Roman" w:hAnsi="Times New Roman"/>
              </w:rPr>
              <w:t>/</w:t>
            </w:r>
            <w:r w:rsidRPr="00CE2164">
              <w:rPr>
                <w:rFonts w:ascii="Times New Roman" w:hAnsi="Times New Roman"/>
              </w:rPr>
              <w:t>龙脉科技</w:t>
            </w:r>
            <w:r w:rsidRPr="00CE2164">
              <w:rPr>
                <w:rFonts w:ascii="Times New Roman" w:hAnsi="Times New Roman"/>
              </w:rPr>
              <w:t>/sd</w:t>
            </w:r>
            <w:r w:rsidRPr="00CE2164">
              <w:rPr>
                <w:rFonts w:ascii="Times New Roman" w:hAnsi="Times New Roman"/>
              </w:rPr>
              <w:t>卡</w:t>
            </w:r>
            <w:r w:rsidRPr="00CE2164">
              <w:rPr>
                <w:rFonts w:ascii="Times New Roman" w:hAnsi="Times New Roman"/>
              </w:rPr>
              <w:t>/windows/</w:t>
            </w:r>
            <w:r w:rsidR="00BD34A9">
              <w:rPr>
                <w:rFonts w:ascii="Times New Roman" w:hAnsi="Times New Roman"/>
              </w:rPr>
              <w:t>64</w:t>
            </w:r>
            <w:r w:rsidRPr="00CE2164">
              <w:rPr>
                <w:rFonts w:ascii="Times New Roman" w:hAnsi="Times New Roman"/>
              </w:rPr>
              <w:t>/</w:t>
            </w:r>
          </w:p>
        </w:tc>
        <w:tc>
          <w:tcPr>
            <w:tcW w:w="1949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F93E46" w:rsidRPr="00D14274" w:rsidTr="0085313C">
        <w:tc>
          <w:tcPr>
            <w:tcW w:w="1134" w:type="dxa"/>
          </w:tcPr>
          <w:p w:rsidR="00F93E46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F93E46" w:rsidRPr="00082513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4CEF">
              <w:rPr>
                <w:rFonts w:ascii="Times New Roman" w:hAnsi="Times New Roman"/>
              </w:rPr>
              <w:t>LMaiTFKey.dll</w:t>
            </w:r>
            <w:r w:rsidRPr="00D165E9">
              <w:rPr>
                <w:rFonts w:ascii="Times New Roman" w:hAnsi="Times New Roman"/>
              </w:rPr>
              <w:t>_driver.ini</w:t>
            </w:r>
          </w:p>
        </w:tc>
        <w:tc>
          <w:tcPr>
            <w:tcW w:w="1276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93E46" w:rsidRPr="00D14274" w:rsidRDefault="00F93E46" w:rsidP="0085313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93E46" w:rsidRPr="00D14274" w:rsidRDefault="00F93E46" w:rsidP="0085313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252B21" w:rsidRPr="00172ED7" w:rsidRDefault="00252B21" w:rsidP="00252B21">
      <w:pPr>
        <w:pStyle w:val="a1"/>
        <w:ind w:leftChars="0" w:left="0"/>
      </w:pPr>
    </w:p>
    <w:p w:rsidR="00252B21" w:rsidRDefault="00252B21" w:rsidP="00CD58D2">
      <w:pPr>
        <w:pStyle w:val="3"/>
      </w:pPr>
      <w:r>
        <w:rPr>
          <w:rFonts w:hint="eastAsia"/>
        </w:rPr>
        <w:t>鼎信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252B21" w:rsidRPr="00D14274" w:rsidTr="00CF4B8E">
        <w:tc>
          <w:tcPr>
            <w:tcW w:w="1134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252B21" w:rsidRPr="00D14274" w:rsidTr="00CF4B8E">
        <w:tc>
          <w:tcPr>
            <w:tcW w:w="1134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</w:t>
            </w:r>
            <w:r w:rsidRPr="00E24CEF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54A9E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5</w:t>
            </w:r>
            <w:r w:rsidRPr="00454A9E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9</w:t>
            </w:r>
            <w:r w:rsidRPr="00454A9E">
              <w:rPr>
                <w:rFonts w:ascii="Times New Roman" w:hAnsi="Times New Roman"/>
              </w:rPr>
              <w:t>.</w:t>
            </w:r>
            <w:r w:rsidR="007D1E09">
              <w:rPr>
                <w:rFonts w:ascii="Times New Roman" w:hAnsi="Times New Roman"/>
              </w:rPr>
              <w:t>1210</w:t>
            </w:r>
          </w:p>
        </w:tc>
        <w:tc>
          <w:tcPr>
            <w:tcW w:w="3119" w:type="dxa"/>
            <w:vMerge w:val="restart"/>
          </w:tcPr>
          <w:p w:rsidR="00252B21" w:rsidRPr="00721078" w:rsidRDefault="00252B21" w:rsidP="00CF4B8E">
            <w:pPr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http://192.168.0.11:8081/svn/rdrelease/</w:t>
            </w:r>
            <w:r w:rsidRPr="00214292">
              <w:rPr>
                <w:rFonts w:ascii="Times New Roman" w:hAnsi="Times New Roman"/>
              </w:rPr>
              <w:t>软件发布</w:t>
            </w:r>
            <w:r>
              <w:rPr>
                <w:rFonts w:ascii="Times New Roman" w:hAnsi="Times New Roman"/>
              </w:rPr>
              <w:t>/NETCA_CRYPTO/current/winX64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设备驱动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鼎信</w:t>
            </w:r>
            <w:r w:rsidRPr="00214292">
              <w:rPr>
                <w:rFonts w:ascii="Times New Roman" w:hAnsi="Times New Roman"/>
              </w:rPr>
              <w:t>/USBKey/</w:t>
            </w:r>
          </w:p>
        </w:tc>
        <w:tc>
          <w:tcPr>
            <w:tcW w:w="1949" w:type="dxa"/>
            <w:vMerge w:val="restart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252B21" w:rsidRPr="00D14274" w:rsidTr="00CF4B8E">
        <w:tc>
          <w:tcPr>
            <w:tcW w:w="1134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NetcaDingXin.dll_device</w:t>
            </w:r>
            <w:r w:rsidRPr="00D165E9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52B21" w:rsidRPr="00D14274" w:rsidRDefault="00252B21" w:rsidP="00CF4B8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52B21" w:rsidRPr="00D14274" w:rsidTr="00CF4B8E">
        <w:tc>
          <w:tcPr>
            <w:tcW w:w="1134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252B21" w:rsidRPr="00082513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</w:t>
            </w:r>
            <w:r w:rsidRPr="00D9102A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52B21" w:rsidRPr="00D14274" w:rsidRDefault="00252B21" w:rsidP="00CF4B8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52B21" w:rsidRPr="00D14274" w:rsidTr="00CF4B8E">
        <w:tc>
          <w:tcPr>
            <w:tcW w:w="1134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252B21" w:rsidRPr="00D9102A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NetcaDingXin.dll_driver</w:t>
            </w:r>
            <w:r w:rsidRPr="00D165E9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52B21" w:rsidRPr="00D14274" w:rsidRDefault="00252B21" w:rsidP="00CF4B8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52B21" w:rsidRPr="00D14274" w:rsidRDefault="00252B21" w:rsidP="00CF4B8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7D1E09" w:rsidRPr="00D14274" w:rsidTr="00CF4B8E">
        <w:tc>
          <w:tcPr>
            <w:tcW w:w="1134" w:type="dxa"/>
          </w:tcPr>
          <w:p w:rsidR="007D1E09" w:rsidRPr="00D14274" w:rsidRDefault="007D1E09" w:rsidP="007D1E0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7D1E09" w:rsidRPr="00082513" w:rsidRDefault="007D1E09" w:rsidP="007D1E0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SKF_T1</w:t>
            </w:r>
            <w:r w:rsidRPr="00CE2164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7D1E09" w:rsidRPr="00D14274" w:rsidRDefault="007D1E09" w:rsidP="007D1E0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2.0.19.1203</w:t>
            </w:r>
          </w:p>
        </w:tc>
        <w:tc>
          <w:tcPr>
            <w:tcW w:w="3119" w:type="dxa"/>
          </w:tcPr>
          <w:p w:rsidR="007D1E09" w:rsidRPr="00D14274" w:rsidRDefault="007D1E09" w:rsidP="007D1E09">
            <w:pPr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http://192.168.0.11:8081/svn/rdrelease/</w:t>
            </w:r>
            <w:r w:rsidRPr="00214292">
              <w:rPr>
                <w:rFonts w:ascii="Times New Roman" w:hAnsi="Times New Roman"/>
              </w:rPr>
              <w:t>软件发布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证书介质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驱动及开发包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鼎信</w:t>
            </w:r>
            <w:r>
              <w:rPr>
                <w:rFonts w:ascii="Times New Roman" w:hAnsi="Times New Roman"/>
              </w:rPr>
              <w:t>/USB Key/SKF/win64</w:t>
            </w:r>
            <w:r w:rsidRPr="00214292">
              <w:rPr>
                <w:rFonts w:ascii="Times New Roman" w:hAnsi="Times New Roman"/>
              </w:rPr>
              <w:t>/</w:t>
            </w:r>
          </w:p>
        </w:tc>
        <w:tc>
          <w:tcPr>
            <w:tcW w:w="1949" w:type="dxa"/>
          </w:tcPr>
          <w:p w:rsidR="007D1E09" w:rsidRPr="00D14274" w:rsidRDefault="007D1E09" w:rsidP="007D1E0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FF37A8" w:rsidRPr="00FF37A8" w:rsidRDefault="00FF37A8" w:rsidP="00F83D18">
      <w:pPr>
        <w:pStyle w:val="a1"/>
        <w:ind w:leftChars="0" w:left="0"/>
      </w:pPr>
    </w:p>
    <w:p w:rsidR="00FF37A8" w:rsidRDefault="005B665F" w:rsidP="00CD58D2">
      <w:pPr>
        <w:pStyle w:val="3"/>
      </w:pPr>
      <w:r>
        <w:rPr>
          <w:rFonts w:hint="eastAsia"/>
        </w:rPr>
        <w:lastRenderedPageBreak/>
        <w:t>赢达信</w:t>
      </w:r>
      <w:r w:rsidR="00012567">
        <w:rPr>
          <w:rFonts w:hint="eastAsia"/>
        </w:rPr>
        <w:t>SD</w:t>
      </w:r>
      <w:r w:rsidR="00012567">
        <w:t>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5B665F" w:rsidRPr="00D14274" w:rsidTr="0098026E">
        <w:tc>
          <w:tcPr>
            <w:tcW w:w="1134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5B665F" w:rsidRPr="00D14274" w:rsidTr="0098026E">
        <w:tc>
          <w:tcPr>
            <w:tcW w:w="1134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</w:t>
            </w:r>
          </w:p>
        </w:tc>
        <w:tc>
          <w:tcPr>
            <w:tcW w:w="127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19.910.0.1</w:t>
            </w:r>
          </w:p>
        </w:tc>
        <w:tc>
          <w:tcPr>
            <w:tcW w:w="3119" w:type="dxa"/>
            <w:vMerge w:val="restart"/>
          </w:tcPr>
          <w:p w:rsidR="005B665F" w:rsidRPr="00721078" w:rsidRDefault="005B665F" w:rsidP="0098026E">
            <w:pPr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http://192.168.0.11:8081/svn/rdrelease/</w:t>
            </w:r>
            <w:r w:rsidRPr="00076CEF">
              <w:rPr>
                <w:rFonts w:ascii="Times New Roman" w:hAnsi="Times New Roman"/>
              </w:rPr>
              <w:t>软件发布</w:t>
            </w:r>
            <w:r>
              <w:rPr>
                <w:rFonts w:ascii="Times New Roman" w:hAnsi="Times New Roman"/>
              </w:rPr>
              <w:t>/NETCA_CRYPTO/current/winX</w:t>
            </w:r>
            <w:r>
              <w:rPr>
                <w:rFonts w:ascii="Times New Roman" w:hAnsi="Times New Roman" w:hint="eastAsia"/>
              </w:rPr>
              <w:t>64</w:t>
            </w:r>
            <w:r w:rsidRPr="00076CEF">
              <w:rPr>
                <w:rFonts w:ascii="Times New Roman" w:hAnsi="Times New Roman"/>
              </w:rPr>
              <w:t>/</w:t>
            </w:r>
            <w:r w:rsidRPr="00076CEF">
              <w:rPr>
                <w:rFonts w:ascii="Times New Roman" w:hAnsi="Times New Roman"/>
              </w:rPr>
              <w:t>设备驱动</w:t>
            </w:r>
            <w:r w:rsidRPr="00076CEF">
              <w:rPr>
                <w:rFonts w:ascii="Times New Roman" w:hAnsi="Times New Roman"/>
              </w:rPr>
              <w:t>/</w:t>
            </w:r>
            <w:r w:rsidRPr="00076CEF">
              <w:rPr>
                <w:rFonts w:ascii="Times New Roman" w:hAnsi="Times New Roman"/>
              </w:rPr>
              <w:t>赢达信</w:t>
            </w:r>
            <w:r w:rsidRPr="00076CEF">
              <w:rPr>
                <w:rFonts w:ascii="Times New Roman" w:hAnsi="Times New Roman"/>
              </w:rPr>
              <w:t>SDKey</w:t>
            </w:r>
          </w:p>
        </w:tc>
        <w:tc>
          <w:tcPr>
            <w:tcW w:w="1949" w:type="dxa"/>
            <w:vMerge w:val="restart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5B665F" w:rsidRPr="00D14274" w:rsidTr="0098026E">
        <w:tc>
          <w:tcPr>
            <w:tcW w:w="1134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WinTrustSDKey.dll_device.ini</w:t>
            </w:r>
          </w:p>
        </w:tc>
        <w:tc>
          <w:tcPr>
            <w:tcW w:w="127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B665F" w:rsidRPr="00D14274" w:rsidRDefault="005B665F" w:rsidP="0098026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B665F" w:rsidRPr="00D14274" w:rsidTr="0098026E">
        <w:tc>
          <w:tcPr>
            <w:tcW w:w="1134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5B665F" w:rsidRPr="00082513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WinTrustSDKey.reg</w:t>
            </w:r>
          </w:p>
        </w:tc>
        <w:tc>
          <w:tcPr>
            <w:tcW w:w="127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B665F" w:rsidRPr="00D14274" w:rsidRDefault="005B665F" w:rsidP="0098026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B665F" w:rsidRPr="00D14274" w:rsidTr="0098026E">
        <w:tc>
          <w:tcPr>
            <w:tcW w:w="1134" w:type="dxa"/>
            <w:vMerge w:val="restart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5B665F" w:rsidRPr="00082513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TFSC_W.dll</w:t>
            </w:r>
          </w:p>
        </w:tc>
        <w:tc>
          <w:tcPr>
            <w:tcW w:w="1276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3.3.10.8</w:t>
            </w:r>
          </w:p>
        </w:tc>
        <w:tc>
          <w:tcPr>
            <w:tcW w:w="3119" w:type="dxa"/>
            <w:vMerge w:val="restart"/>
          </w:tcPr>
          <w:p w:rsidR="005B665F" w:rsidRPr="00D14274" w:rsidRDefault="00783306" w:rsidP="0098026E">
            <w:pPr>
              <w:rPr>
                <w:rFonts w:ascii="Times New Roman" w:hAnsi="Times New Roman"/>
              </w:rPr>
            </w:pPr>
            <w:r w:rsidRPr="00783306">
              <w:rPr>
                <w:rFonts w:ascii="Times New Roman" w:hAnsi="Times New Roman"/>
              </w:rPr>
              <w:t>http://192.168.0.11:8081/svn/rdrelease/</w:t>
            </w:r>
            <w:r w:rsidRPr="00783306">
              <w:rPr>
                <w:rFonts w:ascii="Times New Roman" w:hAnsi="Times New Roman"/>
              </w:rPr>
              <w:t>软件发布</w:t>
            </w:r>
            <w:r w:rsidRPr="00783306">
              <w:rPr>
                <w:rFonts w:ascii="Times New Roman" w:hAnsi="Times New Roman"/>
              </w:rPr>
              <w:t>/</w:t>
            </w:r>
            <w:r w:rsidRPr="00783306">
              <w:rPr>
                <w:rFonts w:ascii="Times New Roman" w:hAnsi="Times New Roman"/>
              </w:rPr>
              <w:t>证书介质</w:t>
            </w:r>
            <w:r w:rsidRPr="00783306">
              <w:rPr>
                <w:rFonts w:ascii="Times New Roman" w:hAnsi="Times New Roman"/>
              </w:rPr>
              <w:t>/</w:t>
            </w:r>
            <w:r w:rsidRPr="00783306">
              <w:rPr>
                <w:rFonts w:ascii="Times New Roman" w:hAnsi="Times New Roman"/>
              </w:rPr>
              <w:t>驱动及开发包</w:t>
            </w:r>
            <w:r w:rsidRPr="00783306">
              <w:rPr>
                <w:rFonts w:ascii="Times New Roman" w:hAnsi="Times New Roman"/>
              </w:rPr>
              <w:t>/</w:t>
            </w:r>
            <w:r w:rsidRPr="00783306">
              <w:rPr>
                <w:rFonts w:ascii="Times New Roman" w:hAnsi="Times New Roman"/>
              </w:rPr>
              <w:t>赢达信</w:t>
            </w:r>
            <w:r w:rsidRPr="00783306">
              <w:rPr>
                <w:rFonts w:ascii="Times New Roman" w:hAnsi="Times New Roman"/>
              </w:rPr>
              <w:t>SD</w:t>
            </w:r>
            <w:r w:rsidRPr="00783306">
              <w:rPr>
                <w:rFonts w:ascii="Times New Roman" w:hAnsi="Times New Roman"/>
              </w:rPr>
              <w:t>卡</w:t>
            </w:r>
            <w:r w:rsidRPr="00783306">
              <w:rPr>
                <w:rFonts w:ascii="Times New Roman" w:hAnsi="Times New Roman"/>
              </w:rPr>
              <w:t>/SKF/x64</w:t>
            </w:r>
          </w:p>
        </w:tc>
        <w:tc>
          <w:tcPr>
            <w:tcW w:w="1949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5B665F" w:rsidRPr="00D14274" w:rsidTr="0098026E">
        <w:tc>
          <w:tcPr>
            <w:tcW w:w="1134" w:type="dxa"/>
            <w:vMerge/>
          </w:tcPr>
          <w:p w:rsidR="005B665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5B665F" w:rsidRPr="00076CE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TFTknCrypt</w:t>
            </w:r>
            <w:r w:rsidR="00783306">
              <w:rPr>
                <w:rFonts w:ascii="Times New Roman" w:hAnsi="Times New Roman"/>
              </w:rPr>
              <w:t>_TF</w:t>
            </w:r>
            <w:r w:rsidRPr="00076CEF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5B665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2.0.0.0</w:t>
            </w:r>
          </w:p>
        </w:tc>
        <w:tc>
          <w:tcPr>
            <w:tcW w:w="3119" w:type="dxa"/>
            <w:vMerge/>
          </w:tcPr>
          <w:p w:rsidR="005B665F" w:rsidRPr="00076CEF" w:rsidRDefault="005B665F" w:rsidP="0098026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B665F" w:rsidRPr="00D14274" w:rsidTr="0098026E">
        <w:tc>
          <w:tcPr>
            <w:tcW w:w="1134" w:type="dxa"/>
            <w:vMerge/>
          </w:tcPr>
          <w:p w:rsidR="005B665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5B665F" w:rsidRPr="00076CE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WTSKFInterfaceTF.dll</w:t>
            </w:r>
          </w:p>
        </w:tc>
        <w:tc>
          <w:tcPr>
            <w:tcW w:w="1276" w:type="dxa"/>
          </w:tcPr>
          <w:p w:rsidR="005B665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3.0.0.0</w:t>
            </w:r>
          </w:p>
        </w:tc>
        <w:tc>
          <w:tcPr>
            <w:tcW w:w="3119" w:type="dxa"/>
            <w:vMerge/>
          </w:tcPr>
          <w:p w:rsidR="005B665F" w:rsidRPr="00076CEF" w:rsidRDefault="005B665F" w:rsidP="0098026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B665F" w:rsidRPr="00D14274" w:rsidTr="0098026E">
        <w:tc>
          <w:tcPr>
            <w:tcW w:w="1134" w:type="dxa"/>
          </w:tcPr>
          <w:p w:rsidR="005B665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5B665F" w:rsidRPr="00076CE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WinTrustSDKey.dll_driver.ini</w:t>
            </w:r>
          </w:p>
        </w:tc>
        <w:tc>
          <w:tcPr>
            <w:tcW w:w="1276" w:type="dxa"/>
          </w:tcPr>
          <w:p w:rsidR="005B665F" w:rsidRDefault="005B665F" w:rsidP="009802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B665F" w:rsidRPr="00076CEF" w:rsidRDefault="005B665F" w:rsidP="0098026E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B665F" w:rsidRPr="00D14274" w:rsidRDefault="005B665F" w:rsidP="0098026E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</w:tbl>
    <w:p w:rsidR="005B665F" w:rsidRDefault="005B665F" w:rsidP="00F83D18">
      <w:pPr>
        <w:pStyle w:val="a1"/>
        <w:ind w:leftChars="0" w:left="0"/>
      </w:pPr>
    </w:p>
    <w:p w:rsidR="00204A14" w:rsidRPr="000B1668" w:rsidRDefault="00204A14" w:rsidP="00F83D18">
      <w:pPr>
        <w:pStyle w:val="a1"/>
        <w:ind w:leftChars="0" w:left="0"/>
      </w:pPr>
    </w:p>
    <w:sectPr w:rsidR="00204A14" w:rsidRPr="000B1668" w:rsidSect="00B567C7">
      <w:headerReference w:type="even" r:id="rId22"/>
      <w:pgSz w:w="11906" w:h="16838" w:code="9"/>
      <w:pgMar w:top="1588" w:right="851" w:bottom="1588" w:left="1021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747" w:rsidRDefault="00C21747" w:rsidP="004A2778">
      <w:r>
        <w:separator/>
      </w:r>
    </w:p>
    <w:p w:rsidR="00C21747" w:rsidRDefault="00C21747" w:rsidP="004A2778"/>
    <w:p w:rsidR="00C21747" w:rsidRDefault="00C21747"/>
    <w:p w:rsidR="00C21747" w:rsidRDefault="00C21747"/>
    <w:p w:rsidR="00C21747" w:rsidRDefault="00C21747"/>
  </w:endnote>
  <w:endnote w:type="continuationSeparator" w:id="0">
    <w:p w:rsidR="00C21747" w:rsidRDefault="00C21747" w:rsidP="004A2778">
      <w:r>
        <w:continuationSeparator/>
      </w:r>
    </w:p>
    <w:p w:rsidR="00C21747" w:rsidRDefault="00C21747" w:rsidP="004A2778"/>
    <w:p w:rsidR="00C21747" w:rsidRDefault="00C21747"/>
    <w:p w:rsidR="00C21747" w:rsidRDefault="00C21747"/>
    <w:p w:rsidR="00C21747" w:rsidRDefault="00C21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1C2" w:rsidRPr="00497489" w:rsidRDefault="00C571C2" w:rsidP="004A2778">
    <w:pPr>
      <w:pStyle w:val="a7"/>
    </w:pPr>
    <w:r w:rsidRPr="00497489">
      <w:rPr>
        <w:rFonts w:hint="eastAsia"/>
      </w:rPr>
      <w:t>地址：广州市</w:t>
    </w:r>
    <w:r>
      <w:rPr>
        <w:rFonts w:hint="eastAsia"/>
      </w:rPr>
      <w:t>天河区</w:t>
    </w:r>
    <w:r w:rsidRPr="00497489">
      <w:rPr>
        <w:rFonts w:hint="eastAsia"/>
      </w:rPr>
      <w:t>广州大道</w:t>
    </w:r>
    <w:r>
      <w:rPr>
        <w:rFonts w:hint="eastAsia"/>
      </w:rPr>
      <w:t>中9</w:t>
    </w:r>
    <w:r w:rsidRPr="00497489">
      <w:rPr>
        <w:rFonts w:hint="eastAsia"/>
      </w:rPr>
      <w:t>38号</w:t>
    </w:r>
    <w:r>
      <w:rPr>
        <w:rFonts w:hint="eastAsia"/>
      </w:rPr>
      <w:t>3、</w:t>
    </w:r>
    <w:r w:rsidRPr="00497489">
      <w:rPr>
        <w:rFonts w:hint="eastAsia"/>
      </w:rPr>
      <w:t>7、8楼邮编：</w:t>
    </w:r>
    <w:r w:rsidRPr="00497489">
      <w:t>510</w:t>
    </w:r>
    <w:r w:rsidRPr="00497489">
      <w:rPr>
        <w:rFonts w:hint="eastAsia"/>
      </w:rPr>
      <w:t>62</w:t>
    </w:r>
    <w:r w:rsidRPr="00497489">
      <w:t>0</w:t>
    </w:r>
    <w:r w:rsidRPr="00497489">
      <w:rPr>
        <w:rFonts w:hint="eastAsia"/>
      </w:rPr>
      <w:t xml:space="preserve">   电话：0</w:t>
    </w:r>
    <w:r w:rsidRPr="00497489">
      <w:t>20-</w:t>
    </w:r>
    <w:r w:rsidRPr="00497489">
      <w:rPr>
        <w:rFonts w:hint="eastAsia"/>
      </w:rPr>
      <w:t xml:space="preserve">38861610 、38862316 </w:t>
    </w:r>
  </w:p>
  <w:p w:rsidR="00C571C2" w:rsidRPr="00497489" w:rsidRDefault="00C571C2" w:rsidP="004A2778">
    <w:pPr>
      <w:pStyle w:val="a7"/>
    </w:pPr>
    <w:r w:rsidRPr="00497489">
      <w:rPr>
        <w:rFonts w:hint="eastAsia"/>
      </w:rPr>
      <w:t>网址：www.</w:t>
    </w:r>
    <w:r w:rsidRPr="00497489">
      <w:t>cnca.net</w:t>
    </w:r>
    <w:r w:rsidRPr="00497489">
      <w:rPr>
        <w:rFonts w:hint="eastAsia"/>
      </w:rPr>
      <w:t>传真：0</w:t>
    </w:r>
    <w:r w:rsidRPr="00497489">
      <w:t>20-</w:t>
    </w:r>
    <w:r w:rsidRPr="00497489">
      <w:rPr>
        <w:rFonts w:hint="eastAsia"/>
      </w:rPr>
      <w:t xml:space="preserve">38861676         客服热线：800-830-1330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747" w:rsidRDefault="00C21747" w:rsidP="004A2778">
      <w:r>
        <w:separator/>
      </w:r>
    </w:p>
    <w:p w:rsidR="00C21747" w:rsidRDefault="00C21747" w:rsidP="004A2778"/>
    <w:p w:rsidR="00C21747" w:rsidRDefault="00C21747"/>
    <w:p w:rsidR="00C21747" w:rsidRDefault="00C21747"/>
    <w:p w:rsidR="00C21747" w:rsidRDefault="00C21747"/>
  </w:footnote>
  <w:footnote w:type="continuationSeparator" w:id="0">
    <w:p w:rsidR="00C21747" w:rsidRDefault="00C21747" w:rsidP="004A2778">
      <w:r>
        <w:continuationSeparator/>
      </w:r>
    </w:p>
    <w:p w:rsidR="00C21747" w:rsidRDefault="00C21747" w:rsidP="004A2778"/>
    <w:p w:rsidR="00C21747" w:rsidRDefault="00C21747"/>
    <w:p w:rsidR="00C21747" w:rsidRDefault="00C21747"/>
    <w:p w:rsidR="00C21747" w:rsidRDefault="00C2174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5040"/>
      <w:gridCol w:w="3960"/>
    </w:tblGrid>
    <w:tr w:rsidR="00C571C2" w:rsidTr="004D6C30">
      <w:trPr>
        <w:trHeight w:val="466"/>
        <w:jc w:val="center"/>
      </w:trPr>
      <w:tc>
        <w:tcPr>
          <w:tcW w:w="5040" w:type="dxa"/>
          <w:vMerge w:val="restart"/>
        </w:tcPr>
        <w:p w:rsidR="00C571C2" w:rsidRDefault="00C571C2" w:rsidP="004D6C30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7216" behindDoc="0" locked="0" layoutInCell="1" allowOverlap="0" wp14:anchorId="6DAF8343" wp14:editId="014BA55E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0" name="图片 10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:rsidR="00C571C2" w:rsidRPr="00AF0C3C" w:rsidRDefault="00C571C2" w:rsidP="004D6C30">
          <w:pPr>
            <w:pStyle w:val="a6"/>
            <w:pBdr>
              <w:bottom w:val="none" w:sz="0" w:space="0" w:color="auto"/>
            </w:pBdr>
            <w:ind w:leftChars="377" w:left="792"/>
            <w:jc w:val="right"/>
          </w:pPr>
          <w:r w:rsidRPr="00AF0C3C">
            <w:t>NETCA-</w:t>
          </w:r>
          <w:r>
            <w:rPr>
              <w:rFonts w:hint="eastAsia"/>
            </w:rPr>
            <w:t>T</w:t>
          </w:r>
          <w:r w:rsidRPr="00AF0C3C">
            <w:t>01-PR</w:t>
          </w:r>
          <w:r>
            <w:rPr>
              <w:rFonts w:hint="eastAsia"/>
            </w:rPr>
            <w:t>03研发管理程序</w:t>
          </w:r>
        </w:p>
      </w:tc>
    </w:tr>
    <w:tr w:rsidR="00C571C2" w:rsidTr="004D6C30">
      <w:trPr>
        <w:trHeight w:val="316"/>
        <w:jc w:val="center"/>
      </w:trPr>
      <w:tc>
        <w:tcPr>
          <w:tcW w:w="5040" w:type="dxa"/>
          <w:vMerge/>
        </w:tcPr>
        <w:p w:rsidR="00C571C2" w:rsidRDefault="00C571C2" w:rsidP="004A2778">
          <w:pPr>
            <w:pStyle w:val="a6"/>
          </w:pPr>
        </w:p>
      </w:tc>
      <w:tc>
        <w:tcPr>
          <w:tcW w:w="3960" w:type="dxa"/>
          <w:vAlign w:val="center"/>
        </w:tcPr>
        <w:p w:rsidR="00C571C2" w:rsidRDefault="00C571C2" w:rsidP="004D6C30">
          <w:pPr>
            <w:pStyle w:val="a6"/>
            <w:pBdr>
              <w:bottom w:val="none" w:sz="0" w:space="0" w:color="auto"/>
            </w:pBdr>
          </w:pPr>
          <w:r w:rsidRPr="006D1B68">
            <w:rPr>
              <w:rFonts w:hint="eastAsia"/>
            </w:rPr>
            <w:t>版本号：</w:t>
          </w:r>
          <w:r>
            <w:rPr>
              <w:rFonts w:hint="eastAsia"/>
            </w:rPr>
            <w:t>V1</w:t>
          </w:r>
          <w:r w:rsidRPr="006D1B68">
            <w:rPr>
              <w:rFonts w:hint="eastAsia"/>
            </w:rPr>
            <w:t>.0   第</w:t>
          </w:r>
          <w:r w:rsidRPr="006D1B68">
            <w:rPr>
              <w:rStyle w:val="a8"/>
            </w:rPr>
            <w:fldChar w:fldCharType="begin"/>
          </w:r>
          <w:r w:rsidRPr="006D1B68">
            <w:rPr>
              <w:rStyle w:val="a8"/>
            </w:rPr>
            <w:instrText xml:space="preserve"> PAGE </w:instrText>
          </w:r>
          <w:r w:rsidRPr="006D1B68">
            <w:rPr>
              <w:rStyle w:val="a8"/>
            </w:rPr>
            <w:fldChar w:fldCharType="separate"/>
          </w:r>
          <w:r w:rsidR="004F22FE">
            <w:rPr>
              <w:rStyle w:val="a8"/>
              <w:noProof/>
            </w:rPr>
            <w:t>26</w:t>
          </w:r>
          <w:r w:rsidRPr="006D1B68">
            <w:rPr>
              <w:rStyle w:val="a8"/>
            </w:rPr>
            <w:fldChar w:fldCharType="end"/>
          </w:r>
          <w:r w:rsidRPr="006D1B68">
            <w:rPr>
              <w:rStyle w:val="a8"/>
              <w:rFonts w:hint="eastAsia"/>
            </w:rPr>
            <w:t>页 共页</w:t>
          </w:r>
        </w:p>
      </w:tc>
    </w:tr>
  </w:tbl>
  <w:p w:rsidR="00C571C2" w:rsidRPr="00FD1273" w:rsidRDefault="00C571C2" w:rsidP="00FD1273">
    <w:pPr>
      <w:pStyle w:val="a6"/>
      <w:pBdr>
        <w:bottom w:val="single" w:sz="6" w:space="0" w:color="auto"/>
      </w:pBd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040"/>
      <w:gridCol w:w="3960"/>
    </w:tblGrid>
    <w:tr w:rsidR="00C571C2">
      <w:trPr>
        <w:trHeight w:val="466"/>
      </w:trPr>
      <w:tc>
        <w:tcPr>
          <w:tcW w:w="5040" w:type="dxa"/>
          <w:vMerge w:val="restart"/>
        </w:tcPr>
        <w:p w:rsidR="00C571C2" w:rsidRDefault="00C571C2" w:rsidP="008B58EE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8240" behindDoc="0" locked="0" layoutInCell="1" allowOverlap="0" wp14:anchorId="4E13BC92" wp14:editId="66361A6F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2" name="图片 12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:rsidR="00C571C2" w:rsidRPr="00C00147" w:rsidRDefault="00C571C2" w:rsidP="008B58EE">
          <w:pPr>
            <w:pStyle w:val="a6"/>
            <w:pBdr>
              <w:bottom w:val="none" w:sz="0" w:space="0" w:color="auto"/>
            </w:pBdr>
            <w:tabs>
              <w:tab w:val="left" w:pos="1932"/>
            </w:tabs>
            <w:ind w:firstLineChars="750" w:firstLine="157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密级：</w:t>
          </w:r>
        </w:p>
      </w:tc>
    </w:tr>
    <w:tr w:rsidR="00C571C2">
      <w:trPr>
        <w:trHeight w:val="472"/>
      </w:trPr>
      <w:tc>
        <w:tcPr>
          <w:tcW w:w="5040" w:type="dxa"/>
          <w:vMerge/>
        </w:tcPr>
        <w:p w:rsidR="00C571C2" w:rsidRDefault="00C571C2" w:rsidP="008B58EE">
          <w:pPr>
            <w:pStyle w:val="a6"/>
          </w:pPr>
        </w:p>
      </w:tc>
      <w:tc>
        <w:tcPr>
          <w:tcW w:w="3960" w:type="dxa"/>
          <w:vAlign w:val="center"/>
        </w:tcPr>
        <w:p w:rsidR="00C571C2" w:rsidRPr="00C00147" w:rsidRDefault="00C571C2" w:rsidP="008B58EE">
          <w:pPr>
            <w:pStyle w:val="a6"/>
            <w:pBdr>
              <w:bottom w:val="none" w:sz="0" w:space="0" w:color="auto"/>
            </w:pBdr>
            <w:tabs>
              <w:tab w:val="left" w:pos="1512"/>
            </w:tabs>
            <w:ind w:firstLineChars="550" w:firstLine="115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保密期限：</w:t>
          </w:r>
        </w:p>
      </w:tc>
    </w:tr>
  </w:tbl>
  <w:p w:rsidR="00C571C2" w:rsidRPr="0073193F" w:rsidRDefault="00C571C2" w:rsidP="0073193F">
    <w:pPr>
      <w:pStyle w:val="a6"/>
      <w:rPr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1C2" w:rsidRDefault="00C571C2" w:rsidP="004A27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 w15:restartNumberingAfterBreak="0">
    <w:nsid w:val="056D4B3D"/>
    <w:multiLevelType w:val="hybridMultilevel"/>
    <w:tmpl w:val="28E2B53C"/>
    <w:lvl w:ilvl="0" w:tplc="11C02EB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9622021"/>
    <w:multiLevelType w:val="hybridMultilevel"/>
    <w:tmpl w:val="35427EFE"/>
    <w:lvl w:ilvl="0" w:tplc="47D8A3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4624EC"/>
    <w:multiLevelType w:val="multilevel"/>
    <w:tmpl w:val="25D003E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2845722"/>
    <w:multiLevelType w:val="hybridMultilevel"/>
    <w:tmpl w:val="952C34A2"/>
    <w:lvl w:ilvl="0" w:tplc="63C4D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044196"/>
    <w:multiLevelType w:val="hybridMultilevel"/>
    <w:tmpl w:val="234A3666"/>
    <w:lvl w:ilvl="0" w:tplc="5F44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DE1587"/>
    <w:multiLevelType w:val="hybridMultilevel"/>
    <w:tmpl w:val="AB184E20"/>
    <w:lvl w:ilvl="0" w:tplc="479ED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A65AD6"/>
    <w:multiLevelType w:val="hybridMultilevel"/>
    <w:tmpl w:val="5590CF8A"/>
    <w:lvl w:ilvl="0" w:tplc="B9A6A79A">
      <w:start w:val="1"/>
      <w:numFmt w:val="decimal"/>
      <w:lvlText w:val="（%1）"/>
      <w:lvlJc w:val="left"/>
      <w:pPr>
        <w:ind w:left="1560" w:hanging="720"/>
      </w:pPr>
      <w:rPr>
        <w:rFonts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3DE43A3"/>
    <w:multiLevelType w:val="hybridMultilevel"/>
    <w:tmpl w:val="DC84738C"/>
    <w:lvl w:ilvl="0" w:tplc="0C8A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A3797"/>
    <w:multiLevelType w:val="hybridMultilevel"/>
    <w:tmpl w:val="D5607A08"/>
    <w:lvl w:ilvl="0" w:tplc="31503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453AC6"/>
    <w:multiLevelType w:val="hybridMultilevel"/>
    <w:tmpl w:val="0704A2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D87EA1"/>
    <w:multiLevelType w:val="hybridMultilevel"/>
    <w:tmpl w:val="8D488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3"/>
  </w:num>
  <w:num w:numId="16">
    <w:abstractNumId w:val="3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5"/>
  </w:num>
  <w:num w:numId="28">
    <w:abstractNumId w:val="6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DE1"/>
    <w:rsid w:val="000011CD"/>
    <w:rsid w:val="0000164E"/>
    <w:rsid w:val="000037EC"/>
    <w:rsid w:val="000040B2"/>
    <w:rsid w:val="000072DA"/>
    <w:rsid w:val="000077AC"/>
    <w:rsid w:val="00007B3C"/>
    <w:rsid w:val="000107D2"/>
    <w:rsid w:val="00012567"/>
    <w:rsid w:val="000162D0"/>
    <w:rsid w:val="00016AA8"/>
    <w:rsid w:val="00016B25"/>
    <w:rsid w:val="00017363"/>
    <w:rsid w:val="00021C37"/>
    <w:rsid w:val="0002246B"/>
    <w:rsid w:val="000249BA"/>
    <w:rsid w:val="00026973"/>
    <w:rsid w:val="00030F1C"/>
    <w:rsid w:val="00033AA0"/>
    <w:rsid w:val="000373F0"/>
    <w:rsid w:val="00040C88"/>
    <w:rsid w:val="00043F02"/>
    <w:rsid w:val="000449A4"/>
    <w:rsid w:val="00046C61"/>
    <w:rsid w:val="0004705B"/>
    <w:rsid w:val="00047F93"/>
    <w:rsid w:val="00052994"/>
    <w:rsid w:val="00053377"/>
    <w:rsid w:val="00055566"/>
    <w:rsid w:val="000628DF"/>
    <w:rsid w:val="00063A2D"/>
    <w:rsid w:val="000649C9"/>
    <w:rsid w:val="00065D33"/>
    <w:rsid w:val="00071BB0"/>
    <w:rsid w:val="00075473"/>
    <w:rsid w:val="00075E28"/>
    <w:rsid w:val="00075ECF"/>
    <w:rsid w:val="00077D37"/>
    <w:rsid w:val="000800F4"/>
    <w:rsid w:val="00080373"/>
    <w:rsid w:val="00080B4C"/>
    <w:rsid w:val="000815FE"/>
    <w:rsid w:val="000830FE"/>
    <w:rsid w:val="0008512F"/>
    <w:rsid w:val="0008516F"/>
    <w:rsid w:val="00085914"/>
    <w:rsid w:val="00086378"/>
    <w:rsid w:val="00087238"/>
    <w:rsid w:val="0009215C"/>
    <w:rsid w:val="0009268A"/>
    <w:rsid w:val="00092F7F"/>
    <w:rsid w:val="00094146"/>
    <w:rsid w:val="00095451"/>
    <w:rsid w:val="000955F0"/>
    <w:rsid w:val="00095E73"/>
    <w:rsid w:val="000961FC"/>
    <w:rsid w:val="00097C68"/>
    <w:rsid w:val="000A2377"/>
    <w:rsid w:val="000A4D7E"/>
    <w:rsid w:val="000A5864"/>
    <w:rsid w:val="000A6AC6"/>
    <w:rsid w:val="000A71A2"/>
    <w:rsid w:val="000A77E3"/>
    <w:rsid w:val="000B1668"/>
    <w:rsid w:val="000B1A01"/>
    <w:rsid w:val="000B2500"/>
    <w:rsid w:val="000B6BF5"/>
    <w:rsid w:val="000C2370"/>
    <w:rsid w:val="000C3466"/>
    <w:rsid w:val="000C39EF"/>
    <w:rsid w:val="000C6F58"/>
    <w:rsid w:val="000D0D18"/>
    <w:rsid w:val="000D167F"/>
    <w:rsid w:val="000D17A4"/>
    <w:rsid w:val="000D27DE"/>
    <w:rsid w:val="000D666E"/>
    <w:rsid w:val="000E7573"/>
    <w:rsid w:val="000F1619"/>
    <w:rsid w:val="000F2469"/>
    <w:rsid w:val="000F355D"/>
    <w:rsid w:val="000F3A31"/>
    <w:rsid w:val="001037D7"/>
    <w:rsid w:val="00104CFD"/>
    <w:rsid w:val="0010639A"/>
    <w:rsid w:val="001069A5"/>
    <w:rsid w:val="00106E90"/>
    <w:rsid w:val="00110889"/>
    <w:rsid w:val="00115917"/>
    <w:rsid w:val="001226E8"/>
    <w:rsid w:val="0012441E"/>
    <w:rsid w:val="00125C53"/>
    <w:rsid w:val="00125DB5"/>
    <w:rsid w:val="0012693A"/>
    <w:rsid w:val="001300B3"/>
    <w:rsid w:val="00135210"/>
    <w:rsid w:val="00136775"/>
    <w:rsid w:val="00140A31"/>
    <w:rsid w:val="00140FA4"/>
    <w:rsid w:val="001432C8"/>
    <w:rsid w:val="00143307"/>
    <w:rsid w:val="00144B0B"/>
    <w:rsid w:val="0014619E"/>
    <w:rsid w:val="00154294"/>
    <w:rsid w:val="00154617"/>
    <w:rsid w:val="00162A53"/>
    <w:rsid w:val="00163404"/>
    <w:rsid w:val="00164BA6"/>
    <w:rsid w:val="00167166"/>
    <w:rsid w:val="0016790E"/>
    <w:rsid w:val="0017018E"/>
    <w:rsid w:val="00173683"/>
    <w:rsid w:val="00175316"/>
    <w:rsid w:val="00180965"/>
    <w:rsid w:val="00181225"/>
    <w:rsid w:val="001826BB"/>
    <w:rsid w:val="00190F8C"/>
    <w:rsid w:val="00191E80"/>
    <w:rsid w:val="00194785"/>
    <w:rsid w:val="00195AB7"/>
    <w:rsid w:val="001A139E"/>
    <w:rsid w:val="001A2B85"/>
    <w:rsid w:val="001A4519"/>
    <w:rsid w:val="001A4D28"/>
    <w:rsid w:val="001A5CF7"/>
    <w:rsid w:val="001A7BE7"/>
    <w:rsid w:val="001B0049"/>
    <w:rsid w:val="001B40A2"/>
    <w:rsid w:val="001B458C"/>
    <w:rsid w:val="001B58EA"/>
    <w:rsid w:val="001C081C"/>
    <w:rsid w:val="001C2BB2"/>
    <w:rsid w:val="001C2C10"/>
    <w:rsid w:val="001C55A8"/>
    <w:rsid w:val="001C5B15"/>
    <w:rsid w:val="001C6900"/>
    <w:rsid w:val="001C74A7"/>
    <w:rsid w:val="001C7A6C"/>
    <w:rsid w:val="001C7B48"/>
    <w:rsid w:val="001D1AA9"/>
    <w:rsid w:val="001D1E52"/>
    <w:rsid w:val="001D6804"/>
    <w:rsid w:val="001E4288"/>
    <w:rsid w:val="001E4A42"/>
    <w:rsid w:val="001E5013"/>
    <w:rsid w:val="001E5697"/>
    <w:rsid w:val="001E5E61"/>
    <w:rsid w:val="001E6B63"/>
    <w:rsid w:val="001F2F9C"/>
    <w:rsid w:val="001F5D49"/>
    <w:rsid w:val="001F5FCF"/>
    <w:rsid w:val="001F6E26"/>
    <w:rsid w:val="001F76BA"/>
    <w:rsid w:val="001F772F"/>
    <w:rsid w:val="002002A6"/>
    <w:rsid w:val="0020068D"/>
    <w:rsid w:val="00204A14"/>
    <w:rsid w:val="0020780E"/>
    <w:rsid w:val="00211555"/>
    <w:rsid w:val="00212737"/>
    <w:rsid w:val="00212CB0"/>
    <w:rsid w:val="002148C1"/>
    <w:rsid w:val="00216239"/>
    <w:rsid w:val="00216D67"/>
    <w:rsid w:val="002173AC"/>
    <w:rsid w:val="002212BD"/>
    <w:rsid w:val="00221589"/>
    <w:rsid w:val="00221777"/>
    <w:rsid w:val="00224D02"/>
    <w:rsid w:val="00224EE7"/>
    <w:rsid w:val="00225801"/>
    <w:rsid w:val="00225B41"/>
    <w:rsid w:val="00227516"/>
    <w:rsid w:val="002306DE"/>
    <w:rsid w:val="00230F4E"/>
    <w:rsid w:val="00233B23"/>
    <w:rsid w:val="00234444"/>
    <w:rsid w:val="002359B5"/>
    <w:rsid w:val="002362BF"/>
    <w:rsid w:val="00236380"/>
    <w:rsid w:val="00240015"/>
    <w:rsid w:val="00240CEE"/>
    <w:rsid w:val="002418B5"/>
    <w:rsid w:val="00242732"/>
    <w:rsid w:val="0024381F"/>
    <w:rsid w:val="00245714"/>
    <w:rsid w:val="00245738"/>
    <w:rsid w:val="002463F2"/>
    <w:rsid w:val="00246509"/>
    <w:rsid w:val="00247910"/>
    <w:rsid w:val="00250EA0"/>
    <w:rsid w:val="00252A67"/>
    <w:rsid w:val="00252B21"/>
    <w:rsid w:val="002574D7"/>
    <w:rsid w:val="00257623"/>
    <w:rsid w:val="00257F8E"/>
    <w:rsid w:val="00260ADC"/>
    <w:rsid w:val="002610E2"/>
    <w:rsid w:val="002613D2"/>
    <w:rsid w:val="00261944"/>
    <w:rsid w:val="002668B3"/>
    <w:rsid w:val="0026784C"/>
    <w:rsid w:val="0027002A"/>
    <w:rsid w:val="002718C3"/>
    <w:rsid w:val="00274FCB"/>
    <w:rsid w:val="002763E7"/>
    <w:rsid w:val="002811D5"/>
    <w:rsid w:val="002816A4"/>
    <w:rsid w:val="00284D15"/>
    <w:rsid w:val="002859AD"/>
    <w:rsid w:val="002861FE"/>
    <w:rsid w:val="002923A2"/>
    <w:rsid w:val="00295763"/>
    <w:rsid w:val="00297E1F"/>
    <w:rsid w:val="002A10BE"/>
    <w:rsid w:val="002A1DE5"/>
    <w:rsid w:val="002A3161"/>
    <w:rsid w:val="002A3E07"/>
    <w:rsid w:val="002A51E2"/>
    <w:rsid w:val="002A58E7"/>
    <w:rsid w:val="002A6F52"/>
    <w:rsid w:val="002B02E6"/>
    <w:rsid w:val="002B0697"/>
    <w:rsid w:val="002B49BC"/>
    <w:rsid w:val="002B6290"/>
    <w:rsid w:val="002C52D8"/>
    <w:rsid w:val="002D19A5"/>
    <w:rsid w:val="002D4230"/>
    <w:rsid w:val="002D4427"/>
    <w:rsid w:val="002D44CA"/>
    <w:rsid w:val="002D582C"/>
    <w:rsid w:val="002E1437"/>
    <w:rsid w:val="002E2099"/>
    <w:rsid w:val="002E3994"/>
    <w:rsid w:val="002E3D7B"/>
    <w:rsid w:val="002E3F46"/>
    <w:rsid w:val="002E574E"/>
    <w:rsid w:val="002E6A63"/>
    <w:rsid w:val="002E78E2"/>
    <w:rsid w:val="002E7DE3"/>
    <w:rsid w:val="002E7E4D"/>
    <w:rsid w:val="002F2B97"/>
    <w:rsid w:val="002F30BD"/>
    <w:rsid w:val="002F4038"/>
    <w:rsid w:val="002F4D5F"/>
    <w:rsid w:val="002F6059"/>
    <w:rsid w:val="002F68C1"/>
    <w:rsid w:val="00300C19"/>
    <w:rsid w:val="00300FCA"/>
    <w:rsid w:val="00302439"/>
    <w:rsid w:val="003034D4"/>
    <w:rsid w:val="00306A08"/>
    <w:rsid w:val="00311016"/>
    <w:rsid w:val="00311C09"/>
    <w:rsid w:val="003120FD"/>
    <w:rsid w:val="00312C7C"/>
    <w:rsid w:val="003160D1"/>
    <w:rsid w:val="00317ABE"/>
    <w:rsid w:val="00317FEB"/>
    <w:rsid w:val="00320719"/>
    <w:rsid w:val="00320CAE"/>
    <w:rsid w:val="00321568"/>
    <w:rsid w:val="0032186C"/>
    <w:rsid w:val="00323851"/>
    <w:rsid w:val="00324F56"/>
    <w:rsid w:val="00326416"/>
    <w:rsid w:val="00332F40"/>
    <w:rsid w:val="00335F6E"/>
    <w:rsid w:val="00337301"/>
    <w:rsid w:val="00341F03"/>
    <w:rsid w:val="00342273"/>
    <w:rsid w:val="003422F0"/>
    <w:rsid w:val="00344520"/>
    <w:rsid w:val="003450A0"/>
    <w:rsid w:val="00345447"/>
    <w:rsid w:val="0034664F"/>
    <w:rsid w:val="00350EEB"/>
    <w:rsid w:val="003521BD"/>
    <w:rsid w:val="00352A37"/>
    <w:rsid w:val="0035492E"/>
    <w:rsid w:val="003551E8"/>
    <w:rsid w:val="00356240"/>
    <w:rsid w:val="003566C8"/>
    <w:rsid w:val="003571F7"/>
    <w:rsid w:val="00360C54"/>
    <w:rsid w:val="00362730"/>
    <w:rsid w:val="00362AC5"/>
    <w:rsid w:val="00375903"/>
    <w:rsid w:val="00375A67"/>
    <w:rsid w:val="003761ED"/>
    <w:rsid w:val="00376A0C"/>
    <w:rsid w:val="00376A1E"/>
    <w:rsid w:val="00376AFC"/>
    <w:rsid w:val="00377FFA"/>
    <w:rsid w:val="003812C9"/>
    <w:rsid w:val="00381A55"/>
    <w:rsid w:val="0038241A"/>
    <w:rsid w:val="00387C08"/>
    <w:rsid w:val="00390AF3"/>
    <w:rsid w:val="00390D85"/>
    <w:rsid w:val="0039494A"/>
    <w:rsid w:val="00395974"/>
    <w:rsid w:val="00396AB3"/>
    <w:rsid w:val="00397056"/>
    <w:rsid w:val="00397514"/>
    <w:rsid w:val="003975F3"/>
    <w:rsid w:val="00397CB7"/>
    <w:rsid w:val="003A0FE2"/>
    <w:rsid w:val="003B0F80"/>
    <w:rsid w:val="003B16CA"/>
    <w:rsid w:val="003B3F33"/>
    <w:rsid w:val="003B4EA5"/>
    <w:rsid w:val="003B605E"/>
    <w:rsid w:val="003B6C20"/>
    <w:rsid w:val="003C0965"/>
    <w:rsid w:val="003C3526"/>
    <w:rsid w:val="003C3877"/>
    <w:rsid w:val="003C4C55"/>
    <w:rsid w:val="003C55CD"/>
    <w:rsid w:val="003C6A0E"/>
    <w:rsid w:val="003C764C"/>
    <w:rsid w:val="003D23E0"/>
    <w:rsid w:val="003D2700"/>
    <w:rsid w:val="003D287A"/>
    <w:rsid w:val="003D2AF6"/>
    <w:rsid w:val="003D35E1"/>
    <w:rsid w:val="003D375E"/>
    <w:rsid w:val="003D7C77"/>
    <w:rsid w:val="003E069F"/>
    <w:rsid w:val="003E0809"/>
    <w:rsid w:val="003E0964"/>
    <w:rsid w:val="003E0A09"/>
    <w:rsid w:val="003E0BEA"/>
    <w:rsid w:val="003E1D74"/>
    <w:rsid w:val="003E244E"/>
    <w:rsid w:val="003E2F12"/>
    <w:rsid w:val="003E5AAA"/>
    <w:rsid w:val="003F290F"/>
    <w:rsid w:val="003F4927"/>
    <w:rsid w:val="003F6A03"/>
    <w:rsid w:val="004003E3"/>
    <w:rsid w:val="00400BBB"/>
    <w:rsid w:val="00404B51"/>
    <w:rsid w:val="00406AB5"/>
    <w:rsid w:val="0041451B"/>
    <w:rsid w:val="00414BD9"/>
    <w:rsid w:val="00415098"/>
    <w:rsid w:val="004167EA"/>
    <w:rsid w:val="00416846"/>
    <w:rsid w:val="00416AE9"/>
    <w:rsid w:val="00417DDB"/>
    <w:rsid w:val="004202CF"/>
    <w:rsid w:val="004236AD"/>
    <w:rsid w:val="0042520B"/>
    <w:rsid w:val="00427A80"/>
    <w:rsid w:val="004309FA"/>
    <w:rsid w:val="00433509"/>
    <w:rsid w:val="004338AB"/>
    <w:rsid w:val="00433DE0"/>
    <w:rsid w:val="0044140B"/>
    <w:rsid w:val="00446D41"/>
    <w:rsid w:val="00446D96"/>
    <w:rsid w:val="00446FE1"/>
    <w:rsid w:val="004476C1"/>
    <w:rsid w:val="0045110B"/>
    <w:rsid w:val="004527A2"/>
    <w:rsid w:val="004527C8"/>
    <w:rsid w:val="004527DF"/>
    <w:rsid w:val="00453C19"/>
    <w:rsid w:val="00454116"/>
    <w:rsid w:val="0045665A"/>
    <w:rsid w:val="00457E01"/>
    <w:rsid w:val="00460EE9"/>
    <w:rsid w:val="0046310E"/>
    <w:rsid w:val="00464277"/>
    <w:rsid w:val="00465A52"/>
    <w:rsid w:val="00466091"/>
    <w:rsid w:val="00466D9D"/>
    <w:rsid w:val="00472D57"/>
    <w:rsid w:val="004733B9"/>
    <w:rsid w:val="00474957"/>
    <w:rsid w:val="00476CEE"/>
    <w:rsid w:val="004824A5"/>
    <w:rsid w:val="0048276F"/>
    <w:rsid w:val="00482A9D"/>
    <w:rsid w:val="00483DD2"/>
    <w:rsid w:val="00484661"/>
    <w:rsid w:val="00486E4E"/>
    <w:rsid w:val="00487775"/>
    <w:rsid w:val="004879CB"/>
    <w:rsid w:val="00487CD3"/>
    <w:rsid w:val="00490174"/>
    <w:rsid w:val="0049128C"/>
    <w:rsid w:val="00493E82"/>
    <w:rsid w:val="0049495F"/>
    <w:rsid w:val="0049517A"/>
    <w:rsid w:val="00496F60"/>
    <w:rsid w:val="00497489"/>
    <w:rsid w:val="004A06A8"/>
    <w:rsid w:val="004A2778"/>
    <w:rsid w:val="004A713C"/>
    <w:rsid w:val="004B1332"/>
    <w:rsid w:val="004B3B9C"/>
    <w:rsid w:val="004B5290"/>
    <w:rsid w:val="004B6342"/>
    <w:rsid w:val="004C0B47"/>
    <w:rsid w:val="004C3619"/>
    <w:rsid w:val="004C3C18"/>
    <w:rsid w:val="004C467E"/>
    <w:rsid w:val="004C5AC3"/>
    <w:rsid w:val="004C660A"/>
    <w:rsid w:val="004C6BC5"/>
    <w:rsid w:val="004D0106"/>
    <w:rsid w:val="004D1B7F"/>
    <w:rsid w:val="004D2253"/>
    <w:rsid w:val="004D412C"/>
    <w:rsid w:val="004D6C30"/>
    <w:rsid w:val="004D71A1"/>
    <w:rsid w:val="004E05AA"/>
    <w:rsid w:val="004E22EE"/>
    <w:rsid w:val="004E4B2E"/>
    <w:rsid w:val="004E5ED9"/>
    <w:rsid w:val="004E6BAD"/>
    <w:rsid w:val="004F22FE"/>
    <w:rsid w:val="004F5A84"/>
    <w:rsid w:val="004F76F3"/>
    <w:rsid w:val="0050520F"/>
    <w:rsid w:val="00510B1F"/>
    <w:rsid w:val="005116F9"/>
    <w:rsid w:val="00512716"/>
    <w:rsid w:val="0051293E"/>
    <w:rsid w:val="0051325E"/>
    <w:rsid w:val="00513370"/>
    <w:rsid w:val="00520557"/>
    <w:rsid w:val="0052065F"/>
    <w:rsid w:val="00520ECB"/>
    <w:rsid w:val="00521944"/>
    <w:rsid w:val="00523F19"/>
    <w:rsid w:val="00524295"/>
    <w:rsid w:val="00525C6B"/>
    <w:rsid w:val="00532088"/>
    <w:rsid w:val="00535365"/>
    <w:rsid w:val="00536A3B"/>
    <w:rsid w:val="00537013"/>
    <w:rsid w:val="005373B5"/>
    <w:rsid w:val="00540A96"/>
    <w:rsid w:val="00544D7E"/>
    <w:rsid w:val="00550551"/>
    <w:rsid w:val="005519FD"/>
    <w:rsid w:val="00552BAF"/>
    <w:rsid w:val="00553ABE"/>
    <w:rsid w:val="005564FD"/>
    <w:rsid w:val="00556CE0"/>
    <w:rsid w:val="0055772D"/>
    <w:rsid w:val="00561401"/>
    <w:rsid w:val="00562180"/>
    <w:rsid w:val="005627A2"/>
    <w:rsid w:val="00566F8A"/>
    <w:rsid w:val="00566FF9"/>
    <w:rsid w:val="00567322"/>
    <w:rsid w:val="005736E6"/>
    <w:rsid w:val="00575346"/>
    <w:rsid w:val="0057659C"/>
    <w:rsid w:val="005775CF"/>
    <w:rsid w:val="005775E4"/>
    <w:rsid w:val="00580705"/>
    <w:rsid w:val="00582912"/>
    <w:rsid w:val="005914B0"/>
    <w:rsid w:val="0059284E"/>
    <w:rsid w:val="00595637"/>
    <w:rsid w:val="00596378"/>
    <w:rsid w:val="00596660"/>
    <w:rsid w:val="005A0A34"/>
    <w:rsid w:val="005A1144"/>
    <w:rsid w:val="005A3707"/>
    <w:rsid w:val="005A5F5A"/>
    <w:rsid w:val="005A6AFA"/>
    <w:rsid w:val="005B2F2B"/>
    <w:rsid w:val="005B3E2C"/>
    <w:rsid w:val="005B45DC"/>
    <w:rsid w:val="005B49AC"/>
    <w:rsid w:val="005B519E"/>
    <w:rsid w:val="005B665F"/>
    <w:rsid w:val="005B6BE4"/>
    <w:rsid w:val="005B730E"/>
    <w:rsid w:val="005C008E"/>
    <w:rsid w:val="005C49EB"/>
    <w:rsid w:val="005C576F"/>
    <w:rsid w:val="005D0D20"/>
    <w:rsid w:val="005D1921"/>
    <w:rsid w:val="005D2C62"/>
    <w:rsid w:val="005D4FD0"/>
    <w:rsid w:val="005D5449"/>
    <w:rsid w:val="005D62E9"/>
    <w:rsid w:val="005D6767"/>
    <w:rsid w:val="005D67C0"/>
    <w:rsid w:val="005D6CCA"/>
    <w:rsid w:val="005E0F9C"/>
    <w:rsid w:val="005E1EC6"/>
    <w:rsid w:val="005E418D"/>
    <w:rsid w:val="005E4EAC"/>
    <w:rsid w:val="005E6E34"/>
    <w:rsid w:val="005E7563"/>
    <w:rsid w:val="005E7D06"/>
    <w:rsid w:val="005F06FB"/>
    <w:rsid w:val="005F1A66"/>
    <w:rsid w:val="005F26B3"/>
    <w:rsid w:val="005F59BF"/>
    <w:rsid w:val="00601082"/>
    <w:rsid w:val="0060715C"/>
    <w:rsid w:val="00607BB2"/>
    <w:rsid w:val="00613A0E"/>
    <w:rsid w:val="00613E88"/>
    <w:rsid w:val="00613F26"/>
    <w:rsid w:val="006140C4"/>
    <w:rsid w:val="00616768"/>
    <w:rsid w:val="00621244"/>
    <w:rsid w:val="006230A4"/>
    <w:rsid w:val="00623ECA"/>
    <w:rsid w:val="00623F73"/>
    <w:rsid w:val="00625E0E"/>
    <w:rsid w:val="006265D8"/>
    <w:rsid w:val="006266DB"/>
    <w:rsid w:val="00627125"/>
    <w:rsid w:val="00627674"/>
    <w:rsid w:val="00630CFA"/>
    <w:rsid w:val="00631F1D"/>
    <w:rsid w:val="00632B43"/>
    <w:rsid w:val="00637E7D"/>
    <w:rsid w:val="006406C1"/>
    <w:rsid w:val="00640834"/>
    <w:rsid w:val="00644094"/>
    <w:rsid w:val="006445D1"/>
    <w:rsid w:val="00645FD2"/>
    <w:rsid w:val="00647A0F"/>
    <w:rsid w:val="00650499"/>
    <w:rsid w:val="00650AC7"/>
    <w:rsid w:val="00651F59"/>
    <w:rsid w:val="00652466"/>
    <w:rsid w:val="00653474"/>
    <w:rsid w:val="006552EA"/>
    <w:rsid w:val="0065587C"/>
    <w:rsid w:val="00656107"/>
    <w:rsid w:val="0066272F"/>
    <w:rsid w:val="00662F88"/>
    <w:rsid w:val="00663C67"/>
    <w:rsid w:val="0066418E"/>
    <w:rsid w:val="00664734"/>
    <w:rsid w:val="00671D89"/>
    <w:rsid w:val="00671FB5"/>
    <w:rsid w:val="006722B4"/>
    <w:rsid w:val="00676F4F"/>
    <w:rsid w:val="00694A1B"/>
    <w:rsid w:val="006954E0"/>
    <w:rsid w:val="006A0368"/>
    <w:rsid w:val="006A07EE"/>
    <w:rsid w:val="006A193E"/>
    <w:rsid w:val="006A32E5"/>
    <w:rsid w:val="006A4EB4"/>
    <w:rsid w:val="006B2C0B"/>
    <w:rsid w:val="006B2DE1"/>
    <w:rsid w:val="006B43E9"/>
    <w:rsid w:val="006C1DC2"/>
    <w:rsid w:val="006C2744"/>
    <w:rsid w:val="006C3F74"/>
    <w:rsid w:val="006C4058"/>
    <w:rsid w:val="006C45D2"/>
    <w:rsid w:val="006C5583"/>
    <w:rsid w:val="006D1789"/>
    <w:rsid w:val="006D267E"/>
    <w:rsid w:val="006D5708"/>
    <w:rsid w:val="006D5C1A"/>
    <w:rsid w:val="006D733F"/>
    <w:rsid w:val="006E049F"/>
    <w:rsid w:val="006E0577"/>
    <w:rsid w:val="006E2FDD"/>
    <w:rsid w:val="006E78AA"/>
    <w:rsid w:val="006F26FF"/>
    <w:rsid w:val="006F388E"/>
    <w:rsid w:val="006F5807"/>
    <w:rsid w:val="006F5B77"/>
    <w:rsid w:val="006F616D"/>
    <w:rsid w:val="006F6ADD"/>
    <w:rsid w:val="007008CF"/>
    <w:rsid w:val="00700BB0"/>
    <w:rsid w:val="00703E66"/>
    <w:rsid w:val="00703FBF"/>
    <w:rsid w:val="00706E86"/>
    <w:rsid w:val="00706F10"/>
    <w:rsid w:val="00710ED1"/>
    <w:rsid w:val="00712B8C"/>
    <w:rsid w:val="00713C5E"/>
    <w:rsid w:val="0071469E"/>
    <w:rsid w:val="00714838"/>
    <w:rsid w:val="00714C58"/>
    <w:rsid w:val="007150DC"/>
    <w:rsid w:val="0071625E"/>
    <w:rsid w:val="00723741"/>
    <w:rsid w:val="007242C4"/>
    <w:rsid w:val="007265C8"/>
    <w:rsid w:val="007271A6"/>
    <w:rsid w:val="007308AF"/>
    <w:rsid w:val="00730B95"/>
    <w:rsid w:val="0073130D"/>
    <w:rsid w:val="0073193F"/>
    <w:rsid w:val="0073246E"/>
    <w:rsid w:val="00733D18"/>
    <w:rsid w:val="00734EA9"/>
    <w:rsid w:val="00735316"/>
    <w:rsid w:val="007406D3"/>
    <w:rsid w:val="007412E4"/>
    <w:rsid w:val="0074166F"/>
    <w:rsid w:val="0074429C"/>
    <w:rsid w:val="007523B1"/>
    <w:rsid w:val="00753046"/>
    <w:rsid w:val="00756823"/>
    <w:rsid w:val="0076302E"/>
    <w:rsid w:val="007632F3"/>
    <w:rsid w:val="00764B03"/>
    <w:rsid w:val="00766ADD"/>
    <w:rsid w:val="00767945"/>
    <w:rsid w:val="007728B8"/>
    <w:rsid w:val="00774C59"/>
    <w:rsid w:val="00776E9A"/>
    <w:rsid w:val="00777F37"/>
    <w:rsid w:val="00782ACD"/>
    <w:rsid w:val="00783306"/>
    <w:rsid w:val="00787D5F"/>
    <w:rsid w:val="00790106"/>
    <w:rsid w:val="00794A71"/>
    <w:rsid w:val="0079544C"/>
    <w:rsid w:val="00795629"/>
    <w:rsid w:val="007A0AD7"/>
    <w:rsid w:val="007A0C4B"/>
    <w:rsid w:val="007A2DD0"/>
    <w:rsid w:val="007A3003"/>
    <w:rsid w:val="007A472B"/>
    <w:rsid w:val="007A4B5B"/>
    <w:rsid w:val="007A4D30"/>
    <w:rsid w:val="007B3DF2"/>
    <w:rsid w:val="007B528E"/>
    <w:rsid w:val="007B5A51"/>
    <w:rsid w:val="007B5F36"/>
    <w:rsid w:val="007C4605"/>
    <w:rsid w:val="007C6256"/>
    <w:rsid w:val="007C6F79"/>
    <w:rsid w:val="007D1152"/>
    <w:rsid w:val="007D1E09"/>
    <w:rsid w:val="007D32D7"/>
    <w:rsid w:val="007D39D6"/>
    <w:rsid w:val="007D7040"/>
    <w:rsid w:val="007E0E16"/>
    <w:rsid w:val="007E2DBC"/>
    <w:rsid w:val="007E64E8"/>
    <w:rsid w:val="007E65B7"/>
    <w:rsid w:val="007E65CD"/>
    <w:rsid w:val="007E7876"/>
    <w:rsid w:val="007F100F"/>
    <w:rsid w:val="007F17C3"/>
    <w:rsid w:val="007F2B0C"/>
    <w:rsid w:val="007F303B"/>
    <w:rsid w:val="007F318D"/>
    <w:rsid w:val="007F69BE"/>
    <w:rsid w:val="007F6CA4"/>
    <w:rsid w:val="007F7744"/>
    <w:rsid w:val="007F7A52"/>
    <w:rsid w:val="008018C9"/>
    <w:rsid w:val="008018E4"/>
    <w:rsid w:val="00802B54"/>
    <w:rsid w:val="00810C8B"/>
    <w:rsid w:val="00813187"/>
    <w:rsid w:val="00815737"/>
    <w:rsid w:val="00816A95"/>
    <w:rsid w:val="0081723C"/>
    <w:rsid w:val="00817CE1"/>
    <w:rsid w:val="0082029F"/>
    <w:rsid w:val="0082565A"/>
    <w:rsid w:val="00826825"/>
    <w:rsid w:val="008301A3"/>
    <w:rsid w:val="008310F7"/>
    <w:rsid w:val="00835E07"/>
    <w:rsid w:val="008406E8"/>
    <w:rsid w:val="008434FC"/>
    <w:rsid w:val="008454E3"/>
    <w:rsid w:val="00851EF6"/>
    <w:rsid w:val="0085231B"/>
    <w:rsid w:val="00852DB1"/>
    <w:rsid w:val="0085363B"/>
    <w:rsid w:val="0085480E"/>
    <w:rsid w:val="0085549C"/>
    <w:rsid w:val="00855501"/>
    <w:rsid w:val="008570C3"/>
    <w:rsid w:val="0085722D"/>
    <w:rsid w:val="00857915"/>
    <w:rsid w:val="0086191F"/>
    <w:rsid w:val="00870311"/>
    <w:rsid w:val="008712AD"/>
    <w:rsid w:val="008757DD"/>
    <w:rsid w:val="00877603"/>
    <w:rsid w:val="00877FF1"/>
    <w:rsid w:val="008836CE"/>
    <w:rsid w:val="0088697E"/>
    <w:rsid w:val="00886B7D"/>
    <w:rsid w:val="00887F6C"/>
    <w:rsid w:val="00890764"/>
    <w:rsid w:val="00891114"/>
    <w:rsid w:val="00891C40"/>
    <w:rsid w:val="00892787"/>
    <w:rsid w:val="008951C3"/>
    <w:rsid w:val="0089540C"/>
    <w:rsid w:val="0089593D"/>
    <w:rsid w:val="0089597A"/>
    <w:rsid w:val="00895EA4"/>
    <w:rsid w:val="00897BD9"/>
    <w:rsid w:val="008A3BE0"/>
    <w:rsid w:val="008A4310"/>
    <w:rsid w:val="008A5973"/>
    <w:rsid w:val="008A6AA7"/>
    <w:rsid w:val="008B26AF"/>
    <w:rsid w:val="008B2754"/>
    <w:rsid w:val="008B4534"/>
    <w:rsid w:val="008B53E0"/>
    <w:rsid w:val="008B58EE"/>
    <w:rsid w:val="008B68AD"/>
    <w:rsid w:val="008B6D27"/>
    <w:rsid w:val="008B73C6"/>
    <w:rsid w:val="008B7C76"/>
    <w:rsid w:val="008C084C"/>
    <w:rsid w:val="008C113B"/>
    <w:rsid w:val="008C22E4"/>
    <w:rsid w:val="008C2679"/>
    <w:rsid w:val="008C3166"/>
    <w:rsid w:val="008C3596"/>
    <w:rsid w:val="008C472F"/>
    <w:rsid w:val="008C52D6"/>
    <w:rsid w:val="008C59B8"/>
    <w:rsid w:val="008C61D2"/>
    <w:rsid w:val="008C712A"/>
    <w:rsid w:val="008D00C9"/>
    <w:rsid w:val="008D116F"/>
    <w:rsid w:val="008D1C51"/>
    <w:rsid w:val="008D2555"/>
    <w:rsid w:val="008D4B18"/>
    <w:rsid w:val="008E065B"/>
    <w:rsid w:val="008E5597"/>
    <w:rsid w:val="008E7172"/>
    <w:rsid w:val="008F15FD"/>
    <w:rsid w:val="008F1DD0"/>
    <w:rsid w:val="008F2593"/>
    <w:rsid w:val="008F31C8"/>
    <w:rsid w:val="008F3823"/>
    <w:rsid w:val="008F5873"/>
    <w:rsid w:val="00900FAD"/>
    <w:rsid w:val="00901164"/>
    <w:rsid w:val="0090290B"/>
    <w:rsid w:val="009032F8"/>
    <w:rsid w:val="00907112"/>
    <w:rsid w:val="0090772C"/>
    <w:rsid w:val="00910142"/>
    <w:rsid w:val="009104B4"/>
    <w:rsid w:val="0091304A"/>
    <w:rsid w:val="00914BE5"/>
    <w:rsid w:val="009164A8"/>
    <w:rsid w:val="00921BC5"/>
    <w:rsid w:val="00922F76"/>
    <w:rsid w:val="0092460C"/>
    <w:rsid w:val="00924AFF"/>
    <w:rsid w:val="00924C7B"/>
    <w:rsid w:val="00925498"/>
    <w:rsid w:val="00926646"/>
    <w:rsid w:val="00926945"/>
    <w:rsid w:val="0092729E"/>
    <w:rsid w:val="00927FAB"/>
    <w:rsid w:val="00930D07"/>
    <w:rsid w:val="00931356"/>
    <w:rsid w:val="0093259C"/>
    <w:rsid w:val="00937A3E"/>
    <w:rsid w:val="009406D0"/>
    <w:rsid w:val="00940A7D"/>
    <w:rsid w:val="00942CBC"/>
    <w:rsid w:val="00942D35"/>
    <w:rsid w:val="0094477A"/>
    <w:rsid w:val="00945F61"/>
    <w:rsid w:val="009465AE"/>
    <w:rsid w:val="00950085"/>
    <w:rsid w:val="0095105B"/>
    <w:rsid w:val="0095273A"/>
    <w:rsid w:val="009565C1"/>
    <w:rsid w:val="009569E1"/>
    <w:rsid w:val="00956BD0"/>
    <w:rsid w:val="009601BF"/>
    <w:rsid w:val="009604F8"/>
    <w:rsid w:val="00960762"/>
    <w:rsid w:val="0096431A"/>
    <w:rsid w:val="00972422"/>
    <w:rsid w:val="0097433A"/>
    <w:rsid w:val="009760A2"/>
    <w:rsid w:val="00981800"/>
    <w:rsid w:val="00982E7B"/>
    <w:rsid w:val="009836D2"/>
    <w:rsid w:val="00985A57"/>
    <w:rsid w:val="00985CA7"/>
    <w:rsid w:val="00985D68"/>
    <w:rsid w:val="00987639"/>
    <w:rsid w:val="00990E53"/>
    <w:rsid w:val="009918AD"/>
    <w:rsid w:val="00991B0D"/>
    <w:rsid w:val="00993C0F"/>
    <w:rsid w:val="00993E2D"/>
    <w:rsid w:val="009941A7"/>
    <w:rsid w:val="00994770"/>
    <w:rsid w:val="0099533C"/>
    <w:rsid w:val="009A0C2A"/>
    <w:rsid w:val="009A2784"/>
    <w:rsid w:val="009A2B0D"/>
    <w:rsid w:val="009A4E3B"/>
    <w:rsid w:val="009A54E5"/>
    <w:rsid w:val="009A6038"/>
    <w:rsid w:val="009A6163"/>
    <w:rsid w:val="009A730B"/>
    <w:rsid w:val="009B1EEB"/>
    <w:rsid w:val="009B42E6"/>
    <w:rsid w:val="009B447F"/>
    <w:rsid w:val="009B5354"/>
    <w:rsid w:val="009B5B0E"/>
    <w:rsid w:val="009B5B68"/>
    <w:rsid w:val="009B69DE"/>
    <w:rsid w:val="009B7E26"/>
    <w:rsid w:val="009C2A1D"/>
    <w:rsid w:val="009C365E"/>
    <w:rsid w:val="009C45EC"/>
    <w:rsid w:val="009C78A2"/>
    <w:rsid w:val="009D0894"/>
    <w:rsid w:val="009D0D38"/>
    <w:rsid w:val="009D1807"/>
    <w:rsid w:val="009D1F95"/>
    <w:rsid w:val="009D2408"/>
    <w:rsid w:val="009D5D12"/>
    <w:rsid w:val="009D69D7"/>
    <w:rsid w:val="009D71A6"/>
    <w:rsid w:val="009E16AB"/>
    <w:rsid w:val="009E35CA"/>
    <w:rsid w:val="009E412D"/>
    <w:rsid w:val="009E5771"/>
    <w:rsid w:val="009E7268"/>
    <w:rsid w:val="009E7CB5"/>
    <w:rsid w:val="009F09B1"/>
    <w:rsid w:val="009F1E35"/>
    <w:rsid w:val="009F2E31"/>
    <w:rsid w:val="009F7158"/>
    <w:rsid w:val="00A03F85"/>
    <w:rsid w:val="00A0421E"/>
    <w:rsid w:val="00A04ECB"/>
    <w:rsid w:val="00A06D93"/>
    <w:rsid w:val="00A06FA8"/>
    <w:rsid w:val="00A07171"/>
    <w:rsid w:val="00A10478"/>
    <w:rsid w:val="00A114D1"/>
    <w:rsid w:val="00A15EC1"/>
    <w:rsid w:val="00A16F2D"/>
    <w:rsid w:val="00A21BBB"/>
    <w:rsid w:val="00A21BE7"/>
    <w:rsid w:val="00A22DFB"/>
    <w:rsid w:val="00A23B94"/>
    <w:rsid w:val="00A26F63"/>
    <w:rsid w:val="00A27FEE"/>
    <w:rsid w:val="00A301C2"/>
    <w:rsid w:val="00A32DE6"/>
    <w:rsid w:val="00A33C10"/>
    <w:rsid w:val="00A36AC7"/>
    <w:rsid w:val="00A37A92"/>
    <w:rsid w:val="00A37FE6"/>
    <w:rsid w:val="00A411A1"/>
    <w:rsid w:val="00A4267E"/>
    <w:rsid w:val="00A43C8A"/>
    <w:rsid w:val="00A447F6"/>
    <w:rsid w:val="00A44946"/>
    <w:rsid w:val="00A4564D"/>
    <w:rsid w:val="00A46D6E"/>
    <w:rsid w:val="00A5019C"/>
    <w:rsid w:val="00A50212"/>
    <w:rsid w:val="00A506D6"/>
    <w:rsid w:val="00A52D1C"/>
    <w:rsid w:val="00A553F4"/>
    <w:rsid w:val="00A603EB"/>
    <w:rsid w:val="00A71491"/>
    <w:rsid w:val="00A71785"/>
    <w:rsid w:val="00A73624"/>
    <w:rsid w:val="00A75D4A"/>
    <w:rsid w:val="00A760BF"/>
    <w:rsid w:val="00A76370"/>
    <w:rsid w:val="00A8106E"/>
    <w:rsid w:val="00A837FE"/>
    <w:rsid w:val="00A83F65"/>
    <w:rsid w:val="00A85A66"/>
    <w:rsid w:val="00A90255"/>
    <w:rsid w:val="00A913A2"/>
    <w:rsid w:val="00A92856"/>
    <w:rsid w:val="00A936F8"/>
    <w:rsid w:val="00AA1F80"/>
    <w:rsid w:val="00AA3E71"/>
    <w:rsid w:val="00AA43D1"/>
    <w:rsid w:val="00AA4A54"/>
    <w:rsid w:val="00AA56E1"/>
    <w:rsid w:val="00AA658D"/>
    <w:rsid w:val="00AB0198"/>
    <w:rsid w:val="00AB0311"/>
    <w:rsid w:val="00AB393E"/>
    <w:rsid w:val="00AB40A7"/>
    <w:rsid w:val="00AB48CB"/>
    <w:rsid w:val="00AB7ACD"/>
    <w:rsid w:val="00AC3DDD"/>
    <w:rsid w:val="00AC4378"/>
    <w:rsid w:val="00AC4558"/>
    <w:rsid w:val="00AC545B"/>
    <w:rsid w:val="00AC69F1"/>
    <w:rsid w:val="00AC756A"/>
    <w:rsid w:val="00AD0202"/>
    <w:rsid w:val="00AD0BBB"/>
    <w:rsid w:val="00AD14AF"/>
    <w:rsid w:val="00AD198D"/>
    <w:rsid w:val="00AD5B51"/>
    <w:rsid w:val="00AD6158"/>
    <w:rsid w:val="00AE3155"/>
    <w:rsid w:val="00AE3983"/>
    <w:rsid w:val="00AE4640"/>
    <w:rsid w:val="00AE562C"/>
    <w:rsid w:val="00AE5B7F"/>
    <w:rsid w:val="00AF0C3C"/>
    <w:rsid w:val="00AF1B9E"/>
    <w:rsid w:val="00AF2386"/>
    <w:rsid w:val="00AF4056"/>
    <w:rsid w:val="00AF7967"/>
    <w:rsid w:val="00B11ADD"/>
    <w:rsid w:val="00B1221B"/>
    <w:rsid w:val="00B12360"/>
    <w:rsid w:val="00B13742"/>
    <w:rsid w:val="00B13B4F"/>
    <w:rsid w:val="00B147D7"/>
    <w:rsid w:val="00B24C26"/>
    <w:rsid w:val="00B25714"/>
    <w:rsid w:val="00B25BB8"/>
    <w:rsid w:val="00B2629F"/>
    <w:rsid w:val="00B269A5"/>
    <w:rsid w:val="00B27718"/>
    <w:rsid w:val="00B3002E"/>
    <w:rsid w:val="00B32914"/>
    <w:rsid w:val="00B32FA0"/>
    <w:rsid w:val="00B33FB5"/>
    <w:rsid w:val="00B4086C"/>
    <w:rsid w:val="00B41F40"/>
    <w:rsid w:val="00B427F4"/>
    <w:rsid w:val="00B45920"/>
    <w:rsid w:val="00B46DC9"/>
    <w:rsid w:val="00B47CC2"/>
    <w:rsid w:val="00B502B1"/>
    <w:rsid w:val="00B502C3"/>
    <w:rsid w:val="00B525FE"/>
    <w:rsid w:val="00B54498"/>
    <w:rsid w:val="00B567C7"/>
    <w:rsid w:val="00B56965"/>
    <w:rsid w:val="00B635F4"/>
    <w:rsid w:val="00B64A0C"/>
    <w:rsid w:val="00B66A45"/>
    <w:rsid w:val="00B719AB"/>
    <w:rsid w:val="00B7218D"/>
    <w:rsid w:val="00B73C6F"/>
    <w:rsid w:val="00B74267"/>
    <w:rsid w:val="00B7752B"/>
    <w:rsid w:val="00B77A88"/>
    <w:rsid w:val="00B8323A"/>
    <w:rsid w:val="00B8594D"/>
    <w:rsid w:val="00B85BD0"/>
    <w:rsid w:val="00B8681A"/>
    <w:rsid w:val="00B9072F"/>
    <w:rsid w:val="00B91028"/>
    <w:rsid w:val="00B92B6D"/>
    <w:rsid w:val="00B93184"/>
    <w:rsid w:val="00B940DA"/>
    <w:rsid w:val="00B94BAC"/>
    <w:rsid w:val="00BA4232"/>
    <w:rsid w:val="00BA5139"/>
    <w:rsid w:val="00BA53F3"/>
    <w:rsid w:val="00BB0157"/>
    <w:rsid w:val="00BB1C29"/>
    <w:rsid w:val="00BB1E11"/>
    <w:rsid w:val="00BB27A6"/>
    <w:rsid w:val="00BB64B8"/>
    <w:rsid w:val="00BB74CD"/>
    <w:rsid w:val="00BB771E"/>
    <w:rsid w:val="00BC1FB6"/>
    <w:rsid w:val="00BC6F29"/>
    <w:rsid w:val="00BD0980"/>
    <w:rsid w:val="00BD1B47"/>
    <w:rsid w:val="00BD2950"/>
    <w:rsid w:val="00BD34A9"/>
    <w:rsid w:val="00BD42C1"/>
    <w:rsid w:val="00BD4BFF"/>
    <w:rsid w:val="00BD5CC0"/>
    <w:rsid w:val="00BE1257"/>
    <w:rsid w:val="00BE2374"/>
    <w:rsid w:val="00BE4610"/>
    <w:rsid w:val="00BE56AC"/>
    <w:rsid w:val="00BE5BFC"/>
    <w:rsid w:val="00BE5DB9"/>
    <w:rsid w:val="00BE6E0D"/>
    <w:rsid w:val="00BE6F8B"/>
    <w:rsid w:val="00BE7369"/>
    <w:rsid w:val="00BE7F7A"/>
    <w:rsid w:val="00BF05C5"/>
    <w:rsid w:val="00BF1CDA"/>
    <w:rsid w:val="00BF2987"/>
    <w:rsid w:val="00BF4138"/>
    <w:rsid w:val="00C05EB3"/>
    <w:rsid w:val="00C05F45"/>
    <w:rsid w:val="00C11147"/>
    <w:rsid w:val="00C12278"/>
    <w:rsid w:val="00C21178"/>
    <w:rsid w:val="00C21747"/>
    <w:rsid w:val="00C23208"/>
    <w:rsid w:val="00C3056B"/>
    <w:rsid w:val="00C30968"/>
    <w:rsid w:val="00C337B5"/>
    <w:rsid w:val="00C36D84"/>
    <w:rsid w:val="00C37E73"/>
    <w:rsid w:val="00C4083F"/>
    <w:rsid w:val="00C41CA6"/>
    <w:rsid w:val="00C4244B"/>
    <w:rsid w:val="00C425CC"/>
    <w:rsid w:val="00C446F0"/>
    <w:rsid w:val="00C450B5"/>
    <w:rsid w:val="00C453D5"/>
    <w:rsid w:val="00C46247"/>
    <w:rsid w:val="00C4722B"/>
    <w:rsid w:val="00C50D35"/>
    <w:rsid w:val="00C5119E"/>
    <w:rsid w:val="00C5383A"/>
    <w:rsid w:val="00C54729"/>
    <w:rsid w:val="00C56B6F"/>
    <w:rsid w:val="00C571C2"/>
    <w:rsid w:val="00C60451"/>
    <w:rsid w:val="00C65920"/>
    <w:rsid w:val="00C669F1"/>
    <w:rsid w:val="00C76077"/>
    <w:rsid w:val="00C77857"/>
    <w:rsid w:val="00C77895"/>
    <w:rsid w:val="00C80427"/>
    <w:rsid w:val="00C862F8"/>
    <w:rsid w:val="00C8695A"/>
    <w:rsid w:val="00C87819"/>
    <w:rsid w:val="00C87AA4"/>
    <w:rsid w:val="00C92F84"/>
    <w:rsid w:val="00C941F6"/>
    <w:rsid w:val="00C94AA7"/>
    <w:rsid w:val="00C94D93"/>
    <w:rsid w:val="00C952CD"/>
    <w:rsid w:val="00C96306"/>
    <w:rsid w:val="00C97D33"/>
    <w:rsid w:val="00CA3577"/>
    <w:rsid w:val="00CA37CB"/>
    <w:rsid w:val="00CA40B4"/>
    <w:rsid w:val="00CA58AB"/>
    <w:rsid w:val="00CA6533"/>
    <w:rsid w:val="00CA7E14"/>
    <w:rsid w:val="00CB0BBE"/>
    <w:rsid w:val="00CB0DB0"/>
    <w:rsid w:val="00CB2EA9"/>
    <w:rsid w:val="00CB4CA7"/>
    <w:rsid w:val="00CB7346"/>
    <w:rsid w:val="00CC0AC0"/>
    <w:rsid w:val="00CC59E2"/>
    <w:rsid w:val="00CC5BE5"/>
    <w:rsid w:val="00CD0354"/>
    <w:rsid w:val="00CD24FA"/>
    <w:rsid w:val="00CD58D2"/>
    <w:rsid w:val="00CD6C56"/>
    <w:rsid w:val="00CE20A3"/>
    <w:rsid w:val="00CE3840"/>
    <w:rsid w:val="00CE52B5"/>
    <w:rsid w:val="00CE6357"/>
    <w:rsid w:val="00CF1150"/>
    <w:rsid w:val="00CF1B54"/>
    <w:rsid w:val="00CF3961"/>
    <w:rsid w:val="00CF3B1F"/>
    <w:rsid w:val="00CF3D8A"/>
    <w:rsid w:val="00CF5D64"/>
    <w:rsid w:val="00CF6E22"/>
    <w:rsid w:val="00D01D3C"/>
    <w:rsid w:val="00D023F5"/>
    <w:rsid w:val="00D02434"/>
    <w:rsid w:val="00D05EA6"/>
    <w:rsid w:val="00D16AEE"/>
    <w:rsid w:val="00D17EBC"/>
    <w:rsid w:val="00D22E78"/>
    <w:rsid w:val="00D24ECD"/>
    <w:rsid w:val="00D27BFA"/>
    <w:rsid w:val="00D311F2"/>
    <w:rsid w:val="00D35182"/>
    <w:rsid w:val="00D456CB"/>
    <w:rsid w:val="00D46824"/>
    <w:rsid w:val="00D47E27"/>
    <w:rsid w:val="00D53D39"/>
    <w:rsid w:val="00D5484B"/>
    <w:rsid w:val="00D55A54"/>
    <w:rsid w:val="00D5603D"/>
    <w:rsid w:val="00D56FEF"/>
    <w:rsid w:val="00D570D8"/>
    <w:rsid w:val="00D61408"/>
    <w:rsid w:val="00D638F7"/>
    <w:rsid w:val="00D65E80"/>
    <w:rsid w:val="00D713F6"/>
    <w:rsid w:val="00D7280E"/>
    <w:rsid w:val="00D72EB6"/>
    <w:rsid w:val="00D739DB"/>
    <w:rsid w:val="00D75022"/>
    <w:rsid w:val="00D750BA"/>
    <w:rsid w:val="00D76251"/>
    <w:rsid w:val="00D762E5"/>
    <w:rsid w:val="00D76C02"/>
    <w:rsid w:val="00D76E3C"/>
    <w:rsid w:val="00D77559"/>
    <w:rsid w:val="00D77867"/>
    <w:rsid w:val="00D8080D"/>
    <w:rsid w:val="00D820B9"/>
    <w:rsid w:val="00D90776"/>
    <w:rsid w:val="00D9117C"/>
    <w:rsid w:val="00D91260"/>
    <w:rsid w:val="00D912DB"/>
    <w:rsid w:val="00D9581C"/>
    <w:rsid w:val="00D963F0"/>
    <w:rsid w:val="00DA768F"/>
    <w:rsid w:val="00DA789A"/>
    <w:rsid w:val="00DA7B52"/>
    <w:rsid w:val="00DB276C"/>
    <w:rsid w:val="00DB5477"/>
    <w:rsid w:val="00DB639D"/>
    <w:rsid w:val="00DB69E0"/>
    <w:rsid w:val="00DC0CA2"/>
    <w:rsid w:val="00DC3D85"/>
    <w:rsid w:val="00DC40FA"/>
    <w:rsid w:val="00DC446C"/>
    <w:rsid w:val="00DC7264"/>
    <w:rsid w:val="00DD18B6"/>
    <w:rsid w:val="00DD2962"/>
    <w:rsid w:val="00DD2B30"/>
    <w:rsid w:val="00DD6395"/>
    <w:rsid w:val="00DD7829"/>
    <w:rsid w:val="00DE10E9"/>
    <w:rsid w:val="00DE2D03"/>
    <w:rsid w:val="00DE3185"/>
    <w:rsid w:val="00DF2480"/>
    <w:rsid w:val="00DF27FA"/>
    <w:rsid w:val="00DF3327"/>
    <w:rsid w:val="00DF3A4D"/>
    <w:rsid w:val="00E0201D"/>
    <w:rsid w:val="00E02D89"/>
    <w:rsid w:val="00E03A1E"/>
    <w:rsid w:val="00E06014"/>
    <w:rsid w:val="00E06D88"/>
    <w:rsid w:val="00E10375"/>
    <w:rsid w:val="00E110B6"/>
    <w:rsid w:val="00E13CDD"/>
    <w:rsid w:val="00E13D7E"/>
    <w:rsid w:val="00E16C4B"/>
    <w:rsid w:val="00E170C9"/>
    <w:rsid w:val="00E17685"/>
    <w:rsid w:val="00E20D81"/>
    <w:rsid w:val="00E21624"/>
    <w:rsid w:val="00E21B39"/>
    <w:rsid w:val="00E2313B"/>
    <w:rsid w:val="00E26559"/>
    <w:rsid w:val="00E266E8"/>
    <w:rsid w:val="00E335C9"/>
    <w:rsid w:val="00E34212"/>
    <w:rsid w:val="00E3763F"/>
    <w:rsid w:val="00E414FA"/>
    <w:rsid w:val="00E431E5"/>
    <w:rsid w:val="00E4667C"/>
    <w:rsid w:val="00E46DD8"/>
    <w:rsid w:val="00E46F6D"/>
    <w:rsid w:val="00E474B7"/>
    <w:rsid w:val="00E50626"/>
    <w:rsid w:val="00E5080C"/>
    <w:rsid w:val="00E50FEB"/>
    <w:rsid w:val="00E51126"/>
    <w:rsid w:val="00E537C5"/>
    <w:rsid w:val="00E53FAA"/>
    <w:rsid w:val="00E5416A"/>
    <w:rsid w:val="00E56C4F"/>
    <w:rsid w:val="00E600B2"/>
    <w:rsid w:val="00E617AE"/>
    <w:rsid w:val="00E62989"/>
    <w:rsid w:val="00E67465"/>
    <w:rsid w:val="00E7091E"/>
    <w:rsid w:val="00E71A78"/>
    <w:rsid w:val="00E72AE2"/>
    <w:rsid w:val="00E81B45"/>
    <w:rsid w:val="00E8343F"/>
    <w:rsid w:val="00E85A59"/>
    <w:rsid w:val="00E90047"/>
    <w:rsid w:val="00E91614"/>
    <w:rsid w:val="00E921BB"/>
    <w:rsid w:val="00E92955"/>
    <w:rsid w:val="00E9416E"/>
    <w:rsid w:val="00E9461D"/>
    <w:rsid w:val="00E95AFD"/>
    <w:rsid w:val="00E96F0B"/>
    <w:rsid w:val="00EA2A30"/>
    <w:rsid w:val="00EA538F"/>
    <w:rsid w:val="00EA53B4"/>
    <w:rsid w:val="00EA53F4"/>
    <w:rsid w:val="00EA6A3A"/>
    <w:rsid w:val="00EA6DD4"/>
    <w:rsid w:val="00EB1548"/>
    <w:rsid w:val="00EB1892"/>
    <w:rsid w:val="00EB3352"/>
    <w:rsid w:val="00EB6AAA"/>
    <w:rsid w:val="00EB7FA8"/>
    <w:rsid w:val="00EC1AF1"/>
    <w:rsid w:val="00EC2AF3"/>
    <w:rsid w:val="00EC56C2"/>
    <w:rsid w:val="00EC7C90"/>
    <w:rsid w:val="00ED51A8"/>
    <w:rsid w:val="00ED743B"/>
    <w:rsid w:val="00ED758F"/>
    <w:rsid w:val="00ED79B2"/>
    <w:rsid w:val="00ED7E92"/>
    <w:rsid w:val="00EE13CC"/>
    <w:rsid w:val="00EE2852"/>
    <w:rsid w:val="00EE59D4"/>
    <w:rsid w:val="00EE6CB2"/>
    <w:rsid w:val="00EE7DD9"/>
    <w:rsid w:val="00EF1A60"/>
    <w:rsid w:val="00EF340B"/>
    <w:rsid w:val="00EF4E72"/>
    <w:rsid w:val="00EF684F"/>
    <w:rsid w:val="00EF761E"/>
    <w:rsid w:val="00F00A2C"/>
    <w:rsid w:val="00F00C24"/>
    <w:rsid w:val="00F018C6"/>
    <w:rsid w:val="00F0395E"/>
    <w:rsid w:val="00F043A4"/>
    <w:rsid w:val="00F046C2"/>
    <w:rsid w:val="00F10481"/>
    <w:rsid w:val="00F10C4A"/>
    <w:rsid w:val="00F10E85"/>
    <w:rsid w:val="00F11E21"/>
    <w:rsid w:val="00F133AB"/>
    <w:rsid w:val="00F133BD"/>
    <w:rsid w:val="00F15101"/>
    <w:rsid w:val="00F153EF"/>
    <w:rsid w:val="00F16B22"/>
    <w:rsid w:val="00F16F15"/>
    <w:rsid w:val="00F21024"/>
    <w:rsid w:val="00F234DE"/>
    <w:rsid w:val="00F23747"/>
    <w:rsid w:val="00F23979"/>
    <w:rsid w:val="00F25E1A"/>
    <w:rsid w:val="00F3398E"/>
    <w:rsid w:val="00F400EC"/>
    <w:rsid w:val="00F4108D"/>
    <w:rsid w:val="00F41A6B"/>
    <w:rsid w:val="00F43AB2"/>
    <w:rsid w:val="00F452CF"/>
    <w:rsid w:val="00F45745"/>
    <w:rsid w:val="00F45829"/>
    <w:rsid w:val="00F4612C"/>
    <w:rsid w:val="00F468B4"/>
    <w:rsid w:val="00F46E91"/>
    <w:rsid w:val="00F47400"/>
    <w:rsid w:val="00F47C1F"/>
    <w:rsid w:val="00F51223"/>
    <w:rsid w:val="00F521BF"/>
    <w:rsid w:val="00F526BF"/>
    <w:rsid w:val="00F5359D"/>
    <w:rsid w:val="00F54915"/>
    <w:rsid w:val="00F57658"/>
    <w:rsid w:val="00F67202"/>
    <w:rsid w:val="00F701A0"/>
    <w:rsid w:val="00F7066C"/>
    <w:rsid w:val="00F70D8C"/>
    <w:rsid w:val="00F7185A"/>
    <w:rsid w:val="00F723F5"/>
    <w:rsid w:val="00F725E2"/>
    <w:rsid w:val="00F736E1"/>
    <w:rsid w:val="00F74157"/>
    <w:rsid w:val="00F76109"/>
    <w:rsid w:val="00F7624D"/>
    <w:rsid w:val="00F80C45"/>
    <w:rsid w:val="00F8246E"/>
    <w:rsid w:val="00F831BE"/>
    <w:rsid w:val="00F83D18"/>
    <w:rsid w:val="00F86879"/>
    <w:rsid w:val="00F87EAD"/>
    <w:rsid w:val="00F915A3"/>
    <w:rsid w:val="00F92265"/>
    <w:rsid w:val="00F93977"/>
    <w:rsid w:val="00F93C3B"/>
    <w:rsid w:val="00F93E46"/>
    <w:rsid w:val="00F9691F"/>
    <w:rsid w:val="00F96FAD"/>
    <w:rsid w:val="00FA062B"/>
    <w:rsid w:val="00FA07AE"/>
    <w:rsid w:val="00FA6213"/>
    <w:rsid w:val="00FA6CF3"/>
    <w:rsid w:val="00FB16A9"/>
    <w:rsid w:val="00FB1BAA"/>
    <w:rsid w:val="00FB249C"/>
    <w:rsid w:val="00FB3970"/>
    <w:rsid w:val="00FB56E0"/>
    <w:rsid w:val="00FB5F88"/>
    <w:rsid w:val="00FB7472"/>
    <w:rsid w:val="00FC1827"/>
    <w:rsid w:val="00FC22CA"/>
    <w:rsid w:val="00FC4878"/>
    <w:rsid w:val="00FC49CF"/>
    <w:rsid w:val="00FC6C54"/>
    <w:rsid w:val="00FC7932"/>
    <w:rsid w:val="00FD1273"/>
    <w:rsid w:val="00FD7E97"/>
    <w:rsid w:val="00FE13C6"/>
    <w:rsid w:val="00FE292A"/>
    <w:rsid w:val="00FE4CDF"/>
    <w:rsid w:val="00FE584E"/>
    <w:rsid w:val="00FE5CDE"/>
    <w:rsid w:val="00FF1E0B"/>
    <w:rsid w:val="00FF2A02"/>
    <w:rsid w:val="00FF3424"/>
    <w:rsid w:val="00FF37A8"/>
    <w:rsid w:val="00FF50D2"/>
    <w:rsid w:val="00FF6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32201"/>
  <w15:docId w15:val="{0BF61B40-2E1B-4FE0-AA48-D528FD24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2778"/>
    <w:pPr>
      <w:widowControl w:val="0"/>
      <w:jc w:val="both"/>
    </w:pPr>
    <w:rPr>
      <w:rFonts w:ascii="宋体" w:hAnsi="宋体"/>
      <w:kern w:val="2"/>
      <w:sz w:val="21"/>
      <w:szCs w:val="32"/>
    </w:rPr>
  </w:style>
  <w:style w:type="paragraph" w:styleId="1">
    <w:name w:val="heading 1"/>
    <w:basedOn w:val="2"/>
    <w:next w:val="2"/>
    <w:autoRedefine/>
    <w:qFormat/>
    <w:rsid w:val="0052065F"/>
    <w:pPr>
      <w:keepNext/>
      <w:keepLines/>
      <w:numPr>
        <w:ilvl w:val="0"/>
      </w:numPr>
      <w:spacing w:after="120" w:line="578" w:lineRule="auto"/>
      <w:outlineLvl w:val="0"/>
    </w:pPr>
    <w:rPr>
      <w:kern w:val="44"/>
      <w:sz w:val="28"/>
    </w:rPr>
  </w:style>
  <w:style w:type="paragraph" w:styleId="2">
    <w:name w:val="heading 2"/>
    <w:basedOn w:val="a0"/>
    <w:link w:val="20"/>
    <w:autoRedefine/>
    <w:qFormat/>
    <w:rsid w:val="00985D68"/>
    <w:pPr>
      <w:numPr>
        <w:ilvl w:val="1"/>
        <w:numId w:val="1"/>
      </w:numPr>
      <w:tabs>
        <w:tab w:val="clear" w:pos="851"/>
        <w:tab w:val="num" w:pos="-829"/>
      </w:tabs>
      <w:spacing w:beforeLines="50" w:line="360" w:lineRule="auto"/>
      <w:ind w:leftChars="100" w:left="210" w:rightChars="100" w:right="210" w:firstLine="0"/>
      <w:jc w:val="left"/>
      <w:outlineLvl w:val="1"/>
    </w:pPr>
    <w:rPr>
      <w:b/>
      <w:sz w:val="24"/>
      <w:szCs w:val="21"/>
    </w:rPr>
  </w:style>
  <w:style w:type="paragraph" w:styleId="3">
    <w:name w:val="heading 3"/>
    <w:basedOn w:val="a0"/>
    <w:next w:val="a1"/>
    <w:link w:val="30"/>
    <w:autoRedefine/>
    <w:qFormat/>
    <w:rsid w:val="00CD58D2"/>
    <w:pPr>
      <w:numPr>
        <w:ilvl w:val="2"/>
        <w:numId w:val="1"/>
      </w:numPr>
      <w:spacing w:line="360" w:lineRule="auto"/>
      <w:ind w:rightChars="100" w:right="210"/>
      <w:outlineLvl w:val="2"/>
    </w:pPr>
    <w:rPr>
      <w:bCs/>
      <w:szCs w:val="21"/>
    </w:rPr>
  </w:style>
  <w:style w:type="paragraph" w:styleId="4">
    <w:name w:val="heading 4"/>
    <w:basedOn w:val="a0"/>
    <w:next w:val="3"/>
    <w:autoRedefine/>
    <w:qFormat/>
    <w:rsid w:val="0052065F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0"/>
    <w:next w:val="a0"/>
    <w:autoRedefine/>
    <w:qFormat/>
    <w:rsid w:val="0052065F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0"/>
    <w:next w:val="a0"/>
    <w:autoRedefine/>
    <w:qFormat/>
    <w:rsid w:val="0052065F"/>
    <w:pPr>
      <w:numPr>
        <w:ilvl w:val="5"/>
        <w:numId w:val="1"/>
      </w:numPr>
      <w:outlineLvl w:val="5"/>
    </w:pPr>
  </w:style>
  <w:style w:type="paragraph" w:styleId="7">
    <w:name w:val="heading 7"/>
    <w:basedOn w:val="a0"/>
    <w:next w:val="a0"/>
    <w:qFormat/>
    <w:rsid w:val="005206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next w:val="a0"/>
    <w:qFormat/>
    <w:rsid w:val="005206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0"/>
    <w:qFormat/>
    <w:rsid w:val="005206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1"/>
    <w:qFormat/>
    <w:rsid w:val="00A73624"/>
    <w:pPr>
      <w:spacing w:beforeLines="200"/>
      <w:jc w:val="center"/>
      <w:outlineLvl w:val="0"/>
    </w:pPr>
    <w:rPr>
      <w:rFonts w:cs="Arial"/>
      <w:b/>
      <w:bCs/>
      <w:sz w:val="24"/>
      <w:szCs w:val="24"/>
    </w:rPr>
  </w:style>
  <w:style w:type="paragraph" w:styleId="a1">
    <w:name w:val="Normal Indent"/>
    <w:basedOn w:val="a0"/>
    <w:rsid w:val="00415098"/>
    <w:pPr>
      <w:spacing w:line="360" w:lineRule="auto"/>
      <w:ind w:leftChars="600" w:left="1260"/>
    </w:pPr>
  </w:style>
  <w:style w:type="paragraph" w:styleId="a6">
    <w:name w:val="header"/>
    <w:basedOn w:val="a0"/>
    <w:rsid w:val="00DC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autoRedefine/>
    <w:rsid w:val="00497489"/>
    <w:pPr>
      <w:tabs>
        <w:tab w:val="center" w:pos="4153"/>
        <w:tab w:val="right" w:pos="8306"/>
      </w:tabs>
      <w:snapToGrid w:val="0"/>
      <w:jc w:val="left"/>
    </w:pPr>
    <w:rPr>
      <w:szCs w:val="21"/>
    </w:rPr>
  </w:style>
  <w:style w:type="character" w:styleId="a8">
    <w:name w:val="page number"/>
    <w:basedOn w:val="a2"/>
    <w:rsid w:val="00DC40FA"/>
  </w:style>
  <w:style w:type="table" w:styleId="a9">
    <w:name w:val="Table Grid"/>
    <w:basedOn w:val="a3"/>
    <w:uiPriority w:val="59"/>
    <w:rsid w:val="00F824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CD58D2"/>
    <w:rPr>
      <w:rFonts w:ascii="宋体" w:hAnsi="宋体"/>
      <w:bCs/>
      <w:kern w:val="2"/>
      <w:sz w:val="21"/>
      <w:szCs w:val="21"/>
    </w:rPr>
  </w:style>
  <w:style w:type="character" w:styleId="aa">
    <w:name w:val="annotation reference"/>
    <w:basedOn w:val="a2"/>
    <w:semiHidden/>
    <w:rsid w:val="00DC40FA"/>
    <w:rPr>
      <w:sz w:val="21"/>
      <w:szCs w:val="21"/>
    </w:rPr>
  </w:style>
  <w:style w:type="paragraph" w:styleId="ab">
    <w:name w:val="annotation text"/>
    <w:basedOn w:val="a0"/>
    <w:semiHidden/>
    <w:rsid w:val="00DC40FA"/>
    <w:pPr>
      <w:jc w:val="left"/>
    </w:pPr>
  </w:style>
  <w:style w:type="paragraph" w:styleId="ac">
    <w:name w:val="Balloon Text"/>
    <w:basedOn w:val="a0"/>
    <w:semiHidden/>
    <w:rsid w:val="00DC40FA"/>
    <w:rPr>
      <w:sz w:val="18"/>
      <w:szCs w:val="18"/>
    </w:rPr>
  </w:style>
  <w:style w:type="paragraph" w:customStyle="1" w:styleId="21">
    <w:name w:val="样式 标题 2 + 段前: 1 行"/>
    <w:basedOn w:val="2"/>
    <w:rsid w:val="006265D8"/>
    <w:pPr>
      <w:spacing w:beforeLines="0"/>
    </w:pPr>
    <w:rPr>
      <w:rFonts w:cs="宋体"/>
      <w:bCs/>
      <w:szCs w:val="20"/>
    </w:rPr>
  </w:style>
  <w:style w:type="paragraph" w:styleId="a">
    <w:name w:val="List Bullet"/>
    <w:basedOn w:val="ad"/>
    <w:autoRedefine/>
    <w:rsid w:val="005B2F2B"/>
    <w:pPr>
      <w:widowControl/>
      <w:numPr>
        <w:numId w:val="2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d">
    <w:name w:val="List"/>
    <w:basedOn w:val="a0"/>
    <w:rsid w:val="005B2F2B"/>
    <w:pPr>
      <w:ind w:left="200" w:hangingChars="200" w:hanging="200"/>
    </w:pPr>
  </w:style>
  <w:style w:type="character" w:customStyle="1" w:styleId="20">
    <w:name w:val="标题 2 字符"/>
    <w:basedOn w:val="a2"/>
    <w:link w:val="2"/>
    <w:rsid w:val="00985D68"/>
    <w:rPr>
      <w:rFonts w:ascii="宋体" w:hAnsi="宋体"/>
      <w:b/>
      <w:kern w:val="2"/>
      <w:sz w:val="24"/>
      <w:szCs w:val="21"/>
    </w:rPr>
  </w:style>
  <w:style w:type="character" w:customStyle="1" w:styleId="CharChar1">
    <w:name w:val="Char Char1"/>
    <w:basedOn w:val="a2"/>
    <w:rsid w:val="005E1EC6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paragraph" w:styleId="ae">
    <w:name w:val="annotation subject"/>
    <w:basedOn w:val="ab"/>
    <w:next w:val="ab"/>
    <w:semiHidden/>
    <w:rsid w:val="0073193F"/>
    <w:rPr>
      <w:b/>
      <w:bCs/>
    </w:rPr>
  </w:style>
  <w:style w:type="paragraph" w:styleId="af">
    <w:name w:val="Document Map"/>
    <w:basedOn w:val="a0"/>
    <w:link w:val="af0"/>
    <w:rsid w:val="00924C7B"/>
    <w:rPr>
      <w:sz w:val="18"/>
      <w:szCs w:val="18"/>
    </w:rPr>
  </w:style>
  <w:style w:type="character" w:customStyle="1" w:styleId="af0">
    <w:name w:val="文档结构图 字符"/>
    <w:basedOn w:val="a2"/>
    <w:link w:val="af"/>
    <w:rsid w:val="00924C7B"/>
    <w:rPr>
      <w:rFonts w:ascii="宋体" w:hAnsi="宋体"/>
      <w:kern w:val="2"/>
      <w:sz w:val="18"/>
      <w:szCs w:val="18"/>
    </w:rPr>
  </w:style>
  <w:style w:type="paragraph" w:styleId="af1">
    <w:name w:val="List Paragraph"/>
    <w:basedOn w:val="a0"/>
    <w:uiPriority w:val="34"/>
    <w:qFormat/>
    <w:rsid w:val="00350EEB"/>
    <w:pPr>
      <w:ind w:firstLineChars="200" w:firstLine="420"/>
    </w:pPr>
  </w:style>
  <w:style w:type="character" w:styleId="af2">
    <w:name w:val="Hyperlink"/>
    <w:basedOn w:val="a2"/>
    <w:uiPriority w:val="99"/>
    <w:unhideWhenUsed/>
    <w:rsid w:val="001A4D28"/>
    <w:rPr>
      <w:color w:val="0000FF" w:themeColor="hyperlink"/>
      <w:u w:val="single"/>
    </w:rPr>
  </w:style>
  <w:style w:type="character" w:styleId="af3">
    <w:name w:val="FollowedHyperlink"/>
    <w:basedOn w:val="a2"/>
    <w:rsid w:val="007A0C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616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92.168.0.11:8081/svn/rdrelease/&#36719;&#20214;&#21457;&#24067;/NETCA_CRYPTO/current/winX64/&#35774;&#22791;&#39537;&#21160;/&#26126;&#21326;2&#29256;" TargetMode="External"/><Relationship Id="rId18" Type="http://schemas.openxmlformats.org/officeDocument/2006/relationships/hyperlink" Target="http://192.168.0.11:8081/svn/rdrelease/&#36719;&#20214;&#21457;&#24067;/NETCA_CRYPTO/current/winX64/&#35774;&#22791;&#39537;&#21160;/&#28023;&#27888;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0.11:8081/svn/rdrelease/&#36719;&#20214;&#21457;&#24067;/&#35777;&#20070;&#20171;&#36136;/&#39537;&#21160;&#21450;&#24320;&#21457;&#21253;/&#28023;&#27888;/NETCAKEY_HT&#23433;&#35013;&#21253;&#25991;&#20214;/NETCA_Win64/64system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0.123:8080/browse/KX-1202" TargetMode="External"/><Relationship Id="rId17" Type="http://schemas.openxmlformats.org/officeDocument/2006/relationships/hyperlink" Target="http://192.168.0.11:8081/svn/rdrelease/&#36719;&#20214;&#21457;&#24067;/NETCA_CRYPTO/current/winX64/&#35774;&#22791;&#39537;&#21160;/&#25991;&#40718;&#21019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0.11:8081/svn/rdrelease/&#36719;&#20214;&#21457;&#24067;/&#35777;&#20070;&#20171;&#36136;/&#39537;&#21160;&#21450;&#24320;&#21457;&#21253;/&#39134;&#22825;/&#39134;&#22825;3003&#26080;&#30028;&#38754;&#32479;&#19968;&#23433;&#35013;&#21253;&#25171;&#21253;&#35828;&#26126;20111101/&#39134;&#22825;3003_files_64&#20301;&#31995;&#32479;/system32" TargetMode="External"/><Relationship Id="rId20" Type="http://schemas.openxmlformats.org/officeDocument/2006/relationships/hyperlink" Target="http://192.168.0.11:8081/svn/rdrelease/&#36719;&#20214;&#21457;&#24067;/&#35777;&#20070;&#20171;&#36136;/&#39537;&#21160;&#21450;&#24320;&#21457;&#21253;/&#28023;&#27888;/NETCAKEY_HT&#23433;&#35013;&#21253;&#25991;&#20214;/NETCA_Win64/64system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123:8080/browse/KX-103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0.11:8081/svn/rdrelease/&#36719;&#20214;&#21457;&#24067;/NETCA_CRYPTO/current/winX64/&#35774;&#22791;&#39537;&#21160;/&#39134;&#22825;3003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192.168.0.11:8081/svn/rdrelease/&#36719;&#20214;&#21457;&#24067;/&#35777;&#20070;&#20171;&#36136;/&#39537;&#21160;&#21450;&#24320;&#21457;&#21253;/&#28023;&#27888;/NETCAKEY_HT&#23433;&#35013;&#21253;&#25991;&#20214;/NETCA_Win64/64system32/64-Win64.re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92.168.0.11:8081/svn/rdrelease/&#36719;&#20214;&#21457;&#24067;/&#35777;&#20070;&#20171;&#36136;/&#39537;&#21160;&#21450;&#24320;&#21457;&#21253;/&#39134;&#22825;/&#39134;&#22825;3003&#26080;&#30028;&#38754;&#32479;&#19968;&#23433;&#35013;&#21253;&#25171;&#21253;&#35828;&#26126;20111101/&#39134;&#22825;3003_files_64&#20301;&#31995;&#32479;/system32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320;&#21457;&#31649;&#29702;&#35268;&#33539;\3.&#25351;&#21335;\NETCA-T01-PR03-GUXX%20&#30740;&#21457;xxxx&#25351;&#21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8E713-391B-4FC2-BA90-431ABFC7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NETCA-T01-PR03-GUXX 研发xxxx指南模板.dot</Template>
  <TotalTime>902</TotalTime>
  <Pages>28</Pages>
  <Words>5019</Words>
  <Characters>28609</Characters>
  <Application>Microsoft Office Word</Application>
  <DocSecurity>0</DocSecurity>
  <Lines>238</Lines>
  <Paragraphs>67</Paragraphs>
  <ScaleCrop>false</ScaleCrop>
  <Company>cnca</Company>
  <LinksUpToDate>false</LinksUpToDate>
  <CharactersWithSpaces>33561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软件配置文件编写指南</dc:title>
  <dc:subject/>
  <dc:creator>linjiebin</dc:creator>
  <cp:keywords>软件配置文件编写指南</cp:keywords>
  <dc:description/>
  <cp:lastModifiedBy>dubingjian@cnca.net</cp:lastModifiedBy>
  <cp:revision>534</cp:revision>
  <cp:lastPrinted>1900-12-31T16:00:00Z</cp:lastPrinted>
  <dcterms:created xsi:type="dcterms:W3CDTF">2013-04-23T01:58:00Z</dcterms:created>
  <dcterms:modified xsi:type="dcterms:W3CDTF">2021-03-26T03:46:00Z</dcterms:modified>
</cp:coreProperties>
</file>