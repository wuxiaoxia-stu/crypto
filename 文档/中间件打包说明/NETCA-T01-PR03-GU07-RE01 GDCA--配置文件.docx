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08E54" w14:textId="77777777" w:rsidR="0073193F" w:rsidRPr="00A73624" w:rsidRDefault="0073193F" w:rsidP="00397056">
      <w:pPr>
        <w:pStyle w:val="a5"/>
        <w:spacing w:before="624"/>
      </w:pPr>
      <w:r w:rsidRPr="00A73624">
        <w:rPr>
          <w:rFonts w:hint="eastAsia"/>
        </w:rPr>
        <w:t>文件控制信息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3060"/>
        <w:gridCol w:w="1294"/>
        <w:gridCol w:w="1139"/>
        <w:gridCol w:w="1987"/>
      </w:tblGrid>
      <w:tr w:rsidR="0073193F" w:rsidRPr="00497489" w14:paraId="3E83E2C4" w14:textId="77777777">
        <w:trPr>
          <w:jc w:val="center"/>
        </w:trPr>
        <w:tc>
          <w:tcPr>
            <w:tcW w:w="1509" w:type="dxa"/>
            <w:vAlign w:val="center"/>
          </w:tcPr>
          <w:p w14:paraId="16F128C0" w14:textId="77777777" w:rsidR="0073193F" w:rsidRPr="00607BB2" w:rsidRDefault="0073193F" w:rsidP="008B58EE">
            <w:r w:rsidRPr="00607BB2"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 w:rsidRPr="00607BB2"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 w:rsidRPr="00607BB2">
              <w:t>名：</w:t>
            </w:r>
          </w:p>
        </w:tc>
        <w:tc>
          <w:tcPr>
            <w:tcW w:w="4354" w:type="dxa"/>
            <w:gridSpan w:val="2"/>
          </w:tcPr>
          <w:p w14:paraId="3CB50785" w14:textId="77777777" w:rsidR="0073193F" w:rsidRPr="00530A3A" w:rsidRDefault="00EF761E" w:rsidP="00924C7B">
            <w:r w:rsidRPr="00EF761E">
              <w:rPr>
                <w:rFonts w:hint="eastAsia"/>
              </w:rPr>
              <w:t>软件安装配置清单</w:t>
            </w:r>
          </w:p>
        </w:tc>
        <w:tc>
          <w:tcPr>
            <w:tcW w:w="1139" w:type="dxa"/>
          </w:tcPr>
          <w:p w14:paraId="07EE54E2" w14:textId="77777777" w:rsidR="0073193F" w:rsidRPr="00607BB2" w:rsidRDefault="0073193F" w:rsidP="008B58EE">
            <w:r w:rsidRPr="00607BB2">
              <w:rPr>
                <w:rFonts w:hint="eastAsia"/>
              </w:rPr>
              <w:t>受控状态</w:t>
            </w:r>
          </w:p>
        </w:tc>
        <w:tc>
          <w:tcPr>
            <w:tcW w:w="1987" w:type="dxa"/>
          </w:tcPr>
          <w:p w14:paraId="5D3B143A" w14:textId="77777777" w:rsidR="0073193F" w:rsidRPr="00497489" w:rsidRDefault="0073193F" w:rsidP="008B58E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√是       否</w:t>
            </w:r>
          </w:p>
        </w:tc>
      </w:tr>
      <w:tr w:rsidR="0073193F" w:rsidRPr="00497489" w14:paraId="468EE0EB" w14:textId="77777777">
        <w:trPr>
          <w:jc w:val="center"/>
        </w:trPr>
        <w:tc>
          <w:tcPr>
            <w:tcW w:w="1509" w:type="dxa"/>
            <w:vAlign w:val="center"/>
          </w:tcPr>
          <w:p w14:paraId="649F500B" w14:textId="77777777" w:rsidR="0073193F" w:rsidRPr="00497489" w:rsidRDefault="0073193F" w:rsidP="008B58EE">
            <w:pPr>
              <w:rPr>
                <w:kern w:val="0"/>
              </w:rPr>
            </w:pPr>
            <w:r w:rsidRPr="00607BB2">
              <w:rPr>
                <w:rFonts w:hint="eastAsia"/>
              </w:rPr>
              <w:t>编</w:t>
            </w:r>
            <w:r w:rsidRPr="00607BB2">
              <w:t xml:space="preserve">    号：</w:t>
            </w:r>
          </w:p>
        </w:tc>
        <w:tc>
          <w:tcPr>
            <w:tcW w:w="4354" w:type="dxa"/>
            <w:gridSpan w:val="2"/>
          </w:tcPr>
          <w:p w14:paraId="4ECEA3D7" w14:textId="77777777" w:rsidR="0073193F" w:rsidRPr="00607BB2" w:rsidRDefault="0073193F" w:rsidP="008B58EE">
            <w:r w:rsidRPr="0090290B">
              <w:t>NETCA-</w:t>
            </w:r>
            <w:r w:rsidR="00CD6C56">
              <w:rPr>
                <w:rFonts w:hint="eastAsia"/>
              </w:rPr>
              <w:t>T</w:t>
            </w:r>
            <w:r w:rsidRPr="0090290B">
              <w:t>01-PR0</w:t>
            </w:r>
            <w:r w:rsidR="007A4B5B">
              <w:rPr>
                <w:rFonts w:hint="eastAsia"/>
              </w:rPr>
              <w:t>3</w:t>
            </w:r>
            <w:r w:rsidR="00EB1892">
              <w:rPr>
                <w:rFonts w:hint="eastAsia"/>
              </w:rPr>
              <w:t>-GU07-RE01</w:t>
            </w:r>
          </w:p>
        </w:tc>
        <w:tc>
          <w:tcPr>
            <w:tcW w:w="1139" w:type="dxa"/>
          </w:tcPr>
          <w:p w14:paraId="687053E2" w14:textId="77777777" w:rsidR="0073193F" w:rsidRPr="00607BB2" w:rsidRDefault="0073193F" w:rsidP="008B58EE">
            <w:r w:rsidRPr="00607BB2">
              <w:rPr>
                <w:rFonts w:hint="eastAsia"/>
              </w:rPr>
              <w:t>版本号</w:t>
            </w:r>
          </w:p>
        </w:tc>
        <w:tc>
          <w:tcPr>
            <w:tcW w:w="1987" w:type="dxa"/>
          </w:tcPr>
          <w:p w14:paraId="384EEAB5" w14:textId="77777777" w:rsidR="0073193F" w:rsidRPr="00607BB2" w:rsidRDefault="0073193F" w:rsidP="00F4612C">
            <w:pPr>
              <w:jc w:val="center"/>
            </w:pPr>
            <w:r w:rsidRPr="00607BB2">
              <w:rPr>
                <w:rFonts w:hint="eastAsia"/>
              </w:rPr>
              <w:t>V</w:t>
            </w:r>
            <w:r>
              <w:rPr>
                <w:rFonts w:hint="eastAsia"/>
              </w:rPr>
              <w:t>1</w:t>
            </w:r>
            <w:r w:rsidRPr="00607BB2">
              <w:rPr>
                <w:rFonts w:hint="eastAsia"/>
              </w:rPr>
              <w:t>.0</w:t>
            </w:r>
          </w:p>
        </w:tc>
      </w:tr>
      <w:tr w:rsidR="0073193F" w:rsidRPr="00497489" w14:paraId="09DFDFED" w14:textId="77777777">
        <w:trPr>
          <w:jc w:val="center"/>
        </w:trPr>
        <w:tc>
          <w:tcPr>
            <w:tcW w:w="1509" w:type="dxa"/>
            <w:vAlign w:val="center"/>
          </w:tcPr>
          <w:p w14:paraId="725775EE" w14:textId="77777777" w:rsidR="0073193F" w:rsidRPr="00607BB2" w:rsidRDefault="0073193F" w:rsidP="008B58EE">
            <w:r w:rsidRPr="00607BB2">
              <w:rPr>
                <w:rFonts w:hint="eastAsia"/>
              </w:rPr>
              <w:t>适用范围：</w:t>
            </w:r>
          </w:p>
        </w:tc>
        <w:tc>
          <w:tcPr>
            <w:tcW w:w="7480" w:type="dxa"/>
            <w:gridSpan w:val="4"/>
          </w:tcPr>
          <w:p w14:paraId="20540E25" w14:textId="77777777" w:rsidR="0073193F" w:rsidRDefault="0073193F" w:rsidP="008B58EE"/>
          <w:p w14:paraId="53AF5D75" w14:textId="77777777" w:rsidR="0073193F" w:rsidRPr="00261944" w:rsidRDefault="00261944" w:rsidP="008B58EE">
            <w:r w:rsidRPr="00A441B6">
              <w:rPr>
                <w:rFonts w:hint="eastAsia"/>
              </w:rPr>
              <w:t>本文件是《</w:t>
            </w:r>
            <w:r>
              <w:rPr>
                <w:rFonts w:hint="eastAsia"/>
              </w:rPr>
              <w:t>技术</w:t>
            </w:r>
            <w:r w:rsidRPr="00A441B6">
              <w:rPr>
                <w:rFonts w:hint="eastAsia"/>
              </w:rPr>
              <w:t>管理策略》的支持文件，为公司</w:t>
            </w:r>
            <w:r>
              <w:rPr>
                <w:rFonts w:hint="eastAsia"/>
              </w:rPr>
              <w:t>技术研发</w:t>
            </w:r>
            <w:r w:rsidRPr="00A441B6">
              <w:rPr>
                <w:rFonts w:hint="eastAsia"/>
              </w:rPr>
              <w:t>管理提供指引，适用于本公司。</w:t>
            </w:r>
          </w:p>
          <w:p w14:paraId="09A13E4E" w14:textId="77777777" w:rsidR="0073193F" w:rsidRPr="00261944" w:rsidRDefault="0073193F" w:rsidP="008B58EE"/>
        </w:tc>
      </w:tr>
      <w:tr w:rsidR="0073193F" w:rsidRPr="00497489" w14:paraId="464814CF" w14:textId="77777777">
        <w:trPr>
          <w:trHeight w:val="808"/>
          <w:jc w:val="center"/>
        </w:trPr>
        <w:tc>
          <w:tcPr>
            <w:tcW w:w="1509" w:type="dxa"/>
            <w:vAlign w:val="center"/>
          </w:tcPr>
          <w:p w14:paraId="6C9E334E" w14:textId="77777777" w:rsidR="0073193F" w:rsidRPr="00497489" w:rsidRDefault="0073193F" w:rsidP="008B58EE">
            <w:pPr>
              <w:rPr>
                <w:kern w:val="0"/>
              </w:rPr>
            </w:pPr>
            <w:r w:rsidRPr="00607BB2">
              <w:rPr>
                <w:rFonts w:hint="eastAsia"/>
              </w:rPr>
              <w:t>起</w:t>
            </w:r>
            <w:r w:rsidRPr="00607BB2">
              <w:t xml:space="preserve"> 草 人：</w:t>
            </w:r>
          </w:p>
        </w:tc>
        <w:tc>
          <w:tcPr>
            <w:tcW w:w="3060" w:type="dxa"/>
            <w:vAlign w:val="center"/>
          </w:tcPr>
          <w:p w14:paraId="0C23179F" w14:textId="77777777" w:rsidR="0073193F" w:rsidRPr="00F443E7" w:rsidRDefault="0073193F" w:rsidP="008B58EE"/>
        </w:tc>
        <w:tc>
          <w:tcPr>
            <w:tcW w:w="1294" w:type="dxa"/>
            <w:vAlign w:val="center"/>
          </w:tcPr>
          <w:p w14:paraId="394DF1F9" w14:textId="77777777" w:rsidR="0073193F" w:rsidRPr="00F443E7" w:rsidRDefault="0073193F" w:rsidP="008B58EE">
            <w:r w:rsidRPr="00607BB2">
              <w:rPr>
                <w:rFonts w:hint="eastAsia"/>
              </w:rPr>
              <w:t>批</w:t>
            </w:r>
            <w:r w:rsidRPr="00607BB2">
              <w:t xml:space="preserve"> 准 人：</w:t>
            </w:r>
          </w:p>
        </w:tc>
        <w:tc>
          <w:tcPr>
            <w:tcW w:w="3126" w:type="dxa"/>
            <w:gridSpan w:val="2"/>
            <w:vAlign w:val="center"/>
          </w:tcPr>
          <w:p w14:paraId="7E48B4AC" w14:textId="77777777" w:rsidR="0073193F" w:rsidRPr="00F443E7" w:rsidRDefault="0073193F" w:rsidP="008B58EE"/>
        </w:tc>
      </w:tr>
      <w:tr w:rsidR="0073193F" w:rsidRPr="00497489" w14:paraId="313A7FB9" w14:textId="77777777">
        <w:trPr>
          <w:jc w:val="center"/>
        </w:trPr>
        <w:tc>
          <w:tcPr>
            <w:tcW w:w="1509" w:type="dxa"/>
            <w:vAlign w:val="center"/>
          </w:tcPr>
          <w:p w14:paraId="56531972" w14:textId="77777777" w:rsidR="0073193F" w:rsidRPr="00607BB2" w:rsidRDefault="0073193F" w:rsidP="008B58EE">
            <w:r w:rsidRPr="00607BB2">
              <w:rPr>
                <w:rFonts w:hint="eastAsia"/>
              </w:rPr>
              <w:t>批准日期：</w:t>
            </w:r>
          </w:p>
        </w:tc>
        <w:tc>
          <w:tcPr>
            <w:tcW w:w="7480" w:type="dxa"/>
            <w:gridSpan w:val="4"/>
            <w:vAlign w:val="center"/>
          </w:tcPr>
          <w:p w14:paraId="4D0418DC" w14:textId="77777777" w:rsidR="0073193F" w:rsidRPr="00607BB2" w:rsidRDefault="0073193F" w:rsidP="008B58EE">
            <w:r>
              <w:rPr>
                <w:rFonts w:hint="eastAsia"/>
              </w:rPr>
              <w:t>20</w:t>
            </w:r>
            <w:r w:rsidR="00261944">
              <w:rPr>
                <w:rFonts w:hint="eastAsia"/>
              </w:rPr>
              <w:t>11</w:t>
            </w:r>
            <w:r w:rsidRPr="00607BB2">
              <w:t>年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月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日</w:t>
            </w:r>
          </w:p>
        </w:tc>
      </w:tr>
      <w:tr w:rsidR="0073193F" w:rsidRPr="00497489" w14:paraId="7DB9493C" w14:textId="77777777">
        <w:trPr>
          <w:jc w:val="center"/>
        </w:trPr>
        <w:tc>
          <w:tcPr>
            <w:tcW w:w="1509" w:type="dxa"/>
            <w:vAlign w:val="center"/>
          </w:tcPr>
          <w:p w14:paraId="2C42A0D8" w14:textId="77777777" w:rsidR="0073193F" w:rsidRPr="00607BB2" w:rsidRDefault="0073193F" w:rsidP="008B58EE">
            <w:r w:rsidRPr="00607BB2">
              <w:rPr>
                <w:rFonts w:hint="eastAsia"/>
              </w:rPr>
              <w:t>生效日期：</w:t>
            </w:r>
          </w:p>
        </w:tc>
        <w:tc>
          <w:tcPr>
            <w:tcW w:w="7480" w:type="dxa"/>
            <w:gridSpan w:val="4"/>
          </w:tcPr>
          <w:p w14:paraId="132140A2" w14:textId="77777777" w:rsidR="0073193F" w:rsidRDefault="0073193F" w:rsidP="008B58EE">
            <w:r>
              <w:rPr>
                <w:rFonts w:hint="eastAsia"/>
              </w:rPr>
              <w:t>20</w:t>
            </w:r>
            <w:r w:rsidR="00261944">
              <w:rPr>
                <w:rFonts w:hint="eastAsia"/>
              </w:rPr>
              <w:t>11</w:t>
            </w:r>
            <w:r w:rsidRPr="00607BB2">
              <w:t>年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月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日</w:t>
            </w:r>
          </w:p>
        </w:tc>
      </w:tr>
    </w:tbl>
    <w:p w14:paraId="483B8074" w14:textId="77777777" w:rsidR="0073193F" w:rsidRPr="00C00147" w:rsidRDefault="0073193F" w:rsidP="00397056">
      <w:pPr>
        <w:pStyle w:val="a5"/>
        <w:spacing w:before="624"/>
      </w:pPr>
      <w:r w:rsidRPr="00C00147">
        <w:rPr>
          <w:rFonts w:hint="eastAsia"/>
        </w:rPr>
        <w:t>文件版权说明</w:t>
      </w:r>
    </w:p>
    <w:p w14:paraId="2DBBAD25" w14:textId="77777777" w:rsidR="00DC40FA" w:rsidRPr="00607BB2" w:rsidRDefault="00DC40FA" w:rsidP="004A2778">
      <w:r w:rsidRPr="00607BB2">
        <w:rPr>
          <w:rFonts w:hint="eastAsia"/>
        </w:rPr>
        <w:t>1）本文件是广东省电子商务认证有限公司的内部管理文件，其版权归广东省电子商务认证有限公司所有，版权内容包括文件格式及内容。</w:t>
      </w:r>
    </w:p>
    <w:p w14:paraId="13EE3777" w14:textId="77777777" w:rsidR="00DC40FA" w:rsidRPr="00607BB2" w:rsidRDefault="00DC40FA" w:rsidP="004A2778">
      <w:r w:rsidRPr="00607BB2">
        <w:rPr>
          <w:rFonts w:hint="eastAsia"/>
        </w:rPr>
        <w:t>2）任何人或组织未经广东省电子商务认证有限公司授权，不得对本文件进行复制、传播，更不得用于商业用途。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2"/>
        <w:gridCol w:w="7574"/>
      </w:tblGrid>
      <w:tr w:rsidR="00DC40FA" w:rsidRPr="00497489" w14:paraId="63B4308E" w14:textId="77777777">
        <w:trPr>
          <w:trHeight w:val="470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8D99" w14:textId="77777777" w:rsidR="00DC40FA" w:rsidRPr="00607BB2" w:rsidRDefault="00DC40FA" w:rsidP="004A2778">
            <w:r w:rsidRPr="00607BB2">
              <w:rPr>
                <w:rFonts w:hint="eastAsia"/>
              </w:rPr>
              <w:t>版</w:t>
            </w:r>
            <w:r w:rsidR="003D7C77">
              <w:rPr>
                <w:rFonts w:hint="eastAsia"/>
              </w:rPr>
              <w:t xml:space="preserve">  </w:t>
            </w:r>
            <w:r w:rsidRPr="00607BB2">
              <w:rPr>
                <w:rFonts w:hint="eastAsia"/>
              </w:rPr>
              <w:t>本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EF75C" w14:textId="77777777" w:rsidR="00DC40FA" w:rsidRPr="00607BB2" w:rsidRDefault="00DC40FA" w:rsidP="004A2778">
            <w:r w:rsidRPr="00607BB2">
              <w:rPr>
                <w:rFonts w:hint="eastAsia"/>
              </w:rPr>
              <w:t>说</w:t>
            </w:r>
            <w:r w:rsidR="003D7C77">
              <w:rPr>
                <w:rFonts w:hint="eastAsia"/>
              </w:rPr>
              <w:t xml:space="preserve">  </w:t>
            </w:r>
            <w:r w:rsidRPr="00607BB2">
              <w:rPr>
                <w:rFonts w:hint="eastAsia"/>
              </w:rPr>
              <w:t>明</w:t>
            </w:r>
          </w:p>
        </w:tc>
      </w:tr>
      <w:tr w:rsidR="004A2778" w:rsidRPr="00497489" w14:paraId="2BB94F39" w14:textId="77777777">
        <w:trPr>
          <w:trHeight w:val="461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790E7" w14:textId="77777777" w:rsidR="004A2778" w:rsidRPr="00607BB2" w:rsidRDefault="004A2778" w:rsidP="004A2778">
            <w:r w:rsidRPr="00607BB2">
              <w:rPr>
                <w:rFonts w:hint="eastAsia"/>
              </w:rPr>
              <w:t>V1.0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EB52D" w14:textId="77777777" w:rsidR="004A2778" w:rsidRPr="00F13F6B" w:rsidRDefault="004A2778" w:rsidP="004A2778">
            <w:r w:rsidRPr="00F13F6B">
              <w:rPr>
                <w:rFonts w:hint="eastAsia"/>
              </w:rPr>
              <w:t>为</w:t>
            </w:r>
            <w:r w:rsidR="00A73624">
              <w:rPr>
                <w:rFonts w:hint="eastAsia"/>
              </w:rPr>
              <w:t>规范公司技术</w:t>
            </w:r>
            <w:r w:rsidR="00261944">
              <w:rPr>
                <w:rFonts w:hint="eastAsia"/>
              </w:rPr>
              <w:t>研发</w:t>
            </w:r>
            <w:r w:rsidR="00A73624">
              <w:rPr>
                <w:rFonts w:hint="eastAsia"/>
              </w:rPr>
              <w:t>的</w:t>
            </w:r>
            <w:r w:rsidR="001D1AA9">
              <w:rPr>
                <w:rFonts w:hint="eastAsia"/>
              </w:rPr>
              <w:t>管理</w:t>
            </w:r>
            <w:r w:rsidRPr="00F13F6B">
              <w:rPr>
                <w:rFonts w:hint="eastAsia"/>
              </w:rPr>
              <w:t>而制定。</w:t>
            </w:r>
          </w:p>
        </w:tc>
      </w:tr>
      <w:tr w:rsidR="004A2778" w:rsidRPr="00497489" w14:paraId="0A63CE93" w14:textId="77777777">
        <w:trPr>
          <w:trHeight w:val="45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1094E" w14:textId="77777777" w:rsidR="004A2778" w:rsidRPr="00607BB2" w:rsidRDefault="004A2778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F001B" w14:textId="77777777" w:rsidR="004A2778" w:rsidRPr="001D1AA9" w:rsidRDefault="004A2778" w:rsidP="004A2778"/>
        </w:tc>
      </w:tr>
      <w:tr w:rsidR="004A2778" w:rsidRPr="00497489" w14:paraId="2D8BE964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88ACF" w14:textId="77777777" w:rsidR="004A2778" w:rsidRPr="00607BB2" w:rsidRDefault="004A2778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203E3" w14:textId="77777777" w:rsidR="004A2778" w:rsidRDefault="004A2778" w:rsidP="004A2778"/>
        </w:tc>
      </w:tr>
      <w:tr w:rsidR="003D7C77" w:rsidRPr="00497489" w14:paraId="5C722608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7791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8F87F" w14:textId="77777777" w:rsidR="003D7C77" w:rsidRPr="00607BB2" w:rsidRDefault="003D7C77" w:rsidP="004A2778"/>
        </w:tc>
      </w:tr>
      <w:tr w:rsidR="003D7C77" w:rsidRPr="00497489" w14:paraId="724F0E99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9F187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37BBE" w14:textId="77777777" w:rsidR="003D7C77" w:rsidRPr="00607BB2" w:rsidRDefault="003D7C77" w:rsidP="004A2778"/>
        </w:tc>
      </w:tr>
      <w:tr w:rsidR="003D7C77" w:rsidRPr="00497489" w14:paraId="61012F63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FF6F8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27DCE" w14:textId="77777777" w:rsidR="003D7C77" w:rsidRPr="00607BB2" w:rsidRDefault="003D7C77" w:rsidP="004A2778"/>
        </w:tc>
      </w:tr>
      <w:tr w:rsidR="003D7C77" w:rsidRPr="00497489" w14:paraId="56A66116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3C3DB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D68B3" w14:textId="77777777" w:rsidR="003D7C77" w:rsidRPr="00607BB2" w:rsidRDefault="003D7C77" w:rsidP="004A2778"/>
        </w:tc>
      </w:tr>
      <w:tr w:rsidR="003D7C77" w:rsidRPr="00497489" w14:paraId="67023E67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75C76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3020C" w14:textId="77777777" w:rsidR="003D7C77" w:rsidRPr="00607BB2" w:rsidRDefault="003D7C77" w:rsidP="004A2778"/>
        </w:tc>
      </w:tr>
      <w:tr w:rsidR="003D7C77" w:rsidRPr="00497489" w14:paraId="12F8A927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0F086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82F3A" w14:textId="77777777" w:rsidR="003D7C77" w:rsidRPr="00675DFD" w:rsidRDefault="003D7C77" w:rsidP="004A2778"/>
        </w:tc>
      </w:tr>
    </w:tbl>
    <w:p w14:paraId="687DF1FE" w14:textId="77777777" w:rsidR="0073193F" w:rsidRDefault="0073193F" w:rsidP="00397056">
      <w:pPr>
        <w:pStyle w:val="a5"/>
        <w:spacing w:before="624"/>
        <w:sectPr w:rsidR="0073193F" w:rsidSect="00DC40FA">
          <w:head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851" w:footer="851" w:gutter="0"/>
          <w:pgNumType w:start="1"/>
          <w:cols w:space="425"/>
          <w:titlePg/>
          <w:docGrid w:type="lines" w:linePitch="312"/>
        </w:sectPr>
      </w:pPr>
    </w:p>
    <w:p w14:paraId="42B97949" w14:textId="77777777" w:rsidR="00261944" w:rsidRPr="00675DFD" w:rsidRDefault="007150DC" w:rsidP="00675DFD">
      <w:pPr>
        <w:pStyle w:val="a5"/>
        <w:spacing w:beforeLines="100" w:before="312"/>
        <w:rPr>
          <w:sz w:val="32"/>
          <w:szCs w:val="32"/>
        </w:rPr>
      </w:pPr>
      <w:r w:rsidRPr="007150DC">
        <w:rPr>
          <w:rFonts w:hint="eastAsia"/>
          <w:sz w:val="32"/>
          <w:szCs w:val="32"/>
        </w:rPr>
        <w:lastRenderedPageBreak/>
        <w:t>软件配置文件</w:t>
      </w:r>
    </w:p>
    <w:p w14:paraId="606EC174" w14:textId="77777777" w:rsidR="00261944" w:rsidRDefault="00261944" w:rsidP="00955B9E">
      <w:pPr>
        <w:pStyle w:val="1"/>
      </w:pPr>
      <w:r>
        <w:rPr>
          <w:rFonts w:hint="eastAsia"/>
        </w:rPr>
        <w:t>概述</w:t>
      </w:r>
    </w:p>
    <w:p w14:paraId="6AA85084" w14:textId="598E985E" w:rsidR="00E50FD6" w:rsidRDefault="0089593D" w:rsidP="00E50FD6">
      <w:r w:rsidRPr="005434F6">
        <w:rPr>
          <w:rFonts w:hint="eastAsia"/>
        </w:rPr>
        <w:t>软件配置文件</w:t>
      </w:r>
      <w:r w:rsidR="00520ECB" w:rsidRPr="005434F6">
        <w:rPr>
          <w:rFonts w:hint="eastAsia"/>
        </w:rPr>
        <w:t>包含软件的各项详细配置信息。</w:t>
      </w:r>
    </w:p>
    <w:p w14:paraId="5D968B83" w14:textId="683BD137" w:rsidR="00E50FD6" w:rsidRPr="008E3FD2" w:rsidRDefault="00E50FD6" w:rsidP="00955B9E">
      <w:pPr>
        <w:pStyle w:val="2"/>
        <w:numPr>
          <w:ilvl w:val="0"/>
          <w:numId w:val="0"/>
        </w:numPr>
      </w:pPr>
      <w:r w:rsidRPr="008E3FD2">
        <w:rPr>
          <w:rFonts w:hint="eastAsia"/>
        </w:rPr>
        <w:t>1.1 说明</w:t>
      </w:r>
    </w:p>
    <w:p w14:paraId="78035AEC" w14:textId="3411055B" w:rsidR="00E50FD6" w:rsidRPr="008E3FD2" w:rsidRDefault="008E3FD2" w:rsidP="00880F45">
      <w:pPr>
        <w:spacing w:line="360" w:lineRule="auto"/>
        <w:rPr>
          <w:b/>
        </w:rPr>
      </w:pPr>
      <w:r>
        <w:rPr>
          <w:rFonts w:hint="eastAsia"/>
        </w:rPr>
        <w:t>本清单分为概述，配置信息和配置变更三大部分，其中概述部分描述了本清单的结构和一些基本的定义；第二部分配置信息主要描述了软件安装包的基本信息和构成；第三部分是软件的配置的变更记录信息，主要记录的是历次版本变更时，主要修改了哪些配置，修改的时间，原因或增加或修复了软件的哪些功能等，</w:t>
      </w:r>
      <w:r w:rsidRPr="008E3FD2">
        <w:rPr>
          <w:rFonts w:hint="eastAsia"/>
          <w:b/>
        </w:rPr>
        <w:t>要求配置变更从最近一次变更到最初的变更为顺序进行排序。</w:t>
      </w:r>
    </w:p>
    <w:p w14:paraId="01B2F263" w14:textId="047227B9" w:rsidR="00E50FD6" w:rsidRPr="00E50FD6" w:rsidRDefault="00E50FD6" w:rsidP="00955B9E">
      <w:pPr>
        <w:pStyle w:val="2"/>
        <w:numPr>
          <w:ilvl w:val="0"/>
          <w:numId w:val="0"/>
        </w:numPr>
      </w:pPr>
      <w:r w:rsidRPr="00E50FD6">
        <w:rPr>
          <w:rFonts w:hint="eastAsia"/>
        </w:rPr>
        <w:t>1.2</w:t>
      </w:r>
      <w:r>
        <w:rPr>
          <w:rFonts w:hint="eastAsia"/>
        </w:rPr>
        <w:t xml:space="preserve"> </w:t>
      </w:r>
      <w:r w:rsidRPr="008E3FD2">
        <w:rPr>
          <w:rFonts w:hint="eastAsia"/>
        </w:rPr>
        <w:t>定义</w:t>
      </w:r>
    </w:p>
    <w:p w14:paraId="79C8CE77" w14:textId="77777777" w:rsidR="008E3FD2" w:rsidRPr="00D14274" w:rsidRDefault="008E3FD2" w:rsidP="008E3FD2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  <w:b/>
        </w:rPr>
        <w:t>{</w:t>
      </w:r>
      <w:proofErr w:type="spellStart"/>
      <w:r w:rsidRPr="00D14274">
        <w:rPr>
          <w:rFonts w:ascii="Times New Roman" w:hAnsi="Times New Roman"/>
          <w:b/>
        </w:rPr>
        <w:t>netcaSys</w:t>
      </w:r>
      <w:proofErr w:type="spellEnd"/>
      <w:r w:rsidRPr="00D14274">
        <w:rPr>
          <w:rFonts w:ascii="Times New Roman" w:hAnsi="Times New Roman"/>
          <w:b/>
        </w:rPr>
        <w:t>}</w:t>
      </w:r>
      <w:r w:rsidRPr="00D14274">
        <w:rPr>
          <w:rFonts w:ascii="Times New Roman" w:hAnsi="Times New Roman"/>
        </w:rPr>
        <w:t xml:space="preserve">: </w:t>
      </w:r>
      <w:r w:rsidRPr="00D14274">
        <w:rPr>
          <w:rFonts w:ascii="Times New Roman" w:hAnsi="Times New Roman"/>
        </w:rPr>
        <w:t>在</w:t>
      </w: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位系统上是指</w:t>
      </w:r>
      <w:r w:rsidRPr="00D14274">
        <w:rPr>
          <w:rFonts w:ascii="Times New Roman" w:hAnsi="Times New Roman"/>
        </w:rPr>
        <w:t xml:space="preserve">{sys}, </w:t>
      </w:r>
      <w:r w:rsidRPr="00D14274">
        <w:rPr>
          <w:rFonts w:ascii="Times New Roman" w:hAnsi="Times New Roman"/>
        </w:rPr>
        <w:t>在</w:t>
      </w:r>
      <w:r w:rsidRPr="00D14274">
        <w:rPr>
          <w:rFonts w:ascii="Times New Roman" w:hAnsi="Times New Roman"/>
        </w:rPr>
        <w:t>64</w:t>
      </w:r>
      <w:r w:rsidRPr="00D14274">
        <w:rPr>
          <w:rFonts w:ascii="Times New Roman" w:hAnsi="Times New Roman"/>
        </w:rPr>
        <w:t>位系统上是指</w:t>
      </w:r>
      <w:r w:rsidRPr="00D14274">
        <w:rPr>
          <w:rFonts w:ascii="Times New Roman" w:hAnsi="Times New Roman"/>
        </w:rPr>
        <w:t>{syswow64}.</w:t>
      </w:r>
    </w:p>
    <w:p w14:paraId="27A5A690" w14:textId="77777777" w:rsidR="008E3FD2" w:rsidRDefault="008E3FD2" w:rsidP="008E3FD2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  <w:b/>
        </w:rPr>
        <w:t>{</w:t>
      </w:r>
      <w:proofErr w:type="spellStart"/>
      <w:r w:rsidRPr="00D14274">
        <w:rPr>
          <w:rFonts w:ascii="Times New Roman" w:hAnsi="Times New Roman"/>
          <w:b/>
        </w:rPr>
        <w:t>netcaPf</w:t>
      </w:r>
      <w:proofErr w:type="spellEnd"/>
      <w:r w:rsidRPr="00D14274">
        <w:rPr>
          <w:rFonts w:ascii="Times New Roman" w:hAnsi="Times New Roman"/>
          <w:b/>
        </w:rPr>
        <w:t>}</w:t>
      </w:r>
      <w:r w:rsidRPr="00D14274">
        <w:rPr>
          <w:rFonts w:ascii="Times New Roman" w:hAnsi="Times New Roman"/>
        </w:rPr>
        <w:t>：在</w:t>
      </w: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位系统上是指系统盘目录下的</w:t>
      </w:r>
      <w:r w:rsidRPr="00D14274">
        <w:rPr>
          <w:rFonts w:ascii="Times New Roman" w:hAnsi="Times New Roman"/>
        </w:rPr>
        <w:t>Program Files</w:t>
      </w:r>
      <w:r w:rsidRPr="00D14274">
        <w:rPr>
          <w:rFonts w:ascii="Times New Roman" w:hAnsi="Times New Roman"/>
        </w:rPr>
        <w:t>目录，在</w:t>
      </w:r>
      <w:r w:rsidRPr="00D14274">
        <w:rPr>
          <w:rFonts w:ascii="Times New Roman" w:hAnsi="Times New Roman"/>
        </w:rPr>
        <w:t>64</w:t>
      </w:r>
      <w:r w:rsidRPr="00D14274">
        <w:rPr>
          <w:rFonts w:ascii="Times New Roman" w:hAnsi="Times New Roman"/>
        </w:rPr>
        <w:t>位系统上是指系统盘目录下的</w:t>
      </w:r>
      <w:r w:rsidRPr="00D14274">
        <w:rPr>
          <w:rFonts w:ascii="Times New Roman" w:hAnsi="Times New Roman"/>
        </w:rPr>
        <w:t>Program Files (x86)</w:t>
      </w:r>
      <w:r w:rsidRPr="00D14274">
        <w:rPr>
          <w:rFonts w:ascii="Times New Roman" w:hAnsi="Times New Roman"/>
        </w:rPr>
        <w:t>目录。</w:t>
      </w:r>
    </w:p>
    <w:p w14:paraId="1421258E" w14:textId="202A0F84" w:rsidR="00137573" w:rsidRDefault="00137573" w:rsidP="008E3FD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{</w:t>
      </w:r>
      <w:proofErr w:type="spellStart"/>
      <w:r>
        <w:rPr>
          <w:rFonts w:ascii="Times New Roman" w:hAnsi="Times New Roman" w:hint="eastAsia"/>
        </w:rPr>
        <w:t>commonuserPath</w:t>
      </w:r>
      <w:proofErr w:type="spellEnd"/>
      <w:r>
        <w:rPr>
          <w:rFonts w:ascii="Times New Roman" w:hAnsi="Times New Roman" w:hint="eastAsia"/>
        </w:rPr>
        <w:t>}:</w:t>
      </w:r>
      <w:r>
        <w:rPr>
          <w:rFonts w:ascii="Times New Roman" w:hAnsi="Times New Roman" w:hint="eastAsia"/>
        </w:rPr>
        <w:t>指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</w:rPr>
        <w:t>系统盘下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in7</w:t>
      </w:r>
      <w:r>
        <w:rPr>
          <w:rFonts w:ascii="Times New Roman" w:hAnsi="Times New Roman" w:hint="eastAsia"/>
        </w:rPr>
        <w:t>及</w:t>
      </w:r>
      <w:r>
        <w:rPr>
          <w:rFonts w:ascii="Times New Roman" w:hAnsi="Times New Roman"/>
        </w:rPr>
        <w:t>以上系统为：</w:t>
      </w:r>
      <w:r w:rsidRPr="00137573">
        <w:rPr>
          <w:rFonts w:ascii="Times New Roman" w:hAnsi="Times New Roman"/>
        </w:rPr>
        <w:t>C:\Users\All Users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/>
        </w:rPr>
        <w:t>xp</w:t>
      </w:r>
      <w:proofErr w:type="spellEnd"/>
      <w:r>
        <w:rPr>
          <w:rFonts w:ascii="Times New Roman" w:hAnsi="Times New Roman"/>
        </w:rPr>
        <w:t>系统为：</w:t>
      </w:r>
      <w:r w:rsidRPr="00137573">
        <w:rPr>
          <w:rFonts w:ascii="Times New Roman" w:hAnsi="Times New Roman"/>
        </w:rPr>
        <w:t>C:\Documents and Settings\All Users\Application Data</w:t>
      </w:r>
      <w:r>
        <w:rPr>
          <w:rFonts w:ascii="Times New Roman" w:hAnsi="Times New Roman" w:hint="eastAsia"/>
        </w:rPr>
        <w:t>。</w:t>
      </w:r>
    </w:p>
    <w:p w14:paraId="754723C0" w14:textId="0294C48A" w:rsidR="00F43F9D" w:rsidRDefault="00F43F9D" w:rsidP="008E3FD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{app}:</w:t>
      </w:r>
      <w:proofErr w:type="gramStart"/>
      <w:r>
        <w:rPr>
          <w:rFonts w:ascii="Times New Roman" w:hAnsi="Times New Roman" w:hint="eastAsia"/>
        </w:rPr>
        <w:t>指程序</w:t>
      </w:r>
      <w:proofErr w:type="gramEnd"/>
      <w:r>
        <w:rPr>
          <w:rFonts w:ascii="Times New Roman" w:hAnsi="Times New Roman" w:hint="eastAsia"/>
        </w:rPr>
        <w:t>的安装目录。</w:t>
      </w:r>
    </w:p>
    <w:p w14:paraId="752EF057" w14:textId="3B7B20D8" w:rsidR="00297064" w:rsidRDefault="00297064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：是否需要签名表格下的内容，表示使用</w:t>
      </w:r>
      <w:proofErr w:type="spellStart"/>
      <w:r>
        <w:rPr>
          <w:rFonts w:ascii="Times New Roman" w:hAnsi="Times New Roman" w:hint="eastAsia"/>
        </w:rPr>
        <w:t>globalsign</w:t>
      </w:r>
      <w:proofErr w:type="spellEnd"/>
      <w:r>
        <w:rPr>
          <w:rFonts w:ascii="Times New Roman" w:hAnsi="Times New Roman" w:hint="eastAsia"/>
        </w:rPr>
        <w:t>进行签名。</w:t>
      </w:r>
    </w:p>
    <w:p w14:paraId="7770BFCD" w14:textId="5DD71D77" w:rsidR="00297064" w:rsidRDefault="00297064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：是否需要签名表格下的内容，表示使用</w:t>
      </w:r>
      <w:r>
        <w:rPr>
          <w:rFonts w:ascii="Times New Roman" w:hAnsi="Times New Roman" w:hint="eastAsia"/>
        </w:rPr>
        <w:t xml:space="preserve">NETCA </w:t>
      </w:r>
      <w:r>
        <w:rPr>
          <w:rFonts w:ascii="Times New Roman" w:hAnsi="Times New Roman" w:hint="eastAsia"/>
        </w:rPr>
        <w:t>代码签名证书进行签名。</w:t>
      </w:r>
    </w:p>
    <w:p w14:paraId="5A6B5BA0" w14:textId="00418A8C" w:rsidR="009E4300" w:rsidRDefault="009E4300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：表示否定不需要的意思。</w:t>
      </w:r>
    </w:p>
    <w:p w14:paraId="1D908582" w14:textId="6D6CC398" w:rsidR="009E4300" w:rsidRPr="00D14274" w:rsidRDefault="009E4300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：表示肯定需要的意思。</w:t>
      </w:r>
    </w:p>
    <w:p w14:paraId="05CC4D3C" w14:textId="7E066D22" w:rsidR="009E4300" w:rsidRPr="009E4300" w:rsidRDefault="008E3FD2" w:rsidP="002B4BC3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</w:rPr>
        <w:t>注：以上定义只适用于本文档，如果其它文档中出现同样的定义，以其它文档为准。</w:t>
      </w:r>
    </w:p>
    <w:p w14:paraId="71674D0B" w14:textId="786545F6" w:rsidR="00520ECB" w:rsidRDefault="00520ECB" w:rsidP="00955B9E">
      <w:pPr>
        <w:pStyle w:val="1"/>
      </w:pPr>
      <w:r>
        <w:rPr>
          <w:rFonts w:hint="eastAsia"/>
        </w:rPr>
        <w:t>配置信息</w:t>
      </w:r>
    </w:p>
    <w:p w14:paraId="23039E14" w14:textId="77777777" w:rsidR="00520ECB" w:rsidRPr="008E3FD2" w:rsidRDefault="00520ECB" w:rsidP="00955B9E">
      <w:pPr>
        <w:pStyle w:val="2"/>
      </w:pPr>
      <w:r w:rsidRPr="008E3FD2">
        <w:rPr>
          <w:rFonts w:hint="eastAsia"/>
        </w:rPr>
        <w:t>基本信息</w:t>
      </w:r>
    </w:p>
    <w:p w14:paraId="5CD41B23" w14:textId="77777777" w:rsidR="00893BD4" w:rsidRPr="001F5A7A" w:rsidRDefault="007E0E16" w:rsidP="00675DFD">
      <w:pPr>
        <w:spacing w:line="360" w:lineRule="auto"/>
        <w:ind w:firstLineChars="200" w:firstLine="420"/>
      </w:pPr>
      <w:r w:rsidRPr="001F5A7A">
        <w:rPr>
          <w:rFonts w:hint="eastAsia"/>
        </w:rPr>
        <w:t>软件的基本信息</w:t>
      </w:r>
      <w:r w:rsidR="00484661" w:rsidRPr="001F5A7A">
        <w:rPr>
          <w:rFonts w:hint="eastAsia"/>
        </w:rPr>
        <w:t>有软件的名称、版本、图标</w:t>
      </w:r>
      <w:r w:rsidR="009E6FDD" w:rsidRPr="001F5A7A">
        <w:rPr>
          <w:rFonts w:hint="eastAsia"/>
        </w:rPr>
        <w:t>、目录</w:t>
      </w:r>
      <w:r w:rsidR="00484661" w:rsidRPr="001F5A7A">
        <w:rPr>
          <w:rFonts w:hint="eastAsia"/>
        </w:rPr>
        <w:t>等。</w:t>
      </w:r>
      <w:r w:rsidR="008B52B6">
        <w:rPr>
          <w:rFonts w:hint="eastAsia"/>
        </w:rPr>
        <w:t>以下这些信息相应的设置到安装脚本的对应数据项。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7141"/>
      </w:tblGrid>
      <w:tr w:rsidR="00DA2DEE" w14:paraId="0FCA2DCE" w14:textId="77777777" w:rsidTr="00DA2DEE">
        <w:trPr>
          <w:trHeight w:val="285"/>
        </w:trPr>
        <w:tc>
          <w:tcPr>
            <w:tcW w:w="1811" w:type="dxa"/>
          </w:tcPr>
          <w:p w14:paraId="5021FE8E" w14:textId="77777777" w:rsidR="00DA2DEE" w:rsidRPr="00F43F9D" w:rsidRDefault="00DA2DEE" w:rsidP="00DA2DEE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软件名称</w:t>
            </w:r>
          </w:p>
        </w:tc>
        <w:tc>
          <w:tcPr>
            <w:tcW w:w="7141" w:type="dxa"/>
          </w:tcPr>
          <w:p w14:paraId="432F7C8E" w14:textId="02F08880" w:rsidR="00DA2DEE" w:rsidRPr="00F43F9D" w:rsidRDefault="00DA2DEE" w:rsidP="00DA2DEE">
            <w:pPr>
              <w:pStyle w:val="af1"/>
              <w:spacing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网证通安全</w:t>
            </w:r>
            <w:proofErr w:type="gramEnd"/>
            <w:r>
              <w:rPr>
                <w:rFonts w:hint="eastAsia"/>
              </w:rPr>
              <w:t>客户端兼容</w:t>
            </w:r>
            <w:r w:rsidR="00683B5C">
              <w:rPr>
                <w:rFonts w:hint="eastAsia"/>
              </w:rPr>
              <w:t>GD</w:t>
            </w:r>
            <w:r>
              <w:rPr>
                <w:rFonts w:hint="eastAsia"/>
              </w:rPr>
              <w:t>CA插件</w:t>
            </w:r>
          </w:p>
        </w:tc>
      </w:tr>
      <w:tr w:rsidR="00141166" w14:paraId="35F1D7BE" w14:textId="77777777" w:rsidTr="00DA2DEE">
        <w:trPr>
          <w:trHeight w:val="285"/>
        </w:trPr>
        <w:tc>
          <w:tcPr>
            <w:tcW w:w="1811" w:type="dxa"/>
          </w:tcPr>
          <w:p w14:paraId="5A4BDF9F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</w:t>
            </w:r>
            <w:r w:rsidR="002178ED" w:rsidRPr="00F43F9D">
              <w:rPr>
                <w:rFonts w:hint="eastAsia"/>
              </w:rPr>
              <w:t>产品</w:t>
            </w:r>
            <w:r w:rsidRPr="00F43F9D">
              <w:rPr>
                <w:rFonts w:hint="eastAsia"/>
              </w:rPr>
              <w:t>版本</w:t>
            </w:r>
          </w:p>
        </w:tc>
        <w:tc>
          <w:tcPr>
            <w:tcW w:w="7141" w:type="dxa"/>
          </w:tcPr>
          <w:p w14:paraId="2BCEC1E9" w14:textId="072F261B" w:rsidR="00141166" w:rsidRPr="00F43F9D" w:rsidRDefault="00DA2DEE" w:rsidP="00C20E17">
            <w:pPr>
              <w:pStyle w:val="af1"/>
              <w:spacing w:line="360" w:lineRule="auto"/>
              <w:ind w:firstLineChars="0" w:firstLine="0"/>
            </w:pPr>
            <w:r>
              <w:rPr>
                <w:color w:val="FF0000"/>
              </w:rPr>
              <w:t>1.0.0</w:t>
            </w:r>
            <w:r w:rsidR="007A11D0" w:rsidRPr="007A11D0">
              <w:rPr>
                <w:rFonts w:hint="eastAsia"/>
                <w:color w:val="FF0000"/>
              </w:rPr>
              <w:t>，注意修改语言配置文件中的版本信息。</w:t>
            </w:r>
          </w:p>
        </w:tc>
      </w:tr>
      <w:tr w:rsidR="002178ED" w14:paraId="5882C8A9" w14:textId="77777777" w:rsidTr="00DA2DEE">
        <w:trPr>
          <w:trHeight w:val="285"/>
        </w:trPr>
        <w:tc>
          <w:tcPr>
            <w:tcW w:w="1811" w:type="dxa"/>
          </w:tcPr>
          <w:p w14:paraId="19EE7489" w14:textId="3F7156F5" w:rsidR="002178ED" w:rsidRPr="00F43F9D" w:rsidRDefault="002178ED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</w:t>
            </w:r>
            <w:r w:rsidR="00A52986" w:rsidRPr="00F43F9D">
              <w:rPr>
                <w:rFonts w:hint="eastAsia"/>
              </w:rPr>
              <w:t>包</w:t>
            </w:r>
            <w:r w:rsidRPr="00F43F9D">
              <w:rPr>
                <w:rFonts w:hint="eastAsia"/>
              </w:rPr>
              <w:t>文件版本</w:t>
            </w:r>
          </w:p>
        </w:tc>
        <w:tc>
          <w:tcPr>
            <w:tcW w:w="7141" w:type="dxa"/>
          </w:tcPr>
          <w:p w14:paraId="6BF95D72" w14:textId="08F926EA" w:rsidR="002178ED" w:rsidRPr="00F43F9D" w:rsidRDefault="00DA2DEE" w:rsidP="00C20E17">
            <w:pPr>
              <w:pStyle w:val="af1"/>
              <w:spacing w:line="360" w:lineRule="auto"/>
              <w:ind w:firstLineChars="0" w:firstLine="0"/>
            </w:pPr>
            <w:r>
              <w:t>1.0.0</w:t>
            </w:r>
            <w:r w:rsidR="00CC328D">
              <w:rPr>
                <w:rFonts w:hint="eastAsia"/>
              </w:rPr>
              <w:t>.</w:t>
            </w:r>
            <w:r w:rsidR="00F92A77">
              <w:rPr>
                <w:rFonts w:hint="eastAsia"/>
              </w:rPr>
              <w:t>x， x由打包的同事确定</w:t>
            </w:r>
          </w:p>
        </w:tc>
      </w:tr>
      <w:tr w:rsidR="00141166" w14:paraId="49160D0E" w14:textId="77777777" w:rsidTr="00DA2DEE">
        <w:trPr>
          <w:trHeight w:val="255"/>
        </w:trPr>
        <w:tc>
          <w:tcPr>
            <w:tcW w:w="1811" w:type="dxa"/>
          </w:tcPr>
          <w:p w14:paraId="2C58EB1D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软件图标</w:t>
            </w:r>
          </w:p>
        </w:tc>
        <w:tc>
          <w:tcPr>
            <w:tcW w:w="7141" w:type="dxa"/>
          </w:tcPr>
          <w:p w14:paraId="6A408AB4" w14:textId="39C2C126" w:rsidR="00D44E03" w:rsidRPr="00F43F9D" w:rsidRDefault="00D44E03" w:rsidP="00675DFD">
            <w:pPr>
              <w:pStyle w:val="af1"/>
              <w:spacing w:line="360" w:lineRule="auto"/>
              <w:ind w:firstLineChars="0" w:firstLine="0"/>
            </w:pPr>
          </w:p>
        </w:tc>
      </w:tr>
      <w:tr w:rsidR="00141166" w14:paraId="679DBE4E" w14:textId="77777777" w:rsidTr="00DA2DEE">
        <w:trPr>
          <w:trHeight w:val="240"/>
        </w:trPr>
        <w:tc>
          <w:tcPr>
            <w:tcW w:w="1811" w:type="dxa"/>
          </w:tcPr>
          <w:p w14:paraId="6DFFC0FA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软件目录</w:t>
            </w:r>
            <w:r w:rsidR="008720A9" w:rsidRPr="00F43F9D">
              <w:rPr>
                <w:rFonts w:hint="eastAsia"/>
              </w:rPr>
              <w:t>({app})</w:t>
            </w:r>
          </w:p>
        </w:tc>
        <w:tc>
          <w:tcPr>
            <w:tcW w:w="7141" w:type="dxa"/>
          </w:tcPr>
          <w:p w14:paraId="079B306F" w14:textId="38EF0659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</w:p>
        </w:tc>
      </w:tr>
      <w:tr w:rsidR="00141166" w14:paraId="78F1EC53" w14:textId="77777777" w:rsidTr="00DA2DEE">
        <w:trPr>
          <w:trHeight w:val="255"/>
        </w:trPr>
        <w:tc>
          <w:tcPr>
            <w:tcW w:w="1811" w:type="dxa"/>
          </w:tcPr>
          <w:p w14:paraId="299AA814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文件说明</w:t>
            </w:r>
          </w:p>
        </w:tc>
        <w:tc>
          <w:tcPr>
            <w:tcW w:w="7141" w:type="dxa"/>
          </w:tcPr>
          <w:p w14:paraId="2D2ED6C4" w14:textId="3B030505" w:rsidR="00141166" w:rsidRPr="00F43F9D" w:rsidRDefault="00FA06CA" w:rsidP="00675DFD">
            <w:pPr>
              <w:pStyle w:val="af1"/>
              <w:spacing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网证通安全</w:t>
            </w:r>
            <w:proofErr w:type="gramEnd"/>
            <w:r>
              <w:rPr>
                <w:rFonts w:hint="eastAsia"/>
              </w:rPr>
              <w:t>客户端</w:t>
            </w:r>
            <w:r w:rsidR="00DA2DEE">
              <w:rPr>
                <w:rFonts w:hint="eastAsia"/>
              </w:rPr>
              <w:t>兼容</w:t>
            </w:r>
            <w:r w:rsidR="00683B5C">
              <w:rPr>
                <w:rFonts w:hint="eastAsia"/>
              </w:rPr>
              <w:t>GD</w:t>
            </w:r>
            <w:r w:rsidR="00DA2DEE">
              <w:rPr>
                <w:rFonts w:hint="eastAsia"/>
              </w:rPr>
              <w:t>CA</w:t>
            </w:r>
            <w:r w:rsidR="00402BC8">
              <w:rPr>
                <w:rFonts w:hint="eastAsia"/>
              </w:rPr>
              <w:t>插件</w:t>
            </w:r>
          </w:p>
        </w:tc>
      </w:tr>
      <w:tr w:rsidR="00141166" w14:paraId="065AB9C5" w14:textId="77777777" w:rsidTr="00DA2DEE">
        <w:trPr>
          <w:trHeight w:val="195"/>
        </w:trPr>
        <w:tc>
          <w:tcPr>
            <w:tcW w:w="1811" w:type="dxa"/>
          </w:tcPr>
          <w:p w14:paraId="74042529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版权</w:t>
            </w:r>
          </w:p>
        </w:tc>
        <w:tc>
          <w:tcPr>
            <w:tcW w:w="7141" w:type="dxa"/>
          </w:tcPr>
          <w:p w14:paraId="5E127D38" w14:textId="77777777" w:rsidR="00141166" w:rsidRPr="00F43F9D" w:rsidRDefault="00742909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公司名称</w:t>
            </w:r>
          </w:p>
        </w:tc>
      </w:tr>
      <w:tr w:rsidR="00141166" w14:paraId="7A39E9CD" w14:textId="77777777" w:rsidTr="00DA2DEE">
        <w:trPr>
          <w:trHeight w:val="240"/>
        </w:trPr>
        <w:tc>
          <w:tcPr>
            <w:tcW w:w="1811" w:type="dxa"/>
          </w:tcPr>
          <w:p w14:paraId="619567AC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语言</w:t>
            </w:r>
          </w:p>
        </w:tc>
        <w:tc>
          <w:tcPr>
            <w:tcW w:w="7141" w:type="dxa"/>
          </w:tcPr>
          <w:p w14:paraId="3BB718A9" w14:textId="52A439D1" w:rsidR="00141166" w:rsidRPr="00F43F9D" w:rsidRDefault="00F43F9D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简体中文</w:t>
            </w:r>
          </w:p>
        </w:tc>
      </w:tr>
      <w:tr w:rsidR="00DA2DEE" w14:paraId="7E0B9202" w14:textId="77777777" w:rsidTr="00DA2DEE">
        <w:trPr>
          <w:trHeight w:val="240"/>
        </w:trPr>
        <w:tc>
          <w:tcPr>
            <w:tcW w:w="1811" w:type="dxa"/>
          </w:tcPr>
          <w:p w14:paraId="1ACB5895" w14:textId="77777777" w:rsidR="00DA2DEE" w:rsidRPr="00F43F9D" w:rsidRDefault="00DA2DEE" w:rsidP="00DA2DEE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</w:t>
            </w:r>
            <w:proofErr w:type="gramStart"/>
            <w:r w:rsidRPr="00F43F9D">
              <w:rPr>
                <w:rFonts w:hint="eastAsia"/>
              </w:rPr>
              <w:t>包文件</w:t>
            </w:r>
            <w:proofErr w:type="gramEnd"/>
            <w:r w:rsidRPr="00F43F9D">
              <w:rPr>
                <w:rFonts w:hint="eastAsia"/>
              </w:rPr>
              <w:t>名称</w:t>
            </w:r>
          </w:p>
        </w:tc>
        <w:tc>
          <w:tcPr>
            <w:tcW w:w="7141" w:type="dxa"/>
          </w:tcPr>
          <w:p w14:paraId="06121064" w14:textId="2AEB6726" w:rsidR="00DA2DEE" w:rsidRPr="00F43F9D" w:rsidRDefault="00DA2DEE" w:rsidP="00DA2DEE">
            <w:pPr>
              <w:pStyle w:val="af1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ETCA_Devices</w:t>
            </w:r>
            <w:proofErr w:type="spellEnd"/>
            <w:r>
              <w:t>(SZCA)</w:t>
            </w:r>
          </w:p>
        </w:tc>
      </w:tr>
      <w:tr w:rsidR="00137134" w14:paraId="07BE4656" w14:textId="77777777" w:rsidTr="00DA2DEE">
        <w:trPr>
          <w:trHeight w:val="240"/>
        </w:trPr>
        <w:tc>
          <w:tcPr>
            <w:tcW w:w="1811" w:type="dxa"/>
          </w:tcPr>
          <w:p w14:paraId="740B0841" w14:textId="290407D6" w:rsidR="00137134" w:rsidRPr="00F43F9D" w:rsidRDefault="00137134" w:rsidP="00675DFD">
            <w:pPr>
              <w:pStyle w:val="af1"/>
              <w:spacing w:line="360" w:lineRule="auto"/>
              <w:ind w:firstLineChars="0" w:firstLine="0"/>
            </w:pPr>
            <w:r>
              <w:rPr>
                <w:rFonts w:hint="eastAsia"/>
              </w:rPr>
              <w:t>安装包ISS位置</w:t>
            </w:r>
          </w:p>
        </w:tc>
        <w:tc>
          <w:tcPr>
            <w:tcW w:w="7141" w:type="dxa"/>
          </w:tcPr>
          <w:p w14:paraId="6648890B" w14:textId="2E3C52B8" w:rsidR="00137134" w:rsidRDefault="00DA2DEE" w:rsidP="00FA06CA">
            <w:pPr>
              <w:pStyle w:val="af1"/>
              <w:spacing w:line="360" w:lineRule="auto"/>
              <w:ind w:firstLineChars="0" w:firstLine="0"/>
            </w:pPr>
            <w:r w:rsidRPr="00DA2DEE">
              <w:t>http://192.168.0.11:8081/svn/rdrelease/软件发布/NETCA_CRYPTO/current/安装包/Devices/其它CA驱动包</w:t>
            </w:r>
            <w:r w:rsidR="00C20E17" w:rsidRPr="00C20E17">
              <w:t>/</w:t>
            </w:r>
            <w:proofErr w:type="spellStart"/>
            <w:r w:rsidRPr="00DA2DEE">
              <w:t>Netca_Devices</w:t>
            </w:r>
            <w:proofErr w:type="spellEnd"/>
            <w:r w:rsidRPr="00DA2DEE">
              <w:t>(</w:t>
            </w:r>
            <w:r>
              <w:rPr>
                <w:rFonts w:hint="eastAsia"/>
              </w:rPr>
              <w:t>SZCA</w:t>
            </w:r>
            <w:r w:rsidRPr="00DA2DEE">
              <w:t>).</w:t>
            </w:r>
            <w:proofErr w:type="spellStart"/>
            <w:r w:rsidRPr="00DA2DEE">
              <w:t>iss</w:t>
            </w:r>
            <w:proofErr w:type="spellEnd"/>
          </w:p>
        </w:tc>
      </w:tr>
      <w:tr w:rsidR="006146E0" w14:paraId="487DBC2C" w14:textId="77777777" w:rsidTr="00DA2DEE">
        <w:trPr>
          <w:trHeight w:val="240"/>
        </w:trPr>
        <w:tc>
          <w:tcPr>
            <w:tcW w:w="1811" w:type="dxa"/>
          </w:tcPr>
          <w:p w14:paraId="6773CEDF" w14:textId="62D5B952" w:rsidR="006146E0" w:rsidRPr="00F43F9D" w:rsidRDefault="006146E0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安装包UID</w:t>
            </w:r>
          </w:p>
        </w:tc>
        <w:tc>
          <w:tcPr>
            <w:tcW w:w="7141" w:type="dxa"/>
          </w:tcPr>
          <w:p w14:paraId="60D43839" w14:textId="3017E8BD" w:rsidR="006146E0" w:rsidRPr="00F43F9D" w:rsidRDefault="00FC6AFA" w:rsidP="008E3826">
            <w:pPr>
              <w:pStyle w:val="af1"/>
              <w:spacing w:line="360" w:lineRule="auto"/>
              <w:ind w:firstLineChars="0" w:firstLine="0"/>
            </w:pPr>
            <w:r>
              <w:rPr>
                <w:rFonts w:hint="eastAsia"/>
              </w:rPr>
              <w:t>打包定义</w:t>
            </w:r>
          </w:p>
        </w:tc>
      </w:tr>
      <w:tr w:rsidR="00EA79EF" w14:paraId="12CF165A" w14:textId="77777777" w:rsidTr="00DA2DEE">
        <w:trPr>
          <w:trHeight w:val="240"/>
        </w:trPr>
        <w:tc>
          <w:tcPr>
            <w:tcW w:w="1811" w:type="dxa"/>
          </w:tcPr>
          <w:p w14:paraId="378C6905" w14:textId="7157D926" w:rsidR="00EA79EF" w:rsidRPr="00F43F9D" w:rsidRDefault="00EA79EF" w:rsidP="00EA79EF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安装包存放位置</w:t>
            </w:r>
          </w:p>
        </w:tc>
        <w:tc>
          <w:tcPr>
            <w:tcW w:w="7141" w:type="dxa"/>
          </w:tcPr>
          <w:p w14:paraId="20A5C6FA" w14:textId="113DB5B0" w:rsidR="00EA79EF" w:rsidRPr="00240A94" w:rsidRDefault="00EA79EF" w:rsidP="00EA79EF">
            <w:pPr>
              <w:pStyle w:val="af1"/>
            </w:pPr>
            <w:r w:rsidRPr="00DA2DEE">
              <w:t>http://192.168.0.11:8081/svn/rdrelease/软件发布/NETCA_CRYPTO/current/安装包/Devices/其它CA驱动包</w:t>
            </w:r>
            <w:r w:rsidRPr="00C20E17">
              <w:t>/</w:t>
            </w:r>
            <w:r w:rsidRPr="00DA2DEE">
              <w:t>Netca_Devices(</w:t>
            </w:r>
            <w:r>
              <w:rPr>
                <w:rFonts w:hint="eastAsia"/>
              </w:rPr>
              <w:t>SZCA</w:t>
            </w:r>
            <w:r w:rsidRPr="00DA2DEE">
              <w:t>).</w:t>
            </w:r>
            <w:r>
              <w:rPr>
                <w:rFonts w:hint="eastAsia"/>
              </w:rPr>
              <w:t>exe</w:t>
            </w:r>
          </w:p>
        </w:tc>
      </w:tr>
    </w:tbl>
    <w:p w14:paraId="1CED5416" w14:textId="77777777" w:rsidR="00520ECB" w:rsidRDefault="00520ECB" w:rsidP="00955B9E">
      <w:pPr>
        <w:pStyle w:val="2"/>
      </w:pPr>
      <w:r>
        <w:rPr>
          <w:rFonts w:hint="eastAsia"/>
        </w:rPr>
        <w:t>系统环境</w:t>
      </w:r>
    </w:p>
    <w:p w14:paraId="505AA2A3" w14:textId="77777777" w:rsidR="00A97AB5" w:rsidRPr="000E437B" w:rsidRDefault="00A97AB5" w:rsidP="00A97AB5">
      <w:r w:rsidRPr="000E437B">
        <w:rPr>
          <w:rFonts w:hint="eastAsia"/>
        </w:rPr>
        <w:t>请在下表中填入支持的操作系统信息，并在备注一栏内填入相关的说明，如是否重点测试等其它需要特别说明的信息。</w:t>
      </w:r>
    </w:p>
    <w:p w14:paraId="401E1F8F" w14:textId="77777777" w:rsidR="00A97AB5" w:rsidRDefault="00A97AB5" w:rsidP="00A97AB5">
      <w:pPr>
        <w:rPr>
          <w:color w:val="BFBFBF" w:themeColor="background1" w:themeShade="B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4"/>
        <w:gridCol w:w="1341"/>
        <w:gridCol w:w="1520"/>
        <w:gridCol w:w="1384"/>
        <w:gridCol w:w="2991"/>
      </w:tblGrid>
      <w:tr w:rsidR="00A97AB5" w14:paraId="72E8DBCD" w14:textId="77777777" w:rsidTr="0086616B">
        <w:tc>
          <w:tcPr>
            <w:tcW w:w="1857" w:type="dxa"/>
          </w:tcPr>
          <w:p w14:paraId="5EAD8159" w14:textId="77777777" w:rsidR="00A97AB5" w:rsidRPr="009E4300" w:rsidRDefault="00A97AB5" w:rsidP="0086616B">
            <w:r w:rsidRPr="009E4300">
              <w:rPr>
                <w:rFonts w:hint="eastAsia"/>
              </w:rPr>
              <w:t>系统名称</w:t>
            </w:r>
          </w:p>
        </w:tc>
        <w:tc>
          <w:tcPr>
            <w:tcW w:w="1370" w:type="dxa"/>
          </w:tcPr>
          <w:p w14:paraId="4148095A" w14:textId="77777777" w:rsidR="00A97AB5" w:rsidRPr="009E4300" w:rsidRDefault="00A97AB5" w:rsidP="0086616B">
            <w:r w:rsidRPr="009E4300"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14:paraId="039B8941" w14:textId="77777777" w:rsidR="00A97AB5" w:rsidRPr="009E4300" w:rsidRDefault="00A97AB5" w:rsidP="0086616B">
            <w:r>
              <w:rPr>
                <w:rFonts w:hint="eastAsia"/>
              </w:rPr>
              <w:t>支持</w:t>
            </w:r>
            <w:r w:rsidRPr="009E4300">
              <w:rPr>
                <w:rFonts w:hint="eastAsia"/>
              </w:rPr>
              <w:t>32位</w:t>
            </w:r>
          </w:p>
        </w:tc>
        <w:tc>
          <w:tcPr>
            <w:tcW w:w="1418" w:type="dxa"/>
          </w:tcPr>
          <w:p w14:paraId="00ED4800" w14:textId="77777777" w:rsidR="00A97AB5" w:rsidRPr="009E4300" w:rsidRDefault="00A97AB5" w:rsidP="0086616B">
            <w:r>
              <w:rPr>
                <w:rFonts w:hint="eastAsia"/>
              </w:rPr>
              <w:t>支持</w:t>
            </w:r>
            <w:r w:rsidRPr="009E4300">
              <w:rPr>
                <w:rFonts w:hint="eastAsia"/>
              </w:rPr>
              <w:t>64位</w:t>
            </w:r>
          </w:p>
        </w:tc>
        <w:tc>
          <w:tcPr>
            <w:tcW w:w="3082" w:type="dxa"/>
          </w:tcPr>
          <w:p w14:paraId="29EFE31F" w14:textId="77777777" w:rsidR="00A97AB5" w:rsidRPr="009E4300" w:rsidRDefault="00A97AB5" w:rsidP="0086616B">
            <w:r w:rsidRPr="009E4300">
              <w:rPr>
                <w:rFonts w:hint="eastAsia"/>
              </w:rPr>
              <w:t>说明</w:t>
            </w:r>
          </w:p>
        </w:tc>
      </w:tr>
      <w:tr w:rsidR="00A97AB5" w14:paraId="4E65EF8B" w14:textId="77777777" w:rsidTr="0086616B">
        <w:tc>
          <w:tcPr>
            <w:tcW w:w="1857" w:type="dxa"/>
          </w:tcPr>
          <w:p w14:paraId="6A452E03" w14:textId="77777777" w:rsidR="00A97AB5" w:rsidRPr="00880F45" w:rsidRDefault="00A97AB5" w:rsidP="0086616B">
            <w:r w:rsidRPr="00880F45">
              <w:rPr>
                <w:rFonts w:hint="eastAsia"/>
              </w:rPr>
              <w:t>Win XP</w:t>
            </w:r>
          </w:p>
        </w:tc>
        <w:tc>
          <w:tcPr>
            <w:tcW w:w="1370" w:type="dxa"/>
          </w:tcPr>
          <w:p w14:paraId="7B0305EC" w14:textId="77777777" w:rsidR="00A97AB5" w:rsidRPr="00880F45" w:rsidRDefault="00A97AB5" w:rsidP="0086616B"/>
        </w:tc>
        <w:tc>
          <w:tcPr>
            <w:tcW w:w="1559" w:type="dxa"/>
          </w:tcPr>
          <w:p w14:paraId="3E0730F6" w14:textId="77777777" w:rsidR="00A97AB5" w:rsidRPr="00880F45" w:rsidRDefault="00A97AB5" w:rsidP="0086616B">
            <w:r w:rsidRPr="00880F45">
              <w:rPr>
                <w:rFonts w:hint="eastAsia"/>
              </w:rPr>
              <w:t xml:space="preserve">    Y</w:t>
            </w:r>
          </w:p>
        </w:tc>
        <w:tc>
          <w:tcPr>
            <w:tcW w:w="1418" w:type="dxa"/>
          </w:tcPr>
          <w:p w14:paraId="34EE1B85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3082" w:type="dxa"/>
          </w:tcPr>
          <w:p w14:paraId="2DA2821A" w14:textId="77777777" w:rsidR="00A97AB5" w:rsidRPr="00880F45" w:rsidRDefault="00A97AB5" w:rsidP="0086616B"/>
        </w:tc>
      </w:tr>
      <w:tr w:rsidR="00A97AB5" w14:paraId="5CB71C4B" w14:textId="77777777" w:rsidTr="0086616B">
        <w:tc>
          <w:tcPr>
            <w:tcW w:w="1857" w:type="dxa"/>
          </w:tcPr>
          <w:p w14:paraId="37A38801" w14:textId="77777777" w:rsidR="00A97AB5" w:rsidRPr="00880F45" w:rsidRDefault="00A97AB5" w:rsidP="0086616B">
            <w:r w:rsidRPr="00880F45">
              <w:rPr>
                <w:rFonts w:hint="eastAsia"/>
              </w:rPr>
              <w:t>Win 7</w:t>
            </w:r>
          </w:p>
        </w:tc>
        <w:tc>
          <w:tcPr>
            <w:tcW w:w="1370" w:type="dxa"/>
          </w:tcPr>
          <w:p w14:paraId="17A56668" w14:textId="77777777" w:rsidR="00A97AB5" w:rsidRPr="00880F45" w:rsidRDefault="00A97AB5" w:rsidP="0086616B"/>
        </w:tc>
        <w:tc>
          <w:tcPr>
            <w:tcW w:w="1559" w:type="dxa"/>
          </w:tcPr>
          <w:p w14:paraId="3F5667AB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1418" w:type="dxa"/>
          </w:tcPr>
          <w:p w14:paraId="70D3D453" w14:textId="18D62169" w:rsidR="00A97AB5" w:rsidRPr="00880F45" w:rsidRDefault="00F43F9D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09855FC1" w14:textId="77777777" w:rsidR="00A97AB5" w:rsidRPr="00880F45" w:rsidRDefault="00A97AB5" w:rsidP="0086616B"/>
        </w:tc>
      </w:tr>
      <w:tr w:rsidR="00A97AB5" w14:paraId="72C05C38" w14:textId="77777777" w:rsidTr="0086616B">
        <w:tc>
          <w:tcPr>
            <w:tcW w:w="1857" w:type="dxa"/>
          </w:tcPr>
          <w:p w14:paraId="77C55763" w14:textId="77777777" w:rsidR="00A97AB5" w:rsidRPr="00880F45" w:rsidRDefault="00A97AB5" w:rsidP="0086616B">
            <w:r w:rsidRPr="00880F45">
              <w:rPr>
                <w:rFonts w:hint="eastAsia"/>
              </w:rPr>
              <w:t>Win 8</w:t>
            </w:r>
          </w:p>
        </w:tc>
        <w:tc>
          <w:tcPr>
            <w:tcW w:w="1370" w:type="dxa"/>
          </w:tcPr>
          <w:p w14:paraId="68B6719D" w14:textId="77777777" w:rsidR="00A97AB5" w:rsidRPr="00880F45" w:rsidRDefault="00A97AB5" w:rsidP="0086616B">
            <w:r w:rsidRPr="00880F45">
              <w:rPr>
                <w:rFonts w:hint="eastAsia"/>
              </w:rPr>
              <w:t>8.0</w:t>
            </w:r>
          </w:p>
        </w:tc>
        <w:tc>
          <w:tcPr>
            <w:tcW w:w="1559" w:type="dxa"/>
          </w:tcPr>
          <w:p w14:paraId="3A318F98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1A5E81DA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36A8548C" w14:textId="77777777" w:rsidR="00A97AB5" w:rsidRPr="00880F45" w:rsidRDefault="00A97AB5" w:rsidP="0086616B"/>
        </w:tc>
      </w:tr>
      <w:tr w:rsidR="00A97AB5" w14:paraId="011F203B" w14:textId="77777777" w:rsidTr="0086616B">
        <w:tc>
          <w:tcPr>
            <w:tcW w:w="1857" w:type="dxa"/>
          </w:tcPr>
          <w:p w14:paraId="589EB69F" w14:textId="77777777" w:rsidR="00A97AB5" w:rsidRPr="00880F45" w:rsidRDefault="00A97AB5" w:rsidP="0086616B">
            <w:r w:rsidRPr="00880F45">
              <w:rPr>
                <w:rFonts w:hint="eastAsia"/>
              </w:rPr>
              <w:t>Win 8</w:t>
            </w:r>
          </w:p>
        </w:tc>
        <w:tc>
          <w:tcPr>
            <w:tcW w:w="1370" w:type="dxa"/>
          </w:tcPr>
          <w:p w14:paraId="5BD0C95A" w14:textId="77777777" w:rsidR="00A97AB5" w:rsidRPr="00880F45" w:rsidRDefault="00A97AB5" w:rsidP="0086616B">
            <w:r w:rsidRPr="00880F45">
              <w:rPr>
                <w:rFonts w:hint="eastAsia"/>
              </w:rPr>
              <w:t>8.1</w:t>
            </w:r>
          </w:p>
        </w:tc>
        <w:tc>
          <w:tcPr>
            <w:tcW w:w="1559" w:type="dxa"/>
          </w:tcPr>
          <w:p w14:paraId="73C9687E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10BAB212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654E1F99" w14:textId="77777777" w:rsidR="00A97AB5" w:rsidRPr="00880F45" w:rsidRDefault="00A97AB5" w:rsidP="0086616B"/>
        </w:tc>
      </w:tr>
      <w:tr w:rsidR="00A97AB5" w14:paraId="546A9CD0" w14:textId="77777777" w:rsidTr="0086616B">
        <w:tc>
          <w:tcPr>
            <w:tcW w:w="1857" w:type="dxa"/>
          </w:tcPr>
          <w:p w14:paraId="22241D46" w14:textId="77777777" w:rsidR="00A97AB5" w:rsidRPr="00880F45" w:rsidRDefault="00A97AB5" w:rsidP="0086616B">
            <w:r w:rsidRPr="00880F45">
              <w:rPr>
                <w:rFonts w:hint="eastAsia"/>
              </w:rPr>
              <w:t>Win Server 2003</w:t>
            </w:r>
          </w:p>
        </w:tc>
        <w:tc>
          <w:tcPr>
            <w:tcW w:w="1370" w:type="dxa"/>
          </w:tcPr>
          <w:p w14:paraId="5E83D5DA" w14:textId="77777777" w:rsidR="00A97AB5" w:rsidRPr="00880F45" w:rsidRDefault="00A97AB5" w:rsidP="0086616B"/>
        </w:tc>
        <w:tc>
          <w:tcPr>
            <w:tcW w:w="1559" w:type="dxa"/>
          </w:tcPr>
          <w:p w14:paraId="02B00638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35EB516F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1F9FE6EC" w14:textId="77777777" w:rsidR="00A97AB5" w:rsidRPr="00880F45" w:rsidRDefault="00A97AB5" w:rsidP="0086616B"/>
        </w:tc>
      </w:tr>
      <w:tr w:rsidR="00A97AB5" w14:paraId="680E6F93" w14:textId="77777777" w:rsidTr="0086616B">
        <w:tc>
          <w:tcPr>
            <w:tcW w:w="1857" w:type="dxa"/>
          </w:tcPr>
          <w:p w14:paraId="190EB06E" w14:textId="77777777" w:rsidR="00A97AB5" w:rsidRPr="00880F45" w:rsidRDefault="00A97AB5" w:rsidP="0086616B">
            <w:r w:rsidRPr="00880F45">
              <w:rPr>
                <w:rFonts w:hint="eastAsia"/>
              </w:rPr>
              <w:t>Win Server 2008</w:t>
            </w:r>
          </w:p>
        </w:tc>
        <w:tc>
          <w:tcPr>
            <w:tcW w:w="1370" w:type="dxa"/>
          </w:tcPr>
          <w:p w14:paraId="63932FC5" w14:textId="77777777" w:rsidR="00A97AB5" w:rsidRPr="00880F45" w:rsidRDefault="00A97AB5" w:rsidP="0086616B"/>
        </w:tc>
        <w:tc>
          <w:tcPr>
            <w:tcW w:w="1559" w:type="dxa"/>
          </w:tcPr>
          <w:p w14:paraId="209C812B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2F1417FA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30E8A4FE" w14:textId="77777777" w:rsidR="00A97AB5" w:rsidRPr="00880F45" w:rsidRDefault="00A97AB5" w:rsidP="0086616B"/>
        </w:tc>
      </w:tr>
      <w:tr w:rsidR="00F546D8" w14:paraId="38B058EA" w14:textId="77777777" w:rsidTr="0086616B">
        <w:tc>
          <w:tcPr>
            <w:tcW w:w="1857" w:type="dxa"/>
          </w:tcPr>
          <w:p w14:paraId="406F2D0E" w14:textId="177A0F28" w:rsidR="00F546D8" w:rsidRPr="00880F45" w:rsidRDefault="00F546D8" w:rsidP="0086616B">
            <w:r>
              <w:rPr>
                <w:rFonts w:hint="eastAsia"/>
              </w:rPr>
              <w:t>W</w:t>
            </w:r>
            <w:r>
              <w:t>in10</w:t>
            </w:r>
          </w:p>
        </w:tc>
        <w:tc>
          <w:tcPr>
            <w:tcW w:w="1370" w:type="dxa"/>
          </w:tcPr>
          <w:p w14:paraId="04204AA8" w14:textId="77777777" w:rsidR="00F546D8" w:rsidRPr="00880F45" w:rsidRDefault="00F546D8" w:rsidP="0086616B"/>
        </w:tc>
        <w:tc>
          <w:tcPr>
            <w:tcW w:w="1559" w:type="dxa"/>
          </w:tcPr>
          <w:p w14:paraId="65DCB6F7" w14:textId="77516B2F" w:rsidR="00F546D8" w:rsidRPr="00880F45" w:rsidRDefault="00F546D8" w:rsidP="0086616B">
            <w:r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5F641AD0" w14:textId="40A439FD" w:rsidR="00F546D8" w:rsidRPr="00880F45" w:rsidRDefault="00F546D8" w:rsidP="0086616B">
            <w:r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1E658BC9" w14:textId="77777777" w:rsidR="00F546D8" w:rsidRPr="00880F45" w:rsidRDefault="00F546D8" w:rsidP="0086616B"/>
        </w:tc>
      </w:tr>
    </w:tbl>
    <w:p w14:paraId="4709E1CA" w14:textId="6315C086" w:rsidR="00652224" w:rsidRPr="00EC184C" w:rsidRDefault="00652224" w:rsidP="00EC184C">
      <w:pPr>
        <w:rPr>
          <w:color w:val="BFBFBF" w:themeColor="background1" w:themeShade="BF"/>
        </w:rPr>
      </w:pPr>
    </w:p>
    <w:p w14:paraId="687CABC4" w14:textId="77777777" w:rsidR="00520ECB" w:rsidRDefault="00520ECB" w:rsidP="00955B9E">
      <w:pPr>
        <w:pStyle w:val="2"/>
      </w:pPr>
      <w:r>
        <w:rPr>
          <w:rFonts w:hint="eastAsia"/>
        </w:rPr>
        <w:t>文件</w:t>
      </w:r>
    </w:p>
    <w:tbl>
      <w:tblPr>
        <w:tblStyle w:val="a9"/>
        <w:tblW w:w="867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851"/>
        <w:gridCol w:w="2268"/>
        <w:gridCol w:w="2297"/>
      </w:tblGrid>
      <w:tr w:rsidR="00FF5C59" w:rsidRPr="00D14274" w14:paraId="0CDD287F" w14:textId="77777777" w:rsidTr="00FF5C59">
        <w:tc>
          <w:tcPr>
            <w:tcW w:w="1134" w:type="dxa"/>
          </w:tcPr>
          <w:p w14:paraId="074B0EDE" w14:textId="77777777" w:rsidR="00FF5C59" w:rsidRPr="00D14274" w:rsidRDefault="00FF5C59" w:rsidP="00CF2FA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14:paraId="65860C06" w14:textId="77777777" w:rsidR="00FF5C59" w:rsidRPr="00D14274" w:rsidRDefault="00FF5C59" w:rsidP="00CF2FA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851" w:type="dxa"/>
          </w:tcPr>
          <w:p w14:paraId="628836EB" w14:textId="77777777" w:rsidR="00FF5C59" w:rsidRPr="00D14274" w:rsidRDefault="00FF5C59" w:rsidP="00CF2FA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2268" w:type="dxa"/>
          </w:tcPr>
          <w:p w14:paraId="1EAFAF10" w14:textId="77777777" w:rsidR="00FF5C59" w:rsidRPr="00D14274" w:rsidRDefault="00FF5C59" w:rsidP="00CF2FA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SVN</w:t>
            </w: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2297" w:type="dxa"/>
          </w:tcPr>
          <w:p w14:paraId="54DBBC8C" w14:textId="12DE163E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</w:p>
        </w:tc>
      </w:tr>
      <w:tr w:rsidR="00FF5C59" w:rsidRPr="00D14274" w14:paraId="230E6015" w14:textId="77777777" w:rsidTr="00FF5C59">
        <w:trPr>
          <w:trHeight w:val="720"/>
        </w:trPr>
        <w:tc>
          <w:tcPr>
            <w:tcW w:w="1134" w:type="dxa"/>
          </w:tcPr>
          <w:p w14:paraId="53F8F47A" w14:textId="77777777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14:paraId="10C7C111" w14:textId="234D2442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FF5C59">
              <w:rPr>
                <w:rFonts w:ascii="Times New Roman" w:hAnsi="Times New Roman"/>
              </w:rPr>
              <w:t>SKFDevice.reg</w:t>
            </w:r>
          </w:p>
        </w:tc>
        <w:tc>
          <w:tcPr>
            <w:tcW w:w="851" w:type="dxa"/>
          </w:tcPr>
          <w:p w14:paraId="5A466D5C" w14:textId="77777777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2268" w:type="dxa"/>
            <w:vMerge w:val="restart"/>
          </w:tcPr>
          <w:p w14:paraId="5ADE4780" w14:textId="0142E0A6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1A2E36">
              <w:t>http://192.168.0.11:8081/svn/rdrelease/软件发布/项目/公共资源类项目/深圳产权交易集团</w:t>
            </w:r>
            <w:r w:rsidR="00683B5C">
              <w:t>/GD</w:t>
            </w:r>
            <w:r w:rsidRPr="001A2E36">
              <w:t>CA</w:t>
            </w:r>
          </w:p>
        </w:tc>
        <w:tc>
          <w:tcPr>
            <w:tcW w:w="2297" w:type="dxa"/>
          </w:tcPr>
          <w:p w14:paraId="1C69D49E" w14:textId="48BB88F2" w:rsidR="00FF5C59" w:rsidRPr="00D14274" w:rsidRDefault="00440AA7" w:rsidP="00FF5C5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Times New Roman" w:hAnsi="Times New Roman"/>
              </w:rPr>
              <w:t>dstring</w:t>
            </w:r>
            <w:proofErr w:type="spellEnd"/>
            <w:r>
              <w:rPr>
                <w:rFonts w:ascii="Times New Roman" w:hAnsi="Times New Roman" w:hint="eastAsia"/>
              </w:rPr>
              <w:t>字段</w:t>
            </w:r>
            <w:r w:rsidR="000F0343">
              <w:rPr>
                <w:rFonts w:ascii="Times New Roman" w:hAnsi="Times New Roman" w:hint="eastAsia"/>
              </w:rPr>
              <w:t>递增</w:t>
            </w:r>
          </w:p>
        </w:tc>
      </w:tr>
      <w:tr w:rsidR="00FF5C59" w:rsidRPr="00D14274" w14:paraId="4DB2628B" w14:textId="77777777" w:rsidTr="00FF5C59">
        <w:trPr>
          <w:trHeight w:val="315"/>
        </w:trPr>
        <w:tc>
          <w:tcPr>
            <w:tcW w:w="1134" w:type="dxa"/>
          </w:tcPr>
          <w:p w14:paraId="7988BF52" w14:textId="555BA898" w:rsidR="00FF5C59" w:rsidRPr="00D14274" w:rsidRDefault="00FF5C59" w:rsidP="00FF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证书链</w:t>
            </w:r>
          </w:p>
        </w:tc>
        <w:tc>
          <w:tcPr>
            <w:tcW w:w="2126" w:type="dxa"/>
          </w:tcPr>
          <w:p w14:paraId="4DD325A8" w14:textId="77777777" w:rsidR="00FF5C59" w:rsidRDefault="00065BED" w:rsidP="00065BED">
            <w:r>
              <w:rPr>
                <w:rFonts w:hint="eastAsia"/>
              </w:rPr>
              <w:t>trust</w:t>
            </w:r>
          </w:p>
          <w:p w14:paraId="366AB16B" w14:textId="77777777" w:rsidR="004F6006" w:rsidRDefault="004F6006" w:rsidP="00065BED">
            <w:pPr>
              <w:rPr>
                <w:rFonts w:ascii="Times New Roman" w:hAnsi="Times New Roman"/>
              </w:rPr>
            </w:pPr>
            <w:r w:rsidRPr="004F6006">
              <w:rPr>
                <w:rFonts w:ascii="Times New Roman" w:hAnsi="Times New Roman"/>
              </w:rPr>
              <w:t>ROOTCA.cer</w:t>
            </w:r>
          </w:p>
          <w:p w14:paraId="79262CDC" w14:textId="358BACAC" w:rsidR="004F6006" w:rsidRDefault="009A68FA" w:rsidP="00065B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GDCA </w:t>
            </w:r>
            <w:proofErr w:type="spellStart"/>
            <w:r w:rsidR="004F6006" w:rsidRPr="004F6006">
              <w:rPr>
                <w:rFonts w:ascii="Times New Roman" w:hAnsi="Times New Roman"/>
              </w:rPr>
              <w:t>TrustAUTH</w:t>
            </w:r>
            <w:proofErr w:type="spellEnd"/>
            <w:r w:rsidR="004F6006" w:rsidRPr="004F6006">
              <w:rPr>
                <w:rFonts w:ascii="Times New Roman" w:hAnsi="Times New Roman"/>
              </w:rPr>
              <w:t xml:space="preserve"> E1 CA.cer</w:t>
            </w:r>
          </w:p>
          <w:p w14:paraId="2F1B57A5" w14:textId="77777777" w:rsidR="004F6006" w:rsidRDefault="004F6006" w:rsidP="00065BED">
            <w:pPr>
              <w:rPr>
                <w:rFonts w:ascii="Times New Roman" w:hAnsi="Times New Roman"/>
              </w:rPr>
            </w:pPr>
            <w:r w:rsidRPr="004F6006">
              <w:rPr>
                <w:rFonts w:ascii="Times New Roman" w:hAnsi="Times New Roman"/>
              </w:rPr>
              <w:t>GDCA ROOT CA1.cer</w:t>
            </w:r>
            <w:bookmarkStart w:id="0" w:name="_GoBack"/>
            <w:bookmarkEnd w:id="0"/>
          </w:p>
          <w:p w14:paraId="0E20A7C0" w14:textId="5D4B5A2E" w:rsidR="004F6006" w:rsidRPr="00D14274" w:rsidRDefault="004F6006" w:rsidP="00065BED">
            <w:pPr>
              <w:rPr>
                <w:rFonts w:ascii="Times New Roman" w:hAnsi="Times New Roman"/>
              </w:rPr>
            </w:pPr>
            <w:r w:rsidRPr="004F6006">
              <w:rPr>
                <w:rFonts w:ascii="Times New Roman" w:hAnsi="Times New Roman"/>
              </w:rPr>
              <w:t>GDCA Public CA1.cer</w:t>
            </w:r>
          </w:p>
        </w:tc>
        <w:tc>
          <w:tcPr>
            <w:tcW w:w="851" w:type="dxa"/>
          </w:tcPr>
          <w:p w14:paraId="6D77D1D3" w14:textId="07E27A47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2268" w:type="dxa"/>
            <w:vMerge/>
          </w:tcPr>
          <w:p w14:paraId="28B98843" w14:textId="6CF623B2" w:rsidR="00FF5C59" w:rsidRPr="00D14274" w:rsidRDefault="00FF5C59" w:rsidP="00FF5C59">
            <w:pPr>
              <w:rPr>
                <w:rFonts w:ascii="Times New Roman" w:hAnsi="Times New Roman"/>
              </w:rPr>
            </w:pPr>
          </w:p>
        </w:tc>
        <w:tc>
          <w:tcPr>
            <w:tcW w:w="2297" w:type="dxa"/>
          </w:tcPr>
          <w:p w14:paraId="2674F5A7" w14:textId="77777777" w:rsidR="00896F82" w:rsidRPr="00DD31E8" w:rsidRDefault="00896F82" w:rsidP="00896F82">
            <w:pPr>
              <w:pStyle w:val="af1"/>
              <w:spacing w:before="624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新增到</w:t>
            </w:r>
            <w:r w:rsidRPr="00DD31E8">
              <w:rPr>
                <w:rFonts w:ascii="Times New Roman" w:hAnsi="Times New Roman" w:hint="eastAsia"/>
              </w:rPr>
              <w:t>目录</w:t>
            </w:r>
          </w:p>
          <w:p w14:paraId="3D1E47B9" w14:textId="7000CDCC" w:rsidR="00FF5C59" w:rsidRPr="00D14274" w:rsidRDefault="00896F82" w:rsidP="00896F82">
            <w:pPr>
              <w:rPr>
                <w:rFonts w:ascii="Times New Roman" w:hAnsi="Times New Roman"/>
              </w:rPr>
            </w:pPr>
            <w:r w:rsidRPr="00DD31E8">
              <w:rPr>
                <w:rFonts w:ascii="Times New Roman" w:hAnsi="Times New Roman"/>
              </w:rPr>
              <w:t>{</w:t>
            </w:r>
            <w:proofErr w:type="spellStart"/>
            <w:r w:rsidRPr="00DD31E8">
              <w:rPr>
                <w:rFonts w:ascii="Times New Roman" w:hAnsi="Times New Roman"/>
              </w:rPr>
              <w:t>commonappdata</w:t>
            </w:r>
            <w:proofErr w:type="spellEnd"/>
            <w:r w:rsidRPr="00DD31E8">
              <w:rPr>
                <w:rFonts w:ascii="Times New Roman" w:hAnsi="Times New Roman"/>
              </w:rPr>
              <w:t>}\NETCA\certs</w:t>
            </w:r>
          </w:p>
        </w:tc>
      </w:tr>
    </w:tbl>
    <w:p w14:paraId="23A521ED" w14:textId="3D571F85" w:rsidR="004E723A" w:rsidRPr="009968EE" w:rsidRDefault="004E723A" w:rsidP="00BE5649">
      <w:pPr>
        <w:spacing w:line="360" w:lineRule="auto"/>
      </w:pPr>
    </w:p>
    <w:p w14:paraId="1AE0C52D" w14:textId="77777777" w:rsidR="00DF0974" w:rsidRPr="00BE5649" w:rsidRDefault="00DF0974" w:rsidP="00DF0974">
      <w:pPr>
        <w:pStyle w:val="a1"/>
      </w:pPr>
    </w:p>
    <w:p w14:paraId="45C7C90C" w14:textId="320E4161" w:rsidR="00742BE4" w:rsidRDefault="00DF6DFC" w:rsidP="00742BE4">
      <w:pPr>
        <w:pStyle w:val="2"/>
      </w:pPr>
      <w:r>
        <w:rPr>
          <w:rFonts w:hint="eastAsia"/>
        </w:rPr>
        <w:t>注册表</w:t>
      </w:r>
    </w:p>
    <w:p w14:paraId="0D0F4840" w14:textId="33F2816D" w:rsidR="00417D52" w:rsidRDefault="00417D52" w:rsidP="00417D52">
      <w:pPr>
        <w:pStyle w:val="2"/>
        <w:numPr>
          <w:ilvl w:val="0"/>
          <w:numId w:val="0"/>
        </w:numPr>
      </w:pPr>
      <w:r>
        <w:t>如果是64位系统使用WOW6432Node</w:t>
      </w:r>
    </w:p>
    <w:p w14:paraId="795C1187" w14:textId="4D90A111" w:rsidR="00417D52" w:rsidRDefault="00417D52" w:rsidP="00417D52">
      <w:pPr>
        <w:pStyle w:val="2"/>
        <w:numPr>
          <w:ilvl w:val="0"/>
          <w:numId w:val="0"/>
        </w:numPr>
      </w:pPr>
      <w:r>
        <w:t>32位系统不使用WOW6432Node</w:t>
      </w:r>
    </w:p>
    <w:p w14:paraId="7B2822CF" w14:textId="77777777" w:rsidR="009A79B6" w:rsidRPr="00054E97" w:rsidRDefault="009A79B6" w:rsidP="009A79B6"/>
    <w:p w14:paraId="6D32782C" w14:textId="0F02C18A" w:rsidR="00AE7342" w:rsidRPr="00054E97" w:rsidRDefault="00C969F0" w:rsidP="00955B9E">
      <w:pPr>
        <w:pStyle w:val="2"/>
      </w:pPr>
      <w:r>
        <w:rPr>
          <w:rFonts w:hint="eastAsia"/>
        </w:rPr>
        <w:t>安装卸载流程</w:t>
      </w:r>
    </w:p>
    <w:p w14:paraId="524C0369" w14:textId="77777777" w:rsidR="006F3930" w:rsidRPr="00C969F0" w:rsidRDefault="006F3930" w:rsidP="00C969F0">
      <w:pPr>
        <w:rPr>
          <w:color w:val="FF0000"/>
        </w:rPr>
      </w:pPr>
    </w:p>
    <w:p w14:paraId="19DD01A4" w14:textId="4EC289AF" w:rsidR="00C969F0" w:rsidRDefault="00C969F0" w:rsidP="00C969F0">
      <w:pPr>
        <w:pStyle w:val="3"/>
      </w:pPr>
      <w:r>
        <w:rPr>
          <w:rFonts w:hint="eastAsia"/>
        </w:rPr>
        <w:t>安装整体流程：</w:t>
      </w:r>
    </w:p>
    <w:p w14:paraId="4998C104" w14:textId="4C514190" w:rsidR="00621111" w:rsidRDefault="00621111" w:rsidP="00C969F0"/>
    <w:p w14:paraId="715D37FF" w14:textId="04318CB3" w:rsidR="00C969F0" w:rsidRDefault="00C969F0" w:rsidP="00621111">
      <w:pPr>
        <w:pStyle w:val="3"/>
      </w:pPr>
      <w:r>
        <w:rPr>
          <w:rFonts w:hint="eastAsia"/>
        </w:rPr>
        <w:t>安</w:t>
      </w:r>
      <w:r w:rsidRPr="00C969F0">
        <w:rPr>
          <w:rFonts w:hint="eastAsia"/>
        </w:rPr>
        <w:t>装前准备流程：</w:t>
      </w:r>
    </w:p>
    <w:p w14:paraId="205919DE" w14:textId="128D0719" w:rsidR="00A2609E" w:rsidRDefault="00A2609E" w:rsidP="00C969F0"/>
    <w:p w14:paraId="31CFCD3F" w14:textId="790E5C92" w:rsidR="00C969F0" w:rsidRDefault="00C969F0" w:rsidP="00C969F0">
      <w:pPr>
        <w:pStyle w:val="3"/>
      </w:pPr>
      <w:r>
        <w:rPr>
          <w:rFonts w:hint="eastAsia"/>
        </w:rPr>
        <w:t>卸载流程：</w:t>
      </w:r>
    </w:p>
    <w:p w14:paraId="4150F709" w14:textId="0362F661" w:rsidR="00FD5444" w:rsidRPr="00245D73" w:rsidRDefault="00245D73" w:rsidP="00EA4BA9">
      <w:pPr>
        <w:pStyle w:val="a1"/>
        <w:ind w:leftChars="0" w:left="0"/>
        <w:rPr>
          <w:color w:val="FF0000"/>
        </w:rPr>
      </w:pPr>
      <w:r w:rsidRPr="00245D73">
        <w:rPr>
          <w:rFonts w:hint="eastAsia"/>
          <w:color w:val="FF0000"/>
        </w:rPr>
        <w:t>不在控制面板显示该插件</w:t>
      </w:r>
    </w:p>
    <w:p w14:paraId="5FE95F65" w14:textId="21FB1D47" w:rsidR="00240015" w:rsidRDefault="00240015" w:rsidP="00955B9E">
      <w:pPr>
        <w:pStyle w:val="1"/>
      </w:pPr>
      <w:r>
        <w:rPr>
          <w:rFonts w:hint="eastAsia"/>
        </w:rPr>
        <w:t>配置变更</w:t>
      </w:r>
    </w:p>
    <w:p w14:paraId="7508B451" w14:textId="090D00D5" w:rsidR="0077099F" w:rsidRPr="00DD2A1C" w:rsidRDefault="0077099F" w:rsidP="00556156">
      <w:pPr>
        <w:pStyle w:val="2"/>
        <w:numPr>
          <w:ilvl w:val="0"/>
          <w:numId w:val="0"/>
        </w:numPr>
        <w:ind w:left="851" w:hanging="851"/>
      </w:pPr>
    </w:p>
    <w:sectPr w:rsidR="0077099F" w:rsidRPr="00DD2A1C" w:rsidSect="00261944">
      <w:headerReference w:type="even" r:id="rId10"/>
      <w:pgSz w:w="11906" w:h="16838" w:code="9"/>
      <w:pgMar w:top="1588" w:right="1418" w:bottom="1588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FCAD1" w14:textId="77777777" w:rsidR="002C5525" w:rsidRDefault="002C5525" w:rsidP="004A2778">
      <w:r>
        <w:separator/>
      </w:r>
    </w:p>
    <w:p w14:paraId="559478C9" w14:textId="77777777" w:rsidR="002C5525" w:rsidRDefault="002C5525" w:rsidP="004A2778"/>
    <w:p w14:paraId="3BEA8E16" w14:textId="77777777" w:rsidR="002C5525" w:rsidRDefault="002C5525"/>
    <w:p w14:paraId="3059BE61" w14:textId="77777777" w:rsidR="002C5525" w:rsidRDefault="002C5525"/>
    <w:p w14:paraId="7DE967A6" w14:textId="77777777" w:rsidR="002C5525" w:rsidRDefault="002C5525"/>
  </w:endnote>
  <w:endnote w:type="continuationSeparator" w:id="0">
    <w:p w14:paraId="1F5DF5BB" w14:textId="77777777" w:rsidR="002C5525" w:rsidRDefault="002C5525" w:rsidP="004A2778">
      <w:r>
        <w:continuationSeparator/>
      </w:r>
    </w:p>
    <w:p w14:paraId="72A8D515" w14:textId="77777777" w:rsidR="002C5525" w:rsidRDefault="002C5525" w:rsidP="004A2778"/>
    <w:p w14:paraId="520371C7" w14:textId="77777777" w:rsidR="002C5525" w:rsidRDefault="002C5525"/>
    <w:p w14:paraId="6930AF8A" w14:textId="77777777" w:rsidR="002C5525" w:rsidRDefault="002C5525"/>
    <w:p w14:paraId="0BCB2F95" w14:textId="77777777" w:rsidR="002C5525" w:rsidRDefault="002C5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2F07D" w14:textId="77777777" w:rsidR="008E25D1" w:rsidRPr="00497489" w:rsidRDefault="008E25D1" w:rsidP="004A2778">
    <w:pPr>
      <w:pStyle w:val="a7"/>
    </w:pPr>
    <w:r w:rsidRPr="00497489">
      <w:rPr>
        <w:rFonts w:hint="eastAsia"/>
      </w:rPr>
      <w:t>地址：广州市</w:t>
    </w:r>
    <w:r>
      <w:rPr>
        <w:rFonts w:hint="eastAsia"/>
      </w:rPr>
      <w:t>天河区</w:t>
    </w:r>
    <w:r w:rsidRPr="00497489">
      <w:rPr>
        <w:rFonts w:hint="eastAsia"/>
      </w:rPr>
      <w:t>广州大道</w:t>
    </w:r>
    <w:r>
      <w:rPr>
        <w:rFonts w:hint="eastAsia"/>
      </w:rPr>
      <w:t>中9</w:t>
    </w:r>
    <w:r w:rsidRPr="00497489">
      <w:rPr>
        <w:rFonts w:hint="eastAsia"/>
      </w:rPr>
      <w:t>38号</w:t>
    </w:r>
    <w:r>
      <w:rPr>
        <w:rFonts w:hint="eastAsia"/>
      </w:rPr>
      <w:t>3、</w:t>
    </w:r>
    <w:r w:rsidRPr="00497489">
      <w:rPr>
        <w:rFonts w:hint="eastAsia"/>
      </w:rPr>
      <w:t>7、8楼</w:t>
    </w:r>
    <w:r>
      <w:rPr>
        <w:rFonts w:hint="eastAsia"/>
      </w:rPr>
      <w:t xml:space="preserve">    </w:t>
    </w:r>
    <w:r w:rsidRPr="00497489">
      <w:rPr>
        <w:rFonts w:hint="eastAsia"/>
      </w:rPr>
      <w:t>邮编：</w:t>
    </w:r>
    <w:r w:rsidRPr="00497489">
      <w:t>510</w:t>
    </w:r>
    <w:r w:rsidRPr="00497489">
      <w:rPr>
        <w:rFonts w:hint="eastAsia"/>
      </w:rPr>
      <w:t>62</w:t>
    </w:r>
    <w:r w:rsidRPr="00497489">
      <w:t>0</w:t>
    </w:r>
    <w:r w:rsidRPr="00497489">
      <w:rPr>
        <w:rFonts w:hint="eastAsia"/>
      </w:rPr>
      <w:t xml:space="preserve">   电话：0</w:t>
    </w:r>
    <w:r w:rsidRPr="00497489">
      <w:t>20-</w:t>
    </w:r>
    <w:r w:rsidRPr="00497489">
      <w:rPr>
        <w:rFonts w:hint="eastAsia"/>
      </w:rPr>
      <w:t xml:space="preserve">38861610 、38862316 </w:t>
    </w:r>
  </w:p>
  <w:p w14:paraId="0660A316" w14:textId="77777777" w:rsidR="008E25D1" w:rsidRPr="00497489" w:rsidRDefault="008E25D1" w:rsidP="004A2778">
    <w:pPr>
      <w:pStyle w:val="a7"/>
    </w:pPr>
    <w:r w:rsidRPr="00497489">
      <w:rPr>
        <w:rFonts w:hint="eastAsia"/>
      </w:rPr>
      <w:t>网址：www.</w:t>
    </w:r>
    <w:r w:rsidRPr="00497489">
      <w:t>cnca.net</w:t>
    </w:r>
    <w:r w:rsidRPr="00497489">
      <w:rPr>
        <w:rFonts w:hint="eastAsia"/>
      </w:rPr>
      <w:t xml:space="preserve">           </w:t>
    </w:r>
    <w:r>
      <w:rPr>
        <w:rFonts w:hint="eastAsia"/>
      </w:rPr>
      <w:t xml:space="preserve"> </w:t>
    </w:r>
    <w:r w:rsidRPr="00497489">
      <w:rPr>
        <w:rFonts w:hint="eastAsia"/>
      </w:rPr>
      <w:t>传真：0</w:t>
    </w:r>
    <w:r w:rsidRPr="00497489">
      <w:t>20-</w:t>
    </w:r>
    <w:r w:rsidRPr="00497489">
      <w:rPr>
        <w:rFonts w:hint="eastAsia"/>
      </w:rPr>
      <w:t xml:space="preserve">38861676        </w:t>
    </w:r>
    <w:r>
      <w:rPr>
        <w:rFonts w:hint="eastAsia"/>
      </w:rPr>
      <w:t xml:space="preserve">  </w:t>
    </w:r>
    <w:r w:rsidRPr="00497489">
      <w:rPr>
        <w:rFonts w:hint="eastAsia"/>
      </w:rPr>
      <w:t xml:space="preserve"> 客服热线：800-830-1330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0375A" w14:textId="77777777" w:rsidR="002C5525" w:rsidRDefault="002C5525" w:rsidP="004A2778">
      <w:r>
        <w:separator/>
      </w:r>
    </w:p>
    <w:p w14:paraId="3A384074" w14:textId="77777777" w:rsidR="002C5525" w:rsidRDefault="002C5525" w:rsidP="004A2778"/>
    <w:p w14:paraId="1B0D63EE" w14:textId="77777777" w:rsidR="002C5525" w:rsidRDefault="002C5525"/>
    <w:p w14:paraId="6BBF675E" w14:textId="77777777" w:rsidR="002C5525" w:rsidRDefault="002C5525"/>
    <w:p w14:paraId="28ED6D0C" w14:textId="77777777" w:rsidR="002C5525" w:rsidRDefault="002C5525"/>
  </w:footnote>
  <w:footnote w:type="continuationSeparator" w:id="0">
    <w:p w14:paraId="586A762B" w14:textId="77777777" w:rsidR="002C5525" w:rsidRDefault="002C5525" w:rsidP="004A2778">
      <w:r>
        <w:continuationSeparator/>
      </w:r>
    </w:p>
    <w:p w14:paraId="07442B69" w14:textId="77777777" w:rsidR="002C5525" w:rsidRDefault="002C5525" w:rsidP="004A2778"/>
    <w:p w14:paraId="5D42222D" w14:textId="77777777" w:rsidR="002C5525" w:rsidRDefault="002C5525"/>
    <w:p w14:paraId="4D25F9AE" w14:textId="77777777" w:rsidR="002C5525" w:rsidRDefault="002C5525"/>
    <w:p w14:paraId="44E8602D" w14:textId="77777777" w:rsidR="002C5525" w:rsidRDefault="002C552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5040"/>
      <w:gridCol w:w="3960"/>
    </w:tblGrid>
    <w:tr w:rsidR="008E25D1" w14:paraId="73EA74F4" w14:textId="77777777" w:rsidTr="004D6C30">
      <w:trPr>
        <w:trHeight w:val="466"/>
        <w:jc w:val="center"/>
      </w:trPr>
      <w:tc>
        <w:tcPr>
          <w:tcW w:w="5040" w:type="dxa"/>
          <w:vMerge w:val="restart"/>
        </w:tcPr>
        <w:p w14:paraId="3D4557DA" w14:textId="77777777" w:rsidR="008E25D1" w:rsidRDefault="008E25D1" w:rsidP="004D6C30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7216" behindDoc="0" locked="0" layoutInCell="1" allowOverlap="0" wp14:anchorId="312663EB" wp14:editId="28D40511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0" name="图片 10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14:paraId="28482CC6" w14:textId="77777777" w:rsidR="008E25D1" w:rsidRPr="00AF0C3C" w:rsidRDefault="008E25D1" w:rsidP="004D6C30">
          <w:pPr>
            <w:pStyle w:val="a6"/>
            <w:pBdr>
              <w:bottom w:val="none" w:sz="0" w:space="0" w:color="auto"/>
            </w:pBdr>
            <w:ind w:leftChars="377" w:left="792"/>
            <w:jc w:val="right"/>
          </w:pPr>
          <w:r w:rsidRPr="00AF0C3C">
            <w:t>NETCA-</w:t>
          </w:r>
          <w:r>
            <w:rPr>
              <w:rFonts w:hint="eastAsia"/>
            </w:rPr>
            <w:t>T</w:t>
          </w:r>
          <w:r w:rsidRPr="00AF0C3C">
            <w:t>01-PR</w:t>
          </w:r>
          <w:r>
            <w:rPr>
              <w:rFonts w:hint="eastAsia"/>
            </w:rPr>
            <w:t>03研发管理程序</w:t>
          </w:r>
        </w:p>
      </w:tc>
    </w:tr>
    <w:tr w:rsidR="008E25D1" w14:paraId="4C8BF9A5" w14:textId="77777777" w:rsidTr="004D6C30">
      <w:trPr>
        <w:trHeight w:val="316"/>
        <w:jc w:val="center"/>
      </w:trPr>
      <w:tc>
        <w:tcPr>
          <w:tcW w:w="5040" w:type="dxa"/>
          <w:vMerge/>
        </w:tcPr>
        <w:p w14:paraId="0495AA5B" w14:textId="77777777" w:rsidR="008E25D1" w:rsidRDefault="008E25D1" w:rsidP="004A2778">
          <w:pPr>
            <w:pStyle w:val="a6"/>
          </w:pPr>
        </w:p>
      </w:tc>
      <w:tc>
        <w:tcPr>
          <w:tcW w:w="3960" w:type="dxa"/>
          <w:vAlign w:val="center"/>
        </w:tcPr>
        <w:p w14:paraId="7CB52651" w14:textId="6BC0E4B9" w:rsidR="008E25D1" w:rsidRDefault="008E25D1" w:rsidP="004D6C30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</w:rPr>
            <w:t xml:space="preserve">             </w:t>
          </w:r>
          <w:r w:rsidRPr="006D1B68">
            <w:rPr>
              <w:rFonts w:hint="eastAsia"/>
            </w:rPr>
            <w:t>版本号：</w:t>
          </w:r>
          <w:r>
            <w:rPr>
              <w:rFonts w:hint="eastAsia"/>
            </w:rPr>
            <w:t>V1</w:t>
          </w:r>
          <w:r w:rsidRPr="006D1B68">
            <w:rPr>
              <w:rFonts w:hint="eastAsia"/>
            </w:rPr>
            <w:t>.0   第</w:t>
          </w:r>
          <w:r w:rsidRPr="006D1B68">
            <w:rPr>
              <w:rStyle w:val="a8"/>
            </w:rPr>
            <w:fldChar w:fldCharType="begin"/>
          </w:r>
          <w:r w:rsidRPr="006D1B68">
            <w:rPr>
              <w:rStyle w:val="a8"/>
            </w:rPr>
            <w:instrText xml:space="preserve"> PAGE </w:instrText>
          </w:r>
          <w:r w:rsidRPr="006D1B68">
            <w:rPr>
              <w:rStyle w:val="a8"/>
            </w:rPr>
            <w:fldChar w:fldCharType="separate"/>
          </w:r>
          <w:r w:rsidR="009A68FA">
            <w:rPr>
              <w:rStyle w:val="a8"/>
              <w:noProof/>
            </w:rPr>
            <w:t>3</w:t>
          </w:r>
          <w:r w:rsidRPr="006D1B68">
            <w:rPr>
              <w:rStyle w:val="a8"/>
            </w:rPr>
            <w:fldChar w:fldCharType="end"/>
          </w:r>
          <w:r w:rsidRPr="006D1B68">
            <w:rPr>
              <w:rStyle w:val="a8"/>
              <w:rFonts w:hint="eastAsia"/>
            </w:rPr>
            <w:t>页 共</w:t>
          </w:r>
          <w:r>
            <w:rPr>
              <w:rStyle w:val="a8"/>
              <w:rFonts w:hint="eastAsia"/>
            </w:rPr>
            <w:t xml:space="preserve">   </w:t>
          </w:r>
          <w:r w:rsidRPr="006D1B68">
            <w:rPr>
              <w:rStyle w:val="a8"/>
              <w:rFonts w:hint="eastAsia"/>
            </w:rPr>
            <w:t>页</w:t>
          </w:r>
        </w:p>
      </w:tc>
    </w:tr>
  </w:tbl>
  <w:p w14:paraId="30F51179" w14:textId="77777777" w:rsidR="008E25D1" w:rsidRPr="00FD1273" w:rsidRDefault="008E25D1" w:rsidP="00FD1273">
    <w:pPr>
      <w:pStyle w:val="a6"/>
      <w:pBdr>
        <w:bottom w:val="single" w:sz="6" w:space="0" w:color="auto"/>
      </w:pBd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024"/>
      <w:gridCol w:w="3894"/>
    </w:tblGrid>
    <w:tr w:rsidR="008E25D1" w14:paraId="23BAFE89" w14:textId="77777777">
      <w:trPr>
        <w:trHeight w:val="466"/>
      </w:trPr>
      <w:tc>
        <w:tcPr>
          <w:tcW w:w="5040" w:type="dxa"/>
          <w:vMerge w:val="restart"/>
        </w:tcPr>
        <w:p w14:paraId="403275D8" w14:textId="77777777" w:rsidR="008E25D1" w:rsidRDefault="008E25D1" w:rsidP="008B58EE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8240" behindDoc="0" locked="0" layoutInCell="1" allowOverlap="0" wp14:anchorId="68D316B8" wp14:editId="051B7DDE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2" name="图片 12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14:paraId="6ADFB8A2" w14:textId="77777777" w:rsidR="008E25D1" w:rsidRPr="00C00147" w:rsidRDefault="008E25D1" w:rsidP="008B58EE">
          <w:pPr>
            <w:pStyle w:val="a6"/>
            <w:pBdr>
              <w:bottom w:val="none" w:sz="0" w:space="0" w:color="auto"/>
            </w:pBdr>
            <w:tabs>
              <w:tab w:val="left" w:pos="1932"/>
            </w:tabs>
            <w:ind w:firstLineChars="750" w:firstLine="157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密级：</w:t>
          </w:r>
        </w:p>
      </w:tc>
    </w:tr>
    <w:tr w:rsidR="008E25D1" w14:paraId="508838C3" w14:textId="77777777">
      <w:trPr>
        <w:trHeight w:val="472"/>
      </w:trPr>
      <w:tc>
        <w:tcPr>
          <w:tcW w:w="5040" w:type="dxa"/>
          <w:vMerge/>
        </w:tcPr>
        <w:p w14:paraId="57C3A5F6" w14:textId="77777777" w:rsidR="008E25D1" w:rsidRDefault="008E25D1" w:rsidP="008B58EE">
          <w:pPr>
            <w:pStyle w:val="a6"/>
          </w:pPr>
        </w:p>
      </w:tc>
      <w:tc>
        <w:tcPr>
          <w:tcW w:w="3960" w:type="dxa"/>
          <w:vAlign w:val="center"/>
        </w:tcPr>
        <w:p w14:paraId="07C2A031" w14:textId="77777777" w:rsidR="008E25D1" w:rsidRPr="00C00147" w:rsidRDefault="008E25D1" w:rsidP="008B58EE">
          <w:pPr>
            <w:pStyle w:val="a6"/>
            <w:pBdr>
              <w:bottom w:val="none" w:sz="0" w:space="0" w:color="auto"/>
            </w:pBdr>
            <w:tabs>
              <w:tab w:val="left" w:pos="1512"/>
            </w:tabs>
            <w:ind w:firstLineChars="550" w:firstLine="115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保密期限：</w:t>
          </w:r>
        </w:p>
      </w:tc>
    </w:tr>
  </w:tbl>
  <w:p w14:paraId="14F67D30" w14:textId="77777777" w:rsidR="008E25D1" w:rsidRPr="0073193F" w:rsidRDefault="008E25D1" w:rsidP="0073193F">
    <w:pPr>
      <w:pStyle w:val="a6"/>
      <w:rPr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0DFB" w14:textId="77777777" w:rsidR="008E25D1" w:rsidRDefault="008E25D1" w:rsidP="004A277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214624EC"/>
    <w:multiLevelType w:val="multilevel"/>
    <w:tmpl w:val="5C7EB6FE"/>
    <w:lvl w:ilvl="0">
      <w:start w:val="1"/>
      <w:numFmt w:val="decimal"/>
      <w:lvlText w:val="%1"/>
      <w:lvlJc w:val="left"/>
      <w:pPr>
        <w:tabs>
          <w:tab w:val="num" w:pos="85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4AC5294A"/>
    <w:multiLevelType w:val="hybridMultilevel"/>
    <w:tmpl w:val="F95E2E50"/>
    <w:lvl w:ilvl="0" w:tplc="458EEA1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E1"/>
    <w:rsid w:val="0000134B"/>
    <w:rsid w:val="000065E3"/>
    <w:rsid w:val="000107D2"/>
    <w:rsid w:val="00010898"/>
    <w:rsid w:val="00014AA9"/>
    <w:rsid w:val="00017A21"/>
    <w:rsid w:val="00017ADB"/>
    <w:rsid w:val="0002351D"/>
    <w:rsid w:val="00024FEA"/>
    <w:rsid w:val="000305DB"/>
    <w:rsid w:val="00033AA0"/>
    <w:rsid w:val="00033D14"/>
    <w:rsid w:val="00042A2A"/>
    <w:rsid w:val="00053377"/>
    <w:rsid w:val="00054E97"/>
    <w:rsid w:val="000569D9"/>
    <w:rsid w:val="0006220D"/>
    <w:rsid w:val="0006518B"/>
    <w:rsid w:val="00065BED"/>
    <w:rsid w:val="00065D33"/>
    <w:rsid w:val="00066504"/>
    <w:rsid w:val="00066980"/>
    <w:rsid w:val="000676F2"/>
    <w:rsid w:val="00073AEA"/>
    <w:rsid w:val="00076B26"/>
    <w:rsid w:val="00083357"/>
    <w:rsid w:val="0008531F"/>
    <w:rsid w:val="00085914"/>
    <w:rsid w:val="0008646A"/>
    <w:rsid w:val="00090DFF"/>
    <w:rsid w:val="0009215C"/>
    <w:rsid w:val="000931BF"/>
    <w:rsid w:val="00097C68"/>
    <w:rsid w:val="000A1BAE"/>
    <w:rsid w:val="000B12CD"/>
    <w:rsid w:val="000B2F1E"/>
    <w:rsid w:val="000B37E4"/>
    <w:rsid w:val="000B6BF5"/>
    <w:rsid w:val="000C43E0"/>
    <w:rsid w:val="000D0140"/>
    <w:rsid w:val="000D036F"/>
    <w:rsid w:val="000D168E"/>
    <w:rsid w:val="000D36F4"/>
    <w:rsid w:val="000D46B6"/>
    <w:rsid w:val="000D6646"/>
    <w:rsid w:val="000D666E"/>
    <w:rsid w:val="000E0B7C"/>
    <w:rsid w:val="000E4126"/>
    <w:rsid w:val="000E437B"/>
    <w:rsid w:val="000E4CA2"/>
    <w:rsid w:val="000E59A3"/>
    <w:rsid w:val="000F0343"/>
    <w:rsid w:val="00101864"/>
    <w:rsid w:val="00103C9B"/>
    <w:rsid w:val="00103FBE"/>
    <w:rsid w:val="00107775"/>
    <w:rsid w:val="0011084E"/>
    <w:rsid w:val="00110889"/>
    <w:rsid w:val="00111285"/>
    <w:rsid w:val="00113110"/>
    <w:rsid w:val="00115917"/>
    <w:rsid w:val="00121955"/>
    <w:rsid w:val="001269EF"/>
    <w:rsid w:val="00132ABA"/>
    <w:rsid w:val="00132B9B"/>
    <w:rsid w:val="00134924"/>
    <w:rsid w:val="00135210"/>
    <w:rsid w:val="0013539B"/>
    <w:rsid w:val="0013565C"/>
    <w:rsid w:val="00136111"/>
    <w:rsid w:val="00137134"/>
    <w:rsid w:val="00137573"/>
    <w:rsid w:val="00141166"/>
    <w:rsid w:val="0014452A"/>
    <w:rsid w:val="00146983"/>
    <w:rsid w:val="00146DCF"/>
    <w:rsid w:val="00146F03"/>
    <w:rsid w:val="00147744"/>
    <w:rsid w:val="00147807"/>
    <w:rsid w:val="00150942"/>
    <w:rsid w:val="001544A8"/>
    <w:rsid w:val="00163404"/>
    <w:rsid w:val="00166E2E"/>
    <w:rsid w:val="00166F3B"/>
    <w:rsid w:val="0016790E"/>
    <w:rsid w:val="0017018E"/>
    <w:rsid w:val="00172A01"/>
    <w:rsid w:val="0017679A"/>
    <w:rsid w:val="00177514"/>
    <w:rsid w:val="00180270"/>
    <w:rsid w:val="00183B17"/>
    <w:rsid w:val="00190F8C"/>
    <w:rsid w:val="00191E80"/>
    <w:rsid w:val="00191EC7"/>
    <w:rsid w:val="00193B9A"/>
    <w:rsid w:val="00195D16"/>
    <w:rsid w:val="00196C36"/>
    <w:rsid w:val="00197C0E"/>
    <w:rsid w:val="001A39EE"/>
    <w:rsid w:val="001A4519"/>
    <w:rsid w:val="001A5CF7"/>
    <w:rsid w:val="001A6552"/>
    <w:rsid w:val="001B4215"/>
    <w:rsid w:val="001B4A48"/>
    <w:rsid w:val="001D1AA9"/>
    <w:rsid w:val="001D350E"/>
    <w:rsid w:val="001D5296"/>
    <w:rsid w:val="001D5F84"/>
    <w:rsid w:val="001D6804"/>
    <w:rsid w:val="001D7812"/>
    <w:rsid w:val="001E433A"/>
    <w:rsid w:val="001E56C6"/>
    <w:rsid w:val="001F14EC"/>
    <w:rsid w:val="001F2F9C"/>
    <w:rsid w:val="001F5A7A"/>
    <w:rsid w:val="001F76BA"/>
    <w:rsid w:val="00203A24"/>
    <w:rsid w:val="00204F01"/>
    <w:rsid w:val="002061A9"/>
    <w:rsid w:val="00211118"/>
    <w:rsid w:val="00216D67"/>
    <w:rsid w:val="00216DA6"/>
    <w:rsid w:val="002178ED"/>
    <w:rsid w:val="002212BD"/>
    <w:rsid w:val="002213D7"/>
    <w:rsid w:val="00222EA9"/>
    <w:rsid w:val="00227CD4"/>
    <w:rsid w:val="0023051F"/>
    <w:rsid w:val="00230F4E"/>
    <w:rsid w:val="00234444"/>
    <w:rsid w:val="002359B5"/>
    <w:rsid w:val="00236817"/>
    <w:rsid w:val="00240015"/>
    <w:rsid w:val="00240A94"/>
    <w:rsid w:val="00242732"/>
    <w:rsid w:val="00245714"/>
    <w:rsid w:val="00245D73"/>
    <w:rsid w:val="0024631F"/>
    <w:rsid w:val="002463F2"/>
    <w:rsid w:val="00246509"/>
    <w:rsid w:val="00250EA0"/>
    <w:rsid w:val="00252F42"/>
    <w:rsid w:val="002574D7"/>
    <w:rsid w:val="002578A2"/>
    <w:rsid w:val="00257EA6"/>
    <w:rsid w:val="00261944"/>
    <w:rsid w:val="00261EFE"/>
    <w:rsid w:val="00262C77"/>
    <w:rsid w:val="002657B6"/>
    <w:rsid w:val="00267BE9"/>
    <w:rsid w:val="0027002A"/>
    <w:rsid w:val="002763E7"/>
    <w:rsid w:val="00281D9B"/>
    <w:rsid w:val="00287F6A"/>
    <w:rsid w:val="002934B4"/>
    <w:rsid w:val="00295199"/>
    <w:rsid w:val="00295663"/>
    <w:rsid w:val="00297064"/>
    <w:rsid w:val="00297E1F"/>
    <w:rsid w:val="002A10B1"/>
    <w:rsid w:val="002A3E07"/>
    <w:rsid w:val="002B3200"/>
    <w:rsid w:val="002B4BC3"/>
    <w:rsid w:val="002B6319"/>
    <w:rsid w:val="002B6B64"/>
    <w:rsid w:val="002C2584"/>
    <w:rsid w:val="002C5525"/>
    <w:rsid w:val="002E1437"/>
    <w:rsid w:val="002E3F46"/>
    <w:rsid w:val="002E5BC5"/>
    <w:rsid w:val="002E78E2"/>
    <w:rsid w:val="002F27E1"/>
    <w:rsid w:val="002F6059"/>
    <w:rsid w:val="002F776F"/>
    <w:rsid w:val="00311C09"/>
    <w:rsid w:val="00312C7C"/>
    <w:rsid w:val="0031337D"/>
    <w:rsid w:val="00313C80"/>
    <w:rsid w:val="00313D98"/>
    <w:rsid w:val="00315A7C"/>
    <w:rsid w:val="00317E44"/>
    <w:rsid w:val="00317FEB"/>
    <w:rsid w:val="00321096"/>
    <w:rsid w:val="00322A3F"/>
    <w:rsid w:val="00323BF2"/>
    <w:rsid w:val="003275AE"/>
    <w:rsid w:val="0033141C"/>
    <w:rsid w:val="00332D7F"/>
    <w:rsid w:val="0033562F"/>
    <w:rsid w:val="00336F9C"/>
    <w:rsid w:val="00341F03"/>
    <w:rsid w:val="003429A9"/>
    <w:rsid w:val="00342D24"/>
    <w:rsid w:val="00344520"/>
    <w:rsid w:val="00350EEB"/>
    <w:rsid w:val="003521BD"/>
    <w:rsid w:val="0035549F"/>
    <w:rsid w:val="00356240"/>
    <w:rsid w:val="0036016A"/>
    <w:rsid w:val="00360C54"/>
    <w:rsid w:val="00362484"/>
    <w:rsid w:val="00362AC5"/>
    <w:rsid w:val="003728EA"/>
    <w:rsid w:val="00382293"/>
    <w:rsid w:val="00386A76"/>
    <w:rsid w:val="0039494A"/>
    <w:rsid w:val="00395974"/>
    <w:rsid w:val="00396AB3"/>
    <w:rsid w:val="00397056"/>
    <w:rsid w:val="003A0FE2"/>
    <w:rsid w:val="003A2EED"/>
    <w:rsid w:val="003A34A7"/>
    <w:rsid w:val="003A7AA0"/>
    <w:rsid w:val="003B0F80"/>
    <w:rsid w:val="003B4EA5"/>
    <w:rsid w:val="003C6A0E"/>
    <w:rsid w:val="003D0634"/>
    <w:rsid w:val="003D287A"/>
    <w:rsid w:val="003D375E"/>
    <w:rsid w:val="003D7C77"/>
    <w:rsid w:val="003E0A09"/>
    <w:rsid w:val="003E1769"/>
    <w:rsid w:val="003E24F8"/>
    <w:rsid w:val="003E3578"/>
    <w:rsid w:val="003E609C"/>
    <w:rsid w:val="003F1CA5"/>
    <w:rsid w:val="0040025D"/>
    <w:rsid w:val="00402BC8"/>
    <w:rsid w:val="00410E78"/>
    <w:rsid w:val="00415098"/>
    <w:rsid w:val="0041512A"/>
    <w:rsid w:val="00417D52"/>
    <w:rsid w:val="004202CF"/>
    <w:rsid w:val="004205D3"/>
    <w:rsid w:val="00420C57"/>
    <w:rsid w:val="0042202C"/>
    <w:rsid w:val="004264A3"/>
    <w:rsid w:val="004309FA"/>
    <w:rsid w:val="00437CCB"/>
    <w:rsid w:val="00440AA7"/>
    <w:rsid w:val="0044264C"/>
    <w:rsid w:val="00443A8F"/>
    <w:rsid w:val="004450BE"/>
    <w:rsid w:val="0045110B"/>
    <w:rsid w:val="004527DF"/>
    <w:rsid w:val="00465C26"/>
    <w:rsid w:val="0046712A"/>
    <w:rsid w:val="00467678"/>
    <w:rsid w:val="004760A8"/>
    <w:rsid w:val="00476801"/>
    <w:rsid w:val="00476CEE"/>
    <w:rsid w:val="004801F8"/>
    <w:rsid w:val="004803B1"/>
    <w:rsid w:val="0048276F"/>
    <w:rsid w:val="004838F9"/>
    <w:rsid w:val="00484661"/>
    <w:rsid w:val="00486E4E"/>
    <w:rsid w:val="00486F04"/>
    <w:rsid w:val="00487775"/>
    <w:rsid w:val="0049117F"/>
    <w:rsid w:val="004935EE"/>
    <w:rsid w:val="00493A23"/>
    <w:rsid w:val="00493E82"/>
    <w:rsid w:val="0049495F"/>
    <w:rsid w:val="00496F60"/>
    <w:rsid w:val="00497489"/>
    <w:rsid w:val="00497933"/>
    <w:rsid w:val="004A09E2"/>
    <w:rsid w:val="004A2778"/>
    <w:rsid w:val="004A4B0F"/>
    <w:rsid w:val="004B1332"/>
    <w:rsid w:val="004B18F5"/>
    <w:rsid w:val="004B3B9C"/>
    <w:rsid w:val="004B61E9"/>
    <w:rsid w:val="004C636E"/>
    <w:rsid w:val="004C660A"/>
    <w:rsid w:val="004C6ECD"/>
    <w:rsid w:val="004D0106"/>
    <w:rsid w:val="004D4511"/>
    <w:rsid w:val="004D4A4A"/>
    <w:rsid w:val="004D6848"/>
    <w:rsid w:val="004D6C30"/>
    <w:rsid w:val="004D71A1"/>
    <w:rsid w:val="004E05AA"/>
    <w:rsid w:val="004E25F1"/>
    <w:rsid w:val="004E28C7"/>
    <w:rsid w:val="004E2AF3"/>
    <w:rsid w:val="004E2DC1"/>
    <w:rsid w:val="004E3141"/>
    <w:rsid w:val="004E57C4"/>
    <w:rsid w:val="004E67BA"/>
    <w:rsid w:val="004E723A"/>
    <w:rsid w:val="004F5A84"/>
    <w:rsid w:val="004F6006"/>
    <w:rsid w:val="004F64A4"/>
    <w:rsid w:val="004F79F3"/>
    <w:rsid w:val="0050340B"/>
    <w:rsid w:val="00504BB8"/>
    <w:rsid w:val="0050625D"/>
    <w:rsid w:val="00507CA0"/>
    <w:rsid w:val="00510B1F"/>
    <w:rsid w:val="005111D6"/>
    <w:rsid w:val="00512F86"/>
    <w:rsid w:val="00513F26"/>
    <w:rsid w:val="0052065F"/>
    <w:rsid w:val="00520B02"/>
    <w:rsid w:val="00520ECB"/>
    <w:rsid w:val="00522369"/>
    <w:rsid w:val="005251E3"/>
    <w:rsid w:val="0053243E"/>
    <w:rsid w:val="00535365"/>
    <w:rsid w:val="00535E2B"/>
    <w:rsid w:val="00536A3B"/>
    <w:rsid w:val="005434F6"/>
    <w:rsid w:val="00547170"/>
    <w:rsid w:val="00550507"/>
    <w:rsid w:val="00550551"/>
    <w:rsid w:val="00550B68"/>
    <w:rsid w:val="005519FD"/>
    <w:rsid w:val="00552625"/>
    <w:rsid w:val="00554DF5"/>
    <w:rsid w:val="0055501D"/>
    <w:rsid w:val="00555E5D"/>
    <w:rsid w:val="00556156"/>
    <w:rsid w:val="00564036"/>
    <w:rsid w:val="00566FF9"/>
    <w:rsid w:val="005725D5"/>
    <w:rsid w:val="005748D9"/>
    <w:rsid w:val="005750B3"/>
    <w:rsid w:val="00575A14"/>
    <w:rsid w:val="0057749D"/>
    <w:rsid w:val="00586B2E"/>
    <w:rsid w:val="005914B0"/>
    <w:rsid w:val="00591F1A"/>
    <w:rsid w:val="00591F3C"/>
    <w:rsid w:val="0059284E"/>
    <w:rsid w:val="005A5676"/>
    <w:rsid w:val="005B1DCE"/>
    <w:rsid w:val="005B2F2B"/>
    <w:rsid w:val="005B5B32"/>
    <w:rsid w:val="005B668A"/>
    <w:rsid w:val="005C008E"/>
    <w:rsid w:val="005C4F22"/>
    <w:rsid w:val="005C67F9"/>
    <w:rsid w:val="005D4628"/>
    <w:rsid w:val="005D6767"/>
    <w:rsid w:val="005D679D"/>
    <w:rsid w:val="005D67C0"/>
    <w:rsid w:val="005D6CCA"/>
    <w:rsid w:val="005E1EC6"/>
    <w:rsid w:val="005E46C8"/>
    <w:rsid w:val="005E4EAC"/>
    <w:rsid w:val="005E6D9A"/>
    <w:rsid w:val="005E7BC5"/>
    <w:rsid w:val="005F06FB"/>
    <w:rsid w:val="005F0C72"/>
    <w:rsid w:val="005F163E"/>
    <w:rsid w:val="005F2139"/>
    <w:rsid w:val="005F338E"/>
    <w:rsid w:val="005F4A3E"/>
    <w:rsid w:val="00605290"/>
    <w:rsid w:val="00607BB2"/>
    <w:rsid w:val="00613A0E"/>
    <w:rsid w:val="006146E0"/>
    <w:rsid w:val="0061670B"/>
    <w:rsid w:val="00620F19"/>
    <w:rsid w:val="00621111"/>
    <w:rsid w:val="00621325"/>
    <w:rsid w:val="006224F4"/>
    <w:rsid w:val="00622A30"/>
    <w:rsid w:val="00623394"/>
    <w:rsid w:val="00623ECA"/>
    <w:rsid w:val="00623F73"/>
    <w:rsid w:val="00624239"/>
    <w:rsid w:val="0062467C"/>
    <w:rsid w:val="006265D8"/>
    <w:rsid w:val="00627125"/>
    <w:rsid w:val="0063277C"/>
    <w:rsid w:val="00637DC1"/>
    <w:rsid w:val="0064238A"/>
    <w:rsid w:val="00644952"/>
    <w:rsid w:val="0064542D"/>
    <w:rsid w:val="00646600"/>
    <w:rsid w:val="00650499"/>
    <w:rsid w:val="00651D38"/>
    <w:rsid w:val="00652224"/>
    <w:rsid w:val="00652466"/>
    <w:rsid w:val="006552EA"/>
    <w:rsid w:val="00656FDE"/>
    <w:rsid w:val="00660D02"/>
    <w:rsid w:val="00661D06"/>
    <w:rsid w:val="0066272F"/>
    <w:rsid w:val="00662FDE"/>
    <w:rsid w:val="006649F7"/>
    <w:rsid w:val="00666AF4"/>
    <w:rsid w:val="00666E64"/>
    <w:rsid w:val="00671D89"/>
    <w:rsid w:val="0067389F"/>
    <w:rsid w:val="00674D89"/>
    <w:rsid w:val="00675DFD"/>
    <w:rsid w:val="00683B5C"/>
    <w:rsid w:val="00690F27"/>
    <w:rsid w:val="00691A91"/>
    <w:rsid w:val="00692BEA"/>
    <w:rsid w:val="00692E25"/>
    <w:rsid w:val="006938F6"/>
    <w:rsid w:val="006940F5"/>
    <w:rsid w:val="006A004C"/>
    <w:rsid w:val="006A0B22"/>
    <w:rsid w:val="006A233C"/>
    <w:rsid w:val="006A32E5"/>
    <w:rsid w:val="006B057F"/>
    <w:rsid w:val="006B252D"/>
    <w:rsid w:val="006B2DE1"/>
    <w:rsid w:val="006B353A"/>
    <w:rsid w:val="006B72A8"/>
    <w:rsid w:val="006B7A01"/>
    <w:rsid w:val="006C0703"/>
    <w:rsid w:val="006C1BD7"/>
    <w:rsid w:val="006C3F74"/>
    <w:rsid w:val="006C45D2"/>
    <w:rsid w:val="006C5205"/>
    <w:rsid w:val="006C7B25"/>
    <w:rsid w:val="006D0795"/>
    <w:rsid w:val="006D0A81"/>
    <w:rsid w:val="006D20F2"/>
    <w:rsid w:val="006D2D4B"/>
    <w:rsid w:val="006D4A45"/>
    <w:rsid w:val="006D5708"/>
    <w:rsid w:val="006E2FDD"/>
    <w:rsid w:val="006F15E6"/>
    <w:rsid w:val="006F1F3D"/>
    <w:rsid w:val="006F3930"/>
    <w:rsid w:val="006F43B9"/>
    <w:rsid w:val="006F488E"/>
    <w:rsid w:val="006F616D"/>
    <w:rsid w:val="007009BD"/>
    <w:rsid w:val="0070574C"/>
    <w:rsid w:val="00706E86"/>
    <w:rsid w:val="00706F10"/>
    <w:rsid w:val="007104A1"/>
    <w:rsid w:val="00713038"/>
    <w:rsid w:val="00713C5E"/>
    <w:rsid w:val="00714547"/>
    <w:rsid w:val="00714C58"/>
    <w:rsid w:val="007150DC"/>
    <w:rsid w:val="0071532F"/>
    <w:rsid w:val="00717584"/>
    <w:rsid w:val="00722563"/>
    <w:rsid w:val="00723741"/>
    <w:rsid w:val="007247EF"/>
    <w:rsid w:val="007265C8"/>
    <w:rsid w:val="00730B47"/>
    <w:rsid w:val="0073193F"/>
    <w:rsid w:val="00731DD7"/>
    <w:rsid w:val="00734C11"/>
    <w:rsid w:val="007412B7"/>
    <w:rsid w:val="00741996"/>
    <w:rsid w:val="007419DE"/>
    <w:rsid w:val="00741C93"/>
    <w:rsid w:val="00742909"/>
    <w:rsid w:val="00742BE4"/>
    <w:rsid w:val="0074525F"/>
    <w:rsid w:val="007523B1"/>
    <w:rsid w:val="00753172"/>
    <w:rsid w:val="00756823"/>
    <w:rsid w:val="0076302E"/>
    <w:rsid w:val="0076335B"/>
    <w:rsid w:val="0077099F"/>
    <w:rsid w:val="007803A4"/>
    <w:rsid w:val="00781808"/>
    <w:rsid w:val="007820AA"/>
    <w:rsid w:val="00782ACD"/>
    <w:rsid w:val="00782BCD"/>
    <w:rsid w:val="00787D5F"/>
    <w:rsid w:val="007922E8"/>
    <w:rsid w:val="00794A71"/>
    <w:rsid w:val="00794ABC"/>
    <w:rsid w:val="00797501"/>
    <w:rsid w:val="007A11D0"/>
    <w:rsid w:val="007A43AA"/>
    <w:rsid w:val="007A4B5B"/>
    <w:rsid w:val="007A60AB"/>
    <w:rsid w:val="007B5A51"/>
    <w:rsid w:val="007C6045"/>
    <w:rsid w:val="007D320C"/>
    <w:rsid w:val="007E0E16"/>
    <w:rsid w:val="007E77F4"/>
    <w:rsid w:val="007E7876"/>
    <w:rsid w:val="007E7C1F"/>
    <w:rsid w:val="00802B54"/>
    <w:rsid w:val="00803373"/>
    <w:rsid w:val="00804FA4"/>
    <w:rsid w:val="00807ED0"/>
    <w:rsid w:val="00813187"/>
    <w:rsid w:val="00813B88"/>
    <w:rsid w:val="00813F77"/>
    <w:rsid w:val="00815737"/>
    <w:rsid w:val="00816A95"/>
    <w:rsid w:val="00817F7C"/>
    <w:rsid w:val="00824A43"/>
    <w:rsid w:val="008256C3"/>
    <w:rsid w:val="008301A3"/>
    <w:rsid w:val="008324C4"/>
    <w:rsid w:val="00833085"/>
    <w:rsid w:val="00836877"/>
    <w:rsid w:val="00841782"/>
    <w:rsid w:val="008437AE"/>
    <w:rsid w:val="00856093"/>
    <w:rsid w:val="0086332A"/>
    <w:rsid w:val="00863369"/>
    <w:rsid w:val="0086616B"/>
    <w:rsid w:val="008668A1"/>
    <w:rsid w:val="008712AD"/>
    <w:rsid w:val="008720A9"/>
    <w:rsid w:val="00872155"/>
    <w:rsid w:val="00877FF1"/>
    <w:rsid w:val="00880F45"/>
    <w:rsid w:val="00887517"/>
    <w:rsid w:val="00890764"/>
    <w:rsid w:val="00891114"/>
    <w:rsid w:val="008917EE"/>
    <w:rsid w:val="00893BD4"/>
    <w:rsid w:val="0089540C"/>
    <w:rsid w:val="0089593D"/>
    <w:rsid w:val="0089597A"/>
    <w:rsid w:val="00896F82"/>
    <w:rsid w:val="008978C3"/>
    <w:rsid w:val="008A1295"/>
    <w:rsid w:val="008A4310"/>
    <w:rsid w:val="008A45D2"/>
    <w:rsid w:val="008A5CD1"/>
    <w:rsid w:val="008B20C4"/>
    <w:rsid w:val="008B26AF"/>
    <w:rsid w:val="008B402F"/>
    <w:rsid w:val="008B52B6"/>
    <w:rsid w:val="008B58EE"/>
    <w:rsid w:val="008B6D27"/>
    <w:rsid w:val="008B7C76"/>
    <w:rsid w:val="008C0692"/>
    <w:rsid w:val="008C3166"/>
    <w:rsid w:val="008C40BB"/>
    <w:rsid w:val="008C52D6"/>
    <w:rsid w:val="008C712A"/>
    <w:rsid w:val="008C7939"/>
    <w:rsid w:val="008D0414"/>
    <w:rsid w:val="008D0C72"/>
    <w:rsid w:val="008D116F"/>
    <w:rsid w:val="008D47A0"/>
    <w:rsid w:val="008D5593"/>
    <w:rsid w:val="008D6868"/>
    <w:rsid w:val="008E25D1"/>
    <w:rsid w:val="008E3826"/>
    <w:rsid w:val="008E3FD2"/>
    <w:rsid w:val="008E4545"/>
    <w:rsid w:val="008E52C5"/>
    <w:rsid w:val="008F15FD"/>
    <w:rsid w:val="008F3840"/>
    <w:rsid w:val="008F56FC"/>
    <w:rsid w:val="0090290B"/>
    <w:rsid w:val="00905F3B"/>
    <w:rsid w:val="00906B35"/>
    <w:rsid w:val="00910142"/>
    <w:rsid w:val="00912838"/>
    <w:rsid w:val="00913063"/>
    <w:rsid w:val="0091337B"/>
    <w:rsid w:val="009166D9"/>
    <w:rsid w:val="0091676F"/>
    <w:rsid w:val="0092049B"/>
    <w:rsid w:val="0092148B"/>
    <w:rsid w:val="00924C7B"/>
    <w:rsid w:val="0092537F"/>
    <w:rsid w:val="00926646"/>
    <w:rsid w:val="00926945"/>
    <w:rsid w:val="00927FAB"/>
    <w:rsid w:val="009328E2"/>
    <w:rsid w:val="0093779F"/>
    <w:rsid w:val="0094477A"/>
    <w:rsid w:val="009464C7"/>
    <w:rsid w:val="00955B9E"/>
    <w:rsid w:val="009604F8"/>
    <w:rsid w:val="00960CAA"/>
    <w:rsid w:val="009626F0"/>
    <w:rsid w:val="009707D9"/>
    <w:rsid w:val="0097151C"/>
    <w:rsid w:val="009715E3"/>
    <w:rsid w:val="0097433A"/>
    <w:rsid w:val="00975145"/>
    <w:rsid w:val="00976FDF"/>
    <w:rsid w:val="00982E7B"/>
    <w:rsid w:val="009836D2"/>
    <w:rsid w:val="0099533C"/>
    <w:rsid w:val="00996532"/>
    <w:rsid w:val="00997CDE"/>
    <w:rsid w:val="009A2784"/>
    <w:rsid w:val="009A2D4B"/>
    <w:rsid w:val="009A54E5"/>
    <w:rsid w:val="009A6163"/>
    <w:rsid w:val="009A68FA"/>
    <w:rsid w:val="009A7913"/>
    <w:rsid w:val="009A79B6"/>
    <w:rsid w:val="009A7FF5"/>
    <w:rsid w:val="009B19EC"/>
    <w:rsid w:val="009B447F"/>
    <w:rsid w:val="009B4F04"/>
    <w:rsid w:val="009C1284"/>
    <w:rsid w:val="009C12AE"/>
    <w:rsid w:val="009C2A1D"/>
    <w:rsid w:val="009C33F6"/>
    <w:rsid w:val="009C3B21"/>
    <w:rsid w:val="009C45EC"/>
    <w:rsid w:val="009C6947"/>
    <w:rsid w:val="009C7005"/>
    <w:rsid w:val="009D0D38"/>
    <w:rsid w:val="009D498A"/>
    <w:rsid w:val="009D69FD"/>
    <w:rsid w:val="009D74A2"/>
    <w:rsid w:val="009E2BDF"/>
    <w:rsid w:val="009E4300"/>
    <w:rsid w:val="009E6FDD"/>
    <w:rsid w:val="009E77DF"/>
    <w:rsid w:val="009E7CB5"/>
    <w:rsid w:val="009F178E"/>
    <w:rsid w:val="009F3D11"/>
    <w:rsid w:val="009F44DD"/>
    <w:rsid w:val="009F550D"/>
    <w:rsid w:val="009F7158"/>
    <w:rsid w:val="00A0006F"/>
    <w:rsid w:val="00A02331"/>
    <w:rsid w:val="00A025CA"/>
    <w:rsid w:val="00A02667"/>
    <w:rsid w:val="00A03F85"/>
    <w:rsid w:val="00A0573C"/>
    <w:rsid w:val="00A06075"/>
    <w:rsid w:val="00A07171"/>
    <w:rsid w:val="00A07630"/>
    <w:rsid w:val="00A1104E"/>
    <w:rsid w:val="00A11881"/>
    <w:rsid w:val="00A21BBB"/>
    <w:rsid w:val="00A2609E"/>
    <w:rsid w:val="00A27FEE"/>
    <w:rsid w:val="00A32D56"/>
    <w:rsid w:val="00A33C10"/>
    <w:rsid w:val="00A36AC7"/>
    <w:rsid w:val="00A41984"/>
    <w:rsid w:val="00A44154"/>
    <w:rsid w:val="00A44946"/>
    <w:rsid w:val="00A46546"/>
    <w:rsid w:val="00A5191C"/>
    <w:rsid w:val="00A52986"/>
    <w:rsid w:val="00A53108"/>
    <w:rsid w:val="00A553F4"/>
    <w:rsid w:val="00A55BD5"/>
    <w:rsid w:val="00A56918"/>
    <w:rsid w:val="00A61F12"/>
    <w:rsid w:val="00A65517"/>
    <w:rsid w:val="00A71EEE"/>
    <w:rsid w:val="00A728B9"/>
    <w:rsid w:val="00A73624"/>
    <w:rsid w:val="00A838B7"/>
    <w:rsid w:val="00A85A66"/>
    <w:rsid w:val="00A915B8"/>
    <w:rsid w:val="00A92FCC"/>
    <w:rsid w:val="00A930BA"/>
    <w:rsid w:val="00A948EE"/>
    <w:rsid w:val="00A96FE7"/>
    <w:rsid w:val="00A97AB5"/>
    <w:rsid w:val="00AA1E44"/>
    <w:rsid w:val="00AA1F80"/>
    <w:rsid w:val="00AA2CA4"/>
    <w:rsid w:val="00AB0659"/>
    <w:rsid w:val="00AC49E9"/>
    <w:rsid w:val="00AC545B"/>
    <w:rsid w:val="00AC6B38"/>
    <w:rsid w:val="00AD0BBB"/>
    <w:rsid w:val="00AD14AF"/>
    <w:rsid w:val="00AD7E66"/>
    <w:rsid w:val="00AE0401"/>
    <w:rsid w:val="00AE1C94"/>
    <w:rsid w:val="00AE3155"/>
    <w:rsid w:val="00AE7342"/>
    <w:rsid w:val="00AF0C3C"/>
    <w:rsid w:val="00AF1B9E"/>
    <w:rsid w:val="00AF2386"/>
    <w:rsid w:val="00AF3BBF"/>
    <w:rsid w:val="00AF4280"/>
    <w:rsid w:val="00AF5737"/>
    <w:rsid w:val="00AF7967"/>
    <w:rsid w:val="00B03D1E"/>
    <w:rsid w:val="00B049DA"/>
    <w:rsid w:val="00B10147"/>
    <w:rsid w:val="00B11B04"/>
    <w:rsid w:val="00B12360"/>
    <w:rsid w:val="00B13742"/>
    <w:rsid w:val="00B13B4F"/>
    <w:rsid w:val="00B144FA"/>
    <w:rsid w:val="00B147D7"/>
    <w:rsid w:val="00B148C9"/>
    <w:rsid w:val="00B25BB8"/>
    <w:rsid w:val="00B26C28"/>
    <w:rsid w:val="00B27718"/>
    <w:rsid w:val="00B36191"/>
    <w:rsid w:val="00B418F4"/>
    <w:rsid w:val="00B41E43"/>
    <w:rsid w:val="00B41F40"/>
    <w:rsid w:val="00B46DC9"/>
    <w:rsid w:val="00B51245"/>
    <w:rsid w:val="00B55468"/>
    <w:rsid w:val="00B5678C"/>
    <w:rsid w:val="00B56965"/>
    <w:rsid w:val="00B72EAB"/>
    <w:rsid w:val="00B73E49"/>
    <w:rsid w:val="00B77D89"/>
    <w:rsid w:val="00B858C2"/>
    <w:rsid w:val="00B85C77"/>
    <w:rsid w:val="00B90A78"/>
    <w:rsid w:val="00B91117"/>
    <w:rsid w:val="00B96B00"/>
    <w:rsid w:val="00BA426F"/>
    <w:rsid w:val="00BA52C9"/>
    <w:rsid w:val="00BA53F3"/>
    <w:rsid w:val="00BA6B71"/>
    <w:rsid w:val="00BA7160"/>
    <w:rsid w:val="00BB2AB2"/>
    <w:rsid w:val="00BB563A"/>
    <w:rsid w:val="00BC4528"/>
    <w:rsid w:val="00BC60DC"/>
    <w:rsid w:val="00BD0274"/>
    <w:rsid w:val="00BD4203"/>
    <w:rsid w:val="00BD5CC0"/>
    <w:rsid w:val="00BE0351"/>
    <w:rsid w:val="00BE5649"/>
    <w:rsid w:val="00BE5BFC"/>
    <w:rsid w:val="00BE6F8B"/>
    <w:rsid w:val="00BF05C5"/>
    <w:rsid w:val="00BF3B21"/>
    <w:rsid w:val="00BF4138"/>
    <w:rsid w:val="00C0241F"/>
    <w:rsid w:val="00C03139"/>
    <w:rsid w:val="00C05B53"/>
    <w:rsid w:val="00C05EB3"/>
    <w:rsid w:val="00C05F45"/>
    <w:rsid w:val="00C0630C"/>
    <w:rsid w:val="00C06941"/>
    <w:rsid w:val="00C11C79"/>
    <w:rsid w:val="00C15276"/>
    <w:rsid w:val="00C20E17"/>
    <w:rsid w:val="00C23208"/>
    <w:rsid w:val="00C4083F"/>
    <w:rsid w:val="00C41CA6"/>
    <w:rsid w:val="00C4244B"/>
    <w:rsid w:val="00C446F0"/>
    <w:rsid w:val="00C45548"/>
    <w:rsid w:val="00C46BEC"/>
    <w:rsid w:val="00C52DC2"/>
    <w:rsid w:val="00C56C2A"/>
    <w:rsid w:val="00C56F19"/>
    <w:rsid w:val="00C61506"/>
    <w:rsid w:val="00C749ED"/>
    <w:rsid w:val="00C76077"/>
    <w:rsid w:val="00C76C99"/>
    <w:rsid w:val="00C77857"/>
    <w:rsid w:val="00C77895"/>
    <w:rsid w:val="00C82E9D"/>
    <w:rsid w:val="00C835F5"/>
    <w:rsid w:val="00C862F8"/>
    <w:rsid w:val="00C90449"/>
    <w:rsid w:val="00C9284A"/>
    <w:rsid w:val="00C92CBF"/>
    <w:rsid w:val="00C92D38"/>
    <w:rsid w:val="00C92F84"/>
    <w:rsid w:val="00C941F6"/>
    <w:rsid w:val="00C969F0"/>
    <w:rsid w:val="00CA6533"/>
    <w:rsid w:val="00CA7C17"/>
    <w:rsid w:val="00CB167A"/>
    <w:rsid w:val="00CB2EA9"/>
    <w:rsid w:val="00CB396C"/>
    <w:rsid w:val="00CB4C39"/>
    <w:rsid w:val="00CB623A"/>
    <w:rsid w:val="00CC328D"/>
    <w:rsid w:val="00CC3A36"/>
    <w:rsid w:val="00CC4E57"/>
    <w:rsid w:val="00CC5108"/>
    <w:rsid w:val="00CC53DA"/>
    <w:rsid w:val="00CC5522"/>
    <w:rsid w:val="00CC7725"/>
    <w:rsid w:val="00CD39E9"/>
    <w:rsid w:val="00CD6C56"/>
    <w:rsid w:val="00CE4963"/>
    <w:rsid w:val="00CE52B5"/>
    <w:rsid w:val="00CF412B"/>
    <w:rsid w:val="00CF4A27"/>
    <w:rsid w:val="00D003A3"/>
    <w:rsid w:val="00D01D3C"/>
    <w:rsid w:val="00D023F5"/>
    <w:rsid w:val="00D07012"/>
    <w:rsid w:val="00D07F01"/>
    <w:rsid w:val="00D1303C"/>
    <w:rsid w:val="00D14676"/>
    <w:rsid w:val="00D15419"/>
    <w:rsid w:val="00D16A9C"/>
    <w:rsid w:val="00D23094"/>
    <w:rsid w:val="00D24ECD"/>
    <w:rsid w:val="00D27BFA"/>
    <w:rsid w:val="00D31EF5"/>
    <w:rsid w:val="00D31F0D"/>
    <w:rsid w:val="00D4490A"/>
    <w:rsid w:val="00D44E03"/>
    <w:rsid w:val="00D50028"/>
    <w:rsid w:val="00D50CD7"/>
    <w:rsid w:val="00D5301D"/>
    <w:rsid w:val="00D55397"/>
    <w:rsid w:val="00D570D8"/>
    <w:rsid w:val="00D63FFF"/>
    <w:rsid w:val="00D64120"/>
    <w:rsid w:val="00D65E80"/>
    <w:rsid w:val="00D70049"/>
    <w:rsid w:val="00D7136F"/>
    <w:rsid w:val="00D72EB6"/>
    <w:rsid w:val="00D73AE6"/>
    <w:rsid w:val="00D762E5"/>
    <w:rsid w:val="00D77867"/>
    <w:rsid w:val="00D829E7"/>
    <w:rsid w:val="00D82BDA"/>
    <w:rsid w:val="00D8322B"/>
    <w:rsid w:val="00D83E50"/>
    <w:rsid w:val="00D9097A"/>
    <w:rsid w:val="00D90A5C"/>
    <w:rsid w:val="00D912DB"/>
    <w:rsid w:val="00DA212F"/>
    <w:rsid w:val="00DA2DEE"/>
    <w:rsid w:val="00DA6C3F"/>
    <w:rsid w:val="00DA7211"/>
    <w:rsid w:val="00DB0C53"/>
    <w:rsid w:val="00DB276C"/>
    <w:rsid w:val="00DB51EE"/>
    <w:rsid w:val="00DB69E0"/>
    <w:rsid w:val="00DC3CBB"/>
    <w:rsid w:val="00DC40FA"/>
    <w:rsid w:val="00DD1577"/>
    <w:rsid w:val="00DD2A1C"/>
    <w:rsid w:val="00DD6395"/>
    <w:rsid w:val="00DD67F2"/>
    <w:rsid w:val="00DE0EEA"/>
    <w:rsid w:val="00DE10E9"/>
    <w:rsid w:val="00DF0974"/>
    <w:rsid w:val="00DF27FA"/>
    <w:rsid w:val="00DF5106"/>
    <w:rsid w:val="00DF6DFC"/>
    <w:rsid w:val="00E007E5"/>
    <w:rsid w:val="00E0201D"/>
    <w:rsid w:val="00E04034"/>
    <w:rsid w:val="00E047BA"/>
    <w:rsid w:val="00E04F8A"/>
    <w:rsid w:val="00E06D88"/>
    <w:rsid w:val="00E11202"/>
    <w:rsid w:val="00E13959"/>
    <w:rsid w:val="00E170C9"/>
    <w:rsid w:val="00E2091B"/>
    <w:rsid w:val="00E20D81"/>
    <w:rsid w:val="00E21B6F"/>
    <w:rsid w:val="00E2215A"/>
    <w:rsid w:val="00E22478"/>
    <w:rsid w:val="00E22755"/>
    <w:rsid w:val="00E2313B"/>
    <w:rsid w:val="00E24372"/>
    <w:rsid w:val="00E349DF"/>
    <w:rsid w:val="00E41F39"/>
    <w:rsid w:val="00E43FB4"/>
    <w:rsid w:val="00E44DC0"/>
    <w:rsid w:val="00E4667C"/>
    <w:rsid w:val="00E46DD8"/>
    <w:rsid w:val="00E50FD6"/>
    <w:rsid w:val="00E510BC"/>
    <w:rsid w:val="00E5519A"/>
    <w:rsid w:val="00E600B2"/>
    <w:rsid w:val="00E617AE"/>
    <w:rsid w:val="00E63476"/>
    <w:rsid w:val="00E648DD"/>
    <w:rsid w:val="00E67C3B"/>
    <w:rsid w:val="00E71462"/>
    <w:rsid w:val="00E72015"/>
    <w:rsid w:val="00E7594E"/>
    <w:rsid w:val="00E7624E"/>
    <w:rsid w:val="00E76CCD"/>
    <w:rsid w:val="00E77376"/>
    <w:rsid w:val="00E81534"/>
    <w:rsid w:val="00E81B45"/>
    <w:rsid w:val="00E8343F"/>
    <w:rsid w:val="00E85364"/>
    <w:rsid w:val="00E85A59"/>
    <w:rsid w:val="00E9461D"/>
    <w:rsid w:val="00E949B0"/>
    <w:rsid w:val="00E95AFD"/>
    <w:rsid w:val="00E96B84"/>
    <w:rsid w:val="00EA2A30"/>
    <w:rsid w:val="00EA4280"/>
    <w:rsid w:val="00EA4356"/>
    <w:rsid w:val="00EA4BA9"/>
    <w:rsid w:val="00EA4DE2"/>
    <w:rsid w:val="00EA53F4"/>
    <w:rsid w:val="00EA699A"/>
    <w:rsid w:val="00EA79EF"/>
    <w:rsid w:val="00EB1892"/>
    <w:rsid w:val="00EB272F"/>
    <w:rsid w:val="00EB49D1"/>
    <w:rsid w:val="00EB5E8B"/>
    <w:rsid w:val="00EB6F86"/>
    <w:rsid w:val="00EC0DF8"/>
    <w:rsid w:val="00EC184C"/>
    <w:rsid w:val="00EC21D5"/>
    <w:rsid w:val="00EC3CE7"/>
    <w:rsid w:val="00ED000E"/>
    <w:rsid w:val="00ED51A8"/>
    <w:rsid w:val="00ED5816"/>
    <w:rsid w:val="00ED5D19"/>
    <w:rsid w:val="00ED7728"/>
    <w:rsid w:val="00EE0CC2"/>
    <w:rsid w:val="00EE13CC"/>
    <w:rsid w:val="00EE50AB"/>
    <w:rsid w:val="00EE66EA"/>
    <w:rsid w:val="00EE6CB2"/>
    <w:rsid w:val="00EE749D"/>
    <w:rsid w:val="00EF12DF"/>
    <w:rsid w:val="00EF761E"/>
    <w:rsid w:val="00EF79B3"/>
    <w:rsid w:val="00EF7FE5"/>
    <w:rsid w:val="00F018C6"/>
    <w:rsid w:val="00F02697"/>
    <w:rsid w:val="00F0395E"/>
    <w:rsid w:val="00F046C2"/>
    <w:rsid w:val="00F06E0B"/>
    <w:rsid w:val="00F10C4A"/>
    <w:rsid w:val="00F10E85"/>
    <w:rsid w:val="00F11A9D"/>
    <w:rsid w:val="00F124EA"/>
    <w:rsid w:val="00F149CA"/>
    <w:rsid w:val="00F15101"/>
    <w:rsid w:val="00F16B22"/>
    <w:rsid w:val="00F2019D"/>
    <w:rsid w:val="00F21024"/>
    <w:rsid w:val="00F21D94"/>
    <w:rsid w:val="00F22005"/>
    <w:rsid w:val="00F23747"/>
    <w:rsid w:val="00F23F3E"/>
    <w:rsid w:val="00F35DDB"/>
    <w:rsid w:val="00F41B1B"/>
    <w:rsid w:val="00F43F9D"/>
    <w:rsid w:val="00F44198"/>
    <w:rsid w:val="00F4612C"/>
    <w:rsid w:val="00F4652C"/>
    <w:rsid w:val="00F4700D"/>
    <w:rsid w:val="00F526BF"/>
    <w:rsid w:val="00F546D8"/>
    <w:rsid w:val="00F54915"/>
    <w:rsid w:val="00F57853"/>
    <w:rsid w:val="00F624BD"/>
    <w:rsid w:val="00F701A0"/>
    <w:rsid w:val="00F7066C"/>
    <w:rsid w:val="00F723F5"/>
    <w:rsid w:val="00F747B7"/>
    <w:rsid w:val="00F748E9"/>
    <w:rsid w:val="00F8246E"/>
    <w:rsid w:val="00F84E43"/>
    <w:rsid w:val="00F85C6A"/>
    <w:rsid w:val="00F8621A"/>
    <w:rsid w:val="00F86BB2"/>
    <w:rsid w:val="00F92265"/>
    <w:rsid w:val="00F92A77"/>
    <w:rsid w:val="00F93977"/>
    <w:rsid w:val="00F95759"/>
    <w:rsid w:val="00F96FAD"/>
    <w:rsid w:val="00FA062B"/>
    <w:rsid w:val="00FA06CA"/>
    <w:rsid w:val="00FA6213"/>
    <w:rsid w:val="00FA7DB3"/>
    <w:rsid w:val="00FB176D"/>
    <w:rsid w:val="00FB1C8D"/>
    <w:rsid w:val="00FB4F71"/>
    <w:rsid w:val="00FB6914"/>
    <w:rsid w:val="00FB7472"/>
    <w:rsid w:val="00FC09A4"/>
    <w:rsid w:val="00FC49CF"/>
    <w:rsid w:val="00FC6AFA"/>
    <w:rsid w:val="00FC7DFD"/>
    <w:rsid w:val="00FD1273"/>
    <w:rsid w:val="00FD242B"/>
    <w:rsid w:val="00FD4305"/>
    <w:rsid w:val="00FD5444"/>
    <w:rsid w:val="00FE292A"/>
    <w:rsid w:val="00FE3108"/>
    <w:rsid w:val="00FE584E"/>
    <w:rsid w:val="00FF057D"/>
    <w:rsid w:val="00FF14E6"/>
    <w:rsid w:val="00FF1E0B"/>
    <w:rsid w:val="00FF5C59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60196749"/>
  <w15:docId w15:val="{12582932-7BEA-4EEE-862E-B6F51CD6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7342"/>
    <w:pPr>
      <w:widowControl w:val="0"/>
      <w:jc w:val="both"/>
    </w:pPr>
    <w:rPr>
      <w:rFonts w:ascii="宋体" w:hAnsi="宋体"/>
      <w:kern w:val="2"/>
      <w:sz w:val="21"/>
      <w:szCs w:val="32"/>
    </w:rPr>
  </w:style>
  <w:style w:type="paragraph" w:styleId="1">
    <w:name w:val="heading 1"/>
    <w:basedOn w:val="2"/>
    <w:next w:val="2"/>
    <w:autoRedefine/>
    <w:qFormat/>
    <w:rsid w:val="0052065F"/>
    <w:pPr>
      <w:keepNext/>
      <w:keepLines/>
      <w:numPr>
        <w:ilvl w:val="0"/>
        <w:numId w:val="0"/>
      </w:numPr>
      <w:spacing w:after="120" w:line="578" w:lineRule="auto"/>
      <w:outlineLvl w:val="0"/>
    </w:pPr>
    <w:rPr>
      <w:b/>
      <w:kern w:val="44"/>
      <w:sz w:val="28"/>
    </w:rPr>
  </w:style>
  <w:style w:type="paragraph" w:styleId="2">
    <w:name w:val="heading 2"/>
    <w:basedOn w:val="a0"/>
    <w:link w:val="20"/>
    <w:autoRedefine/>
    <w:qFormat/>
    <w:rsid w:val="00955B9E"/>
    <w:pPr>
      <w:numPr>
        <w:ilvl w:val="1"/>
        <w:numId w:val="1"/>
      </w:numPr>
      <w:spacing w:beforeLines="50" w:before="156" w:line="360" w:lineRule="auto"/>
      <w:outlineLvl w:val="1"/>
    </w:pPr>
    <w:rPr>
      <w:sz w:val="24"/>
      <w:szCs w:val="24"/>
    </w:rPr>
  </w:style>
  <w:style w:type="paragraph" w:styleId="3">
    <w:name w:val="heading 3"/>
    <w:basedOn w:val="a0"/>
    <w:next w:val="a1"/>
    <w:link w:val="30"/>
    <w:autoRedefine/>
    <w:qFormat/>
    <w:rsid w:val="0052065F"/>
    <w:pPr>
      <w:numPr>
        <w:ilvl w:val="2"/>
        <w:numId w:val="1"/>
      </w:numPr>
      <w:spacing w:line="360" w:lineRule="auto"/>
      <w:outlineLvl w:val="2"/>
    </w:pPr>
    <w:rPr>
      <w:bCs/>
      <w:szCs w:val="21"/>
    </w:rPr>
  </w:style>
  <w:style w:type="paragraph" w:styleId="4">
    <w:name w:val="heading 4"/>
    <w:basedOn w:val="a0"/>
    <w:next w:val="3"/>
    <w:autoRedefine/>
    <w:qFormat/>
    <w:rsid w:val="0052065F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0"/>
    <w:next w:val="a0"/>
    <w:autoRedefine/>
    <w:qFormat/>
    <w:rsid w:val="0052065F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0"/>
    <w:next w:val="a0"/>
    <w:autoRedefine/>
    <w:qFormat/>
    <w:rsid w:val="0052065F"/>
    <w:pPr>
      <w:numPr>
        <w:ilvl w:val="5"/>
        <w:numId w:val="1"/>
      </w:numPr>
      <w:outlineLvl w:val="5"/>
    </w:pPr>
  </w:style>
  <w:style w:type="paragraph" w:styleId="7">
    <w:name w:val="heading 7"/>
    <w:basedOn w:val="a0"/>
    <w:next w:val="a0"/>
    <w:qFormat/>
    <w:rsid w:val="005206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next w:val="a0"/>
    <w:qFormat/>
    <w:rsid w:val="005206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0"/>
    <w:qFormat/>
    <w:rsid w:val="005206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1"/>
    <w:qFormat/>
    <w:rsid w:val="00A73624"/>
    <w:pPr>
      <w:spacing w:beforeLines="200"/>
      <w:jc w:val="center"/>
      <w:outlineLvl w:val="0"/>
    </w:pPr>
    <w:rPr>
      <w:rFonts w:cs="Arial"/>
      <w:b/>
      <w:bCs/>
      <w:sz w:val="24"/>
      <w:szCs w:val="24"/>
    </w:rPr>
  </w:style>
  <w:style w:type="paragraph" w:styleId="a1">
    <w:name w:val="Normal Indent"/>
    <w:basedOn w:val="a0"/>
    <w:rsid w:val="00415098"/>
    <w:pPr>
      <w:spacing w:line="360" w:lineRule="auto"/>
      <w:ind w:leftChars="600" w:left="1260"/>
    </w:pPr>
  </w:style>
  <w:style w:type="paragraph" w:styleId="a6">
    <w:name w:val="header"/>
    <w:basedOn w:val="a0"/>
    <w:rsid w:val="00DC4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autoRedefine/>
    <w:rsid w:val="00497489"/>
    <w:pPr>
      <w:tabs>
        <w:tab w:val="center" w:pos="4153"/>
        <w:tab w:val="right" w:pos="8306"/>
      </w:tabs>
      <w:snapToGrid w:val="0"/>
      <w:jc w:val="left"/>
    </w:pPr>
    <w:rPr>
      <w:szCs w:val="21"/>
    </w:rPr>
  </w:style>
  <w:style w:type="character" w:styleId="a8">
    <w:name w:val="page number"/>
    <w:basedOn w:val="a2"/>
    <w:rsid w:val="00DC40FA"/>
  </w:style>
  <w:style w:type="table" w:styleId="a9">
    <w:name w:val="Table Grid"/>
    <w:basedOn w:val="a3"/>
    <w:uiPriority w:val="59"/>
    <w:rsid w:val="00F824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rsid w:val="0052065F"/>
    <w:rPr>
      <w:rFonts w:ascii="宋体" w:hAnsi="宋体"/>
      <w:bCs/>
      <w:kern w:val="2"/>
      <w:sz w:val="21"/>
      <w:szCs w:val="21"/>
    </w:rPr>
  </w:style>
  <w:style w:type="character" w:styleId="aa">
    <w:name w:val="annotation reference"/>
    <w:basedOn w:val="a2"/>
    <w:semiHidden/>
    <w:rsid w:val="00DC40FA"/>
    <w:rPr>
      <w:sz w:val="21"/>
      <w:szCs w:val="21"/>
    </w:rPr>
  </w:style>
  <w:style w:type="paragraph" w:styleId="ab">
    <w:name w:val="annotation text"/>
    <w:basedOn w:val="a0"/>
    <w:semiHidden/>
    <w:rsid w:val="00DC40FA"/>
    <w:pPr>
      <w:jc w:val="left"/>
    </w:pPr>
  </w:style>
  <w:style w:type="paragraph" w:styleId="ac">
    <w:name w:val="Balloon Text"/>
    <w:basedOn w:val="a0"/>
    <w:semiHidden/>
    <w:rsid w:val="00DC40FA"/>
    <w:rPr>
      <w:sz w:val="18"/>
      <w:szCs w:val="18"/>
    </w:rPr>
  </w:style>
  <w:style w:type="paragraph" w:customStyle="1" w:styleId="21">
    <w:name w:val="样式 标题 2 + 段前: 1 行"/>
    <w:basedOn w:val="2"/>
    <w:rsid w:val="006265D8"/>
    <w:pPr>
      <w:spacing w:beforeLines="0"/>
    </w:pPr>
    <w:rPr>
      <w:rFonts w:cs="宋体"/>
      <w:bCs/>
      <w:szCs w:val="20"/>
    </w:rPr>
  </w:style>
  <w:style w:type="paragraph" w:styleId="a">
    <w:name w:val="List Bullet"/>
    <w:basedOn w:val="ad"/>
    <w:autoRedefine/>
    <w:rsid w:val="005B2F2B"/>
    <w:pPr>
      <w:widowControl/>
      <w:numPr>
        <w:numId w:val="2"/>
      </w:numPr>
      <w:spacing w:after="120"/>
      <w:ind w:left="714" w:right="720" w:firstLineChars="0" w:hanging="357"/>
    </w:pPr>
    <w:rPr>
      <w:rFonts w:ascii="Garamond" w:hAnsi="Garamond"/>
      <w:kern w:val="0"/>
      <w:szCs w:val="20"/>
    </w:rPr>
  </w:style>
  <w:style w:type="paragraph" w:styleId="ad">
    <w:name w:val="List"/>
    <w:basedOn w:val="a0"/>
    <w:rsid w:val="005B2F2B"/>
    <w:pPr>
      <w:ind w:left="200" w:hangingChars="200" w:hanging="200"/>
    </w:pPr>
  </w:style>
  <w:style w:type="character" w:customStyle="1" w:styleId="20">
    <w:name w:val="标题 2 字符"/>
    <w:basedOn w:val="a2"/>
    <w:link w:val="2"/>
    <w:rsid w:val="00955B9E"/>
    <w:rPr>
      <w:rFonts w:ascii="宋体" w:hAnsi="宋体"/>
      <w:kern w:val="2"/>
      <w:sz w:val="24"/>
      <w:szCs w:val="24"/>
    </w:rPr>
  </w:style>
  <w:style w:type="character" w:customStyle="1" w:styleId="CharChar1">
    <w:name w:val="Char Char1"/>
    <w:basedOn w:val="a2"/>
    <w:rsid w:val="005E1EC6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paragraph" w:styleId="ae">
    <w:name w:val="annotation subject"/>
    <w:basedOn w:val="ab"/>
    <w:next w:val="ab"/>
    <w:semiHidden/>
    <w:rsid w:val="0073193F"/>
    <w:rPr>
      <w:b/>
      <w:bCs/>
    </w:rPr>
  </w:style>
  <w:style w:type="paragraph" w:styleId="af">
    <w:name w:val="Document Map"/>
    <w:basedOn w:val="a0"/>
    <w:link w:val="af0"/>
    <w:rsid w:val="00924C7B"/>
    <w:rPr>
      <w:sz w:val="18"/>
      <w:szCs w:val="18"/>
    </w:rPr>
  </w:style>
  <w:style w:type="character" w:customStyle="1" w:styleId="af0">
    <w:name w:val="文档结构图 字符"/>
    <w:basedOn w:val="a2"/>
    <w:link w:val="af"/>
    <w:rsid w:val="00924C7B"/>
    <w:rPr>
      <w:rFonts w:ascii="宋体" w:hAnsi="宋体"/>
      <w:kern w:val="2"/>
      <w:sz w:val="18"/>
      <w:szCs w:val="18"/>
    </w:rPr>
  </w:style>
  <w:style w:type="paragraph" w:styleId="af1">
    <w:name w:val="List Paragraph"/>
    <w:basedOn w:val="a0"/>
    <w:uiPriority w:val="34"/>
    <w:qFormat/>
    <w:rsid w:val="00350EEB"/>
    <w:pPr>
      <w:ind w:firstLineChars="200" w:firstLine="420"/>
    </w:pPr>
  </w:style>
  <w:style w:type="table" w:styleId="80">
    <w:name w:val="Table Grid 8"/>
    <w:basedOn w:val="a3"/>
    <w:rsid w:val="0064542D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2">
    <w:name w:val="Hyperlink"/>
    <w:basedOn w:val="a2"/>
    <w:uiPriority w:val="99"/>
    <w:unhideWhenUsed/>
    <w:rsid w:val="00C05B53"/>
    <w:rPr>
      <w:color w:val="0000FF" w:themeColor="hyperlink"/>
      <w:u w:val="single"/>
    </w:rPr>
  </w:style>
  <w:style w:type="paragraph" w:styleId="af3">
    <w:name w:val="Date"/>
    <w:basedOn w:val="a0"/>
    <w:next w:val="a0"/>
    <w:link w:val="af4"/>
    <w:rsid w:val="00905F3B"/>
    <w:pPr>
      <w:ind w:leftChars="2500" w:left="100"/>
    </w:pPr>
  </w:style>
  <w:style w:type="character" w:customStyle="1" w:styleId="af4">
    <w:name w:val="日期 字符"/>
    <w:basedOn w:val="a2"/>
    <w:link w:val="af3"/>
    <w:rsid w:val="00905F3B"/>
    <w:rPr>
      <w:rFonts w:ascii="宋体" w:hAnsi="宋体"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320;&#21457;&#31649;&#29702;&#35268;&#33539;\3.&#25351;&#21335;\NETCA-T01-PR03-GUXX%20&#30740;&#21457;xxxx&#25351;&#21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NETCA-T01-PR03-GUXX 研发xxxx指南模板.dot</Template>
  <TotalTime>839</TotalTime>
  <Pages>4</Pages>
  <Words>1124</Words>
  <Characters>901</Characters>
  <Application>Microsoft Office Word</Application>
  <DocSecurity>0</DocSecurity>
  <Lines>7</Lines>
  <Paragraphs>4</Paragraphs>
  <ScaleCrop>false</ScaleCrop>
  <Company>cnca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软件配置文件编写指南</dc:title>
  <dc:subject/>
  <dc:creator>linjiebin</dc:creator>
  <cp:keywords>软件配置文件编写指南</cp:keywords>
  <dc:description/>
  <cp:lastModifiedBy>Weng</cp:lastModifiedBy>
  <cp:revision>371</cp:revision>
  <cp:lastPrinted>1900-12-31T16:00:00Z</cp:lastPrinted>
  <dcterms:created xsi:type="dcterms:W3CDTF">2016-04-01T01:03:00Z</dcterms:created>
  <dcterms:modified xsi:type="dcterms:W3CDTF">2020-11-25T04:49:00Z</dcterms:modified>
</cp:coreProperties>
</file>