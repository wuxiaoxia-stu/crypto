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3F216" w14:textId="6E228201" w:rsidR="006D7E8F" w:rsidRDefault="006D7E8F" w:rsidP="00C749EC">
      <w:pPr>
        <w:rPr>
          <w:rFonts w:ascii="黑体" w:eastAsia="黑体" w:hAnsi="黑体"/>
          <w:sz w:val="30"/>
          <w:szCs w:val="30"/>
        </w:rPr>
      </w:pPr>
    </w:p>
    <w:p w14:paraId="3CE258A0" w14:textId="526EBA21" w:rsidR="00DA2DAF" w:rsidRDefault="00DA2DAF" w:rsidP="00C749EC">
      <w:pPr>
        <w:rPr>
          <w:rFonts w:ascii="黑体" w:eastAsia="黑体" w:hAnsi="黑体"/>
          <w:sz w:val="30"/>
          <w:szCs w:val="30"/>
        </w:rPr>
      </w:pPr>
    </w:p>
    <w:p w14:paraId="7CE7732E" w14:textId="77777777" w:rsidR="00DA2DAF" w:rsidRDefault="00DA2DAF" w:rsidP="00C749EC"/>
    <w:p w14:paraId="67CB3EE2" w14:textId="77777777" w:rsidR="00424F2A" w:rsidRDefault="00424F2A" w:rsidP="00C749EC"/>
    <w:p w14:paraId="7B385EE8" w14:textId="77777777" w:rsidR="00424F2A" w:rsidRDefault="00424F2A" w:rsidP="00C749EC"/>
    <w:p w14:paraId="3C9DDF52" w14:textId="77777777" w:rsidR="00C749EC" w:rsidRDefault="00C749EC" w:rsidP="00C749EC"/>
    <w:p w14:paraId="0F8D1C24" w14:textId="77777777" w:rsidR="00C749EC" w:rsidRPr="00D33CA9" w:rsidRDefault="00C749EC" w:rsidP="00C749EC"/>
    <w:p w14:paraId="337D5244" w14:textId="77777777" w:rsidR="006D7E8F" w:rsidRDefault="006D7E8F" w:rsidP="00C749EC">
      <w:pPr>
        <w:jc w:val="center"/>
      </w:pPr>
      <w:r>
        <w:rPr>
          <w:noProof/>
        </w:rPr>
        <w:drawing>
          <wp:inline distT="0" distB="0" distL="0" distR="0" wp14:anchorId="08ACD961" wp14:editId="6A1C068C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D597" w14:textId="77777777" w:rsidR="006D7E8F" w:rsidRPr="006D7E8F" w:rsidRDefault="00C749EC" w:rsidP="00C74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41E6C" wp14:editId="7A7FEED8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DC5EC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CD42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ADDF7" wp14:editId="6B220C31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F78F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7F13E85B" w14:textId="77777777" w:rsidR="00C749EC" w:rsidRDefault="00C749EC" w:rsidP="00C749EC"/>
    <w:p w14:paraId="39C5D77B" w14:textId="029D8646" w:rsidR="00EE7ECB" w:rsidRPr="00A54436" w:rsidRDefault="000639E5" w:rsidP="00EE7ECB">
      <w:pPr>
        <w:jc w:val="center"/>
        <w:rPr>
          <w:rFonts w:ascii="黑体" w:eastAsia="黑体" w:hAnsi="黑体"/>
          <w:b/>
          <w:sz w:val="56"/>
          <w:szCs w:val="48"/>
        </w:rPr>
      </w:pPr>
      <w:r>
        <w:rPr>
          <w:rFonts w:ascii="黑体" w:eastAsia="黑体" w:hAnsi="黑体" w:hint="eastAsia"/>
          <w:b/>
          <w:sz w:val="56"/>
          <w:szCs w:val="48"/>
        </w:rPr>
        <w:t>网证通中间件</w:t>
      </w:r>
      <w:r>
        <w:rPr>
          <w:rFonts w:ascii="黑体" w:eastAsia="黑体" w:hAnsi="黑体"/>
          <w:b/>
          <w:sz w:val="56"/>
          <w:szCs w:val="48"/>
        </w:rPr>
        <w:t>小程序插件</w:t>
      </w:r>
      <w:r w:rsidR="00EE7ECB" w:rsidRPr="00A54436">
        <w:rPr>
          <w:rFonts w:ascii="黑体" w:eastAsia="黑体" w:hAnsi="黑体"/>
          <w:b/>
          <w:sz w:val="56"/>
          <w:szCs w:val="48"/>
        </w:rPr>
        <w:t xml:space="preserve"> </w:t>
      </w:r>
    </w:p>
    <w:p w14:paraId="75E85D3A" w14:textId="68094655" w:rsidR="00D33CA9" w:rsidRPr="00C749EC" w:rsidRDefault="00B13E15" w:rsidP="00EE7ECB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56"/>
          <w:szCs w:val="48"/>
        </w:rPr>
        <w:t>V1.</w:t>
      </w:r>
      <w:r w:rsidR="00F90D87">
        <w:rPr>
          <w:rFonts w:ascii="黑体" w:eastAsia="黑体" w:hAnsi="黑体"/>
          <w:b/>
          <w:sz w:val="56"/>
          <w:szCs w:val="48"/>
        </w:rPr>
        <w:t>3</w:t>
      </w:r>
      <w:r>
        <w:rPr>
          <w:rFonts w:ascii="黑体" w:eastAsia="黑体" w:hAnsi="黑体" w:hint="eastAsia"/>
          <w:b/>
          <w:sz w:val="56"/>
          <w:szCs w:val="48"/>
        </w:rPr>
        <w:t>.0.</w:t>
      </w:r>
      <w:r w:rsidR="00F90D87">
        <w:rPr>
          <w:rFonts w:ascii="黑体" w:eastAsia="黑体" w:hAnsi="黑体"/>
          <w:b/>
          <w:sz w:val="56"/>
          <w:szCs w:val="48"/>
        </w:rPr>
        <w:t>2012230851</w:t>
      </w:r>
      <w:r w:rsidR="00EE7ECB"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14:paraId="6E4D6836" w14:textId="77777777" w:rsidR="00EB422B" w:rsidRDefault="00356C01" w:rsidP="00C749EC">
      <w:pPr>
        <w:rPr>
          <w:bCs/>
          <w:szCs w:val="21"/>
        </w:rPr>
      </w:pPr>
      <w:r>
        <w:rPr>
          <w:bCs/>
          <w:szCs w:val="21"/>
        </w:rPr>
        <w:tab/>
      </w:r>
    </w:p>
    <w:p w14:paraId="2AA3E06C" w14:textId="77777777" w:rsidR="00EB422B" w:rsidRPr="000C3E2E" w:rsidRDefault="00EB422B" w:rsidP="00C749EC">
      <w:pPr>
        <w:rPr>
          <w:bCs/>
          <w:szCs w:val="21"/>
        </w:rPr>
      </w:pPr>
    </w:p>
    <w:p w14:paraId="6BE54C00" w14:textId="77777777" w:rsidR="00EB422B" w:rsidRDefault="00EB422B" w:rsidP="00C749EC">
      <w:pPr>
        <w:rPr>
          <w:bCs/>
          <w:szCs w:val="21"/>
        </w:rPr>
      </w:pPr>
    </w:p>
    <w:p w14:paraId="56A181C0" w14:textId="77777777" w:rsidR="00EB422B" w:rsidRDefault="00EB422B" w:rsidP="00C749EC">
      <w:pPr>
        <w:rPr>
          <w:bCs/>
          <w:szCs w:val="21"/>
        </w:rPr>
      </w:pPr>
    </w:p>
    <w:p w14:paraId="0CFB965E" w14:textId="77777777" w:rsidR="00EB422B" w:rsidRDefault="00EB422B" w:rsidP="00C749EC">
      <w:pPr>
        <w:rPr>
          <w:bCs/>
          <w:szCs w:val="21"/>
        </w:rPr>
      </w:pPr>
    </w:p>
    <w:p w14:paraId="2AC4520A" w14:textId="77777777" w:rsidR="00EB422B" w:rsidRDefault="00EB422B" w:rsidP="00C749EC">
      <w:pPr>
        <w:rPr>
          <w:bCs/>
          <w:szCs w:val="21"/>
        </w:rPr>
      </w:pPr>
    </w:p>
    <w:p w14:paraId="488C24D2" w14:textId="77777777" w:rsidR="00C749EC" w:rsidRDefault="00C749EC" w:rsidP="00C749EC">
      <w:pPr>
        <w:rPr>
          <w:bCs/>
          <w:szCs w:val="21"/>
        </w:rPr>
      </w:pPr>
    </w:p>
    <w:p w14:paraId="436D684D" w14:textId="77777777" w:rsidR="00C749EC" w:rsidRDefault="00C749EC" w:rsidP="00C749EC">
      <w:pPr>
        <w:rPr>
          <w:bCs/>
          <w:szCs w:val="21"/>
        </w:rPr>
      </w:pPr>
    </w:p>
    <w:p w14:paraId="57472DE9" w14:textId="77777777" w:rsidR="00C749EC" w:rsidRDefault="00C749EC" w:rsidP="00C749EC">
      <w:pPr>
        <w:rPr>
          <w:bCs/>
          <w:szCs w:val="21"/>
        </w:rPr>
      </w:pPr>
    </w:p>
    <w:p w14:paraId="60B9189D" w14:textId="77777777" w:rsidR="00C749EC" w:rsidRDefault="00C749EC" w:rsidP="00C749EC">
      <w:pPr>
        <w:rPr>
          <w:bCs/>
          <w:szCs w:val="21"/>
        </w:rPr>
      </w:pPr>
    </w:p>
    <w:p w14:paraId="37F21820" w14:textId="77777777" w:rsidR="00C749EC" w:rsidRDefault="00C749EC" w:rsidP="00C749EC">
      <w:pPr>
        <w:rPr>
          <w:bCs/>
          <w:szCs w:val="21"/>
        </w:rPr>
      </w:pPr>
    </w:p>
    <w:p w14:paraId="5D945C57" w14:textId="77777777" w:rsidR="00C749EC" w:rsidRDefault="00C749EC" w:rsidP="00C749EC">
      <w:pPr>
        <w:rPr>
          <w:bCs/>
          <w:szCs w:val="21"/>
        </w:rPr>
      </w:pPr>
    </w:p>
    <w:p w14:paraId="1FA751D8" w14:textId="77777777" w:rsidR="00C749EC" w:rsidRDefault="00C749EC" w:rsidP="00C749EC">
      <w:pPr>
        <w:rPr>
          <w:bCs/>
          <w:szCs w:val="21"/>
        </w:rPr>
      </w:pPr>
    </w:p>
    <w:p w14:paraId="70FB95F2" w14:textId="77777777" w:rsidR="00C749EC" w:rsidRDefault="00C749EC" w:rsidP="00C749EC">
      <w:pPr>
        <w:rPr>
          <w:bCs/>
          <w:szCs w:val="21"/>
        </w:rPr>
      </w:pPr>
    </w:p>
    <w:p w14:paraId="7EB453E1" w14:textId="77777777" w:rsidR="00EB422B" w:rsidRPr="00EB422B" w:rsidRDefault="00EB422B" w:rsidP="00C749EC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14:paraId="6702DF63" w14:textId="0891C175" w:rsidR="00EB422B" w:rsidRPr="00EB422B" w:rsidRDefault="00EB422B" w:rsidP="00C749EC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 w:rsidR="0065421B">
        <w:rPr>
          <w:rFonts w:hint="eastAsia"/>
          <w:bCs/>
          <w:sz w:val="28"/>
          <w:szCs w:val="28"/>
        </w:rPr>
        <w:t>运维部</w:t>
      </w:r>
    </w:p>
    <w:p w14:paraId="7440D485" w14:textId="77777777" w:rsidR="00EB422B" w:rsidRDefault="00EB422B" w:rsidP="00C749EC">
      <w:pPr>
        <w:ind w:firstLineChars="700" w:firstLine="1960"/>
        <w:rPr>
          <w:bCs/>
          <w:sz w:val="28"/>
          <w:szCs w:val="28"/>
        </w:rPr>
      </w:pPr>
    </w:p>
    <w:p w14:paraId="7625E04F" w14:textId="77777777" w:rsidR="00EB422B" w:rsidRDefault="00EB422B" w:rsidP="00DB2A3D">
      <w:pPr>
        <w:pStyle w:val="a9"/>
      </w:pPr>
    </w:p>
    <w:p w14:paraId="261B296B" w14:textId="77777777" w:rsidR="00424F2A" w:rsidRDefault="00424F2A" w:rsidP="00DB2A3D">
      <w:pPr>
        <w:pStyle w:val="a9"/>
      </w:pPr>
    </w:p>
    <w:p w14:paraId="7B10A4F1" w14:textId="77777777" w:rsidR="00424F2A" w:rsidRDefault="00424F2A" w:rsidP="00DB2A3D">
      <w:pPr>
        <w:pStyle w:val="a9"/>
      </w:pPr>
    </w:p>
    <w:p w14:paraId="48949ECC" w14:textId="77777777" w:rsidR="00424F2A" w:rsidRDefault="00424F2A" w:rsidP="00DB2A3D">
      <w:pPr>
        <w:pStyle w:val="a9"/>
      </w:pPr>
    </w:p>
    <w:p w14:paraId="6DA73D9F" w14:textId="77777777" w:rsidR="00975E08" w:rsidRDefault="000311FA" w:rsidP="0005583E">
      <w:pPr>
        <w:pStyle w:val="a3"/>
      </w:pPr>
      <w:r>
        <w:rPr>
          <w:rFonts w:hint="eastAsia"/>
        </w:rPr>
        <w:t>目  录</w:t>
      </w:r>
    </w:p>
    <w:p w14:paraId="43F3FA6B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</w:p>
    <w:p w14:paraId="4E48AD37" w14:textId="1C458137" w:rsidR="009F0682" w:rsidRDefault="000311FA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r>
        <w:rPr>
          <w:rFonts w:cs="Arial"/>
          <w:b/>
          <w:bCs/>
          <w:sz w:val="32"/>
        </w:rPr>
        <w:fldChar w:fldCharType="begin"/>
      </w:r>
      <w:r>
        <w:rPr>
          <w:rFonts w:cs="Arial"/>
          <w:b/>
          <w:bCs/>
          <w:sz w:val="32"/>
        </w:rPr>
        <w:instrText xml:space="preserve"> TOC \o "2-2" \h \z \t "</w:instrText>
      </w:r>
      <w:r>
        <w:rPr>
          <w:rFonts w:cs="Arial"/>
          <w:b/>
          <w:bCs/>
          <w:sz w:val="32"/>
        </w:rPr>
        <w:instrText>标题</w:instrText>
      </w:r>
      <w:r>
        <w:rPr>
          <w:rFonts w:cs="Arial"/>
          <w:b/>
          <w:bCs/>
          <w:sz w:val="32"/>
        </w:rPr>
        <w:instrText xml:space="preserve"> 1,1" </w:instrText>
      </w:r>
      <w:r>
        <w:rPr>
          <w:rFonts w:cs="Arial"/>
          <w:b/>
          <w:bCs/>
          <w:sz w:val="32"/>
        </w:rPr>
        <w:fldChar w:fldCharType="separate"/>
      </w:r>
      <w:hyperlink w:anchor="_Toc59635320" w:history="1">
        <w:r w:rsidR="009F0682" w:rsidRPr="00BC6BFE">
          <w:rPr>
            <w:rStyle w:val="af"/>
            <w:noProof/>
          </w:rPr>
          <w:t>1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升级内容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_Toc59635320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1</w:t>
        </w:r>
        <w:r w:rsidR="009F0682">
          <w:rPr>
            <w:noProof/>
            <w:webHidden/>
          </w:rPr>
          <w:fldChar w:fldCharType="end"/>
        </w:r>
      </w:hyperlink>
    </w:p>
    <w:p w14:paraId="5529E55B" w14:textId="7DEB34C2" w:rsidR="009F0682" w:rsidRDefault="00EE70E7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21" w:history="1">
        <w:r w:rsidR="009F0682" w:rsidRPr="00BC6BFE">
          <w:rPr>
            <w:rStyle w:val="af"/>
            <w:noProof/>
          </w:rPr>
          <w:t>2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测试结论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_Toc59635321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1</w:t>
        </w:r>
        <w:r w:rsidR="009F0682">
          <w:rPr>
            <w:noProof/>
            <w:webHidden/>
          </w:rPr>
          <w:fldChar w:fldCharType="end"/>
        </w:r>
      </w:hyperlink>
    </w:p>
    <w:p w14:paraId="4350ADBF" w14:textId="062EE391" w:rsidR="009F0682" w:rsidRDefault="00EE70E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22" w:history="1">
        <w:r w:rsidR="009F0682" w:rsidRPr="00BC6BFE">
          <w:rPr>
            <w:rStyle w:val="af"/>
            <w:rFonts w:ascii="Times" w:hAnsi="Time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功能测试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_Toc59635322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1</w:t>
        </w:r>
        <w:r w:rsidR="009F0682">
          <w:rPr>
            <w:noProof/>
            <w:webHidden/>
          </w:rPr>
          <w:fldChar w:fldCharType="end"/>
        </w:r>
      </w:hyperlink>
    </w:p>
    <w:p w14:paraId="0926627D" w14:textId="32E179FE" w:rsidR="009F0682" w:rsidRDefault="00EE70E7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23" w:history="1">
        <w:r w:rsidR="009F0682" w:rsidRPr="00BC6BFE">
          <w:rPr>
            <w:rStyle w:val="af"/>
            <w:noProof/>
          </w:rPr>
          <w:t>3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测试信息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_Toc59635323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2</w:t>
        </w:r>
        <w:r w:rsidR="009F0682">
          <w:rPr>
            <w:noProof/>
            <w:webHidden/>
          </w:rPr>
          <w:fldChar w:fldCharType="end"/>
        </w:r>
      </w:hyperlink>
    </w:p>
    <w:p w14:paraId="209D10AE" w14:textId="76C538A0" w:rsidR="009F0682" w:rsidRDefault="00EE70E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24" w:history="1">
        <w:r w:rsidR="009F0682" w:rsidRPr="00BC6BFE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测试策略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_Toc59635324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2</w:t>
        </w:r>
        <w:r w:rsidR="009F0682">
          <w:rPr>
            <w:noProof/>
            <w:webHidden/>
          </w:rPr>
          <w:fldChar w:fldCharType="end"/>
        </w:r>
      </w:hyperlink>
    </w:p>
    <w:p w14:paraId="4495B0B0" w14:textId="2AED0480" w:rsidR="009F0682" w:rsidRDefault="00EE70E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25" w:history="1">
        <w:r w:rsidR="009F0682" w:rsidRPr="00BC6BFE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测试执行情况与记录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_Toc59635325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2</w:t>
        </w:r>
        <w:r w:rsidR="009F0682">
          <w:rPr>
            <w:noProof/>
            <w:webHidden/>
          </w:rPr>
          <w:fldChar w:fldCharType="end"/>
        </w:r>
      </w:hyperlink>
    </w:p>
    <w:p w14:paraId="3DA822BC" w14:textId="080C7784" w:rsidR="009F0682" w:rsidRDefault="00EE70E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26" w:history="1">
        <w:r w:rsidR="009F0682" w:rsidRPr="00BC6BFE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各个系统</w:t>
        </w:r>
        <w:r w:rsidR="009F0682" w:rsidRPr="00BC6BFE">
          <w:rPr>
            <w:rStyle w:val="af"/>
            <w:noProof/>
          </w:rPr>
          <w:t>/</w:t>
        </w:r>
        <w:r w:rsidR="009F0682" w:rsidRPr="00BC6BFE">
          <w:rPr>
            <w:rStyle w:val="af"/>
            <w:noProof/>
          </w:rPr>
          <w:t>软件模块版本及对应升级内容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_Toc59635326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3</w:t>
        </w:r>
        <w:r w:rsidR="009F0682">
          <w:rPr>
            <w:noProof/>
            <w:webHidden/>
          </w:rPr>
          <w:fldChar w:fldCharType="end"/>
        </w:r>
      </w:hyperlink>
    </w:p>
    <w:p w14:paraId="7649551E" w14:textId="65531690" w:rsidR="009F0682" w:rsidRDefault="00EE70E7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27" w:history="1">
        <w:r w:rsidR="009F0682" w:rsidRPr="00BC6BFE">
          <w:rPr>
            <w:rStyle w:val="af"/>
            <w:noProof/>
          </w:rPr>
          <w:t>4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测试环境与配置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_Toc59635327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3</w:t>
        </w:r>
        <w:r w:rsidR="009F0682">
          <w:rPr>
            <w:noProof/>
            <w:webHidden/>
          </w:rPr>
          <w:fldChar w:fldCharType="end"/>
        </w:r>
      </w:hyperlink>
    </w:p>
    <w:p w14:paraId="76536365" w14:textId="24E269D5" w:rsidR="009F0682" w:rsidRDefault="00EE70E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28" w:history="1">
        <w:r w:rsidR="009F0682" w:rsidRPr="00BC6BFE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服务器环境（智能移动终端安全密码模块协作系统）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_Toc59635328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3</w:t>
        </w:r>
        <w:r w:rsidR="009F0682">
          <w:rPr>
            <w:noProof/>
            <w:webHidden/>
          </w:rPr>
          <w:fldChar w:fldCharType="end"/>
        </w:r>
      </w:hyperlink>
    </w:p>
    <w:p w14:paraId="78191180" w14:textId="3FA577DC" w:rsidR="009F0682" w:rsidRDefault="00EE70E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29" w:history="1">
        <w:r w:rsidR="009F0682" w:rsidRPr="00BC6BFE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客户端环境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_Toc59635329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4</w:t>
        </w:r>
        <w:r w:rsidR="009F0682">
          <w:rPr>
            <w:noProof/>
            <w:webHidden/>
          </w:rPr>
          <w:fldChar w:fldCharType="end"/>
        </w:r>
      </w:hyperlink>
    </w:p>
    <w:p w14:paraId="74C1466B" w14:textId="59829CD2" w:rsidR="009F0682" w:rsidRDefault="00EE70E7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30" w:history="1">
        <w:r w:rsidR="009F0682" w:rsidRPr="00BC6BFE">
          <w:rPr>
            <w:rStyle w:val="af"/>
            <w:noProof/>
          </w:rPr>
          <w:t>5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功能测试结果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_Toc59635330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4</w:t>
        </w:r>
        <w:r w:rsidR="009F0682">
          <w:rPr>
            <w:noProof/>
            <w:webHidden/>
          </w:rPr>
          <w:fldChar w:fldCharType="end"/>
        </w:r>
      </w:hyperlink>
    </w:p>
    <w:p w14:paraId="35B77EDE" w14:textId="4F4CF1DC" w:rsidR="009F0682" w:rsidRDefault="00EE70E7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31" w:history="1">
        <w:r w:rsidR="009F0682" w:rsidRPr="00BC6BFE">
          <w:rPr>
            <w:rStyle w:val="af"/>
            <w:noProof/>
          </w:rPr>
          <w:t>6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遗留缺陷报告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_Toc59635331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4</w:t>
        </w:r>
        <w:r w:rsidR="009F0682">
          <w:rPr>
            <w:noProof/>
            <w:webHidden/>
          </w:rPr>
          <w:fldChar w:fldCharType="end"/>
        </w:r>
      </w:hyperlink>
    </w:p>
    <w:p w14:paraId="5B8AD833" w14:textId="2D4408B8" w:rsidR="009F0682" w:rsidRDefault="00EE70E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32" w:history="1">
        <w:r w:rsidR="009F0682" w:rsidRPr="00BC6BFE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新发现未解决的缺陷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_Toc59635332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4</w:t>
        </w:r>
        <w:r w:rsidR="009F0682">
          <w:rPr>
            <w:noProof/>
            <w:webHidden/>
          </w:rPr>
          <w:fldChar w:fldCharType="end"/>
        </w:r>
      </w:hyperlink>
    </w:p>
    <w:p w14:paraId="7894F64A" w14:textId="34C61E23" w:rsidR="009F0682" w:rsidRDefault="00EE70E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33" w:history="1">
        <w:r w:rsidR="009F0682" w:rsidRPr="00BC6BFE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noProof/>
          </w:rPr>
          <w:t>历史版本遗留的缺陷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_Toc59635333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4</w:t>
        </w:r>
        <w:r w:rsidR="009F0682">
          <w:rPr>
            <w:noProof/>
            <w:webHidden/>
          </w:rPr>
          <w:fldChar w:fldCharType="end"/>
        </w:r>
      </w:hyperlink>
    </w:p>
    <w:p w14:paraId="05B965F4" w14:textId="6A3D469D" w:rsidR="009F0682" w:rsidRDefault="00EE70E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59635334" w:history="1">
        <w:r w:rsidR="009F0682" w:rsidRPr="00BC6BFE">
          <w:rPr>
            <w:rStyle w:val="af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 w:rsidR="009F0682">
          <w:rPr>
            <w:rFonts w:cstheme="minorBidi"/>
            <w:noProof/>
            <w:kern w:val="2"/>
            <w:sz w:val="21"/>
          </w:rPr>
          <w:tab/>
        </w:r>
        <w:r w:rsidR="009F0682" w:rsidRPr="00BC6BFE">
          <w:rPr>
            <w:rStyle w:val="af"/>
            <w:rFonts w:ascii="Times New Roman" w:hAnsi="Times New Roman"/>
            <w:noProof/>
          </w:rPr>
          <w:t>其他风险及规避措施</w:t>
        </w:r>
        <w:r w:rsidR="009F0682">
          <w:rPr>
            <w:noProof/>
            <w:webHidden/>
          </w:rPr>
          <w:tab/>
        </w:r>
        <w:r w:rsidR="009F0682">
          <w:rPr>
            <w:noProof/>
            <w:webHidden/>
          </w:rPr>
          <w:fldChar w:fldCharType="begin"/>
        </w:r>
        <w:r w:rsidR="009F0682">
          <w:rPr>
            <w:noProof/>
            <w:webHidden/>
          </w:rPr>
          <w:instrText xml:space="preserve"> PAGEREF _Toc59635334 \h </w:instrText>
        </w:r>
        <w:r w:rsidR="009F0682">
          <w:rPr>
            <w:noProof/>
            <w:webHidden/>
          </w:rPr>
        </w:r>
        <w:r w:rsidR="009F0682">
          <w:rPr>
            <w:noProof/>
            <w:webHidden/>
          </w:rPr>
          <w:fldChar w:fldCharType="separate"/>
        </w:r>
        <w:r w:rsidR="009F0682">
          <w:rPr>
            <w:noProof/>
            <w:webHidden/>
          </w:rPr>
          <w:t>5</w:t>
        </w:r>
        <w:r w:rsidR="009F0682">
          <w:rPr>
            <w:noProof/>
            <w:webHidden/>
          </w:rPr>
          <w:fldChar w:fldCharType="end"/>
        </w:r>
      </w:hyperlink>
    </w:p>
    <w:p w14:paraId="736210B5" w14:textId="09E5C1CE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asciiTheme="minorHAnsi" w:eastAsiaTheme="minorEastAsia" w:hAnsiTheme="minorHAnsi" w:cs="Arial"/>
          <w:b/>
          <w:bCs/>
          <w:kern w:val="0"/>
          <w:sz w:val="32"/>
          <w:szCs w:val="22"/>
        </w:rPr>
        <w:fldChar w:fldCharType="end"/>
      </w:r>
    </w:p>
    <w:p w14:paraId="1427EA44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br w:type="page"/>
      </w:r>
    </w:p>
    <w:p w14:paraId="5A52E594" w14:textId="77777777" w:rsidR="00FC0920" w:rsidRDefault="00FC0920" w:rsidP="000311FA">
      <w:pPr>
        <w:sectPr w:rsidR="00FC0920" w:rsidSect="0038052D">
          <w:headerReference w:type="default" r:id="rId13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</w:p>
    <w:p w14:paraId="3E30E181" w14:textId="27F36196" w:rsidR="00EE7ECB" w:rsidRDefault="00D462D5" w:rsidP="00A1006E">
      <w:pPr>
        <w:pStyle w:val="1"/>
      </w:pPr>
      <w:bookmarkStart w:id="0" w:name="_Toc59635320"/>
      <w:r>
        <w:rPr>
          <w:rFonts w:hint="eastAsia"/>
        </w:rPr>
        <w:lastRenderedPageBreak/>
        <w:t>升级内容</w:t>
      </w:r>
      <w:bookmarkEnd w:id="0"/>
    </w:p>
    <w:p w14:paraId="65303002" w14:textId="4E29E20A" w:rsidR="00E934D4" w:rsidRDefault="00D462D5" w:rsidP="00EE7ECB">
      <w:pPr>
        <w:pStyle w:val="a5"/>
        <w:ind w:leftChars="177" w:left="372" w:firstLine="480"/>
      </w:pPr>
      <w:r w:rsidRPr="00D462D5">
        <w:rPr>
          <w:rFonts w:cs="宋体" w:hint="eastAsia"/>
        </w:rPr>
        <w:t>本次测试中，</w:t>
      </w:r>
      <w:proofErr w:type="gramStart"/>
      <w:r w:rsidRPr="001D747A">
        <w:rPr>
          <w:rFonts w:cs="宋体" w:hint="eastAsia"/>
        </w:rPr>
        <w:t>网证通</w:t>
      </w:r>
      <w:proofErr w:type="gramEnd"/>
      <w:r w:rsidRPr="001D747A">
        <w:rPr>
          <w:rFonts w:cs="宋体" w:hint="eastAsia"/>
        </w:rPr>
        <w:t>中间件小程序插件</w:t>
      </w:r>
      <w:r w:rsidRPr="00D462D5">
        <w:rPr>
          <w:rFonts w:cs="宋体" w:hint="eastAsia"/>
        </w:rPr>
        <w:t>由</w:t>
      </w:r>
      <w:r w:rsidR="00D62521">
        <w:rPr>
          <w:rFonts w:cs="宋体"/>
        </w:rPr>
        <w:t>V</w:t>
      </w:r>
      <w:r w:rsidR="00F90D87" w:rsidRPr="00F90D87">
        <w:rPr>
          <w:rFonts w:cs="宋体"/>
        </w:rPr>
        <w:t>1.2.0.2011.41718</w:t>
      </w:r>
      <w:r w:rsidRPr="00D462D5">
        <w:rPr>
          <w:rFonts w:cs="宋体"/>
        </w:rPr>
        <w:t>升级到</w:t>
      </w:r>
      <w:r w:rsidR="00D62521">
        <w:rPr>
          <w:rFonts w:cs="宋体" w:hint="eastAsia"/>
        </w:rPr>
        <w:t>V</w:t>
      </w:r>
      <w:r w:rsidR="00F90D87" w:rsidRPr="00F90D87">
        <w:rPr>
          <w:rFonts w:cs="宋体"/>
        </w:rPr>
        <w:t>1.3.0.2012230851</w:t>
      </w:r>
      <w:r w:rsidR="002279D3" w:rsidRPr="001D747A">
        <w:rPr>
          <w:rFonts w:cs="宋体" w:hint="eastAsia"/>
        </w:rPr>
        <w:t>，</w:t>
      </w:r>
      <w:r w:rsidRPr="008D6182">
        <w:rPr>
          <w:rFonts w:cs="宋体" w:hint="eastAsia"/>
        </w:rPr>
        <w:t>主要</w:t>
      </w:r>
      <w:r w:rsidRPr="008D6182">
        <w:rPr>
          <w:rFonts w:cs="宋体"/>
        </w:rPr>
        <w:t>升级了</w:t>
      </w:r>
      <w:r w:rsidRPr="008D6182">
        <w:rPr>
          <w:rFonts w:cs="宋体" w:hint="eastAsia"/>
        </w:rPr>
        <w:t>以下</w:t>
      </w:r>
      <w:r w:rsidRPr="008D6182">
        <w:rPr>
          <w:rFonts w:cs="宋体"/>
        </w:rPr>
        <w:t>内容</w:t>
      </w:r>
      <w:r w:rsidR="00E934D4">
        <w:t>：</w:t>
      </w:r>
    </w:p>
    <w:p w14:paraId="2B4AC8AF" w14:textId="76299ED9" w:rsidR="004930D3" w:rsidRDefault="00F90D87" w:rsidP="00F90D87">
      <w:pPr>
        <w:pStyle w:val="a5"/>
        <w:numPr>
          <w:ilvl w:val="0"/>
          <w:numId w:val="34"/>
        </w:numPr>
        <w:ind w:leftChars="0"/>
        <w:rPr>
          <w:rFonts w:cs="宋体"/>
        </w:rPr>
      </w:pPr>
      <w:r w:rsidRPr="00F90D87">
        <w:rPr>
          <w:rFonts w:cs="宋体" w:hint="eastAsia"/>
        </w:rPr>
        <w:t>支持使用</w:t>
      </w:r>
      <w:r w:rsidRPr="00F90D87">
        <w:rPr>
          <w:rFonts w:cs="宋体"/>
        </w:rPr>
        <w:t>OCSP、CRL验证证书作废信息</w:t>
      </w:r>
      <w:r w:rsidR="004930D3" w:rsidRPr="00D62521">
        <w:rPr>
          <w:rFonts w:cs="宋体" w:hint="eastAsia"/>
        </w:rPr>
        <w:t>；</w:t>
      </w:r>
    </w:p>
    <w:p w14:paraId="26EA6EF9" w14:textId="3F64113D" w:rsidR="00D62521" w:rsidRDefault="00F90D87" w:rsidP="00F90D87">
      <w:pPr>
        <w:pStyle w:val="a5"/>
        <w:numPr>
          <w:ilvl w:val="0"/>
          <w:numId w:val="34"/>
        </w:numPr>
        <w:ind w:leftChars="0"/>
        <w:rPr>
          <w:rFonts w:cs="宋体"/>
        </w:rPr>
      </w:pPr>
      <w:r w:rsidRPr="00F90D87">
        <w:rPr>
          <w:rFonts w:cs="宋体" w:hint="eastAsia"/>
        </w:rPr>
        <w:t>支持删除设备证书、更新设备证书</w:t>
      </w:r>
      <w:r w:rsidR="00D62521">
        <w:rPr>
          <w:rFonts w:cs="宋体" w:hint="eastAsia"/>
        </w:rPr>
        <w:t>；</w:t>
      </w:r>
    </w:p>
    <w:p w14:paraId="754D6215" w14:textId="5A04BC08" w:rsidR="00D62521" w:rsidRDefault="00F90D87" w:rsidP="00F90D87">
      <w:pPr>
        <w:pStyle w:val="a5"/>
        <w:numPr>
          <w:ilvl w:val="0"/>
          <w:numId w:val="34"/>
        </w:numPr>
        <w:ind w:leftChars="0"/>
        <w:rPr>
          <w:rFonts w:cs="宋体"/>
        </w:rPr>
      </w:pPr>
      <w:r w:rsidRPr="00F90D87">
        <w:rPr>
          <w:rFonts w:cs="宋体" w:hint="eastAsia"/>
        </w:rPr>
        <w:t>支持清空指定设备类型的所有设备数据</w:t>
      </w:r>
      <w:r w:rsidR="00D62521">
        <w:rPr>
          <w:rFonts w:cs="宋体" w:hint="eastAsia"/>
        </w:rPr>
        <w:t>；</w:t>
      </w:r>
    </w:p>
    <w:p w14:paraId="62C56622" w14:textId="74349630" w:rsidR="00D62521" w:rsidRPr="00D62521" w:rsidRDefault="00F90D87" w:rsidP="00F90D87">
      <w:pPr>
        <w:pStyle w:val="a5"/>
        <w:numPr>
          <w:ilvl w:val="0"/>
          <w:numId w:val="34"/>
        </w:numPr>
        <w:ind w:leftChars="0"/>
        <w:rPr>
          <w:rFonts w:cs="宋体"/>
        </w:rPr>
      </w:pPr>
      <w:r w:rsidRPr="00F90D87">
        <w:rPr>
          <w:rFonts w:cs="宋体" w:hint="eastAsia"/>
        </w:rPr>
        <w:t>调整删除设备数据的接口参数，不再要求设备</w:t>
      </w:r>
      <w:r w:rsidRPr="00F90D87">
        <w:rPr>
          <w:rFonts w:cs="宋体"/>
        </w:rPr>
        <w:t>PIN码</w:t>
      </w:r>
      <w:r w:rsidR="00D62521">
        <w:rPr>
          <w:rFonts w:cs="宋体" w:hint="eastAsia"/>
        </w:rPr>
        <w:t>；</w:t>
      </w:r>
    </w:p>
    <w:p w14:paraId="29353449" w14:textId="53FE7B26" w:rsidR="00EE7ECB" w:rsidRPr="002F0D29" w:rsidRDefault="00EE7ECB" w:rsidP="00EE7ECB">
      <w:pPr>
        <w:pStyle w:val="a5"/>
        <w:ind w:leftChars="177" w:left="372"/>
        <w:rPr>
          <w:rFonts w:ascii="Times New Roman" w:eastAsiaTheme="minorEastAsia" w:hAnsi="Times New Roman"/>
          <w:szCs w:val="24"/>
        </w:rPr>
      </w:pPr>
      <w:r w:rsidRPr="002F0D29">
        <w:rPr>
          <w:rFonts w:ascii="Times New Roman" w:eastAsiaTheme="minorEastAsia" w:hAnsi="Times New Roman"/>
          <w:szCs w:val="24"/>
        </w:rPr>
        <w:t>参考资料：</w:t>
      </w:r>
    </w:p>
    <w:p w14:paraId="670F02B0" w14:textId="042AB02F" w:rsidR="00013061" w:rsidRPr="00013061" w:rsidRDefault="00EE7ECB" w:rsidP="00F90D87">
      <w:pPr>
        <w:pStyle w:val="a5"/>
        <w:numPr>
          <w:ilvl w:val="0"/>
          <w:numId w:val="23"/>
        </w:numPr>
        <w:ind w:leftChars="0"/>
        <w:rPr>
          <w:rFonts w:asciiTheme="minorEastAsia" w:eastAsiaTheme="minorEastAsia" w:hAnsiTheme="minorEastAsia"/>
          <w:szCs w:val="24"/>
        </w:rPr>
      </w:pPr>
      <w:r w:rsidRPr="00522DA0">
        <w:rPr>
          <w:rFonts w:asciiTheme="minorEastAsia" w:eastAsiaTheme="minorEastAsia" w:hAnsiTheme="minorEastAsia"/>
          <w:szCs w:val="24"/>
        </w:rPr>
        <w:t>测试申请单：</w:t>
      </w:r>
      <w:r w:rsidR="00F90D87">
        <w:fldChar w:fldCharType="begin"/>
      </w:r>
      <w:r w:rsidR="00F90D87">
        <w:instrText xml:space="preserve"> HYPERLINK "</w:instrText>
      </w:r>
      <w:r w:rsidR="00F90D87" w:rsidRPr="00F90D87">
        <w:instrText>http://192.168.0.123:8080/browse/RODT-2178</w:instrText>
      </w:r>
      <w:r w:rsidR="00F90D87">
        <w:instrText xml:space="preserve">" </w:instrText>
      </w:r>
      <w:r w:rsidR="00F90D87">
        <w:fldChar w:fldCharType="separate"/>
      </w:r>
      <w:r w:rsidR="00F90D87" w:rsidRPr="00BF5A32">
        <w:rPr>
          <w:rStyle w:val="af"/>
        </w:rPr>
        <w:t>http://192.168.0.123:8080/browse/RODT-2178</w:t>
      </w:r>
      <w:r w:rsidR="00F90D87">
        <w:fldChar w:fldCharType="end"/>
      </w:r>
      <w:r w:rsidR="00F90D87">
        <w:t xml:space="preserve"> </w:t>
      </w:r>
      <w:r w:rsidR="00013061">
        <w:rPr>
          <w:rFonts w:asciiTheme="minorEastAsia" w:eastAsiaTheme="minorEastAsia" w:hAnsiTheme="minorEastAsia" w:hint="eastAsia"/>
          <w:szCs w:val="24"/>
        </w:rPr>
        <w:t>；</w:t>
      </w:r>
    </w:p>
    <w:p w14:paraId="66A02B37" w14:textId="540D59C9" w:rsidR="00EE7ECB" w:rsidRPr="00C657C2" w:rsidRDefault="00EE7ECB" w:rsidP="00AA3543">
      <w:pPr>
        <w:pStyle w:val="a5"/>
        <w:numPr>
          <w:ilvl w:val="0"/>
          <w:numId w:val="23"/>
        </w:numPr>
        <w:ind w:leftChars="352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需求</w:t>
      </w:r>
      <w:r>
        <w:rPr>
          <w:rFonts w:asciiTheme="minorEastAsia" w:eastAsiaTheme="minorEastAsia" w:hAnsiTheme="minorEastAsia"/>
          <w:szCs w:val="24"/>
        </w:rPr>
        <w:t>文档</w:t>
      </w:r>
      <w:r>
        <w:rPr>
          <w:rFonts w:asciiTheme="minorEastAsia" w:eastAsiaTheme="minorEastAsia" w:hAnsiTheme="minorEastAsia" w:hint="eastAsia"/>
          <w:szCs w:val="24"/>
        </w:rPr>
        <w:t>：</w:t>
      </w:r>
      <w:hyperlink r:id="rId14" w:history="1">
        <w:r w:rsidR="004E3880" w:rsidRPr="004E3880">
          <w:rPr>
            <w:rStyle w:val="af"/>
            <w:rFonts w:asciiTheme="minorEastAsia" w:eastAsiaTheme="minorEastAsia" w:hAnsiTheme="minorEastAsia"/>
            <w:szCs w:val="24"/>
          </w:rPr>
          <w:t>http://192.168.0.11:8081/svn/rdrelease/软件发布/NETCA_CRYPTO/current/文档/小程序/NETCA-T01-PR03-RE04 微信小程序平台中间件产品需求说明书.docx</w:t>
        </w:r>
      </w:hyperlink>
    </w:p>
    <w:p w14:paraId="29A6D132" w14:textId="77777777" w:rsidR="00EE7ECB" w:rsidRDefault="00EE7ECB" w:rsidP="00A1006E">
      <w:pPr>
        <w:pStyle w:val="1"/>
      </w:pPr>
      <w:bookmarkStart w:id="1" w:name="_Toc13143051"/>
      <w:bookmarkStart w:id="2" w:name="_Toc13487773"/>
      <w:bookmarkStart w:id="3" w:name="_Toc13487849"/>
      <w:bookmarkStart w:id="4" w:name="_Toc59635321"/>
      <w:r>
        <w:rPr>
          <w:rFonts w:hint="eastAsia"/>
        </w:rPr>
        <w:t>测试</w:t>
      </w:r>
      <w:r>
        <w:t>结论</w:t>
      </w:r>
      <w:bookmarkEnd w:id="1"/>
      <w:bookmarkEnd w:id="2"/>
      <w:bookmarkEnd w:id="3"/>
      <w:bookmarkEnd w:id="4"/>
    </w:p>
    <w:p w14:paraId="7FB43A6F" w14:textId="1005376E" w:rsidR="00EE7ECB" w:rsidRDefault="00EE7ECB" w:rsidP="00EE7ECB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CC7DED">
        <w:rPr>
          <w:rFonts w:ascii="Times New Roman" w:eastAsiaTheme="minorEastAsia" w:hAnsi="Times New Roman"/>
          <w:szCs w:val="24"/>
        </w:rPr>
        <w:t>本次测试</w:t>
      </w:r>
      <w:r w:rsidR="00AB6CE9">
        <w:rPr>
          <w:rFonts w:ascii="Times New Roman" w:eastAsiaTheme="minorEastAsia" w:hAnsi="Times New Roman" w:hint="eastAsia"/>
          <w:szCs w:val="24"/>
        </w:rPr>
        <w:t>类型有：功能测试</w:t>
      </w:r>
      <w:r>
        <w:rPr>
          <w:rFonts w:ascii="Times New Roman" w:eastAsiaTheme="minorEastAsia" w:hAnsi="Times New Roman" w:hint="eastAsia"/>
          <w:szCs w:val="24"/>
        </w:rPr>
        <w:t>。</w:t>
      </w:r>
    </w:p>
    <w:p w14:paraId="4032BB45" w14:textId="67297D5F" w:rsidR="00EE7ECB" w:rsidRPr="006F0040" w:rsidRDefault="004A1305" w:rsidP="00EE7ECB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6F0040">
        <w:rPr>
          <w:rFonts w:ascii="Times New Roman" w:eastAsiaTheme="minorEastAsia" w:hAnsi="Times New Roman" w:hint="eastAsia"/>
        </w:rPr>
        <w:t>该版本</w:t>
      </w:r>
      <w:r w:rsidR="00BB7AE9">
        <w:rPr>
          <w:rFonts w:ascii="Times New Roman" w:eastAsiaTheme="minorEastAsia" w:hAnsi="Times New Roman" w:hint="eastAsia"/>
        </w:rPr>
        <w:t>无</w:t>
      </w:r>
      <w:r w:rsidR="00EE7ECB" w:rsidRPr="006F0040">
        <w:rPr>
          <w:rFonts w:ascii="Times New Roman" w:eastAsiaTheme="minorEastAsia" w:hAnsi="Times New Roman"/>
        </w:rPr>
        <w:t>残留问题，评估为</w:t>
      </w:r>
      <w:r w:rsidR="00EE7ECB" w:rsidRPr="004E34E7">
        <w:rPr>
          <w:rFonts w:ascii="Times New Roman" w:eastAsiaTheme="minorEastAsia" w:hAnsi="Times New Roman"/>
          <w:b/>
          <w:color w:val="538135" w:themeColor="accent6" w:themeShade="BF"/>
        </w:rPr>
        <w:t>测试通过</w:t>
      </w:r>
      <w:r w:rsidRPr="006F0040">
        <w:rPr>
          <w:rFonts w:ascii="Times New Roman" w:eastAsiaTheme="minorEastAsia" w:hAnsi="Times New Roman" w:hint="eastAsia"/>
          <w:szCs w:val="24"/>
        </w:rPr>
        <w:t>。</w:t>
      </w:r>
    </w:p>
    <w:p w14:paraId="0DE7AC0F" w14:textId="30B5F289" w:rsidR="00EE7ECB" w:rsidRDefault="008831A7" w:rsidP="000E645D">
      <w:pPr>
        <w:pStyle w:val="2"/>
        <w:rPr>
          <w:rFonts w:ascii="Times" w:hAnsi="Times"/>
          <w:color w:val="0000FF"/>
          <w:szCs w:val="20"/>
        </w:rPr>
      </w:pPr>
      <w:bookmarkStart w:id="5" w:name="_Toc34232439"/>
      <w:bookmarkStart w:id="6" w:name="_Toc34232440"/>
      <w:bookmarkStart w:id="7" w:name="_Toc34232441"/>
      <w:bookmarkStart w:id="8" w:name="_Toc59635322"/>
      <w:bookmarkEnd w:id="5"/>
      <w:bookmarkEnd w:id="6"/>
      <w:bookmarkEnd w:id="7"/>
      <w:r>
        <w:rPr>
          <w:rFonts w:hint="eastAsia"/>
        </w:rPr>
        <w:t>功能测试</w:t>
      </w:r>
      <w:bookmarkEnd w:id="8"/>
    </w:p>
    <w:tbl>
      <w:tblPr>
        <w:tblW w:w="8999" w:type="dxa"/>
        <w:tblLook w:val="04A0" w:firstRow="1" w:lastRow="0" w:firstColumn="1" w:lastColumn="0" w:noHBand="0" w:noVBand="1"/>
      </w:tblPr>
      <w:tblGrid>
        <w:gridCol w:w="1151"/>
        <w:gridCol w:w="1151"/>
        <w:gridCol w:w="1399"/>
        <w:gridCol w:w="438"/>
        <w:gridCol w:w="1298"/>
        <w:gridCol w:w="1362"/>
        <w:gridCol w:w="2200"/>
      </w:tblGrid>
      <w:tr w:rsidR="00F154E8" w:rsidRPr="00C37763" w14:paraId="10649FC4" w14:textId="77777777" w:rsidTr="006D6D45">
        <w:trPr>
          <w:trHeight w:val="26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6B2F" w14:textId="77777777" w:rsidR="00F154E8" w:rsidRPr="00C37763" w:rsidRDefault="00F154E8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EF6B" w14:textId="3810CDD9" w:rsidR="00F154E8" w:rsidRPr="00C37763" w:rsidRDefault="00F154E8" w:rsidP="002A34C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B13E1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V</w:t>
            </w:r>
            <w:r w:rsidR="00AB6CE9" w:rsidRPr="00AB6CE9"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  <w:t>1.3.0.2012230851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E42A" w14:textId="0693F6B1" w:rsidR="00F154E8" w:rsidRPr="00C37763" w:rsidRDefault="00F154E8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测试结果</w:t>
            </w:r>
          </w:p>
        </w:tc>
        <w:tc>
          <w:tcPr>
            <w:tcW w:w="3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EADA" w14:textId="7AA5DA5A" w:rsidR="00F154E8" w:rsidRPr="00C37763" w:rsidRDefault="00F154E8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C37763" w:rsidRPr="004E34E7">
              <w:rPr>
                <w:rFonts w:ascii="Times New Roman" w:eastAsiaTheme="minorEastAsia" w:hAnsi="Times New Roman"/>
                <w:b/>
                <w:color w:val="538135" w:themeColor="accent6" w:themeShade="BF"/>
              </w:rPr>
              <w:t>测试通过</w:t>
            </w:r>
          </w:p>
        </w:tc>
      </w:tr>
      <w:tr w:rsidR="00E16B70" w:rsidRPr="00C37763" w14:paraId="492B8AB4" w14:textId="77777777" w:rsidTr="00C37763">
        <w:trPr>
          <w:trHeight w:val="1385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CB56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7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3773" w14:textId="2249FFD4" w:rsidR="00C37763" w:rsidRPr="00C37763" w:rsidRDefault="00D2652C" w:rsidP="00D2652C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2652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使用</w:t>
            </w:r>
            <w:r w:rsidRPr="00D2652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OCSP、CRL验证证书作废信息</w:t>
            </w:r>
            <w:r w:rsidR="00C37763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C37763"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="00C37763"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="00C37763"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；</w:t>
            </w:r>
          </w:p>
          <w:p w14:paraId="40A34A51" w14:textId="09C98ABB" w:rsidR="0019185E" w:rsidRDefault="00D2652C" w:rsidP="00D2652C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2652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删除设备证书、更新设备证书</w:t>
            </w:r>
            <w:r w:rsidR="0036598A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功能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="004E34E7"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="0019185E"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；</w:t>
            </w:r>
          </w:p>
          <w:p w14:paraId="13DBE647" w14:textId="10386624" w:rsidR="00D2652C" w:rsidRDefault="00D2652C" w:rsidP="00D2652C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D2652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清空指定设备类型的所有设备数据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功能，</w:t>
            </w:r>
            <w:r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；</w:t>
            </w:r>
          </w:p>
          <w:p w14:paraId="5EB33670" w14:textId="397294B5" w:rsidR="00D2652C" w:rsidRDefault="00D2652C" w:rsidP="00D2652C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清空设备数据，不要求</w:t>
            </w:r>
            <w:r w:rsidRPr="00D2652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设备</w:t>
            </w:r>
            <w:r w:rsidRPr="00D2652C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PIN码</w:t>
            </w: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；</w:t>
            </w:r>
          </w:p>
          <w:p w14:paraId="40FD1C18" w14:textId="4710BBA5" w:rsidR="00F64FDB" w:rsidRPr="00F90D87" w:rsidRDefault="00C37763" w:rsidP="00F64FDB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回归测试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4E34E7"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="004E34E7"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：设备管理、修改设备密码、计算哈希、计算H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MAC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、签名验签、</w:t>
            </w:r>
            <w:proofErr w:type="spellStart"/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Signed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  <w:t>D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ata</w:t>
            </w:r>
            <w:proofErr w:type="spellEnd"/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、对称加解密、非对称加解密</w:t>
            </w:r>
            <w:r w:rsidR="00D2652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6E4F7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PDF签章、设备数据管理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="00D2652C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重置密码、数字信封加解密、密码缓存</w:t>
            </w:r>
            <w:r w:rsidRPr="00C37763">
              <w:rPr>
                <w:rFonts w:asciiTheme="minorEastAsia" w:eastAsiaTheme="minorEastAsia" w:hAnsiTheme="minorEastAsia" w:cs="宋体" w:hint="eastAsia"/>
                <w:color w:val="538135" w:themeColor="accent6" w:themeShade="BF"/>
                <w:kern w:val="0"/>
                <w:szCs w:val="21"/>
              </w:rPr>
              <w:t>测试</w:t>
            </w:r>
            <w:r w:rsidRPr="00C37763">
              <w:rPr>
                <w:rFonts w:asciiTheme="minorEastAsia" w:eastAsiaTheme="minorEastAsia" w:hAnsiTheme="minorEastAsia" w:cs="宋体"/>
                <w:color w:val="538135" w:themeColor="accent6" w:themeShade="BF"/>
                <w:kern w:val="0"/>
                <w:szCs w:val="21"/>
              </w:rPr>
              <w:t>通过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1F4A8D" w:rsidRPr="00C37763" w14:paraId="4F049FB7" w14:textId="77777777" w:rsidTr="00C37763">
        <w:trPr>
          <w:trHeight w:val="427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E7E5" w14:textId="77777777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0"/>
              </w:rPr>
              <w:t>需求情况</w:t>
            </w: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610E" w14:textId="13F00EB6" w:rsidR="001F4A8D" w:rsidRPr="00C37763" w:rsidRDefault="001F4A8D" w:rsidP="001F4A8D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未实现需求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C6AF2" w14:textId="572DACA4" w:rsidR="001F4A8D" w:rsidRPr="00C37763" w:rsidRDefault="001F4A8D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未测试需求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352C" w14:textId="0E44FA21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2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2"/>
                <w:szCs w:val="22"/>
              </w:rPr>
              <w:t>测试覆盖率</w:t>
            </w:r>
          </w:p>
        </w:tc>
      </w:tr>
      <w:tr w:rsidR="001F4A8D" w:rsidRPr="00C37763" w14:paraId="45A944EF" w14:textId="77777777" w:rsidTr="00C37763">
        <w:trPr>
          <w:trHeight w:val="307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1B4C" w14:textId="77777777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A4FC" w14:textId="0E15B1C7" w:rsidR="001F4A8D" w:rsidRPr="00C37763" w:rsidRDefault="001F4A8D" w:rsidP="001D6F3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 xml:space="preserve">　</w:t>
            </w:r>
            <w:r w:rsidR="001D6F37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无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5D730" w14:textId="0B96FC7A" w:rsidR="001F4A8D" w:rsidRPr="00C37763" w:rsidRDefault="001D6F37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27F2" w14:textId="60E9B01B" w:rsidR="001F4A8D" w:rsidRPr="00C37763" w:rsidRDefault="001F4A8D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 xml:space="preserve">　1</w:t>
            </w:r>
            <w:r w:rsidRPr="00C37763">
              <w:rPr>
                <w:rFonts w:asciiTheme="minorEastAsia" w:eastAsiaTheme="minorEastAsia" w:hAnsiTheme="minorEastAsia" w:cs="宋体"/>
                <w:color w:val="000000"/>
                <w:kern w:val="0"/>
                <w:szCs w:val="22"/>
              </w:rPr>
              <w:t>00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2"/>
              </w:rPr>
              <w:t>%</w:t>
            </w:r>
          </w:p>
        </w:tc>
      </w:tr>
      <w:tr w:rsidR="00E16B70" w:rsidRPr="00C37763" w14:paraId="23A74129" w14:textId="77777777" w:rsidTr="000E645D">
        <w:trPr>
          <w:trHeight w:val="493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C62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0"/>
              </w:rPr>
              <w:t>测试用例执行情况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10FD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共执行用例数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7507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通过用例数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7372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失败用例数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B774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阻塞用例数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AB38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通过率</w:t>
            </w:r>
          </w:p>
        </w:tc>
      </w:tr>
      <w:tr w:rsidR="00E16B70" w:rsidRPr="00C37763" w14:paraId="504C1BE9" w14:textId="77777777" w:rsidTr="00DE2CDD">
        <w:trPr>
          <w:trHeight w:val="260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961D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B6AB" w14:textId="6542BAA6" w:rsidR="00E16B70" w:rsidRPr="00C37763" w:rsidRDefault="00322FA7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99AE" w14:textId="10D6F53D" w:rsidR="00E16B70" w:rsidRPr="00C37763" w:rsidRDefault="00322FA7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A711" w14:textId="623C39BB" w:rsidR="00E16B70" w:rsidRPr="00C37763" w:rsidRDefault="00C130FB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7FE95" w14:textId="4C0BFDA7" w:rsidR="00E16B70" w:rsidRPr="00C37763" w:rsidRDefault="00D43046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E77F1" w14:textId="40DC3D14" w:rsidR="00E16B70" w:rsidRPr="00C37763" w:rsidRDefault="00B97D25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100</w:t>
            </w:r>
            <w:r w:rsidR="00D43046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E16B70" w:rsidRPr="00C37763" w14:paraId="366511D2" w14:textId="77777777" w:rsidTr="000E645D">
        <w:trPr>
          <w:trHeight w:val="484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3D9F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缺陷情况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5BB2D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新发现缺陷数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92F4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缺陷率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59CF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已解决缺陷数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1265" w14:textId="2D602589" w:rsidR="00E16B70" w:rsidRPr="00C37763" w:rsidRDefault="00C37763" w:rsidP="00E16B70">
            <w:pPr>
              <w:widowControl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本次测试</w:t>
            </w:r>
            <w:r w:rsidR="00E16B70" w:rsidRPr="00C3776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残留缺陷数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8F60" w14:textId="77777777" w:rsidR="00E16B70" w:rsidRPr="00C37763" w:rsidRDefault="00E16B70" w:rsidP="00E16B70">
            <w:pPr>
              <w:widowControl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最终缺陷率</w:t>
            </w:r>
          </w:p>
        </w:tc>
      </w:tr>
      <w:tr w:rsidR="00E16B70" w:rsidRPr="00C37763" w14:paraId="37080C1A" w14:textId="77777777" w:rsidTr="00DE2CDD">
        <w:trPr>
          <w:trHeight w:val="260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964C0" w14:textId="77777777" w:rsidR="00E16B70" w:rsidRPr="00C37763" w:rsidRDefault="00E16B70" w:rsidP="00E16B70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B1430" w14:textId="34E1B3C2" w:rsidR="00E16B70" w:rsidRPr="00C37763" w:rsidRDefault="00AB6CE9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22145" w14:textId="4E1476DD" w:rsidR="00E16B70" w:rsidRPr="00C37763" w:rsidRDefault="000C1227" w:rsidP="00E6338E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9.46</w:t>
            </w:r>
            <w:r w:rsidR="009E66D1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337DE" w14:textId="5DB6D97B" w:rsidR="00E16B70" w:rsidRPr="00C37763" w:rsidRDefault="000C1227" w:rsidP="00406D6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33DC1" w14:textId="78DE44C8" w:rsidR="00E16B70" w:rsidRPr="00C37763" w:rsidRDefault="00E6338E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E37C" w14:textId="39AA479E" w:rsidR="00E16B70" w:rsidRPr="00C37763" w:rsidRDefault="00E6338E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3E5636" w:rsidRPr="00C37763" w14:paraId="6D18D6F5" w14:textId="77777777" w:rsidTr="003E5636">
        <w:trPr>
          <w:trHeight w:val="260"/>
        </w:trPr>
        <w:tc>
          <w:tcPr>
            <w:tcW w:w="89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62DD" w14:textId="5CBF41C2" w:rsidR="003E5636" w:rsidRPr="00C37763" w:rsidRDefault="003E5636" w:rsidP="00E16B70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注：1</w:t>
            </w:r>
            <w:r w:rsidR="007606B6" w:rsidRPr="00C37763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.</w:t>
            </w:r>
            <w:r w:rsidR="00C37763" w:rsidRPr="00F039C2"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C37763" w:rsidRPr="00F039C2"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本版本存在历史残留缺陷，故共残留缺陷</w:t>
            </w:r>
            <w:r w:rsidR="00F64FDB">
              <w:rPr>
                <w:rFonts w:ascii="Times New Roman" w:hAnsi="Times New Roman" w:cs="宋体" w:hint="eastAsia"/>
                <w:color w:val="000000"/>
                <w:kern w:val="0"/>
                <w:sz w:val="20"/>
                <w:szCs w:val="20"/>
              </w:rPr>
              <w:t>3</w:t>
            </w:r>
            <w:r w:rsidR="00C37763" w:rsidRPr="00F039C2">
              <w:rPr>
                <w:rFonts w:ascii="Times New Roman" w:hAnsi="Times New Roman" w:cs="宋体"/>
                <w:color w:val="000000"/>
                <w:kern w:val="0"/>
                <w:sz w:val="20"/>
                <w:szCs w:val="20"/>
              </w:rPr>
              <w:t>个，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缺陷情况请查看第</w:t>
            </w:r>
            <w:hyperlink w:anchor="_遗留缺陷报告" w:history="1">
              <w:r w:rsidR="009C548C" w:rsidRPr="00C37763">
                <w:rPr>
                  <w:rStyle w:val="af"/>
                  <w:rFonts w:asciiTheme="minorEastAsia" w:eastAsiaTheme="minorEastAsia" w:hAnsiTheme="minorEastAsia" w:cs="宋体" w:hint="eastAsia"/>
                  <w:kern w:val="0"/>
                  <w:sz w:val="20"/>
                  <w:szCs w:val="20"/>
                </w:rPr>
                <w:t>7</w:t>
              </w:r>
            </w:hyperlink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章</w:t>
            </w:r>
            <w:r w:rsidR="007773A4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遗留缺陷</w:t>
            </w:r>
            <w:r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报告；</w:t>
            </w:r>
          </w:p>
          <w:p w14:paraId="16C3B58E" w14:textId="2EDAB0EC" w:rsidR="001F4A8D" w:rsidRPr="00C37763" w:rsidRDefault="00EB58EA" w:rsidP="007606B6">
            <w:pPr>
              <w:widowControl/>
              <w:ind w:left="420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>2</w:t>
            </w:r>
            <w:r w:rsidR="006820D1"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  <w:t xml:space="preserve">. </w:t>
            </w:r>
            <w:r w:rsidR="001F4A8D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测试覆盖率计算方式：</w:t>
            </w:r>
            <w:r w:rsidR="00CF6FD1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已</w:t>
            </w:r>
            <w:r w:rsidR="001F4A8D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测试的需求测试用例数/</w:t>
            </w:r>
            <w:r w:rsidR="00CF6FD1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本次共执行</w:t>
            </w:r>
            <w:r w:rsidR="001F4A8D" w:rsidRPr="00C37763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测试用例数（未实现的不包括在内）。</w:t>
            </w:r>
          </w:p>
        </w:tc>
      </w:tr>
    </w:tbl>
    <w:p w14:paraId="64935FE7" w14:textId="77777777" w:rsidR="00DF0429" w:rsidRDefault="00DF0429" w:rsidP="005E5624">
      <w:bookmarkStart w:id="9" w:name="_Toc31977720"/>
      <w:bookmarkStart w:id="10" w:name="_Toc34232443"/>
      <w:bookmarkStart w:id="11" w:name="_Toc31977728"/>
      <w:bookmarkStart w:id="12" w:name="_Toc34232451"/>
      <w:bookmarkStart w:id="13" w:name="_Toc31977735"/>
      <w:bookmarkStart w:id="14" w:name="_Toc34232458"/>
      <w:bookmarkStart w:id="15" w:name="_Toc31977736"/>
      <w:bookmarkStart w:id="16" w:name="_Toc34232459"/>
      <w:bookmarkStart w:id="17" w:name="_Toc31977742"/>
      <w:bookmarkStart w:id="18" w:name="_Toc34232465"/>
      <w:bookmarkStart w:id="19" w:name="_限制条件"/>
      <w:bookmarkStart w:id="20" w:name="_Toc31977747"/>
      <w:bookmarkStart w:id="21" w:name="_Toc3423247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327A1261" w14:textId="40EC7EAA" w:rsidR="00EE7ECB" w:rsidRDefault="00EE7ECB" w:rsidP="001173A5">
      <w:pPr>
        <w:pStyle w:val="1"/>
      </w:pPr>
      <w:bookmarkStart w:id="22" w:name="_Toc34232473"/>
      <w:bookmarkStart w:id="23" w:name="_Toc34232474"/>
      <w:bookmarkStart w:id="24" w:name="_Toc34232475"/>
      <w:bookmarkStart w:id="25" w:name="_测试结果"/>
      <w:bookmarkStart w:id="26" w:name="_Toc13143055"/>
      <w:bookmarkStart w:id="27" w:name="_Toc13487777"/>
      <w:bookmarkStart w:id="28" w:name="_Toc13487853"/>
      <w:bookmarkStart w:id="29" w:name="_Toc59635323"/>
      <w:bookmarkEnd w:id="22"/>
      <w:bookmarkEnd w:id="23"/>
      <w:bookmarkEnd w:id="24"/>
      <w:bookmarkEnd w:id="25"/>
      <w:r>
        <w:rPr>
          <w:rFonts w:hint="eastAsia"/>
        </w:rPr>
        <w:t>测试信息</w:t>
      </w:r>
      <w:bookmarkEnd w:id="26"/>
      <w:bookmarkEnd w:id="27"/>
      <w:bookmarkEnd w:id="28"/>
      <w:bookmarkEnd w:id="29"/>
    </w:p>
    <w:p w14:paraId="101FEEF4" w14:textId="04F2C9DE" w:rsidR="00EE7ECB" w:rsidRDefault="00EE7ECB" w:rsidP="000B15A0">
      <w:pPr>
        <w:pStyle w:val="2"/>
      </w:pPr>
      <w:bookmarkStart w:id="30" w:name="_Toc13143056"/>
      <w:bookmarkStart w:id="31" w:name="_Toc13487778"/>
      <w:bookmarkStart w:id="32" w:name="_Toc13487854"/>
      <w:bookmarkStart w:id="33" w:name="_Toc59635324"/>
      <w:r>
        <w:rPr>
          <w:rFonts w:hint="eastAsia"/>
        </w:rPr>
        <w:t>测试策略</w:t>
      </w:r>
      <w:bookmarkEnd w:id="30"/>
      <w:bookmarkEnd w:id="31"/>
      <w:bookmarkEnd w:id="32"/>
      <w:bookmarkEnd w:id="33"/>
    </w:p>
    <w:p w14:paraId="5D94E6EF" w14:textId="77777777" w:rsidR="00E13228" w:rsidRDefault="00E13228" w:rsidP="00E13228">
      <w:pPr>
        <w:pStyle w:val="a5"/>
        <w:numPr>
          <w:ilvl w:val="0"/>
          <w:numId w:val="37"/>
        </w:numPr>
        <w:ind w:leftChars="0"/>
      </w:pPr>
      <w:bookmarkStart w:id="34" w:name="_Toc13143057"/>
      <w:bookmarkStart w:id="35" w:name="_Toc13487779"/>
      <w:bookmarkStart w:id="36" w:name="_Toc13487855"/>
      <w:r>
        <w:rPr>
          <w:rFonts w:hint="eastAsia"/>
        </w:rPr>
        <w:t>使用</w:t>
      </w:r>
      <w:r>
        <w:t>Android和iOS手机，在支付宝小程序上测试各项功能；</w:t>
      </w:r>
    </w:p>
    <w:p w14:paraId="381CB40A" w14:textId="77777777" w:rsidR="00E13228" w:rsidRDefault="00E13228" w:rsidP="00E13228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哈希、</w:t>
      </w:r>
      <w:r>
        <w:t>HMAC、验签、</w:t>
      </w:r>
      <w:proofErr w:type="spellStart"/>
      <w:r>
        <w:t>SignedData</w:t>
      </w:r>
      <w:proofErr w:type="spellEnd"/>
      <w:r>
        <w:t>验签、非对称加密使用</w:t>
      </w:r>
      <w:proofErr w:type="spellStart"/>
      <w:r>
        <w:t>CryptoTestTool</w:t>
      </w:r>
      <w:proofErr w:type="spellEnd"/>
      <w:r>
        <w:t>进行交叉验证；</w:t>
      </w:r>
    </w:p>
    <w:p w14:paraId="4033C557" w14:textId="77777777" w:rsidR="00E13228" w:rsidRDefault="00E13228" w:rsidP="00E13228">
      <w:pPr>
        <w:pStyle w:val="a5"/>
        <w:numPr>
          <w:ilvl w:val="0"/>
          <w:numId w:val="37"/>
        </w:numPr>
        <w:ind w:leftChars="0"/>
      </w:pPr>
      <w:r>
        <w:t>PDF签章使用Adobe Reader进行验签；</w:t>
      </w:r>
    </w:p>
    <w:p w14:paraId="1BB9CCD9" w14:textId="610AA7A3" w:rsidR="00EE7ECB" w:rsidRDefault="00EE7ECB" w:rsidP="000B15A0">
      <w:pPr>
        <w:pStyle w:val="2"/>
      </w:pPr>
      <w:bookmarkStart w:id="37" w:name="_Toc59635325"/>
      <w:r w:rsidRPr="00A508DB">
        <w:t>测试执行情况与记录</w:t>
      </w:r>
      <w:bookmarkEnd w:id="34"/>
      <w:bookmarkEnd w:id="35"/>
      <w:bookmarkEnd w:id="36"/>
      <w:bookmarkEnd w:id="37"/>
    </w:p>
    <w:p w14:paraId="54FCF040" w14:textId="5BFADF26" w:rsidR="00EE7ECB" w:rsidRDefault="00EE7ECB" w:rsidP="001173A5">
      <w:pPr>
        <w:pStyle w:val="3"/>
      </w:pPr>
      <w:r>
        <w:rPr>
          <w:rFonts w:hint="eastAsia"/>
        </w:rPr>
        <w:t>人力资源情况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3118"/>
        <w:gridCol w:w="6237"/>
      </w:tblGrid>
      <w:tr w:rsidR="00EE7ECB" w14:paraId="193FAF20" w14:textId="77777777" w:rsidTr="006D6D45">
        <w:tc>
          <w:tcPr>
            <w:tcW w:w="3118" w:type="dxa"/>
          </w:tcPr>
          <w:p w14:paraId="0699A92F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主要开发人员</w:t>
            </w:r>
          </w:p>
        </w:tc>
        <w:tc>
          <w:tcPr>
            <w:tcW w:w="6237" w:type="dxa"/>
          </w:tcPr>
          <w:p w14:paraId="4FFC330F" w14:textId="5FA7F97B" w:rsidR="00EE7ECB" w:rsidRDefault="00523C9F" w:rsidP="006D6D45">
            <w:pPr>
              <w:pStyle w:val="a5"/>
            </w:pPr>
            <w:r>
              <w:rPr>
                <w:rFonts w:hint="eastAsia"/>
              </w:rPr>
              <w:t>杜炳坚</w:t>
            </w:r>
          </w:p>
        </w:tc>
      </w:tr>
      <w:tr w:rsidR="00EE7ECB" w14:paraId="2BA93532" w14:textId="77777777" w:rsidTr="006D6D45">
        <w:tc>
          <w:tcPr>
            <w:tcW w:w="3118" w:type="dxa"/>
          </w:tcPr>
          <w:p w14:paraId="3B2E2EF3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主要测试人员</w:t>
            </w:r>
          </w:p>
        </w:tc>
        <w:tc>
          <w:tcPr>
            <w:tcW w:w="6237" w:type="dxa"/>
          </w:tcPr>
          <w:p w14:paraId="75CBEF53" w14:textId="711961E8" w:rsidR="00EE7ECB" w:rsidRDefault="00D2652C" w:rsidP="006D6D45">
            <w:pPr>
              <w:pStyle w:val="a5"/>
            </w:pPr>
            <w:r>
              <w:rPr>
                <w:rFonts w:hint="eastAsia"/>
              </w:rPr>
              <w:t>黎文君</w:t>
            </w:r>
          </w:p>
        </w:tc>
      </w:tr>
      <w:tr w:rsidR="0019080D" w14:paraId="2B1E56E3" w14:textId="77777777" w:rsidTr="006D6D45">
        <w:tc>
          <w:tcPr>
            <w:tcW w:w="3118" w:type="dxa"/>
          </w:tcPr>
          <w:p w14:paraId="7FF6FA15" w14:textId="604F1121" w:rsidR="0019080D" w:rsidRDefault="0019080D" w:rsidP="006D6D45">
            <w:pPr>
              <w:pStyle w:val="a5"/>
            </w:pPr>
            <w:r>
              <w:rPr>
                <w:rFonts w:hint="eastAsia"/>
              </w:rPr>
              <w:t>用例评审人员</w:t>
            </w:r>
          </w:p>
        </w:tc>
        <w:tc>
          <w:tcPr>
            <w:tcW w:w="6237" w:type="dxa"/>
          </w:tcPr>
          <w:p w14:paraId="40E4F881" w14:textId="0C58844F" w:rsidR="0019080D" w:rsidRDefault="00D2652C" w:rsidP="006D6D45">
            <w:pPr>
              <w:pStyle w:val="a5"/>
            </w:pPr>
            <w:r>
              <w:rPr>
                <w:rFonts w:hint="eastAsia"/>
              </w:rPr>
              <w:t>廖远贵·</w:t>
            </w:r>
          </w:p>
        </w:tc>
      </w:tr>
      <w:tr w:rsidR="00EE7ECB" w14:paraId="635F15DA" w14:textId="77777777" w:rsidTr="006D6D45">
        <w:tc>
          <w:tcPr>
            <w:tcW w:w="3118" w:type="dxa"/>
          </w:tcPr>
          <w:p w14:paraId="225788A9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237" w:type="dxa"/>
          </w:tcPr>
          <w:p w14:paraId="3D7F9AB6" w14:textId="535BF42E" w:rsidR="00EE7ECB" w:rsidRPr="003F276B" w:rsidRDefault="009B7A47" w:rsidP="001C2C8F">
            <w:pPr>
              <w:pStyle w:val="a5"/>
              <w:rPr>
                <w:rFonts w:ascii="Times New Roman" w:hAnsi="Times New Roman"/>
                <w:szCs w:val="24"/>
              </w:rPr>
            </w:pPr>
            <w:r w:rsidRPr="003F276B">
              <w:rPr>
                <w:rFonts w:ascii="Times New Roman" w:hAnsi="Times New Roman" w:hint="eastAsia"/>
                <w:szCs w:val="24"/>
              </w:rPr>
              <w:t>本次测试耗时：</w:t>
            </w:r>
            <w:r w:rsidR="001F4CE9" w:rsidRPr="003F276B">
              <w:rPr>
                <w:rFonts w:ascii="Times New Roman" w:hAnsi="Times New Roman" w:hint="eastAsia"/>
                <w:szCs w:val="24"/>
              </w:rPr>
              <w:t>2</w:t>
            </w:r>
            <w:r w:rsidR="001F4CE9" w:rsidRPr="003F276B">
              <w:rPr>
                <w:rFonts w:ascii="Times New Roman" w:hAnsi="Times New Roman"/>
                <w:szCs w:val="24"/>
              </w:rPr>
              <w:t>020</w:t>
            </w:r>
            <w:r w:rsidR="00F90D87">
              <w:rPr>
                <w:rFonts w:ascii="Times New Roman" w:hAnsi="Times New Roman"/>
                <w:szCs w:val="24"/>
              </w:rPr>
              <w:t>121</w:t>
            </w:r>
            <w:r w:rsidR="001C2C8F">
              <w:rPr>
                <w:rFonts w:ascii="Times New Roman" w:hAnsi="Times New Roman"/>
                <w:szCs w:val="24"/>
              </w:rPr>
              <w:t>6</w:t>
            </w:r>
            <w:r w:rsidRPr="003F276B">
              <w:rPr>
                <w:rFonts w:ascii="Times New Roman" w:hAnsi="Times New Roman"/>
                <w:szCs w:val="24"/>
              </w:rPr>
              <w:t>－</w:t>
            </w:r>
            <w:r w:rsidR="001F4CE9" w:rsidRPr="003F276B">
              <w:rPr>
                <w:rFonts w:ascii="Times New Roman" w:hAnsi="Times New Roman" w:hint="eastAsia"/>
                <w:szCs w:val="24"/>
              </w:rPr>
              <w:t>2</w:t>
            </w:r>
            <w:r w:rsidR="00DE0F54">
              <w:rPr>
                <w:rFonts w:ascii="Times New Roman" w:hAnsi="Times New Roman"/>
                <w:szCs w:val="24"/>
              </w:rPr>
              <w:t>020</w:t>
            </w:r>
            <w:r w:rsidR="00AB6CE9">
              <w:rPr>
                <w:rFonts w:ascii="Times New Roman" w:hAnsi="Times New Roman"/>
                <w:szCs w:val="24"/>
              </w:rPr>
              <w:t>1223</w:t>
            </w:r>
            <w:r w:rsidRPr="003F276B">
              <w:rPr>
                <w:rFonts w:ascii="Times New Roman" w:hAnsi="Times New Roman" w:hint="eastAsia"/>
                <w:szCs w:val="24"/>
              </w:rPr>
              <w:t>（总工时</w:t>
            </w:r>
            <w:r w:rsidR="001C2C8F">
              <w:rPr>
                <w:rFonts w:ascii="Times New Roman" w:hAnsi="Times New Roman"/>
                <w:szCs w:val="24"/>
              </w:rPr>
              <w:t>5</w:t>
            </w:r>
            <w:r w:rsidRPr="003F276B">
              <w:rPr>
                <w:rFonts w:ascii="Times New Roman" w:hAnsi="Times New Roman" w:hint="eastAsia"/>
                <w:szCs w:val="24"/>
              </w:rPr>
              <w:t>人日）</w:t>
            </w:r>
          </w:p>
        </w:tc>
      </w:tr>
      <w:tr w:rsidR="00EE7ECB" w14:paraId="4BDB17F5" w14:textId="77777777" w:rsidTr="006D6D45">
        <w:tc>
          <w:tcPr>
            <w:tcW w:w="3118" w:type="dxa"/>
          </w:tcPr>
          <w:p w14:paraId="51D62EF3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测试版本</w:t>
            </w:r>
          </w:p>
        </w:tc>
        <w:tc>
          <w:tcPr>
            <w:tcW w:w="6237" w:type="dxa"/>
          </w:tcPr>
          <w:p w14:paraId="20D4098E" w14:textId="56C8C6AF" w:rsidR="00EE7ECB" w:rsidRPr="00EB352A" w:rsidRDefault="00EE7ECB" w:rsidP="006D6D45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本次</w:t>
            </w:r>
            <w:proofErr w:type="gramStart"/>
            <w:r w:rsidRPr="00EB352A">
              <w:rPr>
                <w:rFonts w:ascii="Times New Roman" w:hAnsi="Times New Roman" w:hint="eastAsia"/>
                <w:szCs w:val="24"/>
              </w:rPr>
              <w:t>测试共测试</w:t>
            </w:r>
            <w:proofErr w:type="gramEnd"/>
            <w:r w:rsidR="00AB6CE9">
              <w:rPr>
                <w:rFonts w:ascii="Times New Roman" w:hAnsi="Times New Roman"/>
                <w:szCs w:val="24"/>
              </w:rPr>
              <w:t>6</w:t>
            </w:r>
            <w:r w:rsidRPr="00EB352A">
              <w:rPr>
                <w:rFonts w:ascii="Times New Roman" w:hAnsi="Times New Roman" w:hint="eastAsia"/>
                <w:szCs w:val="24"/>
              </w:rPr>
              <w:t>个版本</w:t>
            </w:r>
          </w:p>
          <w:p w14:paraId="017F47EF" w14:textId="13474A98" w:rsidR="00EE7ECB" w:rsidRPr="00EB352A" w:rsidRDefault="00EE7ECB" w:rsidP="006D6D45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最终版本号：</w:t>
            </w:r>
            <w:r w:rsidR="00D2652C" w:rsidRPr="00D2652C">
              <w:rPr>
                <w:rFonts w:ascii="Times New Roman" w:hAnsi="Times New Roman"/>
                <w:szCs w:val="24"/>
              </w:rPr>
              <w:t>V1.3.0.2012230851</w:t>
            </w:r>
          </w:p>
          <w:p w14:paraId="0AF749E9" w14:textId="082FCA36" w:rsidR="00EE7ECB" w:rsidRPr="00EB352A" w:rsidRDefault="00EE7ECB" w:rsidP="006A2D6D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测试过程版本数：</w:t>
            </w:r>
            <w:r w:rsidR="00D2652C" w:rsidRPr="00D2652C">
              <w:rPr>
                <w:rFonts w:ascii="Times New Roman" w:hAnsi="Times New Roman"/>
                <w:szCs w:val="24"/>
              </w:rPr>
              <w:t>V1.3.0.2012151028</w:t>
            </w:r>
            <w:r w:rsidR="00D2652C">
              <w:rPr>
                <w:rFonts w:ascii="Times New Roman" w:hAnsi="Times New Roman" w:hint="eastAsia"/>
                <w:szCs w:val="24"/>
              </w:rPr>
              <w:t>~</w:t>
            </w:r>
            <w:r w:rsidR="00D2652C">
              <w:t xml:space="preserve"> </w:t>
            </w:r>
            <w:r w:rsidR="00D2652C" w:rsidRPr="00D2652C">
              <w:rPr>
                <w:rFonts w:ascii="Times New Roman" w:hAnsi="Times New Roman"/>
                <w:szCs w:val="24"/>
              </w:rPr>
              <w:t>V1.3.0.2012230851</w:t>
            </w:r>
          </w:p>
        </w:tc>
      </w:tr>
    </w:tbl>
    <w:p w14:paraId="1C296588" w14:textId="7FE32965" w:rsidR="000A2231" w:rsidRPr="000E645D" w:rsidRDefault="0019080D" w:rsidP="001173A5">
      <w:pPr>
        <w:pStyle w:val="3"/>
      </w:pPr>
      <w:r>
        <w:rPr>
          <w:rFonts w:hint="eastAsia"/>
        </w:rPr>
        <w:t>测试过程</w:t>
      </w:r>
      <w:r w:rsidR="000A2231">
        <w:rPr>
          <w:rFonts w:hint="eastAsia"/>
        </w:rPr>
        <w:t>记录</w:t>
      </w:r>
    </w:p>
    <w:tbl>
      <w:tblPr>
        <w:tblStyle w:val="ac"/>
        <w:tblW w:w="9072" w:type="dxa"/>
        <w:tblInd w:w="846" w:type="dxa"/>
        <w:tblLook w:val="04A0" w:firstRow="1" w:lastRow="0" w:firstColumn="1" w:lastColumn="0" w:noHBand="0" w:noVBand="1"/>
      </w:tblPr>
      <w:tblGrid>
        <w:gridCol w:w="2276"/>
        <w:gridCol w:w="1990"/>
        <w:gridCol w:w="1974"/>
        <w:gridCol w:w="2832"/>
      </w:tblGrid>
      <w:tr w:rsidR="0019080D" w14:paraId="4DE22274" w14:textId="77777777" w:rsidTr="00E158CC">
        <w:tc>
          <w:tcPr>
            <w:tcW w:w="2276" w:type="dxa"/>
          </w:tcPr>
          <w:p w14:paraId="0D15AC8F" w14:textId="2F156047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版本号</w:t>
            </w:r>
          </w:p>
        </w:tc>
        <w:tc>
          <w:tcPr>
            <w:tcW w:w="1990" w:type="dxa"/>
          </w:tcPr>
          <w:p w14:paraId="138995EF" w14:textId="0639DF5A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执行用例数</w:t>
            </w:r>
          </w:p>
        </w:tc>
        <w:tc>
          <w:tcPr>
            <w:tcW w:w="1974" w:type="dxa"/>
          </w:tcPr>
          <w:p w14:paraId="2049BD34" w14:textId="0245E1A7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发现缺陷数</w:t>
            </w:r>
          </w:p>
        </w:tc>
        <w:tc>
          <w:tcPr>
            <w:tcW w:w="2832" w:type="dxa"/>
          </w:tcPr>
          <w:p w14:paraId="47EC4364" w14:textId="22688313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备注</w:t>
            </w:r>
          </w:p>
        </w:tc>
      </w:tr>
      <w:tr w:rsidR="0019080D" w14:paraId="1A92CE20" w14:textId="77777777" w:rsidTr="00E158CC">
        <w:tc>
          <w:tcPr>
            <w:tcW w:w="2276" w:type="dxa"/>
          </w:tcPr>
          <w:p w14:paraId="77508EC9" w14:textId="62BD09C3" w:rsidR="0019080D" w:rsidRPr="002276F8" w:rsidRDefault="0054086B" w:rsidP="00AB6CE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="00AB6CE9" w:rsidRPr="00AB6CE9">
              <w:rPr>
                <w:rFonts w:ascii="Times New Roman" w:eastAsiaTheme="minorEastAsia" w:hAnsi="Times New Roman"/>
                <w:szCs w:val="24"/>
              </w:rPr>
              <w:t>1.3.0.2012</w:t>
            </w:r>
            <w:r w:rsidR="00AB6CE9">
              <w:rPr>
                <w:rFonts w:ascii="Times New Roman" w:eastAsiaTheme="minorEastAsia" w:hAnsi="Times New Roman"/>
                <w:szCs w:val="24"/>
              </w:rPr>
              <w:t>151028</w:t>
            </w:r>
          </w:p>
        </w:tc>
        <w:tc>
          <w:tcPr>
            <w:tcW w:w="1990" w:type="dxa"/>
          </w:tcPr>
          <w:p w14:paraId="68829C45" w14:textId="02E40B62" w:rsidR="0019080D" w:rsidRPr="002276F8" w:rsidRDefault="00A42F55" w:rsidP="007F503D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40</w:t>
            </w:r>
          </w:p>
        </w:tc>
        <w:tc>
          <w:tcPr>
            <w:tcW w:w="1974" w:type="dxa"/>
          </w:tcPr>
          <w:p w14:paraId="75B1E897" w14:textId="64E94C65" w:rsidR="0019080D" w:rsidRPr="002276F8" w:rsidRDefault="008832EA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3</w:t>
            </w:r>
          </w:p>
        </w:tc>
        <w:tc>
          <w:tcPr>
            <w:tcW w:w="2832" w:type="dxa"/>
          </w:tcPr>
          <w:p w14:paraId="4534EDC7" w14:textId="12C580D1" w:rsidR="0019080D" w:rsidRPr="002276F8" w:rsidRDefault="009D5C14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新功能引入；</w:t>
            </w:r>
          </w:p>
        </w:tc>
      </w:tr>
      <w:tr w:rsidR="00CE3159" w14:paraId="4F0CCA41" w14:textId="77777777" w:rsidTr="00E158CC">
        <w:tc>
          <w:tcPr>
            <w:tcW w:w="2276" w:type="dxa"/>
          </w:tcPr>
          <w:p w14:paraId="0CFA6B82" w14:textId="6C06CA20" w:rsidR="00CE3159" w:rsidRPr="002276F8" w:rsidRDefault="00564B82" w:rsidP="00AB6CE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="00AB6CE9" w:rsidRPr="00AB6CE9">
              <w:rPr>
                <w:rFonts w:ascii="Times New Roman" w:eastAsiaTheme="minorEastAsia" w:hAnsi="Times New Roman"/>
                <w:szCs w:val="24"/>
              </w:rPr>
              <w:t>1.3.0.2012</w:t>
            </w:r>
            <w:r w:rsidR="00AB6CE9">
              <w:rPr>
                <w:rFonts w:ascii="Times New Roman" w:eastAsiaTheme="minorEastAsia" w:hAnsi="Times New Roman"/>
                <w:szCs w:val="24"/>
              </w:rPr>
              <w:t>161018</w:t>
            </w:r>
          </w:p>
        </w:tc>
        <w:tc>
          <w:tcPr>
            <w:tcW w:w="1990" w:type="dxa"/>
          </w:tcPr>
          <w:p w14:paraId="7DFB1172" w14:textId="427A0004" w:rsidR="00CE3159" w:rsidRPr="002276F8" w:rsidRDefault="00A42F55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20</w:t>
            </w:r>
          </w:p>
        </w:tc>
        <w:tc>
          <w:tcPr>
            <w:tcW w:w="1974" w:type="dxa"/>
          </w:tcPr>
          <w:p w14:paraId="23D93D99" w14:textId="1F0BE85C" w:rsidR="00CE3159" w:rsidRPr="002276F8" w:rsidRDefault="008832EA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0</w:t>
            </w:r>
          </w:p>
        </w:tc>
        <w:tc>
          <w:tcPr>
            <w:tcW w:w="2832" w:type="dxa"/>
          </w:tcPr>
          <w:p w14:paraId="601CE1BC" w14:textId="28D91A67" w:rsidR="00CE3159" w:rsidRPr="002276F8" w:rsidRDefault="00A42F55" w:rsidP="009D5C14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调整更新证书逻辑</w:t>
            </w:r>
          </w:p>
        </w:tc>
      </w:tr>
      <w:tr w:rsidR="00AB6CE9" w14:paraId="13077A15" w14:textId="77777777" w:rsidTr="00E158CC">
        <w:tc>
          <w:tcPr>
            <w:tcW w:w="2276" w:type="dxa"/>
          </w:tcPr>
          <w:p w14:paraId="45CD6A33" w14:textId="099879AB" w:rsidR="00AB6CE9" w:rsidRPr="002276F8" w:rsidRDefault="00AB6CE9" w:rsidP="00AB6CE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AB6CE9">
              <w:rPr>
                <w:rFonts w:ascii="Times New Roman" w:eastAsiaTheme="minorEastAsia" w:hAnsi="Times New Roman"/>
                <w:szCs w:val="24"/>
              </w:rPr>
              <w:t>1.3.0.2012</w:t>
            </w:r>
            <w:r>
              <w:rPr>
                <w:rFonts w:ascii="Times New Roman" w:eastAsiaTheme="minorEastAsia" w:hAnsi="Times New Roman"/>
                <w:szCs w:val="24"/>
              </w:rPr>
              <w:t>161512</w:t>
            </w:r>
          </w:p>
        </w:tc>
        <w:tc>
          <w:tcPr>
            <w:tcW w:w="1990" w:type="dxa"/>
          </w:tcPr>
          <w:p w14:paraId="746FED7B" w14:textId="1C42B3D7" w:rsidR="00AB6CE9" w:rsidRDefault="00A42F55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/>
                <w:szCs w:val="24"/>
              </w:rPr>
              <w:t>5</w:t>
            </w:r>
          </w:p>
        </w:tc>
        <w:tc>
          <w:tcPr>
            <w:tcW w:w="1974" w:type="dxa"/>
          </w:tcPr>
          <w:p w14:paraId="04F6886A" w14:textId="57F0D6F0" w:rsidR="00AB6CE9" w:rsidRDefault="00A42F55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2</w:t>
            </w:r>
          </w:p>
        </w:tc>
        <w:tc>
          <w:tcPr>
            <w:tcW w:w="2832" w:type="dxa"/>
          </w:tcPr>
          <w:p w14:paraId="00DC0063" w14:textId="5B8F7F28" w:rsidR="00AB6CE9" w:rsidRDefault="00A42F55" w:rsidP="009D5C14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添加新需求</w:t>
            </w:r>
          </w:p>
        </w:tc>
      </w:tr>
      <w:tr w:rsidR="00AB6CE9" w14:paraId="06290B7C" w14:textId="77777777" w:rsidTr="00E158CC">
        <w:tc>
          <w:tcPr>
            <w:tcW w:w="2276" w:type="dxa"/>
          </w:tcPr>
          <w:p w14:paraId="42E7EAC8" w14:textId="52F04DEE" w:rsidR="00AB6CE9" w:rsidRPr="002276F8" w:rsidRDefault="00AB6CE9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/>
                <w:szCs w:val="24"/>
              </w:rPr>
              <w:t>1.3.0.2012181143</w:t>
            </w:r>
          </w:p>
        </w:tc>
        <w:tc>
          <w:tcPr>
            <w:tcW w:w="1990" w:type="dxa"/>
          </w:tcPr>
          <w:p w14:paraId="5626CF19" w14:textId="051B24CB" w:rsidR="00AB6CE9" w:rsidRDefault="00A42F55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30</w:t>
            </w:r>
          </w:p>
        </w:tc>
        <w:tc>
          <w:tcPr>
            <w:tcW w:w="1974" w:type="dxa"/>
          </w:tcPr>
          <w:p w14:paraId="29E3E71F" w14:textId="1AFCB683" w:rsidR="00AB6CE9" w:rsidRDefault="00A42F55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27265F76" w14:textId="627E47F1" w:rsidR="00AB6CE9" w:rsidRDefault="00A42F55" w:rsidP="009D5C14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修复问题</w:t>
            </w:r>
          </w:p>
        </w:tc>
      </w:tr>
      <w:tr w:rsidR="00AB6CE9" w14:paraId="08C3D015" w14:textId="77777777" w:rsidTr="00E158CC">
        <w:tc>
          <w:tcPr>
            <w:tcW w:w="2276" w:type="dxa"/>
          </w:tcPr>
          <w:p w14:paraId="57AD731E" w14:textId="3AD06C24" w:rsidR="00AB6CE9" w:rsidRPr="002276F8" w:rsidRDefault="00AB6CE9" w:rsidP="00AB6CE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AB6CE9">
              <w:rPr>
                <w:rFonts w:ascii="Times New Roman" w:eastAsiaTheme="minorEastAsia" w:hAnsi="Times New Roman"/>
                <w:szCs w:val="24"/>
              </w:rPr>
              <w:t>1.3.0.2012</w:t>
            </w:r>
            <w:r>
              <w:rPr>
                <w:rFonts w:ascii="Times New Roman" w:eastAsiaTheme="minorEastAsia" w:hAnsi="Times New Roman"/>
                <w:szCs w:val="24"/>
              </w:rPr>
              <w:t>221148</w:t>
            </w:r>
          </w:p>
        </w:tc>
        <w:tc>
          <w:tcPr>
            <w:tcW w:w="1990" w:type="dxa"/>
          </w:tcPr>
          <w:p w14:paraId="342624D5" w14:textId="02D5DABB" w:rsidR="00AB6CE9" w:rsidRDefault="00A42F55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20</w:t>
            </w:r>
          </w:p>
        </w:tc>
        <w:tc>
          <w:tcPr>
            <w:tcW w:w="1974" w:type="dxa"/>
          </w:tcPr>
          <w:p w14:paraId="365FDE8A" w14:textId="2BE4EEB3" w:rsidR="00AB6CE9" w:rsidRDefault="00A42F55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1</w:t>
            </w:r>
          </w:p>
        </w:tc>
        <w:tc>
          <w:tcPr>
            <w:tcW w:w="2832" w:type="dxa"/>
          </w:tcPr>
          <w:p w14:paraId="16E921D6" w14:textId="28CA3D1A" w:rsidR="00AB6CE9" w:rsidRDefault="00A42F55" w:rsidP="00A42F55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修复问题</w:t>
            </w:r>
            <w:r w:rsidR="0081075B">
              <w:rPr>
                <w:rFonts w:ascii="Times New Roman" w:eastAsiaTheme="minorEastAsia" w:hAnsi="Times New Roman" w:hint="eastAsia"/>
                <w:szCs w:val="24"/>
              </w:rPr>
              <w:t>，新增证书链</w:t>
            </w:r>
          </w:p>
        </w:tc>
      </w:tr>
      <w:tr w:rsidR="00AB6CE9" w14:paraId="52C59B38" w14:textId="77777777" w:rsidTr="00E158CC">
        <w:tc>
          <w:tcPr>
            <w:tcW w:w="2276" w:type="dxa"/>
          </w:tcPr>
          <w:p w14:paraId="6E61127F" w14:textId="66299F9B" w:rsidR="00AB6CE9" w:rsidRPr="002276F8" w:rsidRDefault="00AB6CE9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lastRenderedPageBreak/>
              <w:t>V</w:t>
            </w:r>
            <w:r w:rsidRPr="00AB6CE9">
              <w:rPr>
                <w:rFonts w:ascii="Times New Roman" w:eastAsiaTheme="minorEastAsia" w:hAnsi="Times New Roman"/>
                <w:szCs w:val="24"/>
              </w:rPr>
              <w:t>1.3.0.2012230851</w:t>
            </w:r>
          </w:p>
        </w:tc>
        <w:tc>
          <w:tcPr>
            <w:tcW w:w="1990" w:type="dxa"/>
          </w:tcPr>
          <w:p w14:paraId="1D0F9317" w14:textId="4F699DAD" w:rsidR="00AB6CE9" w:rsidRDefault="00A42F55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/>
                <w:szCs w:val="24"/>
              </w:rPr>
              <w:t>0</w:t>
            </w:r>
          </w:p>
        </w:tc>
        <w:tc>
          <w:tcPr>
            <w:tcW w:w="1974" w:type="dxa"/>
          </w:tcPr>
          <w:p w14:paraId="798AA40E" w14:textId="7815441D" w:rsidR="00AB6CE9" w:rsidRDefault="00A42F55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0</w:t>
            </w:r>
          </w:p>
        </w:tc>
        <w:tc>
          <w:tcPr>
            <w:tcW w:w="2832" w:type="dxa"/>
          </w:tcPr>
          <w:p w14:paraId="56C4B0F5" w14:textId="55DD8F1B" w:rsidR="00AB6CE9" w:rsidRDefault="00A42F55" w:rsidP="009D5C14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修复问题</w:t>
            </w:r>
          </w:p>
        </w:tc>
      </w:tr>
    </w:tbl>
    <w:p w14:paraId="6CA85F6C" w14:textId="77777777" w:rsidR="0019080D" w:rsidRDefault="0019080D" w:rsidP="00EE7ECB">
      <w:pPr>
        <w:pStyle w:val="a5"/>
        <w:ind w:leftChars="531" w:left="1115"/>
        <w:rPr>
          <w:rFonts w:ascii="Times New Roman" w:eastAsiaTheme="minorEastAsia" w:hAnsi="Times New Roman"/>
          <w:szCs w:val="24"/>
        </w:rPr>
      </w:pPr>
    </w:p>
    <w:p w14:paraId="2F32ECB5" w14:textId="41CC7906" w:rsidR="00EE7ECB" w:rsidRPr="00CC7DED" w:rsidRDefault="00EE7ECB" w:rsidP="001173A5">
      <w:pPr>
        <w:pStyle w:val="3"/>
      </w:pPr>
      <w:proofErr w:type="spellStart"/>
      <w:r w:rsidRPr="00CC7DED">
        <w:t>Rmsis</w:t>
      </w:r>
      <w:proofErr w:type="spellEnd"/>
      <w:r w:rsidR="0019080D">
        <w:rPr>
          <w:rFonts w:hint="eastAsia"/>
        </w:rPr>
        <w:t>最后版本测试用例</w:t>
      </w:r>
      <w:r w:rsidRPr="00CC7DED">
        <w:t>统计结果如图：</w:t>
      </w:r>
    </w:p>
    <w:tbl>
      <w:tblPr>
        <w:tblW w:w="9062" w:type="dxa"/>
        <w:tblCellSpacing w:w="15" w:type="dxa"/>
        <w:tblInd w:w="552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03"/>
        <w:gridCol w:w="979"/>
        <w:gridCol w:w="1424"/>
        <w:gridCol w:w="1155"/>
        <w:gridCol w:w="750"/>
        <w:gridCol w:w="750"/>
        <w:gridCol w:w="1060"/>
        <w:gridCol w:w="1341"/>
      </w:tblGrid>
      <w:tr w:rsidR="001C2C8F" w:rsidRPr="004D4F38" w14:paraId="41821B3B" w14:textId="77777777" w:rsidTr="006A3553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7468654C" w14:textId="77777777" w:rsidR="00A42F55" w:rsidRPr="004D4F38" w:rsidRDefault="00A42F55" w:rsidP="006A3553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4D4F3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6402FAE2" w14:textId="77777777" w:rsidR="00A42F55" w:rsidRPr="004D4F38" w:rsidRDefault="00A42F55" w:rsidP="006A3553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4D4F3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615FAE0E" w14:textId="77777777" w:rsidR="00A42F55" w:rsidRPr="004D4F38" w:rsidRDefault="00A42F55" w:rsidP="006A3553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4D4F3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Build/Version Details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EA535E4" w14:textId="77777777" w:rsidR="00A42F55" w:rsidRPr="004D4F38" w:rsidRDefault="00A42F55" w:rsidP="006A3553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4D4F3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3112766" w14:textId="77777777" w:rsidR="00A42F55" w:rsidRPr="004D4F38" w:rsidRDefault="00A42F55" w:rsidP="006A3553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4D4F3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421370B" w14:textId="77777777" w:rsidR="00A42F55" w:rsidRPr="004D4F38" w:rsidRDefault="00A42F55" w:rsidP="006A3553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4D4F3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End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949634E" w14:textId="77777777" w:rsidR="00A42F55" w:rsidRPr="004D4F38" w:rsidRDefault="00A42F55" w:rsidP="006A3553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4D4F3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Summary 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6F739E05" w14:textId="77777777" w:rsidR="00A42F55" w:rsidRPr="004D4F38" w:rsidRDefault="00A42F55" w:rsidP="006A3553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4D4F38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Release Id</w:t>
            </w:r>
          </w:p>
        </w:tc>
      </w:tr>
      <w:tr w:rsidR="001C2C8F" w:rsidRPr="004D4F38" w14:paraId="26623DE2" w14:textId="77777777" w:rsidTr="006A3553">
        <w:trPr>
          <w:tblCellSpacing w:w="15" w:type="dxa"/>
        </w:trPr>
        <w:tc>
          <w:tcPr>
            <w:tcW w:w="0" w:type="auto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375B7230" w14:textId="371412B3" w:rsidR="00A42F55" w:rsidRPr="004D4F38" w:rsidRDefault="001C2C8F" w:rsidP="006A3553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1C2C8F">
              <w:rPr>
                <w:rFonts w:ascii="Arial" w:hAnsi="Arial" w:cs="Arial"/>
                <w:color w:val="333333"/>
                <w:sz w:val="20"/>
                <w:szCs w:val="20"/>
              </w:rPr>
              <w:t>94_</w:t>
            </w:r>
            <w:r w:rsidRPr="001C2C8F">
              <w:rPr>
                <w:rFonts w:ascii="Arial" w:hAnsi="Arial" w:cs="Arial"/>
                <w:color w:val="333333"/>
                <w:sz w:val="20"/>
                <w:szCs w:val="20"/>
              </w:rPr>
              <w:t>中间件小程序</w:t>
            </w:r>
            <w:r w:rsidRPr="001C2C8F">
              <w:rPr>
                <w:rFonts w:ascii="Arial" w:hAnsi="Arial" w:cs="Arial"/>
                <w:color w:val="333333"/>
                <w:sz w:val="20"/>
                <w:szCs w:val="20"/>
              </w:rPr>
              <w:t>V1.3.0_</w:t>
            </w:r>
            <w:r w:rsidRPr="001C2C8F">
              <w:rPr>
                <w:rFonts w:ascii="Arial" w:hAnsi="Arial" w:cs="Arial"/>
                <w:color w:val="333333"/>
                <w:sz w:val="20"/>
                <w:szCs w:val="20"/>
              </w:rPr>
              <w:t>支付宝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4A38676A" w14:textId="77777777" w:rsidR="00A42F55" w:rsidRPr="004D4F38" w:rsidRDefault="00A42F55" w:rsidP="006A3553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升级测试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70E42E63" w14:textId="07774157" w:rsidR="00A42F55" w:rsidRPr="004D4F38" w:rsidRDefault="001C2C8F" w:rsidP="006A3553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1C2C8F">
              <w:rPr>
                <w:rFonts w:ascii="Arial" w:hAnsi="Arial" w:cs="Arial"/>
                <w:color w:val="333333"/>
                <w:sz w:val="20"/>
                <w:szCs w:val="20"/>
              </w:rPr>
              <w:t>V1.3.0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7CD486D8" w14:textId="074EB975" w:rsidR="00A42F55" w:rsidRPr="004D4F38" w:rsidRDefault="001C2C8F" w:rsidP="006A3553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1C2C8F">
              <w:rPr>
                <w:rFonts w:ascii="Arial" w:hAnsi="Arial" w:cs="Arial"/>
                <w:color w:val="333333"/>
                <w:sz w:val="20"/>
                <w:szCs w:val="20"/>
              </w:rPr>
              <w:t>Android</w:t>
            </w:r>
            <w:r w:rsidRPr="001C2C8F">
              <w:rPr>
                <w:rFonts w:ascii="Arial" w:hAnsi="Arial" w:cs="Arial"/>
                <w:color w:val="333333"/>
                <w:sz w:val="20"/>
                <w:szCs w:val="20"/>
              </w:rPr>
              <w:t>、</w:t>
            </w:r>
            <w:r w:rsidRPr="001C2C8F">
              <w:rPr>
                <w:rFonts w:ascii="Arial" w:hAnsi="Arial" w:cs="Arial"/>
                <w:color w:val="333333"/>
                <w:sz w:val="20"/>
                <w:szCs w:val="20"/>
              </w:rPr>
              <w:t>iOS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0046087B" w14:textId="207A1A05" w:rsidR="00A42F55" w:rsidRPr="004D4F38" w:rsidRDefault="001C2C8F" w:rsidP="006A3553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16 Dec 2020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19BFFB7A" w14:textId="549D5854" w:rsidR="00A42F55" w:rsidRPr="004D4F38" w:rsidRDefault="001C2C8F" w:rsidP="006A3553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23</w:t>
            </w:r>
            <w:r w:rsidRPr="001C2C8F">
              <w:rPr>
                <w:rFonts w:ascii="Arial" w:hAnsi="Arial" w:cs="Arial"/>
                <w:color w:val="333333"/>
                <w:sz w:val="20"/>
                <w:szCs w:val="20"/>
              </w:rPr>
              <w:t xml:space="preserve"> Dec 2020</w:t>
            </w: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F5F5F5"/>
            <w:vAlign w:val="center"/>
            <w:hideMark/>
          </w:tcPr>
          <w:p w14:paraId="751F31EA" w14:textId="347B386A" w:rsidR="00A42F55" w:rsidRPr="004D4F38" w:rsidRDefault="001C2C8F" w:rsidP="006A3553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74</w:t>
            </w:r>
            <w:r w:rsidR="00A42F55" w:rsidRPr="00C3409E">
              <w:rPr>
                <w:rFonts w:ascii="Arial" w:hAnsi="Arial" w:cs="Arial"/>
                <w:color w:val="333333"/>
                <w:sz w:val="20"/>
                <w:szCs w:val="20"/>
              </w:rPr>
              <w:t xml:space="preserve"> passed</w:t>
            </w:r>
          </w:p>
        </w:tc>
        <w:tc>
          <w:tcPr>
            <w:tcW w:w="0" w:type="auto"/>
            <w:tcBorders>
              <w:left w:val="nil"/>
              <w:bottom w:val="nil"/>
              <w:right w:val="single" w:sz="6" w:space="0" w:color="7088A0"/>
            </w:tcBorders>
            <w:shd w:val="clear" w:color="auto" w:fill="F5F5F5"/>
            <w:vAlign w:val="center"/>
            <w:hideMark/>
          </w:tcPr>
          <w:p w14:paraId="48CAC7DD" w14:textId="58D297DD" w:rsidR="00A42F55" w:rsidRPr="004D4F38" w:rsidRDefault="001C2C8F" w:rsidP="006A3553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0"/>
                <w:szCs w:val="20"/>
              </w:rPr>
            </w:pPr>
            <w:r w:rsidRPr="001C2C8F">
              <w:rPr>
                <w:rFonts w:ascii="Arial" w:hAnsi="Arial" w:cs="Arial" w:hint="eastAsia"/>
                <w:color w:val="333333"/>
                <w:sz w:val="20"/>
                <w:szCs w:val="20"/>
              </w:rPr>
              <w:t>中间件小程序插件</w:t>
            </w:r>
            <w:r w:rsidRPr="001C2C8F">
              <w:rPr>
                <w:rFonts w:ascii="Arial" w:hAnsi="Arial" w:cs="Arial"/>
                <w:color w:val="333333"/>
                <w:sz w:val="20"/>
                <w:szCs w:val="20"/>
              </w:rPr>
              <w:t xml:space="preserve"> V1.3.0</w:t>
            </w:r>
          </w:p>
        </w:tc>
      </w:tr>
    </w:tbl>
    <w:p w14:paraId="688E04BB" w14:textId="38B4DDFE" w:rsidR="00A42F55" w:rsidRDefault="00A42F55" w:rsidP="00A42F55"/>
    <w:p w14:paraId="07018CAA" w14:textId="5ED73DB4" w:rsidR="00EE7ECB" w:rsidRPr="00DF7511" w:rsidRDefault="00EE7ECB" w:rsidP="00CE3159">
      <w:pPr>
        <w:pStyle w:val="2"/>
      </w:pPr>
      <w:bookmarkStart w:id="38" w:name="_Toc13143058"/>
      <w:bookmarkStart w:id="39" w:name="_Toc13487780"/>
      <w:bookmarkStart w:id="40" w:name="_Toc13487856"/>
      <w:bookmarkStart w:id="41" w:name="_Toc59635326"/>
      <w:r>
        <w:rPr>
          <w:rFonts w:hint="eastAsia"/>
        </w:rPr>
        <w:t>各个系统/软件模块版本及对应升级内容</w:t>
      </w:r>
      <w:bookmarkEnd w:id="38"/>
      <w:bookmarkEnd w:id="39"/>
      <w:bookmarkEnd w:id="40"/>
      <w:bookmarkEnd w:id="41"/>
    </w:p>
    <w:tbl>
      <w:tblPr>
        <w:tblW w:w="922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276"/>
        <w:gridCol w:w="1134"/>
        <w:gridCol w:w="1134"/>
        <w:gridCol w:w="3552"/>
      </w:tblGrid>
      <w:tr w:rsidR="00EE7ECB" w14:paraId="7570CBE9" w14:textId="77777777" w:rsidTr="009174B6">
        <w:trPr>
          <w:trHeight w:val="262"/>
        </w:trPr>
        <w:tc>
          <w:tcPr>
            <w:tcW w:w="2126" w:type="dxa"/>
          </w:tcPr>
          <w:p w14:paraId="617E0423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系统名称</w:t>
            </w:r>
          </w:p>
        </w:tc>
        <w:tc>
          <w:tcPr>
            <w:tcW w:w="1276" w:type="dxa"/>
          </w:tcPr>
          <w:p w14:paraId="3A719D43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最终版本号</w:t>
            </w:r>
          </w:p>
        </w:tc>
        <w:tc>
          <w:tcPr>
            <w:tcW w:w="1134" w:type="dxa"/>
          </w:tcPr>
          <w:p w14:paraId="33AAF86B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本次升级</w:t>
            </w:r>
          </w:p>
        </w:tc>
        <w:tc>
          <w:tcPr>
            <w:tcW w:w="1134" w:type="dxa"/>
          </w:tcPr>
          <w:p w14:paraId="4108FBFC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升级次数</w:t>
            </w:r>
          </w:p>
        </w:tc>
        <w:tc>
          <w:tcPr>
            <w:tcW w:w="3552" w:type="dxa"/>
          </w:tcPr>
          <w:p w14:paraId="10B7C798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主要升级内容</w:t>
            </w:r>
          </w:p>
        </w:tc>
      </w:tr>
      <w:tr w:rsidR="00EE7ECB" w14:paraId="70F4A5FF" w14:textId="77777777" w:rsidTr="009174B6">
        <w:trPr>
          <w:trHeight w:val="262"/>
        </w:trPr>
        <w:tc>
          <w:tcPr>
            <w:tcW w:w="2126" w:type="dxa"/>
          </w:tcPr>
          <w:p w14:paraId="034BA49B" w14:textId="357E4BD4" w:rsidR="00EE7ECB" w:rsidRPr="00CE3159" w:rsidRDefault="00CE4A8F" w:rsidP="006D6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中间件小程序</w:t>
            </w:r>
            <w:r>
              <w:rPr>
                <w:szCs w:val="21"/>
              </w:rPr>
              <w:t>插件</w:t>
            </w:r>
          </w:p>
        </w:tc>
        <w:tc>
          <w:tcPr>
            <w:tcW w:w="1276" w:type="dxa"/>
          </w:tcPr>
          <w:p w14:paraId="07F684A3" w14:textId="5723BB50" w:rsidR="00EE7ECB" w:rsidRPr="00CE3159" w:rsidRDefault="00C617C2" w:rsidP="00E54837">
            <w:pPr>
              <w:rPr>
                <w:szCs w:val="21"/>
              </w:rPr>
            </w:pPr>
            <w:r w:rsidRPr="00C617C2">
              <w:rPr>
                <w:szCs w:val="21"/>
              </w:rPr>
              <w:t>V1.3.0.2012230851</w:t>
            </w:r>
          </w:p>
        </w:tc>
        <w:tc>
          <w:tcPr>
            <w:tcW w:w="1134" w:type="dxa"/>
          </w:tcPr>
          <w:p w14:paraId="174B08C8" w14:textId="466C7500" w:rsidR="00EE7ECB" w:rsidRPr="00CE3159" w:rsidRDefault="00E54837" w:rsidP="006D6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34" w:type="dxa"/>
          </w:tcPr>
          <w:p w14:paraId="349CA788" w14:textId="72863098" w:rsidR="00EE7ECB" w:rsidRPr="00CE3159" w:rsidRDefault="00C617C2" w:rsidP="006D6D45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3552" w:type="dxa"/>
          </w:tcPr>
          <w:p w14:paraId="367D36F4" w14:textId="77777777" w:rsidR="00C617C2" w:rsidRPr="00C617C2" w:rsidRDefault="00C617C2" w:rsidP="00C617C2">
            <w:pPr>
              <w:pStyle w:val="a5"/>
              <w:ind w:leftChars="0" w:left="0"/>
              <w:rPr>
                <w:rFonts w:cs="宋体"/>
              </w:rPr>
            </w:pPr>
            <w:r w:rsidRPr="00C617C2">
              <w:rPr>
                <w:rFonts w:cs="宋体"/>
              </w:rPr>
              <w:t>1.</w:t>
            </w:r>
            <w:r w:rsidRPr="00C617C2">
              <w:rPr>
                <w:rFonts w:cs="宋体"/>
              </w:rPr>
              <w:tab/>
              <w:t>支持使用OCSP、CRL验证证书作废信息；</w:t>
            </w:r>
          </w:p>
          <w:p w14:paraId="7CB20674" w14:textId="77777777" w:rsidR="00C617C2" w:rsidRPr="00C617C2" w:rsidRDefault="00C617C2" w:rsidP="00C617C2">
            <w:pPr>
              <w:pStyle w:val="a5"/>
              <w:ind w:leftChars="0" w:left="0"/>
              <w:rPr>
                <w:rFonts w:cs="宋体"/>
              </w:rPr>
            </w:pPr>
            <w:r w:rsidRPr="00C617C2">
              <w:rPr>
                <w:rFonts w:cs="宋体"/>
              </w:rPr>
              <w:t>2.</w:t>
            </w:r>
            <w:r w:rsidRPr="00C617C2">
              <w:rPr>
                <w:rFonts w:cs="宋体"/>
              </w:rPr>
              <w:tab/>
              <w:t>支持删除设备证书、更新设备证书；</w:t>
            </w:r>
          </w:p>
          <w:p w14:paraId="54AE8BD9" w14:textId="77777777" w:rsidR="00C617C2" w:rsidRPr="00C617C2" w:rsidRDefault="00C617C2" w:rsidP="00C617C2">
            <w:pPr>
              <w:pStyle w:val="a5"/>
              <w:ind w:leftChars="0" w:left="0"/>
              <w:rPr>
                <w:rFonts w:cs="宋体"/>
              </w:rPr>
            </w:pPr>
            <w:r w:rsidRPr="00C617C2">
              <w:rPr>
                <w:rFonts w:cs="宋体"/>
              </w:rPr>
              <w:t>3.</w:t>
            </w:r>
            <w:r w:rsidRPr="00C617C2">
              <w:rPr>
                <w:rFonts w:cs="宋体"/>
              </w:rPr>
              <w:tab/>
              <w:t>支持清空指定设备类型的所有设备数据；</w:t>
            </w:r>
          </w:p>
          <w:p w14:paraId="78D3D08D" w14:textId="4737D97A" w:rsidR="00EE7ECB" w:rsidRPr="00E54837" w:rsidRDefault="00C617C2" w:rsidP="00C617C2">
            <w:pPr>
              <w:pStyle w:val="a5"/>
              <w:ind w:leftChars="0" w:left="0"/>
              <w:rPr>
                <w:rFonts w:cs="宋体"/>
              </w:rPr>
            </w:pPr>
            <w:r w:rsidRPr="00C617C2">
              <w:rPr>
                <w:rFonts w:cs="宋体"/>
              </w:rPr>
              <w:t>4.</w:t>
            </w:r>
            <w:r w:rsidRPr="00C617C2">
              <w:rPr>
                <w:rFonts w:cs="宋体"/>
              </w:rPr>
              <w:tab/>
              <w:t>调整删除设备数据的接口参数，不再要求设备PIN码；</w:t>
            </w:r>
          </w:p>
        </w:tc>
      </w:tr>
    </w:tbl>
    <w:p w14:paraId="46048557" w14:textId="77777777" w:rsidR="00EE7ECB" w:rsidRDefault="00EE7ECB" w:rsidP="00A1006E">
      <w:pPr>
        <w:pStyle w:val="1"/>
      </w:pPr>
      <w:bookmarkStart w:id="42" w:name="_Toc13143059"/>
      <w:bookmarkStart w:id="43" w:name="_Toc13487781"/>
      <w:bookmarkStart w:id="44" w:name="_Toc13487857"/>
      <w:bookmarkStart w:id="45" w:name="_Toc59635327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42"/>
      <w:bookmarkEnd w:id="43"/>
      <w:bookmarkEnd w:id="44"/>
      <w:bookmarkEnd w:id="45"/>
    </w:p>
    <w:p w14:paraId="1B897CA8" w14:textId="22C0D970" w:rsidR="00A85DE3" w:rsidRPr="006C4803" w:rsidRDefault="00A85DE3" w:rsidP="00A4504D">
      <w:pPr>
        <w:pStyle w:val="2"/>
      </w:pPr>
      <w:bookmarkStart w:id="46" w:name="_Toc13143060"/>
      <w:bookmarkStart w:id="47" w:name="_Toc13487782"/>
      <w:bookmarkStart w:id="48" w:name="_Toc13487858"/>
      <w:bookmarkStart w:id="49" w:name="_Toc34656879"/>
      <w:bookmarkStart w:id="50" w:name="_Toc59635328"/>
      <w:bookmarkStart w:id="51" w:name="_Toc13143061"/>
      <w:bookmarkStart w:id="52" w:name="_Toc13487783"/>
      <w:bookmarkStart w:id="53" w:name="_Toc13487859"/>
      <w:r>
        <w:rPr>
          <w:rFonts w:hint="eastAsia"/>
        </w:rPr>
        <w:t>服务器</w:t>
      </w:r>
      <w:r>
        <w:t>环境</w:t>
      </w:r>
      <w:bookmarkEnd w:id="46"/>
      <w:bookmarkEnd w:id="47"/>
      <w:bookmarkEnd w:id="48"/>
      <w:bookmarkEnd w:id="49"/>
      <w:r w:rsidR="00A4504D">
        <w:rPr>
          <w:rFonts w:hint="eastAsia"/>
        </w:rPr>
        <w:t>（</w:t>
      </w:r>
      <w:r w:rsidR="00A4504D" w:rsidRPr="00A4504D">
        <w:rPr>
          <w:rFonts w:hint="eastAsia"/>
        </w:rPr>
        <w:t>智能移动终端安全密码模块协作系</w:t>
      </w:r>
      <w:bookmarkStart w:id="54" w:name="_GoBack"/>
      <w:bookmarkEnd w:id="54"/>
      <w:r w:rsidR="00A4504D" w:rsidRPr="00A4504D">
        <w:rPr>
          <w:rFonts w:hint="eastAsia"/>
        </w:rPr>
        <w:t>统</w:t>
      </w:r>
      <w:r w:rsidR="00A4504D">
        <w:rPr>
          <w:rFonts w:hint="eastAsia"/>
        </w:rPr>
        <w:t>）</w:t>
      </w:r>
      <w:bookmarkEnd w:id="50"/>
    </w:p>
    <w:tbl>
      <w:tblPr>
        <w:tblW w:w="8501" w:type="dxa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0"/>
        <w:gridCol w:w="5831"/>
      </w:tblGrid>
      <w:tr w:rsidR="00A85DE3" w:rsidRPr="00064DCA" w14:paraId="5A297438" w14:textId="77777777" w:rsidTr="00CE261C">
        <w:trPr>
          <w:trHeight w:val="540"/>
        </w:trPr>
        <w:tc>
          <w:tcPr>
            <w:tcW w:w="2670" w:type="dxa"/>
          </w:tcPr>
          <w:p w14:paraId="04800191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/>
                <w:bCs/>
                <w:szCs w:val="21"/>
              </w:rPr>
              <w:t>CPU</w:t>
            </w:r>
          </w:p>
        </w:tc>
        <w:tc>
          <w:tcPr>
            <w:tcW w:w="5831" w:type="dxa"/>
          </w:tcPr>
          <w:p w14:paraId="3DC8C48F" w14:textId="5BD9A162" w:rsidR="00A85DE3" w:rsidRPr="00E82512" w:rsidRDefault="00E82512" w:rsidP="00CE261C">
            <w:r w:rsidRPr="00E82512">
              <w:t>Intel(R) Xeon(R) E3-1220 v5/3.00GHz * 4</w:t>
            </w:r>
          </w:p>
        </w:tc>
      </w:tr>
      <w:tr w:rsidR="00A85DE3" w:rsidRPr="00064DCA" w14:paraId="3414D211" w14:textId="77777777" w:rsidTr="00CE261C">
        <w:trPr>
          <w:trHeight w:val="540"/>
        </w:trPr>
        <w:tc>
          <w:tcPr>
            <w:tcW w:w="2670" w:type="dxa"/>
          </w:tcPr>
          <w:p w14:paraId="035C731F" w14:textId="77777777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 w:hint="eastAsia"/>
                <w:bCs/>
                <w:szCs w:val="21"/>
              </w:rPr>
              <w:t>内存</w:t>
            </w:r>
          </w:p>
        </w:tc>
        <w:tc>
          <w:tcPr>
            <w:tcW w:w="5831" w:type="dxa"/>
          </w:tcPr>
          <w:p w14:paraId="0CB91986" w14:textId="3FA9D8B7" w:rsidR="00A85DE3" w:rsidRPr="00E82512" w:rsidRDefault="003560DE" w:rsidP="00CE261C">
            <w:r>
              <w:t>8G/DDR4/2133</w:t>
            </w:r>
          </w:p>
        </w:tc>
      </w:tr>
      <w:tr w:rsidR="00A85DE3" w:rsidRPr="00064DCA" w14:paraId="67366F5F" w14:textId="77777777" w:rsidTr="00CE261C">
        <w:trPr>
          <w:trHeight w:val="540"/>
        </w:trPr>
        <w:tc>
          <w:tcPr>
            <w:tcW w:w="2670" w:type="dxa"/>
          </w:tcPr>
          <w:p w14:paraId="1DCBAC59" w14:textId="77777777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硬盘</w:t>
            </w:r>
          </w:p>
        </w:tc>
        <w:tc>
          <w:tcPr>
            <w:tcW w:w="5831" w:type="dxa"/>
          </w:tcPr>
          <w:p w14:paraId="299F8177" w14:textId="481B4B92" w:rsidR="00A85DE3" w:rsidRPr="00E82512" w:rsidRDefault="003560DE" w:rsidP="00CE261C">
            <w:r>
              <w:t>1</w:t>
            </w:r>
            <w:r w:rsidR="00A85DE3" w:rsidRPr="00E82512">
              <w:t>T</w:t>
            </w:r>
          </w:p>
        </w:tc>
      </w:tr>
      <w:tr w:rsidR="00A85DE3" w:rsidRPr="00064DCA" w14:paraId="53560A4B" w14:textId="77777777" w:rsidTr="00CE261C">
        <w:trPr>
          <w:trHeight w:val="540"/>
        </w:trPr>
        <w:tc>
          <w:tcPr>
            <w:tcW w:w="2670" w:type="dxa"/>
          </w:tcPr>
          <w:p w14:paraId="2E5B71BE" w14:textId="40E741FA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2458A">
              <w:rPr>
                <w:rFonts w:ascii="Times New Roman" w:eastAsiaTheme="minorEastAsia" w:hAnsi="Times New Roman" w:hint="eastAsia"/>
                <w:bCs/>
                <w:szCs w:val="21"/>
              </w:rPr>
              <w:t>网络通道</w:t>
            </w:r>
          </w:p>
        </w:tc>
        <w:tc>
          <w:tcPr>
            <w:tcW w:w="5831" w:type="dxa"/>
          </w:tcPr>
          <w:p w14:paraId="052764E3" w14:textId="78CF124E" w:rsidR="00A85DE3" w:rsidRPr="00E82512" w:rsidRDefault="003560DE" w:rsidP="00CE261C">
            <w:r>
              <w:t>eno1</w:t>
            </w:r>
          </w:p>
        </w:tc>
      </w:tr>
      <w:tr w:rsidR="00A85DE3" w:rsidRPr="00064DCA" w14:paraId="0B43DADA" w14:textId="77777777" w:rsidTr="00CE261C">
        <w:trPr>
          <w:trHeight w:val="540"/>
        </w:trPr>
        <w:tc>
          <w:tcPr>
            <w:tcW w:w="2670" w:type="dxa"/>
          </w:tcPr>
          <w:p w14:paraId="26D5B112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操作系统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OS</w:t>
            </w:r>
          </w:p>
        </w:tc>
        <w:tc>
          <w:tcPr>
            <w:tcW w:w="5831" w:type="dxa"/>
          </w:tcPr>
          <w:p w14:paraId="6EF6C080" w14:textId="3F9F0416" w:rsidR="00A85DE3" w:rsidRPr="00E82512" w:rsidRDefault="00DB0BB6" w:rsidP="00CE261C">
            <w:r>
              <w:t>CentOS Linux release 7.5.1804 (Core)</w:t>
            </w:r>
          </w:p>
        </w:tc>
      </w:tr>
      <w:tr w:rsidR="00A85DE3" w:rsidRPr="00064DCA" w14:paraId="41E7532A" w14:textId="77777777" w:rsidTr="00CE261C">
        <w:trPr>
          <w:trHeight w:val="480"/>
        </w:trPr>
        <w:tc>
          <w:tcPr>
            <w:tcW w:w="2670" w:type="dxa"/>
          </w:tcPr>
          <w:p w14:paraId="452F837C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支持环境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JDK</w:t>
            </w:r>
          </w:p>
        </w:tc>
        <w:tc>
          <w:tcPr>
            <w:tcW w:w="5831" w:type="dxa"/>
          </w:tcPr>
          <w:p w14:paraId="4AD3FEEB" w14:textId="458DB5B1" w:rsidR="00A85DE3" w:rsidRPr="00E82512" w:rsidRDefault="00DB0BB6" w:rsidP="00CE261C">
            <w:r>
              <w:t>JDK1.8.0_172 64位 </w:t>
            </w:r>
          </w:p>
        </w:tc>
      </w:tr>
      <w:tr w:rsidR="00A85DE3" w:rsidRPr="00064DCA" w14:paraId="133D34B5" w14:textId="77777777" w:rsidTr="00CE261C">
        <w:trPr>
          <w:trHeight w:val="480"/>
        </w:trPr>
        <w:tc>
          <w:tcPr>
            <w:tcW w:w="2670" w:type="dxa"/>
          </w:tcPr>
          <w:p w14:paraId="626E4B45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WEB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服务</w:t>
            </w:r>
          </w:p>
        </w:tc>
        <w:tc>
          <w:tcPr>
            <w:tcW w:w="5831" w:type="dxa"/>
          </w:tcPr>
          <w:p w14:paraId="3C4A8E2D" w14:textId="0E8FFEDF" w:rsidR="00A85DE3" w:rsidRPr="00E82512" w:rsidRDefault="00DB0BB6" w:rsidP="00CE261C">
            <w:proofErr w:type="spellStart"/>
            <w:r>
              <w:t>Springboot</w:t>
            </w:r>
            <w:proofErr w:type="spellEnd"/>
            <w:r>
              <w:t> 2.2.4</w:t>
            </w:r>
          </w:p>
        </w:tc>
      </w:tr>
      <w:tr w:rsidR="00A85DE3" w:rsidRPr="00064DCA" w14:paraId="72F3E42D" w14:textId="77777777" w:rsidTr="00CE261C">
        <w:trPr>
          <w:trHeight w:val="255"/>
        </w:trPr>
        <w:tc>
          <w:tcPr>
            <w:tcW w:w="2670" w:type="dxa"/>
          </w:tcPr>
          <w:p w14:paraId="2E1BCDDC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数据库系统</w:t>
            </w:r>
          </w:p>
        </w:tc>
        <w:tc>
          <w:tcPr>
            <w:tcW w:w="5831" w:type="dxa"/>
          </w:tcPr>
          <w:p w14:paraId="7BB53D0C" w14:textId="50E19C84" w:rsidR="00A85DE3" w:rsidRPr="00E82512" w:rsidRDefault="00DB0BB6" w:rsidP="00CE261C">
            <w:r>
              <w:t>MYSQL8.0.4-rc-log</w:t>
            </w:r>
          </w:p>
        </w:tc>
      </w:tr>
      <w:tr w:rsidR="00A85DE3" w:rsidRPr="00064DCA" w14:paraId="439A2222" w14:textId="77777777" w:rsidTr="00CE261C">
        <w:trPr>
          <w:trHeight w:val="255"/>
        </w:trPr>
        <w:tc>
          <w:tcPr>
            <w:tcW w:w="2670" w:type="dxa"/>
          </w:tcPr>
          <w:p w14:paraId="11858511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lastRenderedPageBreak/>
              <w:t>中间件</w:t>
            </w:r>
          </w:p>
        </w:tc>
        <w:tc>
          <w:tcPr>
            <w:tcW w:w="5831" w:type="dxa"/>
          </w:tcPr>
          <w:p w14:paraId="4A4E943F" w14:textId="77777777" w:rsidR="00A85DE3" w:rsidRPr="00E82512" w:rsidRDefault="00A85DE3" w:rsidP="00CE261C">
            <w:r w:rsidRPr="00E82512">
              <w:t>V5.7.0.1（Java-Linux64位）</w:t>
            </w:r>
          </w:p>
        </w:tc>
      </w:tr>
      <w:tr w:rsidR="00A85DE3" w:rsidRPr="00064DCA" w14:paraId="3533F9C0" w14:textId="77777777" w:rsidTr="00CE261C">
        <w:trPr>
          <w:trHeight w:val="255"/>
        </w:trPr>
        <w:tc>
          <w:tcPr>
            <w:tcW w:w="2670" w:type="dxa"/>
          </w:tcPr>
          <w:p w14:paraId="0B1C45C0" w14:textId="77777777" w:rsidR="00A85DE3" w:rsidRPr="00AE3130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虚拟机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/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物理机</w:t>
            </w:r>
          </w:p>
        </w:tc>
        <w:tc>
          <w:tcPr>
            <w:tcW w:w="5831" w:type="dxa"/>
          </w:tcPr>
          <w:p w14:paraId="56AC9098" w14:textId="38D11E57" w:rsidR="00A85DE3" w:rsidRPr="00E82512" w:rsidRDefault="00DB0BB6" w:rsidP="00CE261C">
            <w:r>
              <w:t>物理机</w:t>
            </w:r>
          </w:p>
        </w:tc>
      </w:tr>
    </w:tbl>
    <w:p w14:paraId="6DCF495C" w14:textId="3F1E7B3F" w:rsidR="00EE7ECB" w:rsidRPr="00B82871" w:rsidRDefault="00EE7ECB" w:rsidP="000B15A0">
      <w:pPr>
        <w:pStyle w:val="2"/>
      </w:pPr>
      <w:bookmarkStart w:id="55" w:name="_Toc59635329"/>
      <w:r>
        <w:rPr>
          <w:rFonts w:hint="eastAsia"/>
        </w:rPr>
        <w:t>客户端</w:t>
      </w:r>
      <w:bookmarkEnd w:id="51"/>
      <w:bookmarkEnd w:id="52"/>
      <w:bookmarkEnd w:id="53"/>
      <w:r w:rsidR="00CB296B">
        <w:rPr>
          <w:rFonts w:hint="eastAsia"/>
        </w:rPr>
        <w:t>环境</w:t>
      </w:r>
      <w:bookmarkEnd w:id="55"/>
    </w:p>
    <w:tbl>
      <w:tblPr>
        <w:tblW w:w="8506" w:type="dxa"/>
        <w:tblInd w:w="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238"/>
      </w:tblGrid>
      <w:tr w:rsidR="00252C83" w:rsidRPr="00064DCA" w14:paraId="3AB3476E" w14:textId="77777777" w:rsidTr="00AC0D0D">
        <w:trPr>
          <w:trHeight w:val="504"/>
        </w:trPr>
        <w:tc>
          <w:tcPr>
            <w:tcW w:w="2268" w:type="dxa"/>
          </w:tcPr>
          <w:p w14:paraId="688235FC" w14:textId="649890BD" w:rsidR="00252C83" w:rsidRPr="00064DCA" w:rsidRDefault="00252C83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中间件</w:t>
            </w:r>
            <w:r>
              <w:rPr>
                <w:rFonts w:ascii="Times New Roman" w:hAnsi="Times New Roman"/>
              </w:rPr>
              <w:t>微信小程序</w:t>
            </w:r>
          </w:p>
        </w:tc>
        <w:tc>
          <w:tcPr>
            <w:tcW w:w="6238" w:type="dxa"/>
          </w:tcPr>
          <w:p w14:paraId="2C997023" w14:textId="2855C714" w:rsidR="00252C83" w:rsidRPr="00B52C5B" w:rsidRDefault="00B13E15" w:rsidP="00252C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</w:t>
            </w:r>
            <w:r w:rsidR="00C617C2" w:rsidRPr="00C617C2">
              <w:rPr>
                <w:rFonts w:ascii="Times New Roman" w:hAnsi="Times New Roman"/>
              </w:rPr>
              <w:t>1.3.0.2012230851</w:t>
            </w:r>
            <w:r w:rsidR="00252C83">
              <w:rPr>
                <w:rFonts w:ascii="Times New Roman" w:hAnsi="Times New Roman" w:hint="eastAsia"/>
              </w:rPr>
              <w:t>，</w:t>
            </w:r>
            <w:r w:rsidR="00252C83" w:rsidRPr="00B52C5B">
              <w:rPr>
                <w:rFonts w:ascii="Times New Roman" w:hAnsi="Times New Roman" w:hint="eastAsia"/>
              </w:rPr>
              <w:t>扫描</w:t>
            </w:r>
            <w:proofErr w:type="gramStart"/>
            <w:r w:rsidR="00252C83" w:rsidRPr="00B52C5B">
              <w:rPr>
                <w:rFonts w:ascii="Times New Roman" w:hAnsi="Times New Roman" w:hint="eastAsia"/>
              </w:rPr>
              <w:t>二维码获取</w:t>
            </w:r>
            <w:proofErr w:type="gramEnd"/>
            <w:r w:rsidR="00252C83" w:rsidRPr="00B52C5B">
              <w:rPr>
                <w:rFonts w:ascii="Times New Roman" w:hAnsi="Times New Roman" w:hint="eastAsia"/>
              </w:rPr>
              <w:t>，二</w:t>
            </w:r>
            <w:proofErr w:type="gramStart"/>
            <w:r w:rsidR="00252C83" w:rsidRPr="00B52C5B">
              <w:rPr>
                <w:rFonts w:ascii="Times New Roman" w:hAnsi="Times New Roman" w:hint="eastAsia"/>
              </w:rPr>
              <w:t>维码见</w:t>
            </w:r>
            <w:proofErr w:type="gramEnd"/>
            <w:r w:rsidR="00252C83" w:rsidRPr="00B52C5B">
              <w:rPr>
                <w:rFonts w:ascii="Times New Roman" w:hAnsi="Times New Roman" w:hint="eastAsia"/>
              </w:rPr>
              <w:t>工单：</w:t>
            </w:r>
          </w:p>
          <w:p w14:paraId="665DE1FB" w14:textId="00986EAF" w:rsidR="00252C83" w:rsidRPr="00CE4A8F" w:rsidRDefault="00EE70E7" w:rsidP="00252C83">
            <w:hyperlink r:id="rId15" w:history="1">
              <w:r w:rsidR="00C617C2" w:rsidRPr="00BF5A32">
                <w:rPr>
                  <w:rStyle w:val="af"/>
                </w:rPr>
                <w:t>http://192.168.0.123:8080/browse/RODT-2178</w:t>
              </w:r>
            </w:hyperlink>
            <w:r w:rsidR="00C617C2">
              <w:t xml:space="preserve"> </w:t>
            </w:r>
            <w:r w:rsidR="000876F5">
              <w:rPr>
                <w:rFonts w:hint="eastAsia"/>
              </w:rPr>
              <w:t>；</w:t>
            </w:r>
          </w:p>
        </w:tc>
      </w:tr>
      <w:tr w:rsidR="00252C83" w:rsidRPr="00064DCA" w14:paraId="3919D130" w14:textId="77777777" w:rsidTr="00AC0D0D">
        <w:trPr>
          <w:trHeight w:val="470"/>
        </w:trPr>
        <w:tc>
          <w:tcPr>
            <w:tcW w:w="2268" w:type="dxa"/>
          </w:tcPr>
          <w:p w14:paraId="1065AD28" w14:textId="0265B06D" w:rsidR="00252C83" w:rsidRPr="002C2435" w:rsidRDefault="00252C83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测试手机系统</w:t>
            </w:r>
          </w:p>
        </w:tc>
        <w:tc>
          <w:tcPr>
            <w:tcW w:w="6238" w:type="dxa"/>
          </w:tcPr>
          <w:p w14:paraId="0753ED60" w14:textId="0E1D5042" w:rsidR="00A4504D" w:rsidRDefault="002B619B" w:rsidP="00A4504D">
            <w:pPr>
              <w:jc w:val="left"/>
            </w:pPr>
            <w:r>
              <w:t>V</w:t>
            </w:r>
            <w:r>
              <w:rPr>
                <w:rFonts w:hint="eastAsia"/>
              </w:rPr>
              <w:t>ivo</w:t>
            </w:r>
            <w:r>
              <w:t xml:space="preserve"> IQOO</w:t>
            </w:r>
            <w:r w:rsidR="000E127B">
              <w:t xml:space="preserve"> </w:t>
            </w:r>
            <w:r w:rsidR="00A4504D">
              <w:t xml:space="preserve"> </w:t>
            </w:r>
            <w:r w:rsidR="00252C83" w:rsidRPr="00CE4A8F">
              <w:t>Android</w:t>
            </w:r>
            <w:r w:rsidR="00A4504D">
              <w:t>10</w:t>
            </w:r>
            <w:r w:rsidR="000E127B">
              <w:rPr>
                <w:rFonts w:hint="eastAsia"/>
              </w:rPr>
              <w:t>、</w:t>
            </w:r>
            <w:r>
              <w:rPr>
                <w:rFonts w:hint="eastAsia"/>
              </w:rPr>
              <w:t>华为 mate</w:t>
            </w:r>
            <w:r>
              <w:t>10</w:t>
            </w:r>
            <w:r w:rsidR="000E127B">
              <w:t xml:space="preserve"> </w:t>
            </w:r>
            <w:r w:rsidR="000E127B">
              <w:rPr>
                <w:rFonts w:hint="eastAsia"/>
              </w:rPr>
              <w:t>Android10</w:t>
            </w:r>
          </w:p>
          <w:p w14:paraId="27B07F8B" w14:textId="3EAFDDDE" w:rsidR="00252C83" w:rsidRPr="00CE4A8F" w:rsidRDefault="000876F5" w:rsidP="00C617C2">
            <w:pPr>
              <w:jc w:val="left"/>
            </w:pPr>
            <w:r>
              <w:rPr>
                <w:rFonts w:hint="eastAsia"/>
              </w:rPr>
              <w:t>iPhone6s</w:t>
            </w:r>
            <w:r>
              <w:t xml:space="preserve"> </w:t>
            </w:r>
            <w:r>
              <w:rPr>
                <w:rFonts w:hint="eastAsia"/>
              </w:rPr>
              <w:t>iOS10.1、iPhone</w:t>
            </w:r>
            <w:r w:rsidR="00C617C2">
              <w:t>12</w:t>
            </w:r>
            <w:r>
              <w:t xml:space="preserve"> </w:t>
            </w:r>
            <w:r w:rsidR="002B619B">
              <w:rPr>
                <w:rFonts w:hint="eastAsia"/>
              </w:rPr>
              <w:t>iOS14.</w:t>
            </w:r>
            <w:r w:rsidR="002B619B">
              <w:t>2</w:t>
            </w:r>
          </w:p>
        </w:tc>
      </w:tr>
      <w:tr w:rsidR="00252C83" w:rsidRPr="00064DCA" w14:paraId="2A82E1E0" w14:textId="77777777" w:rsidTr="00AC0D0D">
        <w:trPr>
          <w:trHeight w:val="470"/>
        </w:trPr>
        <w:tc>
          <w:tcPr>
            <w:tcW w:w="2268" w:type="dxa"/>
          </w:tcPr>
          <w:p w14:paraId="2E7AE22D" w14:textId="7CD4D516" w:rsidR="00252C83" w:rsidRDefault="00A4504D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支付宝</w:t>
            </w:r>
            <w:r w:rsidR="00252C83">
              <w:rPr>
                <w:rFonts w:ascii="Times New Roman" w:hAnsi="Times New Roman" w:hint="eastAsia"/>
              </w:rPr>
              <w:t>版本</w:t>
            </w:r>
          </w:p>
        </w:tc>
        <w:tc>
          <w:tcPr>
            <w:tcW w:w="6238" w:type="dxa"/>
          </w:tcPr>
          <w:p w14:paraId="01D7C000" w14:textId="6690784C" w:rsidR="00CA1379" w:rsidRDefault="00252C83" w:rsidP="002171AB">
            <w:r>
              <w:rPr>
                <w:rFonts w:hint="eastAsia"/>
              </w:rPr>
              <w:t>A</w:t>
            </w:r>
            <w:r>
              <w:t>ndroid</w:t>
            </w:r>
            <w:r w:rsidR="0006633F">
              <w:rPr>
                <w:rFonts w:hint="eastAsia"/>
              </w:rPr>
              <w:t>端</w:t>
            </w:r>
            <w:r>
              <w:rPr>
                <w:rFonts w:hint="eastAsia"/>
              </w:rPr>
              <w:t>：</w:t>
            </w:r>
            <w:r w:rsidR="00EA253F">
              <w:rPr>
                <w:rFonts w:hint="eastAsia"/>
              </w:rPr>
              <w:t>V</w:t>
            </w:r>
            <w:r w:rsidR="00EA253F" w:rsidRPr="00EA253F">
              <w:t>10.2.</w:t>
            </w:r>
            <w:r w:rsidR="002B619B">
              <w:t>1</w:t>
            </w:r>
            <w:r w:rsidR="00EA253F" w:rsidRPr="00EA253F">
              <w:t>0</w:t>
            </w:r>
          </w:p>
          <w:p w14:paraId="3B43939E" w14:textId="245C8DE0" w:rsidR="00252C83" w:rsidRPr="00CE4A8F" w:rsidRDefault="00EA253F" w:rsidP="002171AB">
            <w:r>
              <w:t>i</w:t>
            </w:r>
            <w:r w:rsidR="00252C83">
              <w:t>OS</w:t>
            </w:r>
            <w:r w:rsidR="0006633F">
              <w:rPr>
                <w:rFonts w:hint="eastAsia"/>
              </w:rPr>
              <w:t>端</w:t>
            </w:r>
            <w:r w:rsidR="00252C83">
              <w:rPr>
                <w:rFonts w:hint="eastAsia"/>
              </w:rPr>
              <w:t>：</w:t>
            </w:r>
            <w:r w:rsidR="002B619B">
              <w:rPr>
                <w:rFonts w:hint="eastAsia"/>
              </w:rPr>
              <w:t>iPhone6s</w:t>
            </w:r>
            <w:r w:rsidR="002B619B">
              <w:t xml:space="preserve"> </w:t>
            </w:r>
            <w:r w:rsidR="00252C83">
              <w:rPr>
                <w:rFonts w:hint="eastAsia"/>
              </w:rPr>
              <w:t>V</w:t>
            </w:r>
            <w:r w:rsidR="00A4504D">
              <w:t>10.2.</w:t>
            </w:r>
            <w:r w:rsidR="000E127B">
              <w:rPr>
                <w:rFonts w:hint="eastAsia"/>
              </w:rPr>
              <w:t>6</w:t>
            </w:r>
            <w:r w:rsidR="002B619B">
              <w:rPr>
                <w:rFonts w:hint="eastAsia"/>
              </w:rPr>
              <w:t>、iPhone</w:t>
            </w:r>
            <w:r w:rsidR="002B619B">
              <w:t>12 V10.2.10</w:t>
            </w:r>
          </w:p>
        </w:tc>
      </w:tr>
      <w:tr w:rsidR="0009039F" w:rsidRPr="00064DCA" w14:paraId="4877C166" w14:textId="77777777" w:rsidTr="00AC0D0D">
        <w:trPr>
          <w:trHeight w:val="470"/>
        </w:trPr>
        <w:tc>
          <w:tcPr>
            <w:tcW w:w="2268" w:type="dxa"/>
          </w:tcPr>
          <w:p w14:paraId="0C473E2B" w14:textId="40674777" w:rsidR="0009039F" w:rsidRDefault="0016164A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业务</w:t>
            </w:r>
            <w:r w:rsidR="0009039F">
              <w:rPr>
                <w:rFonts w:ascii="Times New Roman" w:hAnsi="Times New Roman"/>
              </w:rPr>
              <w:t>平台</w:t>
            </w:r>
          </w:p>
        </w:tc>
        <w:tc>
          <w:tcPr>
            <w:tcW w:w="6238" w:type="dxa"/>
          </w:tcPr>
          <w:p w14:paraId="2428B36A" w14:textId="0CC164AE" w:rsidR="0009039F" w:rsidRDefault="00EE70E7" w:rsidP="00252C83">
            <w:hyperlink r:id="rId16" w:history="1">
              <w:r w:rsidR="0016164A">
                <w:rPr>
                  <w:rStyle w:val="af"/>
                </w:rPr>
                <w:t>https://124.71.15.76:6300</w:t>
              </w:r>
            </w:hyperlink>
          </w:p>
        </w:tc>
      </w:tr>
      <w:tr w:rsidR="0016164A" w:rsidRPr="00064DCA" w14:paraId="0045512D" w14:textId="77777777" w:rsidTr="00AC0D0D">
        <w:trPr>
          <w:trHeight w:val="470"/>
        </w:trPr>
        <w:tc>
          <w:tcPr>
            <w:tcW w:w="2268" w:type="dxa"/>
          </w:tcPr>
          <w:p w14:paraId="3A16C870" w14:textId="2537A8EA" w:rsidR="0016164A" w:rsidRDefault="00F11F3E" w:rsidP="00F11F3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/>
              </w:rPr>
              <w:t>移动key</w:t>
            </w:r>
            <w:r w:rsidR="0016164A">
              <w:t>模块</w:t>
            </w:r>
            <w:r w:rsidR="0016164A">
              <w:rPr>
                <w:rFonts w:hint="eastAsia"/>
              </w:rPr>
              <w:t>服务器</w:t>
            </w:r>
          </w:p>
        </w:tc>
        <w:tc>
          <w:tcPr>
            <w:tcW w:w="6238" w:type="dxa"/>
          </w:tcPr>
          <w:p w14:paraId="1714491B" w14:textId="451E5E49" w:rsidR="0016164A" w:rsidRDefault="00EE70E7" w:rsidP="00252C83">
            <w:hyperlink r:id="rId17" w:history="1">
              <w:r w:rsidR="0016164A" w:rsidRPr="0016164A">
                <w:rPr>
                  <w:rStyle w:val="af"/>
                </w:rPr>
                <w:t>http://124.71.15.76:7091</w:t>
              </w:r>
            </w:hyperlink>
          </w:p>
        </w:tc>
      </w:tr>
      <w:tr w:rsidR="0016164A" w:rsidRPr="00064DCA" w14:paraId="50A094A8" w14:textId="77777777" w:rsidTr="00AC0D0D">
        <w:trPr>
          <w:trHeight w:val="470"/>
        </w:trPr>
        <w:tc>
          <w:tcPr>
            <w:tcW w:w="2268" w:type="dxa"/>
          </w:tcPr>
          <w:p w14:paraId="7EFA867E" w14:textId="04C2EFCB" w:rsidR="0016164A" w:rsidRDefault="0016164A" w:rsidP="00252C83">
            <w:pPr>
              <w:spacing w:line="360" w:lineRule="auto"/>
            </w:pPr>
            <w:r>
              <w:rPr>
                <w:rFonts w:hint="eastAsia"/>
              </w:rPr>
              <w:t>时间戳</w:t>
            </w:r>
            <w:r>
              <w:t>服务器</w:t>
            </w:r>
          </w:p>
        </w:tc>
        <w:tc>
          <w:tcPr>
            <w:tcW w:w="6238" w:type="dxa"/>
          </w:tcPr>
          <w:p w14:paraId="6C068170" w14:textId="7CFD2EE6" w:rsidR="0016164A" w:rsidRDefault="00EE70E7" w:rsidP="00252C83">
            <w:hyperlink r:id="rId18" w:history="1">
              <w:r w:rsidR="0016164A" w:rsidRPr="0016164A">
                <w:rPr>
                  <w:rStyle w:val="af"/>
                </w:rPr>
                <w:t>http://tsa.cnca.net</w:t>
              </w:r>
            </w:hyperlink>
          </w:p>
        </w:tc>
      </w:tr>
    </w:tbl>
    <w:p w14:paraId="7A20212B" w14:textId="40FC518E" w:rsidR="00EE7ECB" w:rsidRDefault="00EE7ECB" w:rsidP="00A1006E">
      <w:pPr>
        <w:pStyle w:val="1"/>
      </w:pPr>
      <w:bookmarkStart w:id="56" w:name="_Toc13143062"/>
      <w:bookmarkStart w:id="57" w:name="_Toc13487784"/>
      <w:bookmarkStart w:id="58" w:name="_Toc13487860"/>
      <w:bookmarkStart w:id="59" w:name="_Toc59635330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56"/>
      <w:bookmarkEnd w:id="57"/>
      <w:bookmarkEnd w:id="58"/>
      <w:bookmarkEnd w:id="59"/>
    </w:p>
    <w:p w14:paraId="3DA563CF" w14:textId="4A3FD9CD" w:rsidR="00EE7ECB" w:rsidRPr="000E1AA2" w:rsidRDefault="00EE7ECB" w:rsidP="00EE7ECB">
      <w:pPr>
        <w:pStyle w:val="a5"/>
        <w:ind w:leftChars="177" w:left="372" w:firstLine="420"/>
        <w:rPr>
          <w:rFonts w:ascii="Times New Roman" w:hAnsi="Times New Roman"/>
          <w:szCs w:val="24"/>
        </w:rPr>
      </w:pPr>
      <w:r w:rsidRPr="000E1AA2">
        <w:rPr>
          <w:rFonts w:ascii="Times New Roman" w:hAnsi="Times New Roman"/>
          <w:szCs w:val="24"/>
        </w:rPr>
        <w:t>共执行用例</w:t>
      </w:r>
      <w:r w:rsidR="002B619B">
        <w:rPr>
          <w:rFonts w:ascii="Times New Roman" w:hAnsi="Times New Roman"/>
          <w:szCs w:val="24"/>
        </w:rPr>
        <w:t>74</w:t>
      </w:r>
      <w:r w:rsidRPr="000E1AA2">
        <w:rPr>
          <w:rFonts w:ascii="Times New Roman" w:hAnsi="Times New Roman"/>
          <w:szCs w:val="24"/>
        </w:rPr>
        <w:t>个，通过</w:t>
      </w:r>
      <w:r w:rsidRPr="000E1AA2">
        <w:rPr>
          <w:rFonts w:ascii="Times New Roman" w:hAnsi="Times New Roman"/>
          <w:szCs w:val="24"/>
        </w:rPr>
        <w:t xml:space="preserve"> </w:t>
      </w:r>
      <w:r w:rsidR="002B619B">
        <w:rPr>
          <w:rFonts w:ascii="Times New Roman" w:hAnsi="Times New Roman"/>
          <w:szCs w:val="24"/>
        </w:rPr>
        <w:t>74</w:t>
      </w:r>
      <w:r w:rsidRPr="000E1AA2">
        <w:rPr>
          <w:rFonts w:ascii="Times New Roman" w:hAnsi="Times New Roman"/>
          <w:szCs w:val="24"/>
        </w:rPr>
        <w:t>个用例，通过（存在可允错误）</w:t>
      </w:r>
      <w:r w:rsidR="00FC3AAD">
        <w:rPr>
          <w:rFonts w:ascii="Times New Roman" w:hAnsi="Times New Roman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个用例，失败</w:t>
      </w:r>
      <w:r w:rsidR="003410B5">
        <w:rPr>
          <w:rFonts w:ascii="Times New Roman" w:hAnsi="Times New Roman" w:hint="eastAsia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个用例，阻塞</w:t>
      </w:r>
      <w:r w:rsidR="00FC3AAD">
        <w:rPr>
          <w:rFonts w:ascii="Times New Roman" w:hAnsi="Times New Roman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个用例，通过率为</w:t>
      </w:r>
      <w:r w:rsidR="003410B5">
        <w:rPr>
          <w:rFonts w:ascii="Times New Roman" w:hAnsi="Times New Roman" w:hint="eastAsia"/>
          <w:szCs w:val="24"/>
        </w:rPr>
        <w:t>100</w:t>
      </w:r>
      <w:r w:rsidRPr="000E1AA2">
        <w:rPr>
          <w:rFonts w:ascii="Times New Roman" w:hAnsi="Times New Roman"/>
          <w:szCs w:val="24"/>
        </w:rPr>
        <w:t>%</w:t>
      </w:r>
      <w:r w:rsidRPr="000E1AA2">
        <w:rPr>
          <w:rFonts w:ascii="Times New Roman" w:hAnsi="Times New Roman"/>
          <w:szCs w:val="24"/>
        </w:rPr>
        <w:t>。具体测试结果，请查看以下文件。</w:t>
      </w:r>
    </w:p>
    <w:p w14:paraId="0CF2D957" w14:textId="77777777" w:rsidR="00EE7ECB" w:rsidRPr="0088350C" w:rsidRDefault="00EE7ECB" w:rsidP="00EE7ECB">
      <w:pPr>
        <w:pStyle w:val="a5"/>
        <w:ind w:leftChars="177" w:left="372" w:firstLine="480"/>
        <w:rPr>
          <w:rFonts w:ascii="Times New Roman" w:hAnsi="Times New Roman"/>
          <w:szCs w:val="24"/>
        </w:rPr>
      </w:pPr>
      <w:r w:rsidRPr="00842B17">
        <w:rPr>
          <w:rFonts w:ascii="Times New Roman" w:hAnsi="Times New Roman"/>
          <w:szCs w:val="24"/>
        </w:rPr>
        <w:t>文件格式为：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1"/>
        <w:gridCol w:w="1103"/>
        <w:gridCol w:w="1128"/>
      </w:tblGrid>
      <w:tr w:rsidR="00EE7ECB" w:rsidRPr="009D5863" w14:paraId="46CD4FD1" w14:textId="77777777" w:rsidTr="006D6D45">
        <w:trPr>
          <w:trHeight w:val="851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899D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42FEB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02B8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1719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F426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1605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A8AD7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bookmarkStart w:id="60" w:name="_问题列表"/>
    <w:bookmarkEnd w:id="60"/>
    <w:p w14:paraId="4D7BEC7A" w14:textId="2CDF066A" w:rsidR="00EE7ECB" w:rsidRPr="00C817D9" w:rsidRDefault="002B619B" w:rsidP="00EE7ECB">
      <w:pPr>
        <w:pStyle w:val="a5"/>
        <w:ind w:leftChars="177" w:left="372"/>
      </w:pPr>
      <w:r>
        <w:object w:dxaOrig="1532" w:dyaOrig="1111" w14:anchorId="0305EA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19" o:title=""/>
          </v:shape>
          <o:OLEObject Type="Embed" ProgID="Excel.Sheet.12" ShapeID="_x0000_i1025" DrawAspect="Icon" ObjectID="_1670249562" r:id="rId20"/>
        </w:object>
      </w:r>
    </w:p>
    <w:p w14:paraId="46BB0A89" w14:textId="65489131" w:rsidR="00EE7ECB" w:rsidRDefault="003E5636" w:rsidP="00A1006E">
      <w:pPr>
        <w:pStyle w:val="1"/>
      </w:pPr>
      <w:bookmarkStart w:id="61" w:name="_问题列表_1"/>
      <w:bookmarkStart w:id="62" w:name="_性能测试结果"/>
      <w:bookmarkStart w:id="63" w:name="_遗留缺陷报告"/>
      <w:bookmarkStart w:id="64" w:name="_Toc13143064"/>
      <w:bookmarkStart w:id="65" w:name="_Toc13487786"/>
      <w:bookmarkStart w:id="66" w:name="_Toc13487862"/>
      <w:bookmarkStart w:id="67" w:name="_Toc59635331"/>
      <w:bookmarkEnd w:id="61"/>
      <w:bookmarkEnd w:id="62"/>
      <w:bookmarkEnd w:id="63"/>
      <w:r>
        <w:rPr>
          <w:rFonts w:hint="eastAsia"/>
        </w:rPr>
        <w:t>遗留</w:t>
      </w:r>
      <w:r w:rsidR="007773A4">
        <w:rPr>
          <w:rFonts w:hint="eastAsia"/>
        </w:rPr>
        <w:t>缺陷</w:t>
      </w:r>
      <w:r>
        <w:rPr>
          <w:rFonts w:hint="eastAsia"/>
        </w:rPr>
        <w:t>报告</w:t>
      </w:r>
      <w:bookmarkEnd w:id="64"/>
      <w:bookmarkEnd w:id="65"/>
      <w:bookmarkEnd w:id="66"/>
      <w:bookmarkEnd w:id="67"/>
    </w:p>
    <w:p w14:paraId="108FFD51" w14:textId="7539AD29" w:rsidR="00EE7ECB" w:rsidRDefault="00EE7ECB" w:rsidP="000B15A0">
      <w:pPr>
        <w:pStyle w:val="2"/>
      </w:pPr>
      <w:bookmarkStart w:id="68" w:name="_Toc13143065"/>
      <w:bookmarkStart w:id="69" w:name="_Toc13487787"/>
      <w:bookmarkStart w:id="70" w:name="_Toc13487863"/>
      <w:bookmarkStart w:id="71" w:name="_Toc59635332"/>
      <w:r>
        <w:rPr>
          <w:rFonts w:hint="eastAsia"/>
        </w:rPr>
        <w:t>新发现</w:t>
      </w:r>
      <w:r>
        <w:t>未解决的</w:t>
      </w:r>
      <w:r w:rsidR="007773A4">
        <w:rPr>
          <w:rFonts w:hint="eastAsia"/>
        </w:rPr>
        <w:t>缺陷</w:t>
      </w:r>
      <w:bookmarkEnd w:id="68"/>
      <w:bookmarkEnd w:id="69"/>
      <w:bookmarkEnd w:id="70"/>
      <w:bookmarkEnd w:id="71"/>
    </w:p>
    <w:p w14:paraId="2545E645" w14:textId="35511566" w:rsidR="00EE7ECB" w:rsidRPr="006D792E" w:rsidRDefault="006D792E" w:rsidP="006D792E">
      <w:pPr>
        <w:pStyle w:val="a5"/>
        <w:ind w:leftChars="376" w:left="790" w:firstLine="50"/>
      </w:pPr>
      <w:r w:rsidRPr="006D792E">
        <w:rPr>
          <w:rFonts w:hint="eastAsia"/>
        </w:rPr>
        <w:t>无</w:t>
      </w:r>
    </w:p>
    <w:p w14:paraId="059FAA9B" w14:textId="0585A43E" w:rsidR="00EE7ECB" w:rsidRDefault="00EE7ECB" w:rsidP="000B15A0">
      <w:pPr>
        <w:pStyle w:val="2"/>
      </w:pPr>
      <w:bookmarkStart w:id="72" w:name="_Toc13143066"/>
      <w:bookmarkStart w:id="73" w:name="_Toc13487788"/>
      <w:bookmarkStart w:id="74" w:name="_Toc13487864"/>
      <w:bookmarkStart w:id="75" w:name="_Toc59635333"/>
      <w:r>
        <w:rPr>
          <w:rFonts w:hint="eastAsia"/>
        </w:rPr>
        <w:t>历史版本遗留</w:t>
      </w:r>
      <w:r>
        <w:t>的</w:t>
      </w:r>
      <w:r w:rsidR="007773A4">
        <w:rPr>
          <w:rFonts w:hint="eastAsia"/>
        </w:rPr>
        <w:t>缺陷</w:t>
      </w:r>
      <w:bookmarkEnd w:id="72"/>
      <w:bookmarkEnd w:id="73"/>
      <w:bookmarkEnd w:id="74"/>
      <w:bookmarkEnd w:id="75"/>
    </w:p>
    <w:p w14:paraId="76C42ABF" w14:textId="76B882ED" w:rsidR="00EF4641" w:rsidRPr="000E1AA2" w:rsidRDefault="00EF4641" w:rsidP="00EF4641">
      <w:pPr>
        <w:pStyle w:val="a5"/>
        <w:ind w:leftChars="177" w:left="372" w:firstLine="480"/>
        <w:rPr>
          <w:rFonts w:ascii="Times New Roman" w:hAnsi="Times New Roman"/>
          <w:szCs w:val="24"/>
        </w:rPr>
      </w:pPr>
      <w:bookmarkStart w:id="76" w:name="_其他风险及规避措施"/>
      <w:bookmarkEnd w:id="76"/>
      <w:r>
        <w:rPr>
          <w:rFonts w:hint="eastAsia"/>
        </w:rPr>
        <w:t>历史版本遗留的</w:t>
      </w:r>
      <w:r w:rsidRPr="000E1AA2">
        <w:t>问题共</w:t>
      </w:r>
      <w:r>
        <w:t>3</w:t>
      </w:r>
      <w:r w:rsidRPr="000E1AA2">
        <w:rPr>
          <w:rFonts w:hint="eastAsia"/>
        </w:rPr>
        <w:t>个</w:t>
      </w:r>
      <w:r w:rsidRPr="000E1AA2">
        <w:rPr>
          <w:rFonts w:ascii="Times New Roman" w:hAnsi="Times New Roman"/>
          <w:szCs w:val="24"/>
        </w:rPr>
        <w:t>。详情请查看以下文件。文件格式如下：</w:t>
      </w:r>
    </w:p>
    <w:tbl>
      <w:tblPr>
        <w:tblW w:w="850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"/>
        <w:gridCol w:w="773"/>
        <w:gridCol w:w="883"/>
        <w:gridCol w:w="942"/>
        <w:gridCol w:w="708"/>
        <w:gridCol w:w="1276"/>
        <w:gridCol w:w="992"/>
        <w:gridCol w:w="1276"/>
        <w:gridCol w:w="992"/>
      </w:tblGrid>
      <w:tr w:rsidR="00EF4641" w:rsidRPr="009D5863" w14:paraId="68F25E1B" w14:textId="77777777" w:rsidTr="003A4EC0">
        <w:trPr>
          <w:trHeight w:val="250"/>
        </w:trPr>
        <w:tc>
          <w:tcPr>
            <w:tcW w:w="663" w:type="dxa"/>
            <w:shd w:val="clear" w:color="auto" w:fill="auto"/>
            <w:hideMark/>
          </w:tcPr>
          <w:p w14:paraId="5EA8E75B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773" w:type="dxa"/>
            <w:shd w:val="clear" w:color="auto" w:fill="auto"/>
            <w:hideMark/>
          </w:tcPr>
          <w:p w14:paraId="10C08593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883" w:type="dxa"/>
            <w:shd w:val="clear" w:color="auto" w:fill="auto"/>
            <w:hideMark/>
          </w:tcPr>
          <w:p w14:paraId="44D10103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42" w:type="dxa"/>
            <w:shd w:val="clear" w:color="auto" w:fill="auto"/>
            <w:hideMark/>
          </w:tcPr>
          <w:p w14:paraId="2120BB2A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708" w:type="dxa"/>
            <w:shd w:val="clear" w:color="auto" w:fill="auto"/>
            <w:hideMark/>
          </w:tcPr>
          <w:p w14:paraId="7FB90362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276" w:type="dxa"/>
            <w:shd w:val="clear" w:color="auto" w:fill="auto"/>
            <w:hideMark/>
          </w:tcPr>
          <w:p w14:paraId="77C3D197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992" w:type="dxa"/>
            <w:shd w:val="clear" w:color="auto" w:fill="auto"/>
            <w:hideMark/>
          </w:tcPr>
          <w:p w14:paraId="2E4C8BF6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6" w:type="dxa"/>
            <w:shd w:val="clear" w:color="auto" w:fill="auto"/>
            <w:hideMark/>
          </w:tcPr>
          <w:p w14:paraId="49A22AD1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992" w:type="dxa"/>
          </w:tcPr>
          <w:p w14:paraId="6D517495" w14:textId="77777777" w:rsidR="00EF4641" w:rsidRPr="009D5863" w:rsidRDefault="00EF4641" w:rsidP="003A4EC0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bookmarkStart w:id="77" w:name="_MON_1658058498"/>
    <w:bookmarkEnd w:id="77"/>
    <w:p w14:paraId="4055E838" w14:textId="3C981D42" w:rsidR="0024269E" w:rsidRDefault="002B619B" w:rsidP="00496A50">
      <w:pPr>
        <w:pStyle w:val="a5"/>
        <w:ind w:leftChars="177" w:left="372" w:firstLine="480"/>
        <w:rPr>
          <w:color w:val="0000FF"/>
        </w:rPr>
      </w:pPr>
      <w:r>
        <w:rPr>
          <w:color w:val="0000FF"/>
        </w:rPr>
        <w:object w:dxaOrig="1596" w:dyaOrig="1158" w14:anchorId="783183D1">
          <v:shape id="_x0000_i1026" type="#_x0000_t75" style="width:79.5pt;height:57.75pt" o:ole="">
            <v:imagedata r:id="rId21" o:title=""/>
          </v:shape>
          <o:OLEObject Type="Embed" ProgID="Excel.Sheet.12" ShapeID="_x0000_i1026" DrawAspect="Icon" ObjectID="_1670249563" r:id="rId22"/>
        </w:object>
      </w:r>
    </w:p>
    <w:p w14:paraId="1B7E8BE2" w14:textId="77777777" w:rsidR="00BC3F20" w:rsidRPr="00AC21CD" w:rsidRDefault="00BC3F20" w:rsidP="00BC3F20">
      <w:pPr>
        <w:pStyle w:val="2"/>
        <w:ind w:left="918" w:hanging="578"/>
        <w:rPr>
          <w:rFonts w:ascii="Times New Roman" w:hAnsi="Times New Roman"/>
        </w:rPr>
      </w:pPr>
      <w:bookmarkStart w:id="78" w:name="_Toc55310946"/>
      <w:bookmarkStart w:id="79" w:name="_Toc59635334"/>
      <w:r w:rsidRPr="00AC21CD">
        <w:rPr>
          <w:rFonts w:ascii="Times New Roman" w:hAnsi="Times New Roman" w:hint="eastAsia"/>
        </w:rPr>
        <w:t>其他风险及规避措施</w:t>
      </w:r>
      <w:bookmarkEnd w:id="78"/>
      <w:bookmarkEnd w:id="79"/>
    </w:p>
    <w:p w14:paraId="24BA79AA" w14:textId="2173BB18" w:rsidR="00BC3F20" w:rsidRPr="00BC3F20" w:rsidRDefault="00BC3F20" w:rsidP="00BC3F20">
      <w:pPr>
        <w:pStyle w:val="a5"/>
        <w:numPr>
          <w:ilvl w:val="0"/>
          <w:numId w:val="43"/>
        </w:numPr>
        <w:ind w:leftChars="0"/>
      </w:pPr>
      <w:r w:rsidRPr="00BC3F20">
        <w:rPr>
          <w:rFonts w:hint="eastAsia"/>
        </w:rPr>
        <w:t>（</w:t>
      </w:r>
      <w:r w:rsidR="002B619B">
        <w:rPr>
          <w:rFonts w:hint="eastAsia"/>
        </w:rPr>
        <w:t>历史</w:t>
      </w:r>
      <w:r w:rsidRPr="00BC3F20">
        <w:rPr>
          <w:rFonts w:hint="eastAsia"/>
        </w:rPr>
        <w:t>）</w:t>
      </w:r>
      <w:r>
        <w:rPr>
          <w:rFonts w:hint="eastAsia"/>
        </w:rPr>
        <w:t>iOS手机下中间件小程序插件创建设备（从创建设备到安装完证书）耗时约为Android的4倍</w:t>
      </w:r>
      <w:r w:rsidR="004012CD">
        <w:rPr>
          <w:rFonts w:hint="eastAsia"/>
        </w:rPr>
        <w:t>。</w:t>
      </w:r>
    </w:p>
    <w:sectPr w:rsidR="00BC3F20" w:rsidRPr="00BC3F20" w:rsidSect="00FC0920">
      <w:footerReference w:type="default" r:id="rId23"/>
      <w:headerReference w:type="first" r:id="rId24"/>
      <w:footerReference w:type="first" r:id="rId25"/>
      <w:type w:val="continuous"/>
      <w:pgSz w:w="11906" w:h="16838"/>
      <w:pgMar w:top="1440" w:right="1418" w:bottom="1134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A3DBA" w14:textId="77777777" w:rsidR="00EE70E7" w:rsidRDefault="00EE70E7" w:rsidP="001514B2">
      <w:r>
        <w:separator/>
      </w:r>
    </w:p>
    <w:p w14:paraId="39AED599" w14:textId="77777777" w:rsidR="00EE70E7" w:rsidRDefault="00EE70E7"/>
    <w:p w14:paraId="03451DEF" w14:textId="77777777" w:rsidR="00EE70E7" w:rsidRDefault="00EE70E7" w:rsidP="00982F66"/>
    <w:p w14:paraId="0D9A1B04" w14:textId="77777777" w:rsidR="00EE70E7" w:rsidRDefault="00EE70E7" w:rsidP="00982F66"/>
    <w:p w14:paraId="6C0B1CFA" w14:textId="77777777" w:rsidR="00EE70E7" w:rsidRDefault="00EE70E7"/>
    <w:p w14:paraId="0163A054" w14:textId="77777777" w:rsidR="00EE70E7" w:rsidRDefault="00EE70E7" w:rsidP="00B80AA0"/>
    <w:p w14:paraId="660A7395" w14:textId="77777777" w:rsidR="00EE70E7" w:rsidRDefault="00EE70E7" w:rsidP="00270E93"/>
    <w:p w14:paraId="3A00F665" w14:textId="77777777" w:rsidR="00EE70E7" w:rsidRDefault="00EE70E7" w:rsidP="00270E93"/>
    <w:p w14:paraId="51F948C6" w14:textId="77777777" w:rsidR="00EE70E7" w:rsidRDefault="00EE70E7"/>
    <w:p w14:paraId="6369A3BA" w14:textId="77777777" w:rsidR="00EE70E7" w:rsidRDefault="00EE70E7"/>
    <w:p w14:paraId="66BB0191" w14:textId="77777777" w:rsidR="00EE70E7" w:rsidRDefault="00EE70E7"/>
    <w:p w14:paraId="2F380034" w14:textId="77777777" w:rsidR="00EE70E7" w:rsidRDefault="00EE70E7"/>
  </w:endnote>
  <w:endnote w:type="continuationSeparator" w:id="0">
    <w:p w14:paraId="6974B415" w14:textId="77777777" w:rsidR="00EE70E7" w:rsidRDefault="00EE70E7" w:rsidP="001514B2">
      <w:r>
        <w:continuationSeparator/>
      </w:r>
    </w:p>
    <w:p w14:paraId="3D2D7AEC" w14:textId="77777777" w:rsidR="00EE70E7" w:rsidRDefault="00EE70E7"/>
    <w:p w14:paraId="14D17BCA" w14:textId="77777777" w:rsidR="00EE70E7" w:rsidRDefault="00EE70E7" w:rsidP="00982F66"/>
    <w:p w14:paraId="4386B5DF" w14:textId="77777777" w:rsidR="00EE70E7" w:rsidRDefault="00EE70E7" w:rsidP="00982F66"/>
    <w:p w14:paraId="21FBFC69" w14:textId="77777777" w:rsidR="00EE70E7" w:rsidRDefault="00EE70E7"/>
    <w:p w14:paraId="5B0F1E29" w14:textId="77777777" w:rsidR="00EE70E7" w:rsidRDefault="00EE70E7" w:rsidP="00B80AA0"/>
    <w:p w14:paraId="6E04F8D0" w14:textId="77777777" w:rsidR="00EE70E7" w:rsidRDefault="00EE70E7" w:rsidP="00270E93"/>
    <w:p w14:paraId="4FCA2F4F" w14:textId="77777777" w:rsidR="00EE70E7" w:rsidRDefault="00EE70E7" w:rsidP="00270E93"/>
    <w:p w14:paraId="1A85CB55" w14:textId="77777777" w:rsidR="00EE70E7" w:rsidRDefault="00EE70E7"/>
    <w:p w14:paraId="19D6495B" w14:textId="77777777" w:rsidR="00EE70E7" w:rsidRDefault="00EE70E7"/>
    <w:p w14:paraId="4CC8FADB" w14:textId="77777777" w:rsidR="00EE70E7" w:rsidRDefault="00EE70E7"/>
    <w:p w14:paraId="554C7262" w14:textId="77777777" w:rsidR="00EE70E7" w:rsidRDefault="00EE70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D44D" w14:textId="3454A82C" w:rsidR="002279D3" w:rsidRPr="00DB2A3D" w:rsidRDefault="002279D3" w:rsidP="00DB2A3D">
    <w:pPr>
      <w:pStyle w:val="a9"/>
    </w:pPr>
    <w:r w:rsidRPr="00DB2A3D">
      <w:fldChar w:fldCharType="begin"/>
    </w:r>
    <w:r w:rsidRPr="00DB2A3D">
      <w:instrText>PAGE   \* MERGEFORMAT</w:instrText>
    </w:r>
    <w:r w:rsidRPr="00DB2A3D">
      <w:fldChar w:fldCharType="separate"/>
    </w:r>
    <w:r w:rsidR="00F11F3E">
      <w:t>4</w:t>
    </w:r>
    <w:r w:rsidRPr="00DB2A3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9FF" w14:textId="387C2BF7" w:rsidR="002279D3" w:rsidRDefault="002279D3" w:rsidP="00DB2A3D">
    <w:pPr>
      <w:pStyle w:val="a9"/>
    </w:pPr>
    <w:r w:rsidRPr="001746DE">
      <w:fldChar w:fldCharType="begin"/>
    </w:r>
    <w:r w:rsidRPr="001746DE">
      <w:instrText>PAGE   \* MERGEFORMAT</w:instrText>
    </w:r>
    <w:r w:rsidRPr="001746DE">
      <w:fldChar w:fldCharType="separate"/>
    </w:r>
    <w:r w:rsidR="00F11F3E">
      <w:t>1</w:t>
    </w:r>
    <w:r w:rsidRPr="001746D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B8576" w14:textId="77777777" w:rsidR="00EE70E7" w:rsidRDefault="00EE70E7" w:rsidP="001514B2">
      <w:r>
        <w:separator/>
      </w:r>
    </w:p>
    <w:p w14:paraId="313BB930" w14:textId="77777777" w:rsidR="00EE70E7" w:rsidRDefault="00EE70E7"/>
    <w:p w14:paraId="5B3C3E8D" w14:textId="77777777" w:rsidR="00EE70E7" w:rsidRDefault="00EE70E7" w:rsidP="00982F66"/>
    <w:p w14:paraId="31389871" w14:textId="77777777" w:rsidR="00EE70E7" w:rsidRDefault="00EE70E7" w:rsidP="00982F66"/>
    <w:p w14:paraId="633CEC22" w14:textId="77777777" w:rsidR="00EE70E7" w:rsidRDefault="00EE70E7"/>
    <w:p w14:paraId="333BC053" w14:textId="77777777" w:rsidR="00EE70E7" w:rsidRDefault="00EE70E7" w:rsidP="00B80AA0"/>
    <w:p w14:paraId="164E002E" w14:textId="77777777" w:rsidR="00EE70E7" w:rsidRDefault="00EE70E7" w:rsidP="00270E93"/>
    <w:p w14:paraId="496997E3" w14:textId="77777777" w:rsidR="00EE70E7" w:rsidRDefault="00EE70E7" w:rsidP="00270E93"/>
    <w:p w14:paraId="72F4BBA0" w14:textId="77777777" w:rsidR="00EE70E7" w:rsidRDefault="00EE70E7"/>
    <w:p w14:paraId="31CED300" w14:textId="77777777" w:rsidR="00EE70E7" w:rsidRDefault="00EE70E7"/>
    <w:p w14:paraId="668173CD" w14:textId="77777777" w:rsidR="00EE70E7" w:rsidRDefault="00EE70E7"/>
    <w:p w14:paraId="0F446049" w14:textId="77777777" w:rsidR="00EE70E7" w:rsidRDefault="00EE70E7"/>
  </w:footnote>
  <w:footnote w:type="continuationSeparator" w:id="0">
    <w:p w14:paraId="0AB33486" w14:textId="77777777" w:rsidR="00EE70E7" w:rsidRDefault="00EE70E7" w:rsidP="001514B2">
      <w:r>
        <w:continuationSeparator/>
      </w:r>
    </w:p>
    <w:p w14:paraId="17F29D06" w14:textId="77777777" w:rsidR="00EE70E7" w:rsidRDefault="00EE70E7"/>
    <w:p w14:paraId="517EA654" w14:textId="77777777" w:rsidR="00EE70E7" w:rsidRDefault="00EE70E7" w:rsidP="00982F66"/>
    <w:p w14:paraId="02BFB25F" w14:textId="77777777" w:rsidR="00EE70E7" w:rsidRDefault="00EE70E7" w:rsidP="00982F66"/>
    <w:p w14:paraId="0F2A8F6D" w14:textId="77777777" w:rsidR="00EE70E7" w:rsidRDefault="00EE70E7"/>
    <w:p w14:paraId="6ECD02D1" w14:textId="77777777" w:rsidR="00EE70E7" w:rsidRDefault="00EE70E7" w:rsidP="00B80AA0"/>
    <w:p w14:paraId="49F201F0" w14:textId="77777777" w:rsidR="00EE70E7" w:rsidRDefault="00EE70E7" w:rsidP="00270E93"/>
    <w:p w14:paraId="64413152" w14:textId="77777777" w:rsidR="00EE70E7" w:rsidRDefault="00EE70E7" w:rsidP="00270E93"/>
    <w:p w14:paraId="340E0E87" w14:textId="77777777" w:rsidR="00EE70E7" w:rsidRDefault="00EE70E7"/>
    <w:p w14:paraId="1A500E90" w14:textId="77777777" w:rsidR="00EE70E7" w:rsidRDefault="00EE70E7"/>
    <w:p w14:paraId="0C4B62A9" w14:textId="77777777" w:rsidR="00EE70E7" w:rsidRDefault="00EE70E7"/>
    <w:p w14:paraId="4314B7A6" w14:textId="77777777" w:rsidR="00EE70E7" w:rsidRDefault="00EE70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318B6" w14:textId="77777777" w:rsidR="002279D3" w:rsidRDefault="002279D3" w:rsidP="000311FA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50F25" w14:textId="77777777" w:rsidR="002279D3" w:rsidRDefault="002279D3" w:rsidP="00FC0920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-2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" w:hanging="420"/>
      </w:pPr>
    </w:lvl>
    <w:lvl w:ilvl="2" w:tplc="0409001B" w:tentative="1">
      <w:start w:val="1"/>
      <w:numFmt w:val="lowerRoman"/>
      <w:lvlText w:val="%3."/>
      <w:lvlJc w:val="right"/>
      <w:pPr>
        <w:ind w:left="608" w:hanging="420"/>
      </w:pPr>
    </w:lvl>
    <w:lvl w:ilvl="3" w:tplc="0409000F" w:tentative="1">
      <w:start w:val="1"/>
      <w:numFmt w:val="decimal"/>
      <w:lvlText w:val="%4."/>
      <w:lvlJc w:val="left"/>
      <w:pPr>
        <w:ind w:left="1028" w:hanging="420"/>
      </w:pPr>
    </w:lvl>
    <w:lvl w:ilvl="4" w:tplc="04090019" w:tentative="1">
      <w:start w:val="1"/>
      <w:numFmt w:val="lowerLetter"/>
      <w:lvlText w:val="%5)"/>
      <w:lvlJc w:val="left"/>
      <w:pPr>
        <w:ind w:left="1448" w:hanging="420"/>
      </w:pPr>
    </w:lvl>
    <w:lvl w:ilvl="5" w:tplc="0409001B" w:tentative="1">
      <w:start w:val="1"/>
      <w:numFmt w:val="lowerRoman"/>
      <w:lvlText w:val="%6."/>
      <w:lvlJc w:val="right"/>
      <w:pPr>
        <w:ind w:left="1868" w:hanging="420"/>
      </w:pPr>
    </w:lvl>
    <w:lvl w:ilvl="6" w:tplc="0409000F" w:tentative="1">
      <w:start w:val="1"/>
      <w:numFmt w:val="decimal"/>
      <w:lvlText w:val="%7."/>
      <w:lvlJc w:val="left"/>
      <w:pPr>
        <w:ind w:left="2288" w:hanging="420"/>
      </w:pPr>
    </w:lvl>
    <w:lvl w:ilvl="7" w:tplc="04090019" w:tentative="1">
      <w:start w:val="1"/>
      <w:numFmt w:val="lowerLetter"/>
      <w:lvlText w:val="%8)"/>
      <w:lvlJc w:val="left"/>
      <w:pPr>
        <w:ind w:left="2708" w:hanging="420"/>
      </w:pPr>
    </w:lvl>
    <w:lvl w:ilvl="8" w:tplc="0409001B" w:tentative="1">
      <w:start w:val="1"/>
      <w:numFmt w:val="lowerRoman"/>
      <w:lvlText w:val="%9."/>
      <w:lvlJc w:val="right"/>
      <w:pPr>
        <w:ind w:left="3128" w:hanging="420"/>
      </w:pPr>
    </w:lvl>
  </w:abstractNum>
  <w:abstractNum w:abstractNumId="1" w15:restartNumberingAfterBreak="0">
    <w:nsid w:val="12377B8D"/>
    <w:multiLevelType w:val="hybridMultilevel"/>
    <w:tmpl w:val="681C695E"/>
    <w:lvl w:ilvl="0" w:tplc="5B0433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1A0205FB"/>
    <w:multiLevelType w:val="hybridMultilevel"/>
    <w:tmpl w:val="E312C7C8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1A491F5A"/>
    <w:multiLevelType w:val="hybridMultilevel"/>
    <w:tmpl w:val="5AFCFDE4"/>
    <w:lvl w:ilvl="0" w:tplc="ADC84332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4" w15:restartNumberingAfterBreak="0">
    <w:nsid w:val="214624EC"/>
    <w:multiLevelType w:val="multilevel"/>
    <w:tmpl w:val="726648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578347A"/>
    <w:multiLevelType w:val="hybridMultilevel"/>
    <w:tmpl w:val="BE38F0BA"/>
    <w:lvl w:ilvl="0" w:tplc="0409000F">
      <w:start w:val="1"/>
      <w:numFmt w:val="decimal"/>
      <w:lvlText w:val="%1."/>
      <w:lvlJc w:val="left"/>
      <w:pPr>
        <w:ind w:left="1212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6" w15:restartNumberingAfterBreak="0">
    <w:nsid w:val="2A0C4218"/>
    <w:multiLevelType w:val="multilevel"/>
    <w:tmpl w:val="FE826B2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7" w15:restartNumberingAfterBreak="0">
    <w:nsid w:val="2B714EE1"/>
    <w:multiLevelType w:val="hybridMultilevel"/>
    <w:tmpl w:val="20385C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73277E"/>
    <w:multiLevelType w:val="hybridMultilevel"/>
    <w:tmpl w:val="3A7ABFC2"/>
    <w:lvl w:ilvl="0" w:tplc="A2F073F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8" w:hanging="420"/>
      </w:pPr>
    </w:lvl>
    <w:lvl w:ilvl="2" w:tplc="0409001B" w:tentative="1">
      <w:start w:val="1"/>
      <w:numFmt w:val="lowerRoman"/>
      <w:lvlText w:val="%3."/>
      <w:lvlJc w:val="right"/>
      <w:pPr>
        <w:ind w:left="2178" w:hanging="420"/>
      </w:pPr>
    </w:lvl>
    <w:lvl w:ilvl="3" w:tplc="0409000F" w:tentative="1">
      <w:start w:val="1"/>
      <w:numFmt w:val="decimal"/>
      <w:lvlText w:val="%4."/>
      <w:lvlJc w:val="left"/>
      <w:pPr>
        <w:ind w:left="2598" w:hanging="420"/>
      </w:pPr>
    </w:lvl>
    <w:lvl w:ilvl="4" w:tplc="04090019" w:tentative="1">
      <w:start w:val="1"/>
      <w:numFmt w:val="lowerLetter"/>
      <w:lvlText w:val="%5)"/>
      <w:lvlJc w:val="left"/>
      <w:pPr>
        <w:ind w:left="3018" w:hanging="420"/>
      </w:pPr>
    </w:lvl>
    <w:lvl w:ilvl="5" w:tplc="0409001B" w:tentative="1">
      <w:start w:val="1"/>
      <w:numFmt w:val="lowerRoman"/>
      <w:lvlText w:val="%6."/>
      <w:lvlJc w:val="right"/>
      <w:pPr>
        <w:ind w:left="3438" w:hanging="420"/>
      </w:pPr>
    </w:lvl>
    <w:lvl w:ilvl="6" w:tplc="0409000F" w:tentative="1">
      <w:start w:val="1"/>
      <w:numFmt w:val="decimal"/>
      <w:lvlText w:val="%7."/>
      <w:lvlJc w:val="left"/>
      <w:pPr>
        <w:ind w:left="3858" w:hanging="420"/>
      </w:pPr>
    </w:lvl>
    <w:lvl w:ilvl="7" w:tplc="04090019" w:tentative="1">
      <w:start w:val="1"/>
      <w:numFmt w:val="lowerLetter"/>
      <w:lvlText w:val="%8)"/>
      <w:lvlJc w:val="left"/>
      <w:pPr>
        <w:ind w:left="4278" w:hanging="420"/>
      </w:pPr>
    </w:lvl>
    <w:lvl w:ilvl="8" w:tplc="0409001B" w:tentative="1">
      <w:start w:val="1"/>
      <w:numFmt w:val="lowerRoman"/>
      <w:lvlText w:val="%9."/>
      <w:lvlJc w:val="right"/>
      <w:pPr>
        <w:ind w:left="4698" w:hanging="420"/>
      </w:pPr>
    </w:lvl>
  </w:abstractNum>
  <w:abstractNum w:abstractNumId="9" w15:restartNumberingAfterBreak="0">
    <w:nsid w:val="2B7C72ED"/>
    <w:multiLevelType w:val="hybridMultilevel"/>
    <w:tmpl w:val="0428D8C6"/>
    <w:lvl w:ilvl="0" w:tplc="2DA6B318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304862"/>
    <w:multiLevelType w:val="hybridMultilevel"/>
    <w:tmpl w:val="00AE5AFE"/>
    <w:lvl w:ilvl="0" w:tplc="3D184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AF23B9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AF6861"/>
    <w:multiLevelType w:val="hybridMultilevel"/>
    <w:tmpl w:val="735283CA"/>
    <w:lvl w:ilvl="0" w:tplc="A1D2A3B6">
      <w:start w:val="1"/>
      <w:numFmt w:val="decimal"/>
      <w:lvlText w:val="%1."/>
      <w:lvlJc w:val="left"/>
      <w:pPr>
        <w:ind w:left="10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13" w15:restartNumberingAfterBreak="0">
    <w:nsid w:val="3D8E2C93"/>
    <w:multiLevelType w:val="hybridMultilevel"/>
    <w:tmpl w:val="6E1ED44A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 w15:restartNumberingAfterBreak="0">
    <w:nsid w:val="413D03E2"/>
    <w:multiLevelType w:val="hybridMultilevel"/>
    <w:tmpl w:val="634A7542"/>
    <w:lvl w:ilvl="0" w:tplc="33E89548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8" w:hanging="420"/>
      </w:pPr>
    </w:lvl>
    <w:lvl w:ilvl="2" w:tplc="0409001B" w:tentative="1">
      <w:start w:val="1"/>
      <w:numFmt w:val="lowerRoman"/>
      <w:lvlText w:val="%3."/>
      <w:lvlJc w:val="right"/>
      <w:pPr>
        <w:ind w:left="2178" w:hanging="420"/>
      </w:pPr>
    </w:lvl>
    <w:lvl w:ilvl="3" w:tplc="0409000F" w:tentative="1">
      <w:start w:val="1"/>
      <w:numFmt w:val="decimal"/>
      <w:lvlText w:val="%4."/>
      <w:lvlJc w:val="left"/>
      <w:pPr>
        <w:ind w:left="2598" w:hanging="420"/>
      </w:pPr>
    </w:lvl>
    <w:lvl w:ilvl="4" w:tplc="04090019" w:tentative="1">
      <w:start w:val="1"/>
      <w:numFmt w:val="lowerLetter"/>
      <w:lvlText w:val="%5)"/>
      <w:lvlJc w:val="left"/>
      <w:pPr>
        <w:ind w:left="3018" w:hanging="420"/>
      </w:pPr>
    </w:lvl>
    <w:lvl w:ilvl="5" w:tplc="0409001B" w:tentative="1">
      <w:start w:val="1"/>
      <w:numFmt w:val="lowerRoman"/>
      <w:lvlText w:val="%6."/>
      <w:lvlJc w:val="right"/>
      <w:pPr>
        <w:ind w:left="3438" w:hanging="420"/>
      </w:pPr>
    </w:lvl>
    <w:lvl w:ilvl="6" w:tplc="0409000F" w:tentative="1">
      <w:start w:val="1"/>
      <w:numFmt w:val="decimal"/>
      <w:lvlText w:val="%7."/>
      <w:lvlJc w:val="left"/>
      <w:pPr>
        <w:ind w:left="3858" w:hanging="420"/>
      </w:pPr>
    </w:lvl>
    <w:lvl w:ilvl="7" w:tplc="04090019" w:tentative="1">
      <w:start w:val="1"/>
      <w:numFmt w:val="lowerLetter"/>
      <w:lvlText w:val="%8)"/>
      <w:lvlJc w:val="left"/>
      <w:pPr>
        <w:ind w:left="4278" w:hanging="420"/>
      </w:pPr>
    </w:lvl>
    <w:lvl w:ilvl="8" w:tplc="0409001B" w:tentative="1">
      <w:start w:val="1"/>
      <w:numFmt w:val="lowerRoman"/>
      <w:lvlText w:val="%9."/>
      <w:lvlJc w:val="right"/>
      <w:pPr>
        <w:ind w:left="4698" w:hanging="420"/>
      </w:pPr>
    </w:lvl>
  </w:abstractNum>
  <w:abstractNum w:abstractNumId="15" w15:restartNumberingAfterBreak="0">
    <w:nsid w:val="4585492F"/>
    <w:multiLevelType w:val="hybridMultilevel"/>
    <w:tmpl w:val="B56EACB2"/>
    <w:lvl w:ilvl="0" w:tplc="74881428">
      <w:start w:val="1"/>
      <w:numFmt w:val="decimal"/>
      <w:lvlText w:val="%1．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6" w15:restartNumberingAfterBreak="0">
    <w:nsid w:val="463F1946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B61AA2"/>
    <w:multiLevelType w:val="hybridMultilevel"/>
    <w:tmpl w:val="1EC275BE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8" w15:restartNumberingAfterBreak="0">
    <w:nsid w:val="55CE08C8"/>
    <w:multiLevelType w:val="hybridMultilevel"/>
    <w:tmpl w:val="1EC275BE"/>
    <w:lvl w:ilvl="0" w:tplc="7616A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56652B0"/>
    <w:multiLevelType w:val="hybridMultilevel"/>
    <w:tmpl w:val="EE6C34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E0917E5"/>
    <w:multiLevelType w:val="hybridMultilevel"/>
    <w:tmpl w:val="1EC275BE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3" w15:restartNumberingAfterBreak="0">
    <w:nsid w:val="70827506"/>
    <w:multiLevelType w:val="hybridMultilevel"/>
    <w:tmpl w:val="788AD3C6"/>
    <w:lvl w:ilvl="0" w:tplc="0409000F">
      <w:start w:val="1"/>
      <w:numFmt w:val="decimal"/>
      <w:lvlText w:val="%1.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4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5" w15:restartNumberingAfterBreak="0">
    <w:nsid w:val="794652E6"/>
    <w:multiLevelType w:val="hybridMultilevel"/>
    <w:tmpl w:val="F0BCF82A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20"/>
  </w:num>
  <w:num w:numId="19">
    <w:abstractNumId w:val="11"/>
  </w:num>
  <w:num w:numId="20">
    <w:abstractNumId w:val="16"/>
  </w:num>
  <w:num w:numId="21">
    <w:abstractNumId w:val="6"/>
  </w:num>
  <w:num w:numId="22">
    <w:abstractNumId w:val="19"/>
  </w:num>
  <w:num w:numId="23">
    <w:abstractNumId w:val="12"/>
  </w:num>
  <w:num w:numId="24">
    <w:abstractNumId w:val="21"/>
  </w:num>
  <w:num w:numId="25">
    <w:abstractNumId w:val="0"/>
  </w:num>
  <w:num w:numId="26">
    <w:abstractNumId w:val="24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9"/>
  </w:num>
  <w:num w:numId="30">
    <w:abstractNumId w:val="3"/>
  </w:num>
  <w:num w:numId="31">
    <w:abstractNumId w:val="14"/>
  </w:num>
  <w:num w:numId="32">
    <w:abstractNumId w:val="8"/>
  </w:num>
  <w:num w:numId="33">
    <w:abstractNumId w:val="23"/>
  </w:num>
  <w:num w:numId="34">
    <w:abstractNumId w:val="22"/>
  </w:num>
  <w:num w:numId="35">
    <w:abstractNumId w:val="25"/>
  </w:num>
  <w:num w:numId="36">
    <w:abstractNumId w:val="7"/>
  </w:num>
  <w:num w:numId="37">
    <w:abstractNumId w:val="1"/>
  </w:num>
  <w:num w:numId="38">
    <w:abstractNumId w:val="18"/>
  </w:num>
  <w:num w:numId="39">
    <w:abstractNumId w:val="15"/>
  </w:num>
  <w:num w:numId="40">
    <w:abstractNumId w:val="13"/>
  </w:num>
  <w:num w:numId="41">
    <w:abstractNumId w:val="17"/>
  </w:num>
  <w:num w:numId="42">
    <w:abstractNumId w:val="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FF"/>
    <w:rsid w:val="000042B1"/>
    <w:rsid w:val="00010338"/>
    <w:rsid w:val="00013061"/>
    <w:rsid w:val="0002123B"/>
    <w:rsid w:val="00022200"/>
    <w:rsid w:val="000311FA"/>
    <w:rsid w:val="00035984"/>
    <w:rsid w:val="00042B18"/>
    <w:rsid w:val="000433DF"/>
    <w:rsid w:val="00046A0C"/>
    <w:rsid w:val="00047E8F"/>
    <w:rsid w:val="000503D4"/>
    <w:rsid w:val="00053AAB"/>
    <w:rsid w:val="00055471"/>
    <w:rsid w:val="0005583E"/>
    <w:rsid w:val="00061D32"/>
    <w:rsid w:val="000625BA"/>
    <w:rsid w:val="0006350E"/>
    <w:rsid w:val="000639E5"/>
    <w:rsid w:val="0006633F"/>
    <w:rsid w:val="00071587"/>
    <w:rsid w:val="00071D97"/>
    <w:rsid w:val="00077692"/>
    <w:rsid w:val="00084884"/>
    <w:rsid w:val="000876F5"/>
    <w:rsid w:val="0009039F"/>
    <w:rsid w:val="00095544"/>
    <w:rsid w:val="0009771F"/>
    <w:rsid w:val="000A0B14"/>
    <w:rsid w:val="000A2231"/>
    <w:rsid w:val="000A420F"/>
    <w:rsid w:val="000A56C6"/>
    <w:rsid w:val="000B1204"/>
    <w:rsid w:val="000B15A0"/>
    <w:rsid w:val="000B4267"/>
    <w:rsid w:val="000B53FE"/>
    <w:rsid w:val="000C1227"/>
    <w:rsid w:val="000C3E2E"/>
    <w:rsid w:val="000C4D55"/>
    <w:rsid w:val="000C7A38"/>
    <w:rsid w:val="000C7FB0"/>
    <w:rsid w:val="000D0E78"/>
    <w:rsid w:val="000D2124"/>
    <w:rsid w:val="000D339A"/>
    <w:rsid w:val="000D388D"/>
    <w:rsid w:val="000D3ECC"/>
    <w:rsid w:val="000E127B"/>
    <w:rsid w:val="000E645D"/>
    <w:rsid w:val="000F0F98"/>
    <w:rsid w:val="000F5DE9"/>
    <w:rsid w:val="00100050"/>
    <w:rsid w:val="00100507"/>
    <w:rsid w:val="00102B5D"/>
    <w:rsid w:val="00103453"/>
    <w:rsid w:val="0010349D"/>
    <w:rsid w:val="00104085"/>
    <w:rsid w:val="0010509E"/>
    <w:rsid w:val="001122E4"/>
    <w:rsid w:val="00112FC9"/>
    <w:rsid w:val="00113A92"/>
    <w:rsid w:val="001158DC"/>
    <w:rsid w:val="00116218"/>
    <w:rsid w:val="001173A5"/>
    <w:rsid w:val="00120436"/>
    <w:rsid w:val="00120A42"/>
    <w:rsid w:val="001244CE"/>
    <w:rsid w:val="00124E5A"/>
    <w:rsid w:val="00126347"/>
    <w:rsid w:val="00127097"/>
    <w:rsid w:val="00127303"/>
    <w:rsid w:val="00134265"/>
    <w:rsid w:val="00140EEF"/>
    <w:rsid w:val="00146451"/>
    <w:rsid w:val="00146565"/>
    <w:rsid w:val="001479EB"/>
    <w:rsid w:val="001514B2"/>
    <w:rsid w:val="001547DF"/>
    <w:rsid w:val="00155124"/>
    <w:rsid w:val="00155355"/>
    <w:rsid w:val="00155BC8"/>
    <w:rsid w:val="00156397"/>
    <w:rsid w:val="00156421"/>
    <w:rsid w:val="00160238"/>
    <w:rsid w:val="0016060F"/>
    <w:rsid w:val="0016164A"/>
    <w:rsid w:val="00161675"/>
    <w:rsid w:val="0016465E"/>
    <w:rsid w:val="00172CDC"/>
    <w:rsid w:val="001746DE"/>
    <w:rsid w:val="00176EE4"/>
    <w:rsid w:val="00180EAC"/>
    <w:rsid w:val="00184900"/>
    <w:rsid w:val="0019080D"/>
    <w:rsid w:val="00190958"/>
    <w:rsid w:val="00190F62"/>
    <w:rsid w:val="0019185E"/>
    <w:rsid w:val="001A3412"/>
    <w:rsid w:val="001A750D"/>
    <w:rsid w:val="001B0827"/>
    <w:rsid w:val="001B2A5D"/>
    <w:rsid w:val="001B7E86"/>
    <w:rsid w:val="001C2C8F"/>
    <w:rsid w:val="001C3E71"/>
    <w:rsid w:val="001C5A23"/>
    <w:rsid w:val="001C77E4"/>
    <w:rsid w:val="001D211E"/>
    <w:rsid w:val="001D6396"/>
    <w:rsid w:val="001D6F37"/>
    <w:rsid w:val="001D747A"/>
    <w:rsid w:val="001D74EA"/>
    <w:rsid w:val="001F0A26"/>
    <w:rsid w:val="001F1D38"/>
    <w:rsid w:val="001F4A8D"/>
    <w:rsid w:val="001F4CE9"/>
    <w:rsid w:val="00202DA7"/>
    <w:rsid w:val="00204DD2"/>
    <w:rsid w:val="00205727"/>
    <w:rsid w:val="002058A1"/>
    <w:rsid w:val="0021429C"/>
    <w:rsid w:val="0021639D"/>
    <w:rsid w:val="002171AB"/>
    <w:rsid w:val="002209AC"/>
    <w:rsid w:val="00222F0E"/>
    <w:rsid w:val="00225665"/>
    <w:rsid w:val="002276F8"/>
    <w:rsid w:val="002279D3"/>
    <w:rsid w:val="00230265"/>
    <w:rsid w:val="00235402"/>
    <w:rsid w:val="00235450"/>
    <w:rsid w:val="0024269E"/>
    <w:rsid w:val="0025012D"/>
    <w:rsid w:val="00251D56"/>
    <w:rsid w:val="00252C83"/>
    <w:rsid w:val="00257FB4"/>
    <w:rsid w:val="00262387"/>
    <w:rsid w:val="00263BF7"/>
    <w:rsid w:val="00270E93"/>
    <w:rsid w:val="00280B43"/>
    <w:rsid w:val="00281A3B"/>
    <w:rsid w:val="002824AF"/>
    <w:rsid w:val="002851A3"/>
    <w:rsid w:val="00285E2C"/>
    <w:rsid w:val="0029396E"/>
    <w:rsid w:val="002956C6"/>
    <w:rsid w:val="002A1662"/>
    <w:rsid w:val="002A19F4"/>
    <w:rsid w:val="002A224C"/>
    <w:rsid w:val="002A34CA"/>
    <w:rsid w:val="002B4BF3"/>
    <w:rsid w:val="002B619B"/>
    <w:rsid w:val="002C7CC5"/>
    <w:rsid w:val="002D2822"/>
    <w:rsid w:val="002D459F"/>
    <w:rsid w:val="002D5365"/>
    <w:rsid w:val="002E5166"/>
    <w:rsid w:val="002E78D0"/>
    <w:rsid w:val="002F1113"/>
    <w:rsid w:val="00300F86"/>
    <w:rsid w:val="00305051"/>
    <w:rsid w:val="0030514C"/>
    <w:rsid w:val="003139C8"/>
    <w:rsid w:val="0031482A"/>
    <w:rsid w:val="003162FA"/>
    <w:rsid w:val="00317DFC"/>
    <w:rsid w:val="00322FA7"/>
    <w:rsid w:val="00323392"/>
    <w:rsid w:val="003234BB"/>
    <w:rsid w:val="00323A88"/>
    <w:rsid w:val="003243B9"/>
    <w:rsid w:val="0033029B"/>
    <w:rsid w:val="00330423"/>
    <w:rsid w:val="00335048"/>
    <w:rsid w:val="003410B5"/>
    <w:rsid w:val="003430DB"/>
    <w:rsid w:val="003516EE"/>
    <w:rsid w:val="0035328F"/>
    <w:rsid w:val="003543DB"/>
    <w:rsid w:val="003559AC"/>
    <w:rsid w:val="003560DE"/>
    <w:rsid w:val="00356C01"/>
    <w:rsid w:val="0036598A"/>
    <w:rsid w:val="003663F8"/>
    <w:rsid w:val="0037457A"/>
    <w:rsid w:val="0037679C"/>
    <w:rsid w:val="0038052D"/>
    <w:rsid w:val="00383D72"/>
    <w:rsid w:val="003870D7"/>
    <w:rsid w:val="00392627"/>
    <w:rsid w:val="00394A62"/>
    <w:rsid w:val="00397421"/>
    <w:rsid w:val="003974F1"/>
    <w:rsid w:val="00397C1C"/>
    <w:rsid w:val="003A0539"/>
    <w:rsid w:val="003A05EA"/>
    <w:rsid w:val="003A1493"/>
    <w:rsid w:val="003A2D63"/>
    <w:rsid w:val="003A3F11"/>
    <w:rsid w:val="003A4AFE"/>
    <w:rsid w:val="003A519E"/>
    <w:rsid w:val="003A5987"/>
    <w:rsid w:val="003B0812"/>
    <w:rsid w:val="003B34C8"/>
    <w:rsid w:val="003B5CDD"/>
    <w:rsid w:val="003B6A03"/>
    <w:rsid w:val="003C22A4"/>
    <w:rsid w:val="003C3209"/>
    <w:rsid w:val="003C516E"/>
    <w:rsid w:val="003C64BA"/>
    <w:rsid w:val="003D2F39"/>
    <w:rsid w:val="003D6AA5"/>
    <w:rsid w:val="003E2160"/>
    <w:rsid w:val="003E4108"/>
    <w:rsid w:val="003E5636"/>
    <w:rsid w:val="003E5798"/>
    <w:rsid w:val="003E6BE5"/>
    <w:rsid w:val="003F276B"/>
    <w:rsid w:val="003F480A"/>
    <w:rsid w:val="003F6C7F"/>
    <w:rsid w:val="003F7904"/>
    <w:rsid w:val="004012CD"/>
    <w:rsid w:val="00403617"/>
    <w:rsid w:val="00406AC5"/>
    <w:rsid w:val="00406D6D"/>
    <w:rsid w:val="004075AF"/>
    <w:rsid w:val="00410940"/>
    <w:rsid w:val="00411FD7"/>
    <w:rsid w:val="00417124"/>
    <w:rsid w:val="00420704"/>
    <w:rsid w:val="004217BC"/>
    <w:rsid w:val="00424F2A"/>
    <w:rsid w:val="0042753C"/>
    <w:rsid w:val="00434851"/>
    <w:rsid w:val="00445573"/>
    <w:rsid w:val="004537EE"/>
    <w:rsid w:val="00453872"/>
    <w:rsid w:val="00453D49"/>
    <w:rsid w:val="00463264"/>
    <w:rsid w:val="004849B3"/>
    <w:rsid w:val="004859FA"/>
    <w:rsid w:val="00486359"/>
    <w:rsid w:val="004871BD"/>
    <w:rsid w:val="00492D18"/>
    <w:rsid w:val="004930D3"/>
    <w:rsid w:val="00495666"/>
    <w:rsid w:val="00496A50"/>
    <w:rsid w:val="00497B63"/>
    <w:rsid w:val="004A1305"/>
    <w:rsid w:val="004A1413"/>
    <w:rsid w:val="004B1AEC"/>
    <w:rsid w:val="004B2C58"/>
    <w:rsid w:val="004C0BB1"/>
    <w:rsid w:val="004D0238"/>
    <w:rsid w:val="004D0697"/>
    <w:rsid w:val="004E34E7"/>
    <w:rsid w:val="004E3880"/>
    <w:rsid w:val="004E4F3C"/>
    <w:rsid w:val="004E719B"/>
    <w:rsid w:val="00506F67"/>
    <w:rsid w:val="0050774F"/>
    <w:rsid w:val="00517565"/>
    <w:rsid w:val="0052236C"/>
    <w:rsid w:val="00523C9F"/>
    <w:rsid w:val="00527308"/>
    <w:rsid w:val="00535D51"/>
    <w:rsid w:val="0054086B"/>
    <w:rsid w:val="00553691"/>
    <w:rsid w:val="00556BDB"/>
    <w:rsid w:val="0056038D"/>
    <w:rsid w:val="005633DE"/>
    <w:rsid w:val="00564B82"/>
    <w:rsid w:val="00567063"/>
    <w:rsid w:val="00567239"/>
    <w:rsid w:val="0057366C"/>
    <w:rsid w:val="00573A6E"/>
    <w:rsid w:val="00576EA6"/>
    <w:rsid w:val="005778AA"/>
    <w:rsid w:val="00582431"/>
    <w:rsid w:val="00582C7C"/>
    <w:rsid w:val="00585461"/>
    <w:rsid w:val="00586634"/>
    <w:rsid w:val="00596DEA"/>
    <w:rsid w:val="005A19AD"/>
    <w:rsid w:val="005A1B7A"/>
    <w:rsid w:val="005A3005"/>
    <w:rsid w:val="005A6D2C"/>
    <w:rsid w:val="005B5E4B"/>
    <w:rsid w:val="005C3B10"/>
    <w:rsid w:val="005D2A56"/>
    <w:rsid w:val="005D5A8E"/>
    <w:rsid w:val="005D7E44"/>
    <w:rsid w:val="005E0CF6"/>
    <w:rsid w:val="005E23B3"/>
    <w:rsid w:val="005E2EB2"/>
    <w:rsid w:val="005E5624"/>
    <w:rsid w:val="005E6536"/>
    <w:rsid w:val="005E7D16"/>
    <w:rsid w:val="005F22D9"/>
    <w:rsid w:val="005F2929"/>
    <w:rsid w:val="005F69E6"/>
    <w:rsid w:val="0060015F"/>
    <w:rsid w:val="0060156E"/>
    <w:rsid w:val="00612F05"/>
    <w:rsid w:val="00614C68"/>
    <w:rsid w:val="00614CDD"/>
    <w:rsid w:val="006312FA"/>
    <w:rsid w:val="00633923"/>
    <w:rsid w:val="006358AA"/>
    <w:rsid w:val="00645C42"/>
    <w:rsid w:val="0065063F"/>
    <w:rsid w:val="0065421B"/>
    <w:rsid w:val="006610C6"/>
    <w:rsid w:val="006651F4"/>
    <w:rsid w:val="00665CDB"/>
    <w:rsid w:val="00666A44"/>
    <w:rsid w:val="006716BE"/>
    <w:rsid w:val="00672458"/>
    <w:rsid w:val="006751E1"/>
    <w:rsid w:val="00681FFD"/>
    <w:rsid w:val="006820D1"/>
    <w:rsid w:val="00685413"/>
    <w:rsid w:val="0069006E"/>
    <w:rsid w:val="006900E0"/>
    <w:rsid w:val="00690F0F"/>
    <w:rsid w:val="00691DB7"/>
    <w:rsid w:val="00692238"/>
    <w:rsid w:val="00692B44"/>
    <w:rsid w:val="00694C1C"/>
    <w:rsid w:val="006A0445"/>
    <w:rsid w:val="006A2D6D"/>
    <w:rsid w:val="006A652D"/>
    <w:rsid w:val="006A722A"/>
    <w:rsid w:val="006A7A68"/>
    <w:rsid w:val="006B5505"/>
    <w:rsid w:val="006B7DE5"/>
    <w:rsid w:val="006D1FB5"/>
    <w:rsid w:val="006D2715"/>
    <w:rsid w:val="006D33F1"/>
    <w:rsid w:val="006D5A70"/>
    <w:rsid w:val="006D6510"/>
    <w:rsid w:val="006D6D45"/>
    <w:rsid w:val="006D792E"/>
    <w:rsid w:val="006D7E8F"/>
    <w:rsid w:val="006E0362"/>
    <w:rsid w:val="006E0D7F"/>
    <w:rsid w:val="006E30D6"/>
    <w:rsid w:val="006E3A5A"/>
    <w:rsid w:val="006E450A"/>
    <w:rsid w:val="006E4F74"/>
    <w:rsid w:val="006F0040"/>
    <w:rsid w:val="006F6168"/>
    <w:rsid w:val="00713DA9"/>
    <w:rsid w:val="00713FFC"/>
    <w:rsid w:val="0071487F"/>
    <w:rsid w:val="007164F8"/>
    <w:rsid w:val="007239E9"/>
    <w:rsid w:val="00732BA9"/>
    <w:rsid w:val="00734BB2"/>
    <w:rsid w:val="007370E6"/>
    <w:rsid w:val="00746589"/>
    <w:rsid w:val="00747519"/>
    <w:rsid w:val="007509C1"/>
    <w:rsid w:val="00751CD2"/>
    <w:rsid w:val="007531EF"/>
    <w:rsid w:val="0075361A"/>
    <w:rsid w:val="00756811"/>
    <w:rsid w:val="007573E3"/>
    <w:rsid w:val="007606B6"/>
    <w:rsid w:val="007614B7"/>
    <w:rsid w:val="0076347D"/>
    <w:rsid w:val="00764052"/>
    <w:rsid w:val="00764CE9"/>
    <w:rsid w:val="00765753"/>
    <w:rsid w:val="00770057"/>
    <w:rsid w:val="007773A4"/>
    <w:rsid w:val="00783BE2"/>
    <w:rsid w:val="00784BE2"/>
    <w:rsid w:val="0078551B"/>
    <w:rsid w:val="00786AFA"/>
    <w:rsid w:val="007A72E5"/>
    <w:rsid w:val="007B0A58"/>
    <w:rsid w:val="007B27C4"/>
    <w:rsid w:val="007B3952"/>
    <w:rsid w:val="007B5F85"/>
    <w:rsid w:val="007B72BA"/>
    <w:rsid w:val="007C7F4A"/>
    <w:rsid w:val="007D13CB"/>
    <w:rsid w:val="007D5202"/>
    <w:rsid w:val="007D7507"/>
    <w:rsid w:val="007E2F9D"/>
    <w:rsid w:val="007E4000"/>
    <w:rsid w:val="007E4EB7"/>
    <w:rsid w:val="007E6A8A"/>
    <w:rsid w:val="007E7F49"/>
    <w:rsid w:val="007E7F88"/>
    <w:rsid w:val="007F114C"/>
    <w:rsid w:val="007F44D3"/>
    <w:rsid w:val="007F503D"/>
    <w:rsid w:val="007F6051"/>
    <w:rsid w:val="007F6F11"/>
    <w:rsid w:val="007F7EDE"/>
    <w:rsid w:val="008010E7"/>
    <w:rsid w:val="00801B55"/>
    <w:rsid w:val="00805C9E"/>
    <w:rsid w:val="00807731"/>
    <w:rsid w:val="0081075B"/>
    <w:rsid w:val="008132C0"/>
    <w:rsid w:val="00816905"/>
    <w:rsid w:val="00827818"/>
    <w:rsid w:val="00830D83"/>
    <w:rsid w:val="00832559"/>
    <w:rsid w:val="00832D5B"/>
    <w:rsid w:val="00833EC4"/>
    <w:rsid w:val="008408F9"/>
    <w:rsid w:val="00846F33"/>
    <w:rsid w:val="008607EA"/>
    <w:rsid w:val="00861AEE"/>
    <w:rsid w:val="0086424F"/>
    <w:rsid w:val="00867ACA"/>
    <w:rsid w:val="0087687A"/>
    <w:rsid w:val="008831A7"/>
    <w:rsid w:val="008832EA"/>
    <w:rsid w:val="00883C1C"/>
    <w:rsid w:val="00883C57"/>
    <w:rsid w:val="00887135"/>
    <w:rsid w:val="0089280F"/>
    <w:rsid w:val="00896752"/>
    <w:rsid w:val="008A0055"/>
    <w:rsid w:val="008A1A45"/>
    <w:rsid w:val="008A35FD"/>
    <w:rsid w:val="008A4246"/>
    <w:rsid w:val="008A5070"/>
    <w:rsid w:val="008B2D6F"/>
    <w:rsid w:val="008B519B"/>
    <w:rsid w:val="008B67B4"/>
    <w:rsid w:val="008B6D5E"/>
    <w:rsid w:val="008C0A86"/>
    <w:rsid w:val="008C139D"/>
    <w:rsid w:val="008C262D"/>
    <w:rsid w:val="008C4821"/>
    <w:rsid w:val="008C742F"/>
    <w:rsid w:val="008D1AF8"/>
    <w:rsid w:val="008D503C"/>
    <w:rsid w:val="008D6030"/>
    <w:rsid w:val="008D6C5A"/>
    <w:rsid w:val="008E2F6B"/>
    <w:rsid w:val="008E76A9"/>
    <w:rsid w:val="008F2C80"/>
    <w:rsid w:val="008F6439"/>
    <w:rsid w:val="00900EF9"/>
    <w:rsid w:val="00901D72"/>
    <w:rsid w:val="00902B9F"/>
    <w:rsid w:val="00904660"/>
    <w:rsid w:val="00907791"/>
    <w:rsid w:val="009131D7"/>
    <w:rsid w:val="009174B6"/>
    <w:rsid w:val="009174DB"/>
    <w:rsid w:val="00921DD6"/>
    <w:rsid w:val="0092328F"/>
    <w:rsid w:val="0092330D"/>
    <w:rsid w:val="00923B85"/>
    <w:rsid w:val="009243CB"/>
    <w:rsid w:val="009325F5"/>
    <w:rsid w:val="0093303E"/>
    <w:rsid w:val="00940898"/>
    <w:rsid w:val="0094351D"/>
    <w:rsid w:val="009471E0"/>
    <w:rsid w:val="00953E41"/>
    <w:rsid w:val="009559F7"/>
    <w:rsid w:val="00957846"/>
    <w:rsid w:val="00970619"/>
    <w:rsid w:val="00975E08"/>
    <w:rsid w:val="00980477"/>
    <w:rsid w:val="00982F66"/>
    <w:rsid w:val="00985286"/>
    <w:rsid w:val="00985B15"/>
    <w:rsid w:val="00986DC6"/>
    <w:rsid w:val="00986FB8"/>
    <w:rsid w:val="00993205"/>
    <w:rsid w:val="00994DAE"/>
    <w:rsid w:val="009B122B"/>
    <w:rsid w:val="009B7A47"/>
    <w:rsid w:val="009C0E3B"/>
    <w:rsid w:val="009C37BA"/>
    <w:rsid w:val="009C548C"/>
    <w:rsid w:val="009C56DE"/>
    <w:rsid w:val="009D04AC"/>
    <w:rsid w:val="009D5C14"/>
    <w:rsid w:val="009D74FE"/>
    <w:rsid w:val="009D7AA0"/>
    <w:rsid w:val="009E0561"/>
    <w:rsid w:val="009E291B"/>
    <w:rsid w:val="009E66D1"/>
    <w:rsid w:val="009E7B09"/>
    <w:rsid w:val="009F0682"/>
    <w:rsid w:val="009F72A0"/>
    <w:rsid w:val="00A01AA2"/>
    <w:rsid w:val="00A01FD9"/>
    <w:rsid w:val="00A0470A"/>
    <w:rsid w:val="00A04776"/>
    <w:rsid w:val="00A06869"/>
    <w:rsid w:val="00A06960"/>
    <w:rsid w:val="00A06B19"/>
    <w:rsid w:val="00A1006E"/>
    <w:rsid w:val="00A207DA"/>
    <w:rsid w:val="00A2713E"/>
    <w:rsid w:val="00A369EC"/>
    <w:rsid w:val="00A36FB8"/>
    <w:rsid w:val="00A42F55"/>
    <w:rsid w:val="00A4504D"/>
    <w:rsid w:val="00A50067"/>
    <w:rsid w:val="00A5023D"/>
    <w:rsid w:val="00A65CFC"/>
    <w:rsid w:val="00A67571"/>
    <w:rsid w:val="00A802C4"/>
    <w:rsid w:val="00A84B85"/>
    <w:rsid w:val="00A84FE5"/>
    <w:rsid w:val="00A85DE3"/>
    <w:rsid w:val="00A918C4"/>
    <w:rsid w:val="00A92757"/>
    <w:rsid w:val="00AA3543"/>
    <w:rsid w:val="00AA4984"/>
    <w:rsid w:val="00AA64A1"/>
    <w:rsid w:val="00AA7BB5"/>
    <w:rsid w:val="00AA7F58"/>
    <w:rsid w:val="00AB6CE9"/>
    <w:rsid w:val="00AC0D0D"/>
    <w:rsid w:val="00AC1DC9"/>
    <w:rsid w:val="00AC2FF1"/>
    <w:rsid w:val="00AC45FE"/>
    <w:rsid w:val="00AD2538"/>
    <w:rsid w:val="00AD64EB"/>
    <w:rsid w:val="00AD77AB"/>
    <w:rsid w:val="00AE0812"/>
    <w:rsid w:val="00AE36AB"/>
    <w:rsid w:val="00AE65CF"/>
    <w:rsid w:val="00AF0373"/>
    <w:rsid w:val="00AF59C5"/>
    <w:rsid w:val="00AF7335"/>
    <w:rsid w:val="00B01DBE"/>
    <w:rsid w:val="00B03EB9"/>
    <w:rsid w:val="00B04F83"/>
    <w:rsid w:val="00B060DE"/>
    <w:rsid w:val="00B06A5D"/>
    <w:rsid w:val="00B06DE5"/>
    <w:rsid w:val="00B07579"/>
    <w:rsid w:val="00B13E15"/>
    <w:rsid w:val="00B21310"/>
    <w:rsid w:val="00B30674"/>
    <w:rsid w:val="00B30AF1"/>
    <w:rsid w:val="00B31863"/>
    <w:rsid w:val="00B33085"/>
    <w:rsid w:val="00B43517"/>
    <w:rsid w:val="00B47D6A"/>
    <w:rsid w:val="00B53CAA"/>
    <w:rsid w:val="00B60CA2"/>
    <w:rsid w:val="00B6184A"/>
    <w:rsid w:val="00B62259"/>
    <w:rsid w:val="00B6414F"/>
    <w:rsid w:val="00B651C3"/>
    <w:rsid w:val="00B742C2"/>
    <w:rsid w:val="00B80AA0"/>
    <w:rsid w:val="00B85AD4"/>
    <w:rsid w:val="00B937E3"/>
    <w:rsid w:val="00B97D25"/>
    <w:rsid w:val="00BA1F12"/>
    <w:rsid w:val="00BA2E87"/>
    <w:rsid w:val="00BA64CE"/>
    <w:rsid w:val="00BB208E"/>
    <w:rsid w:val="00BB7AE9"/>
    <w:rsid w:val="00BC1211"/>
    <w:rsid w:val="00BC1B54"/>
    <w:rsid w:val="00BC3F20"/>
    <w:rsid w:val="00BC4283"/>
    <w:rsid w:val="00BD47A9"/>
    <w:rsid w:val="00BD50BF"/>
    <w:rsid w:val="00BD7EC4"/>
    <w:rsid w:val="00BE1166"/>
    <w:rsid w:val="00BF0377"/>
    <w:rsid w:val="00BF054B"/>
    <w:rsid w:val="00BF1143"/>
    <w:rsid w:val="00BF6B8D"/>
    <w:rsid w:val="00C02A9C"/>
    <w:rsid w:val="00C02AFF"/>
    <w:rsid w:val="00C067DC"/>
    <w:rsid w:val="00C06AF9"/>
    <w:rsid w:val="00C1290B"/>
    <w:rsid w:val="00C130FB"/>
    <w:rsid w:val="00C14A22"/>
    <w:rsid w:val="00C153ED"/>
    <w:rsid w:val="00C15ABD"/>
    <w:rsid w:val="00C16AA6"/>
    <w:rsid w:val="00C17CAA"/>
    <w:rsid w:val="00C25220"/>
    <w:rsid w:val="00C25CFF"/>
    <w:rsid w:val="00C313CF"/>
    <w:rsid w:val="00C32BDE"/>
    <w:rsid w:val="00C37763"/>
    <w:rsid w:val="00C37F73"/>
    <w:rsid w:val="00C41EE9"/>
    <w:rsid w:val="00C4366B"/>
    <w:rsid w:val="00C46259"/>
    <w:rsid w:val="00C53C90"/>
    <w:rsid w:val="00C54FC0"/>
    <w:rsid w:val="00C56476"/>
    <w:rsid w:val="00C57E28"/>
    <w:rsid w:val="00C617C2"/>
    <w:rsid w:val="00C622E0"/>
    <w:rsid w:val="00C64A9D"/>
    <w:rsid w:val="00C670E3"/>
    <w:rsid w:val="00C705FF"/>
    <w:rsid w:val="00C746A9"/>
    <w:rsid w:val="00C746F6"/>
    <w:rsid w:val="00C749EC"/>
    <w:rsid w:val="00C80062"/>
    <w:rsid w:val="00C817D9"/>
    <w:rsid w:val="00C817FF"/>
    <w:rsid w:val="00C84835"/>
    <w:rsid w:val="00C84D93"/>
    <w:rsid w:val="00C855E0"/>
    <w:rsid w:val="00C8564C"/>
    <w:rsid w:val="00C8579B"/>
    <w:rsid w:val="00C929AE"/>
    <w:rsid w:val="00C92DCD"/>
    <w:rsid w:val="00C939DD"/>
    <w:rsid w:val="00CA0B93"/>
    <w:rsid w:val="00CA1379"/>
    <w:rsid w:val="00CA2813"/>
    <w:rsid w:val="00CA3DC6"/>
    <w:rsid w:val="00CA452F"/>
    <w:rsid w:val="00CA5D94"/>
    <w:rsid w:val="00CA7448"/>
    <w:rsid w:val="00CB16FF"/>
    <w:rsid w:val="00CB296B"/>
    <w:rsid w:val="00CB770A"/>
    <w:rsid w:val="00CB798A"/>
    <w:rsid w:val="00CB7C9D"/>
    <w:rsid w:val="00CC4365"/>
    <w:rsid w:val="00CD354A"/>
    <w:rsid w:val="00CD42E3"/>
    <w:rsid w:val="00CD5182"/>
    <w:rsid w:val="00CE0AAA"/>
    <w:rsid w:val="00CE15EC"/>
    <w:rsid w:val="00CE3159"/>
    <w:rsid w:val="00CE4A8F"/>
    <w:rsid w:val="00CF1BC8"/>
    <w:rsid w:val="00CF6FD1"/>
    <w:rsid w:val="00D04024"/>
    <w:rsid w:val="00D05546"/>
    <w:rsid w:val="00D06EAD"/>
    <w:rsid w:val="00D120BF"/>
    <w:rsid w:val="00D243A8"/>
    <w:rsid w:val="00D2652C"/>
    <w:rsid w:val="00D272B5"/>
    <w:rsid w:val="00D27D81"/>
    <w:rsid w:val="00D33CA9"/>
    <w:rsid w:val="00D33F9C"/>
    <w:rsid w:val="00D351EC"/>
    <w:rsid w:val="00D41F84"/>
    <w:rsid w:val="00D43046"/>
    <w:rsid w:val="00D45320"/>
    <w:rsid w:val="00D45C57"/>
    <w:rsid w:val="00D462D5"/>
    <w:rsid w:val="00D479B2"/>
    <w:rsid w:val="00D47B63"/>
    <w:rsid w:val="00D5291D"/>
    <w:rsid w:val="00D545C4"/>
    <w:rsid w:val="00D571D7"/>
    <w:rsid w:val="00D62521"/>
    <w:rsid w:val="00D737DF"/>
    <w:rsid w:val="00D75187"/>
    <w:rsid w:val="00D7694A"/>
    <w:rsid w:val="00D940EA"/>
    <w:rsid w:val="00D9427D"/>
    <w:rsid w:val="00D9444B"/>
    <w:rsid w:val="00D94478"/>
    <w:rsid w:val="00D94E8F"/>
    <w:rsid w:val="00DA0514"/>
    <w:rsid w:val="00DA1101"/>
    <w:rsid w:val="00DA2DAF"/>
    <w:rsid w:val="00DA75AD"/>
    <w:rsid w:val="00DB0BB6"/>
    <w:rsid w:val="00DB2A3D"/>
    <w:rsid w:val="00DB45D7"/>
    <w:rsid w:val="00DC6D13"/>
    <w:rsid w:val="00DC73F2"/>
    <w:rsid w:val="00DD338A"/>
    <w:rsid w:val="00DD788B"/>
    <w:rsid w:val="00DD7D72"/>
    <w:rsid w:val="00DE0F54"/>
    <w:rsid w:val="00DE260F"/>
    <w:rsid w:val="00DE262B"/>
    <w:rsid w:val="00DE2CDD"/>
    <w:rsid w:val="00DF03C3"/>
    <w:rsid w:val="00DF0429"/>
    <w:rsid w:val="00DF1E67"/>
    <w:rsid w:val="00E02160"/>
    <w:rsid w:val="00E02229"/>
    <w:rsid w:val="00E07F0B"/>
    <w:rsid w:val="00E113BC"/>
    <w:rsid w:val="00E11810"/>
    <w:rsid w:val="00E11A73"/>
    <w:rsid w:val="00E11C61"/>
    <w:rsid w:val="00E13228"/>
    <w:rsid w:val="00E13E69"/>
    <w:rsid w:val="00E143B6"/>
    <w:rsid w:val="00E158CC"/>
    <w:rsid w:val="00E164F5"/>
    <w:rsid w:val="00E16B70"/>
    <w:rsid w:val="00E2256E"/>
    <w:rsid w:val="00E259EB"/>
    <w:rsid w:val="00E30F66"/>
    <w:rsid w:val="00E360A8"/>
    <w:rsid w:val="00E400F0"/>
    <w:rsid w:val="00E434F9"/>
    <w:rsid w:val="00E47C54"/>
    <w:rsid w:val="00E50F6A"/>
    <w:rsid w:val="00E54837"/>
    <w:rsid w:val="00E6153A"/>
    <w:rsid w:val="00E6338E"/>
    <w:rsid w:val="00E652BA"/>
    <w:rsid w:val="00E67C03"/>
    <w:rsid w:val="00E7019D"/>
    <w:rsid w:val="00E738D5"/>
    <w:rsid w:val="00E74274"/>
    <w:rsid w:val="00E74AAC"/>
    <w:rsid w:val="00E82512"/>
    <w:rsid w:val="00E83EBF"/>
    <w:rsid w:val="00E8626B"/>
    <w:rsid w:val="00E868EA"/>
    <w:rsid w:val="00E9297C"/>
    <w:rsid w:val="00E934D4"/>
    <w:rsid w:val="00E940D2"/>
    <w:rsid w:val="00E949D4"/>
    <w:rsid w:val="00E94C06"/>
    <w:rsid w:val="00EA0F5F"/>
    <w:rsid w:val="00EA253F"/>
    <w:rsid w:val="00EA61AB"/>
    <w:rsid w:val="00EB1B9A"/>
    <w:rsid w:val="00EB352A"/>
    <w:rsid w:val="00EB422B"/>
    <w:rsid w:val="00EB4341"/>
    <w:rsid w:val="00EB58EA"/>
    <w:rsid w:val="00EC3300"/>
    <w:rsid w:val="00EC506B"/>
    <w:rsid w:val="00ED2A6D"/>
    <w:rsid w:val="00ED3223"/>
    <w:rsid w:val="00ED54CC"/>
    <w:rsid w:val="00ED7A03"/>
    <w:rsid w:val="00EE0A2B"/>
    <w:rsid w:val="00EE165A"/>
    <w:rsid w:val="00EE1B63"/>
    <w:rsid w:val="00EE2C90"/>
    <w:rsid w:val="00EE320F"/>
    <w:rsid w:val="00EE70E7"/>
    <w:rsid w:val="00EE7ECB"/>
    <w:rsid w:val="00EF4641"/>
    <w:rsid w:val="00EF54C7"/>
    <w:rsid w:val="00EF5610"/>
    <w:rsid w:val="00EF5EF7"/>
    <w:rsid w:val="00EF7956"/>
    <w:rsid w:val="00F02320"/>
    <w:rsid w:val="00F11F3E"/>
    <w:rsid w:val="00F154E8"/>
    <w:rsid w:val="00F16FE8"/>
    <w:rsid w:val="00F22B5B"/>
    <w:rsid w:val="00F256F0"/>
    <w:rsid w:val="00F31CC9"/>
    <w:rsid w:val="00F32F69"/>
    <w:rsid w:val="00F3786C"/>
    <w:rsid w:val="00F47B2F"/>
    <w:rsid w:val="00F56F45"/>
    <w:rsid w:val="00F61682"/>
    <w:rsid w:val="00F61E6F"/>
    <w:rsid w:val="00F6469B"/>
    <w:rsid w:val="00F64FDB"/>
    <w:rsid w:val="00F74234"/>
    <w:rsid w:val="00F76005"/>
    <w:rsid w:val="00F77B13"/>
    <w:rsid w:val="00F8262F"/>
    <w:rsid w:val="00F85BD5"/>
    <w:rsid w:val="00F86E9E"/>
    <w:rsid w:val="00F90351"/>
    <w:rsid w:val="00F90D87"/>
    <w:rsid w:val="00F91424"/>
    <w:rsid w:val="00F91D52"/>
    <w:rsid w:val="00F91ECB"/>
    <w:rsid w:val="00F94DFD"/>
    <w:rsid w:val="00F974EC"/>
    <w:rsid w:val="00F97A8D"/>
    <w:rsid w:val="00F97DF9"/>
    <w:rsid w:val="00F97F48"/>
    <w:rsid w:val="00FA014E"/>
    <w:rsid w:val="00FA3335"/>
    <w:rsid w:val="00FA334F"/>
    <w:rsid w:val="00FA4D15"/>
    <w:rsid w:val="00FA62B1"/>
    <w:rsid w:val="00FA7688"/>
    <w:rsid w:val="00FB17F5"/>
    <w:rsid w:val="00FB2ADE"/>
    <w:rsid w:val="00FB2F6F"/>
    <w:rsid w:val="00FB4B51"/>
    <w:rsid w:val="00FB570A"/>
    <w:rsid w:val="00FC0920"/>
    <w:rsid w:val="00FC3AAD"/>
    <w:rsid w:val="00FD1E51"/>
    <w:rsid w:val="00FD4BB1"/>
    <w:rsid w:val="00FE044F"/>
    <w:rsid w:val="00FE0D3F"/>
    <w:rsid w:val="00FE3317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034A"/>
  <w15:chartTrackingRefBased/>
  <w15:docId w15:val="{E6BAD5A8-2F26-4BE2-92F5-918573C8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359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A1006E"/>
    <w:pPr>
      <w:numPr>
        <w:ilvl w:val="0"/>
      </w:numPr>
      <w:spacing w:before="360" w:after="330"/>
      <w:outlineLvl w:val="0"/>
    </w:pPr>
    <w:rPr>
      <w:kern w:val="44"/>
      <w:sz w:val="30"/>
    </w:rPr>
  </w:style>
  <w:style w:type="paragraph" w:styleId="2">
    <w:name w:val="heading 2"/>
    <w:basedOn w:val="a"/>
    <w:link w:val="20"/>
    <w:autoRedefine/>
    <w:qFormat/>
    <w:rsid w:val="000B15A0"/>
    <w:pPr>
      <w:numPr>
        <w:ilvl w:val="1"/>
        <w:numId w:val="21"/>
      </w:numPr>
      <w:tabs>
        <w:tab w:val="left" w:pos="1080"/>
      </w:tabs>
      <w:spacing w:before="120"/>
      <w:outlineLvl w:val="1"/>
    </w:pPr>
    <w:rPr>
      <w:b/>
      <w:bCs/>
      <w:color w:val="000000" w:themeColor="text1"/>
      <w:kern w:val="0"/>
      <w:sz w:val="28"/>
      <w:szCs w:val="21"/>
    </w:rPr>
  </w:style>
  <w:style w:type="paragraph" w:styleId="3">
    <w:name w:val="heading 3"/>
    <w:basedOn w:val="a"/>
    <w:link w:val="30"/>
    <w:autoRedefine/>
    <w:qFormat/>
    <w:rsid w:val="001173A5"/>
    <w:pPr>
      <w:numPr>
        <w:ilvl w:val="2"/>
        <w:numId w:val="21"/>
      </w:numPr>
      <w:spacing w:line="360" w:lineRule="auto"/>
      <w:ind w:rightChars="-136" w:right="-286"/>
      <w:outlineLvl w:val="2"/>
    </w:pPr>
    <w:rPr>
      <w:bCs/>
      <w:color w:val="000000" w:themeColor="text1"/>
      <w:szCs w:val="21"/>
    </w:rPr>
  </w:style>
  <w:style w:type="paragraph" w:styleId="4">
    <w:name w:val="heading 4"/>
    <w:basedOn w:val="a"/>
    <w:next w:val="a"/>
    <w:link w:val="40"/>
    <w:autoRedefine/>
    <w:qFormat/>
    <w:rsid w:val="001514B2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"/>
    <w:next w:val="a"/>
    <w:link w:val="50"/>
    <w:autoRedefine/>
    <w:qFormat/>
    <w:rsid w:val="001514B2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"/>
    <w:next w:val="a"/>
    <w:link w:val="60"/>
    <w:autoRedefine/>
    <w:qFormat/>
    <w:rsid w:val="001514B2"/>
    <w:pPr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link w:val="70"/>
    <w:qFormat/>
    <w:rsid w:val="001514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1514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"/>
    <w:next w:val="a"/>
    <w:link w:val="90"/>
    <w:qFormat/>
    <w:rsid w:val="001514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006E"/>
    <w:rPr>
      <w:rFonts w:ascii="宋体" w:eastAsia="宋体" w:hAnsi="宋体" w:cs="Times New Roman"/>
      <w:b/>
      <w:bCs/>
      <w:color w:val="000000" w:themeColor="text1"/>
      <w:kern w:val="44"/>
      <w:sz w:val="30"/>
      <w:szCs w:val="21"/>
    </w:rPr>
  </w:style>
  <w:style w:type="character" w:customStyle="1" w:styleId="20">
    <w:name w:val="标题 2 字符"/>
    <w:basedOn w:val="a0"/>
    <w:link w:val="2"/>
    <w:rsid w:val="000B15A0"/>
    <w:rPr>
      <w:rFonts w:ascii="宋体" w:eastAsia="宋体" w:hAnsi="宋体" w:cs="Times New Roman"/>
      <w:b/>
      <w:bCs/>
      <w:color w:val="000000" w:themeColor="text1"/>
      <w:kern w:val="0"/>
      <w:sz w:val="28"/>
      <w:szCs w:val="21"/>
    </w:rPr>
  </w:style>
  <w:style w:type="character" w:customStyle="1" w:styleId="30">
    <w:name w:val="标题 3 字符"/>
    <w:basedOn w:val="a0"/>
    <w:link w:val="3"/>
    <w:rsid w:val="001173A5"/>
    <w:rPr>
      <w:rFonts w:ascii="宋体" w:eastAsia="宋体" w:hAnsi="宋体" w:cs="Times New Roman"/>
      <w:bCs/>
      <w:color w:val="000000" w:themeColor="text1"/>
      <w:szCs w:val="21"/>
    </w:rPr>
  </w:style>
  <w:style w:type="character" w:customStyle="1" w:styleId="40">
    <w:name w:val="标题 4 字符"/>
    <w:basedOn w:val="a0"/>
    <w:link w:val="4"/>
    <w:rsid w:val="001514B2"/>
    <w:rPr>
      <w:rFonts w:ascii="宋体" w:eastAsia="宋体" w:hAnsi="宋体" w:cs="Times New Roman"/>
      <w:bCs/>
      <w:szCs w:val="21"/>
    </w:rPr>
  </w:style>
  <w:style w:type="character" w:customStyle="1" w:styleId="50">
    <w:name w:val="标题 5 字符"/>
    <w:basedOn w:val="a0"/>
    <w:link w:val="5"/>
    <w:rsid w:val="001514B2"/>
    <w:rPr>
      <w:rFonts w:ascii="宋体" w:eastAsia="宋体" w:hAnsi="宋体" w:cs="Times New Roman"/>
      <w:bCs/>
      <w:szCs w:val="21"/>
    </w:rPr>
  </w:style>
  <w:style w:type="character" w:customStyle="1" w:styleId="60">
    <w:name w:val="标题 6 字符"/>
    <w:basedOn w:val="a0"/>
    <w:link w:val="6"/>
    <w:rsid w:val="001514B2"/>
    <w:rPr>
      <w:rFonts w:ascii="宋体" w:eastAsia="宋体" w:hAnsi="宋体" w:cs="Times New Roman"/>
      <w:szCs w:val="32"/>
    </w:rPr>
  </w:style>
  <w:style w:type="character" w:customStyle="1" w:styleId="70">
    <w:name w:val="标题 7 字符"/>
    <w:basedOn w:val="a0"/>
    <w:link w:val="7"/>
    <w:rsid w:val="001514B2"/>
    <w:rPr>
      <w:rFonts w:ascii="宋体" w:eastAsia="宋体" w:hAnsi="宋体" w:cs="Times New Roman"/>
      <w:bCs/>
      <w:szCs w:val="24"/>
    </w:rPr>
  </w:style>
  <w:style w:type="character" w:customStyle="1" w:styleId="80">
    <w:name w:val="标题 8 字符"/>
    <w:basedOn w:val="a0"/>
    <w:link w:val="8"/>
    <w:rsid w:val="001514B2"/>
    <w:rPr>
      <w:rFonts w:ascii="Arial" w:eastAsia="宋体" w:hAnsi="Arial" w:cs="Times New Roman"/>
      <w:szCs w:val="24"/>
    </w:rPr>
  </w:style>
  <w:style w:type="character" w:customStyle="1" w:styleId="90">
    <w:name w:val="标题 9 字符"/>
    <w:basedOn w:val="a0"/>
    <w:link w:val="9"/>
    <w:rsid w:val="001514B2"/>
    <w:rPr>
      <w:rFonts w:ascii="Arial" w:eastAsia="宋体" w:hAnsi="Arial" w:cs="Times New Roman"/>
      <w:szCs w:val="32"/>
    </w:rPr>
  </w:style>
  <w:style w:type="paragraph" w:styleId="a3">
    <w:name w:val="Title"/>
    <w:basedOn w:val="a"/>
    <w:next w:val="1"/>
    <w:link w:val="a4"/>
    <w:autoRedefine/>
    <w:qFormat/>
    <w:rsid w:val="0005583E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4">
    <w:name w:val="标题 字符"/>
    <w:basedOn w:val="a0"/>
    <w:link w:val="a3"/>
    <w:rsid w:val="0005583E"/>
    <w:rPr>
      <w:rFonts w:ascii="宋体" w:eastAsia="宋体" w:hAnsi="宋体" w:cs="Arial"/>
      <w:b/>
      <w:bCs/>
      <w:sz w:val="32"/>
      <w:szCs w:val="32"/>
    </w:rPr>
  </w:style>
  <w:style w:type="paragraph" w:styleId="a5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6"/>
    <w:rsid w:val="001514B2"/>
    <w:pPr>
      <w:spacing w:line="360" w:lineRule="auto"/>
      <w:ind w:leftChars="600" w:left="1260"/>
    </w:pPr>
  </w:style>
  <w:style w:type="paragraph" w:styleId="a7">
    <w:name w:val="header"/>
    <w:basedOn w:val="a"/>
    <w:link w:val="a8"/>
    <w:rsid w:val="0015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514B2"/>
    <w:rPr>
      <w:rFonts w:ascii="宋体" w:eastAsia="宋体" w:hAnsi="宋体" w:cs="Times New Roman"/>
      <w:sz w:val="18"/>
      <w:szCs w:val="18"/>
    </w:rPr>
  </w:style>
  <w:style w:type="paragraph" w:styleId="a9">
    <w:name w:val="footer"/>
    <w:basedOn w:val="a"/>
    <w:link w:val="aa"/>
    <w:autoRedefine/>
    <w:uiPriority w:val="99"/>
    <w:rsid w:val="00DB2A3D"/>
    <w:pPr>
      <w:tabs>
        <w:tab w:val="center" w:pos="4153"/>
        <w:tab w:val="right" w:pos="8306"/>
      </w:tabs>
      <w:snapToGrid w:val="0"/>
      <w:jc w:val="center"/>
    </w:pPr>
    <w:rPr>
      <w:caps/>
      <w:noProof/>
      <w:color w:val="000000" w:themeColor="text1"/>
      <w:sz w:val="20"/>
      <w:szCs w:val="20"/>
      <w:lang w:val="zh-CN"/>
    </w:rPr>
  </w:style>
  <w:style w:type="character" w:customStyle="1" w:styleId="aa">
    <w:name w:val="页脚 字符"/>
    <w:basedOn w:val="a0"/>
    <w:link w:val="a9"/>
    <w:uiPriority w:val="99"/>
    <w:rsid w:val="00DB2A3D"/>
    <w:rPr>
      <w:rFonts w:ascii="宋体" w:eastAsia="宋体" w:hAnsi="宋体" w:cs="Times New Roman"/>
      <w:caps/>
      <w:noProof/>
      <w:color w:val="000000" w:themeColor="text1"/>
      <w:sz w:val="20"/>
      <w:szCs w:val="20"/>
      <w:lang w:val="zh-CN"/>
    </w:rPr>
  </w:style>
  <w:style w:type="character" w:styleId="ab">
    <w:name w:val="page number"/>
    <w:basedOn w:val="a0"/>
    <w:rsid w:val="001514B2"/>
  </w:style>
  <w:style w:type="table" w:styleId="ac">
    <w:name w:val="Table Grid"/>
    <w:basedOn w:val="a1"/>
    <w:uiPriority w:val="99"/>
    <w:rsid w:val="001514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0"/>
    <w:link w:val="a5"/>
    <w:rsid w:val="001514B2"/>
    <w:rPr>
      <w:rFonts w:ascii="宋体" w:eastAsia="宋体" w:hAnsi="宋体" w:cs="Times New Roman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AA498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4984"/>
    <w:rPr>
      <w:rFonts w:ascii="宋体" w:eastAsia="宋体" w:hAnsi="宋体" w:cs="Times New Roman"/>
      <w:sz w:val="18"/>
      <w:szCs w:val="18"/>
    </w:rPr>
  </w:style>
  <w:style w:type="character" w:customStyle="1" w:styleId="highlightedsearchterm">
    <w:name w:val="highlightedsearchterm"/>
    <w:rsid w:val="000B53FE"/>
  </w:style>
  <w:style w:type="character" w:styleId="af">
    <w:name w:val="Hyperlink"/>
    <w:basedOn w:val="a0"/>
    <w:uiPriority w:val="99"/>
    <w:unhideWhenUsed/>
    <w:rsid w:val="003663F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85461"/>
    <w:pPr>
      <w:keepNext/>
      <w:keepLines/>
      <w:framePr w:wrap="around" w:hAnchor="text"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21">
    <w:name w:val="toc 2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8546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f0">
    <w:name w:val="正文文本 字符"/>
    <w:link w:val="af1"/>
    <w:uiPriority w:val="99"/>
    <w:rsid w:val="00EE7ECB"/>
    <w:rPr>
      <w:rFonts w:ascii="Tahoma" w:hAnsi="Tahoma"/>
      <w:sz w:val="24"/>
      <w:szCs w:val="24"/>
    </w:rPr>
  </w:style>
  <w:style w:type="paragraph" w:styleId="af1">
    <w:name w:val="Body Text"/>
    <w:basedOn w:val="a"/>
    <w:link w:val="af0"/>
    <w:uiPriority w:val="99"/>
    <w:rsid w:val="00EE7ECB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2">
    <w:name w:val="正文文本 字符1"/>
    <w:basedOn w:val="a0"/>
    <w:uiPriority w:val="99"/>
    <w:semiHidden/>
    <w:rsid w:val="00EE7ECB"/>
    <w:rPr>
      <w:rFonts w:ascii="宋体" w:eastAsia="宋体" w:hAnsi="宋体" w:cs="Times New Roman"/>
      <w:szCs w:val="32"/>
    </w:rPr>
  </w:style>
  <w:style w:type="paragraph" w:styleId="af2">
    <w:name w:val="List Paragraph"/>
    <w:basedOn w:val="a"/>
    <w:uiPriority w:val="34"/>
    <w:qFormat/>
    <w:rsid w:val="00EE7ECB"/>
    <w:pPr>
      <w:ind w:firstLineChars="200" w:firstLine="420"/>
    </w:pPr>
    <w:rPr>
      <w:rFonts w:ascii="Calibri" w:hAnsi="Calibri"/>
      <w:szCs w:val="22"/>
    </w:rPr>
  </w:style>
  <w:style w:type="character" w:styleId="af3">
    <w:name w:val="annotation reference"/>
    <w:basedOn w:val="a0"/>
    <w:uiPriority w:val="99"/>
    <w:semiHidden/>
    <w:unhideWhenUsed/>
    <w:rsid w:val="00E16B70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16B70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E16B70"/>
    <w:rPr>
      <w:rFonts w:ascii="宋体" w:eastAsia="宋体" w:hAnsi="宋体" w:cs="Times New Roman"/>
      <w:szCs w:val="3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16B7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16B70"/>
    <w:rPr>
      <w:rFonts w:ascii="宋体" w:eastAsia="宋体" w:hAnsi="宋体" w:cs="Times New Roman"/>
      <w:b/>
      <w:bCs/>
      <w:szCs w:val="32"/>
    </w:rPr>
  </w:style>
  <w:style w:type="character" w:customStyle="1" w:styleId="yui-dt-label">
    <w:name w:val="yui-dt-label"/>
    <w:basedOn w:val="a0"/>
    <w:rsid w:val="00832559"/>
  </w:style>
  <w:style w:type="character" w:styleId="af8">
    <w:name w:val="FollowedHyperlink"/>
    <w:basedOn w:val="a0"/>
    <w:uiPriority w:val="99"/>
    <w:semiHidden/>
    <w:unhideWhenUsed/>
    <w:rsid w:val="00453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://tsa.cnca.net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yperlink" Target="http://124.71.15.76:7091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124.71.15.76:6300" TargetMode="External"/><Relationship Id="rId20" Type="http://schemas.openxmlformats.org/officeDocument/2006/relationships/package" Target="embeddings/Microsoft_Excel____.xlsx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://192.168.0.123:8080/browse/RODT-2178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192.168.0.11:8081/svn/rdrelease/&#36719;&#20214;&#21457;&#24067;/NETCA_CRYPTO/current/&#25991;&#26723;/&#23567;&#31243;&#24207;/NETCA-T01-PR03-RE04%20&#24494;&#20449;&#23567;&#31243;&#24207;&#24179;&#21488;&#20013;&#38388;&#20214;&#20135;&#21697;&#38656;&#27714;&#35828;&#26126;&#20070;.docx" TargetMode="External"/><Relationship Id="rId22" Type="http://schemas.openxmlformats.org/officeDocument/2006/relationships/package" Target="embeddings/Microsoft_Excel____1.xlsx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n\&#27979;&#35797;&#25991;&#26723;\11_&#27979;&#35797;&#35268;&#33539;\&#27979;&#35797;&#35268;&#33539;&#25991;&#26723;\NETCA-A01-PR01-RE02%20&#21046;&#24230;&#24615;&#25991;&#20214;&#26684;&#24335;&#27169;&#26495;V2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296138DF4E5945AE73C06A3F881F6F" ma:contentTypeVersion="0" ma:contentTypeDescription="新建文档。" ma:contentTypeScope="" ma:versionID="716672b66f45a473e5dc6d52796681f6">
  <xsd:schema xmlns:xsd="http://www.w3.org/2001/XMLSchema" xmlns:xs="http://www.w3.org/2001/XMLSchema" xmlns:p="http://schemas.microsoft.com/office/2006/metadata/properties" xmlns:ns2="75853cd4-3bd9-4c24-9677-790d6c644c38" targetNamespace="http://schemas.microsoft.com/office/2006/metadata/properties" ma:root="true" ma:fieldsID="a99752a5895f04a10e1821e7c08e9b5b" ns2:_=""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853cd4-3bd9-4c24-9677-790d6c644c38">RP2HPCZFE5EQ-64-1042</_dlc_DocId>
    <_dlc_DocIdUrl xmlns="75853cd4-3bd9-4c24-9677-790d6c644c38">
      <Url>http://192.168.0.8/_layouts/15/DocIdRedir.aspx?ID=RP2HPCZFE5EQ-64-1042</Url>
      <Description>RP2HPCZFE5EQ-64-1042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94F0-260E-4B06-8384-316D8E0C2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53cd4-3bd9-4c24-9677-790d6c644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0360A1-749A-45E4-B470-30E0590D414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C18A096-4455-45EE-A6B9-93B7C6C990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060164-24F0-4159-A57F-01E2B2E9B348}">
  <ds:schemaRefs>
    <ds:schemaRef ds:uri="http://schemas.microsoft.com/office/2006/metadata/properties"/>
    <ds:schemaRef ds:uri="http://schemas.microsoft.com/office/infopath/2007/PartnerControls"/>
    <ds:schemaRef ds:uri="75853cd4-3bd9-4c24-9677-790d6c644c38"/>
  </ds:schemaRefs>
</ds:datastoreItem>
</file>

<file path=customXml/itemProps5.xml><?xml version="1.0" encoding="utf-8"?>
<ds:datastoreItem xmlns:ds="http://schemas.openxmlformats.org/officeDocument/2006/customXml" ds:itemID="{062ED5CF-69C6-4331-A1E5-64759349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NETCA-A01-PR01-RE02 制度性文件格式模板V2.0.dotx</Template>
  <TotalTime>1657</TotalTime>
  <Pages>7</Pages>
  <Words>663</Words>
  <Characters>3781</Characters>
  <Application>Microsoft Office Word</Application>
  <DocSecurity>0</DocSecurity>
  <Lines>31</Lines>
  <Paragraphs>8</Paragraphs>
  <ScaleCrop>false</ScaleCrop>
  <Company>NETCA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谭嘉豪</dc:creator>
  <cp:keywords/>
  <dc:description/>
  <cp:lastModifiedBy>lwj</cp:lastModifiedBy>
  <cp:revision>261</cp:revision>
  <cp:lastPrinted>2014-12-02T07:36:00Z</cp:lastPrinted>
  <dcterms:created xsi:type="dcterms:W3CDTF">2020-03-10T06:29:00Z</dcterms:created>
  <dcterms:modified xsi:type="dcterms:W3CDTF">2020-12-23T09:26:00Z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00167f47-84ee-4282-9341-b3219e9a2e36</vt:lpwstr>
  </property>
  <property fmtid="{D5CDD505-2E9C-101B-9397-08002B2CF9AE}" pid="3" name="ContentTypeId">
    <vt:lpwstr>0x0101005D296138DF4E5945AE73C06A3F881F6F</vt:lpwstr>
  </property>
</Properties>
</file>