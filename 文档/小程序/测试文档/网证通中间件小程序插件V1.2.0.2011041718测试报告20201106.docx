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3F216" w14:textId="6E228201" w:rsidR="006D7E8F" w:rsidRDefault="006D7E8F" w:rsidP="00C749EC">
      <w:pPr>
        <w:rPr>
          <w:rFonts w:ascii="黑体" w:eastAsia="黑体" w:hAnsi="黑体"/>
          <w:sz w:val="30"/>
          <w:szCs w:val="30"/>
        </w:rPr>
      </w:pPr>
    </w:p>
    <w:p w14:paraId="3CE258A0" w14:textId="526EBA21" w:rsidR="00DA2DAF" w:rsidRDefault="00DA2DAF" w:rsidP="00C749EC">
      <w:pPr>
        <w:rPr>
          <w:rFonts w:ascii="黑体" w:eastAsia="黑体" w:hAnsi="黑体"/>
          <w:sz w:val="30"/>
          <w:szCs w:val="30"/>
        </w:rPr>
      </w:pPr>
    </w:p>
    <w:p w14:paraId="7CE7732E" w14:textId="77777777" w:rsidR="00DA2DAF" w:rsidRDefault="00DA2DAF" w:rsidP="00C749EC"/>
    <w:p w14:paraId="67CB3EE2" w14:textId="77777777" w:rsidR="00424F2A" w:rsidRDefault="00424F2A" w:rsidP="00C749EC"/>
    <w:p w14:paraId="7B385EE8" w14:textId="77777777" w:rsidR="00424F2A" w:rsidRDefault="00424F2A" w:rsidP="00C749EC"/>
    <w:p w14:paraId="3C9DDF52" w14:textId="77777777" w:rsidR="00C749EC" w:rsidRDefault="00C749EC" w:rsidP="00C749EC"/>
    <w:p w14:paraId="0F8D1C24" w14:textId="77777777" w:rsidR="00C749EC" w:rsidRPr="00D33CA9" w:rsidRDefault="00C749EC" w:rsidP="00C749EC"/>
    <w:p w14:paraId="337D5244" w14:textId="77777777"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08ACD961" wp14:editId="6A1C068C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597" w14:textId="77777777"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41E6C" wp14:editId="7A7FEED8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DDF7" wp14:editId="6B220C31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7F13E85B" w14:textId="77777777" w:rsidR="00C749EC" w:rsidRDefault="00C749EC" w:rsidP="00C749EC"/>
    <w:p w14:paraId="39C5D77B" w14:textId="029D8646" w:rsidR="00EE7ECB" w:rsidRPr="00A54436" w:rsidRDefault="000639E5" w:rsidP="00EE7ECB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网证通中间件</w:t>
      </w:r>
      <w:r>
        <w:rPr>
          <w:rFonts w:ascii="黑体" w:eastAsia="黑体" w:hAnsi="黑体"/>
          <w:b/>
          <w:sz w:val="56"/>
          <w:szCs w:val="48"/>
        </w:rPr>
        <w:t>小程序插件</w:t>
      </w:r>
      <w:r w:rsidR="00EE7ECB" w:rsidRPr="00A54436">
        <w:rPr>
          <w:rFonts w:ascii="黑体" w:eastAsia="黑体" w:hAnsi="黑体"/>
          <w:b/>
          <w:sz w:val="56"/>
          <w:szCs w:val="48"/>
        </w:rPr>
        <w:t xml:space="preserve"> </w:t>
      </w:r>
    </w:p>
    <w:p w14:paraId="75E85D3A" w14:textId="250DE02B" w:rsidR="00D33CA9" w:rsidRPr="00C749EC" w:rsidRDefault="00B13E15" w:rsidP="00EE7EC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56"/>
          <w:szCs w:val="48"/>
        </w:rPr>
        <w:t>V1.</w:t>
      </w:r>
      <w:r w:rsidR="00DE260F">
        <w:rPr>
          <w:rFonts w:ascii="黑体" w:eastAsia="黑体" w:hAnsi="黑体" w:hint="eastAsia"/>
          <w:b/>
          <w:sz w:val="56"/>
          <w:szCs w:val="48"/>
        </w:rPr>
        <w:t>2</w:t>
      </w:r>
      <w:r>
        <w:rPr>
          <w:rFonts w:ascii="黑体" w:eastAsia="黑体" w:hAnsi="黑体" w:hint="eastAsia"/>
          <w:b/>
          <w:sz w:val="56"/>
          <w:szCs w:val="48"/>
        </w:rPr>
        <w:t>.0.20</w:t>
      </w:r>
      <w:r w:rsidR="00DE260F">
        <w:rPr>
          <w:rFonts w:ascii="黑体" w:eastAsia="黑体" w:hAnsi="黑体" w:hint="eastAsia"/>
          <w:b/>
          <w:sz w:val="56"/>
          <w:szCs w:val="48"/>
        </w:rPr>
        <w:t>11041718</w:t>
      </w:r>
      <w:r w:rsidR="00EE7ECB"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E4D6836" w14:textId="77777777" w:rsidR="00EB422B" w:rsidRDefault="00356C01" w:rsidP="00C749EC">
      <w:pPr>
        <w:rPr>
          <w:bCs/>
          <w:szCs w:val="21"/>
        </w:rPr>
      </w:pPr>
      <w:r>
        <w:rPr>
          <w:bCs/>
          <w:szCs w:val="21"/>
        </w:rPr>
        <w:tab/>
      </w:r>
    </w:p>
    <w:p w14:paraId="2AA3E06C" w14:textId="77777777" w:rsidR="00EB422B" w:rsidRPr="000C3E2E" w:rsidRDefault="00EB422B" w:rsidP="00C749EC">
      <w:pPr>
        <w:rPr>
          <w:bCs/>
          <w:szCs w:val="21"/>
        </w:rPr>
      </w:pPr>
    </w:p>
    <w:p w14:paraId="6BE54C00" w14:textId="77777777" w:rsidR="00EB422B" w:rsidRDefault="00EB422B" w:rsidP="00C749EC">
      <w:pPr>
        <w:rPr>
          <w:bCs/>
          <w:szCs w:val="21"/>
        </w:rPr>
      </w:pPr>
    </w:p>
    <w:p w14:paraId="56A181C0" w14:textId="77777777" w:rsidR="00EB422B" w:rsidRDefault="00EB422B" w:rsidP="00C749EC">
      <w:pPr>
        <w:rPr>
          <w:bCs/>
          <w:szCs w:val="21"/>
        </w:rPr>
      </w:pPr>
    </w:p>
    <w:p w14:paraId="0CFB965E" w14:textId="77777777" w:rsidR="00EB422B" w:rsidRDefault="00EB422B" w:rsidP="00C749EC">
      <w:pPr>
        <w:rPr>
          <w:bCs/>
          <w:szCs w:val="21"/>
        </w:rPr>
      </w:pPr>
    </w:p>
    <w:p w14:paraId="2AC4520A" w14:textId="77777777" w:rsidR="00EB422B" w:rsidRDefault="00EB422B" w:rsidP="00C749EC">
      <w:pPr>
        <w:rPr>
          <w:bCs/>
          <w:szCs w:val="21"/>
        </w:rPr>
      </w:pPr>
    </w:p>
    <w:p w14:paraId="488C24D2" w14:textId="77777777" w:rsidR="00C749EC" w:rsidRDefault="00C749EC" w:rsidP="00C749EC">
      <w:pPr>
        <w:rPr>
          <w:bCs/>
          <w:szCs w:val="21"/>
        </w:rPr>
      </w:pPr>
    </w:p>
    <w:p w14:paraId="436D684D" w14:textId="77777777" w:rsidR="00C749EC" w:rsidRDefault="00C749EC" w:rsidP="00C749EC">
      <w:pPr>
        <w:rPr>
          <w:bCs/>
          <w:szCs w:val="21"/>
        </w:rPr>
      </w:pPr>
    </w:p>
    <w:p w14:paraId="57472DE9" w14:textId="77777777" w:rsidR="00C749EC" w:rsidRDefault="00C749EC" w:rsidP="00C749EC">
      <w:pPr>
        <w:rPr>
          <w:bCs/>
          <w:szCs w:val="21"/>
        </w:rPr>
      </w:pPr>
    </w:p>
    <w:p w14:paraId="60B9189D" w14:textId="77777777" w:rsidR="00C749EC" w:rsidRDefault="00C749EC" w:rsidP="00C749EC">
      <w:pPr>
        <w:rPr>
          <w:bCs/>
          <w:szCs w:val="21"/>
        </w:rPr>
      </w:pPr>
    </w:p>
    <w:p w14:paraId="37F21820" w14:textId="77777777" w:rsidR="00C749EC" w:rsidRDefault="00C749EC" w:rsidP="00C749EC">
      <w:pPr>
        <w:rPr>
          <w:bCs/>
          <w:szCs w:val="21"/>
        </w:rPr>
      </w:pPr>
    </w:p>
    <w:p w14:paraId="5D945C57" w14:textId="77777777" w:rsidR="00C749EC" w:rsidRDefault="00C749EC" w:rsidP="00C749EC">
      <w:pPr>
        <w:rPr>
          <w:bCs/>
          <w:szCs w:val="21"/>
        </w:rPr>
      </w:pPr>
    </w:p>
    <w:p w14:paraId="1FA751D8" w14:textId="77777777" w:rsidR="00C749EC" w:rsidRDefault="00C749EC" w:rsidP="00C749EC">
      <w:pPr>
        <w:rPr>
          <w:bCs/>
          <w:szCs w:val="21"/>
        </w:rPr>
      </w:pPr>
    </w:p>
    <w:p w14:paraId="70FB95F2" w14:textId="77777777" w:rsidR="00C749EC" w:rsidRDefault="00C749EC" w:rsidP="00C749EC">
      <w:pPr>
        <w:rPr>
          <w:bCs/>
          <w:szCs w:val="21"/>
        </w:rPr>
      </w:pPr>
    </w:p>
    <w:p w14:paraId="7EB453E1" w14:textId="77777777" w:rsidR="00EB422B" w:rsidRPr="00EB422B" w:rsidRDefault="00EB422B" w:rsidP="00C749EC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6702DF63" w14:textId="0891C175" w:rsidR="00EB422B" w:rsidRPr="00EB422B" w:rsidRDefault="00EB422B" w:rsidP="00C749EC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 w:rsidR="0065421B">
        <w:rPr>
          <w:rFonts w:hint="eastAsia"/>
          <w:bCs/>
          <w:sz w:val="28"/>
          <w:szCs w:val="28"/>
        </w:rPr>
        <w:t>运维部</w:t>
      </w:r>
    </w:p>
    <w:p w14:paraId="7440D485" w14:textId="77777777" w:rsidR="00EB422B" w:rsidRDefault="00EB422B" w:rsidP="00C749EC">
      <w:pPr>
        <w:ind w:firstLineChars="700" w:firstLine="1960"/>
        <w:rPr>
          <w:bCs/>
          <w:sz w:val="28"/>
          <w:szCs w:val="28"/>
        </w:rPr>
      </w:pPr>
    </w:p>
    <w:p w14:paraId="7625E04F" w14:textId="77777777" w:rsidR="00EB422B" w:rsidRDefault="00EB422B" w:rsidP="00DB2A3D">
      <w:pPr>
        <w:pStyle w:val="a9"/>
      </w:pPr>
    </w:p>
    <w:p w14:paraId="261B296B" w14:textId="77777777" w:rsidR="00424F2A" w:rsidRDefault="00424F2A" w:rsidP="00DB2A3D">
      <w:pPr>
        <w:pStyle w:val="a9"/>
      </w:pPr>
    </w:p>
    <w:p w14:paraId="7B10A4F1" w14:textId="77777777" w:rsidR="00424F2A" w:rsidRDefault="00424F2A" w:rsidP="00DB2A3D">
      <w:pPr>
        <w:pStyle w:val="a9"/>
      </w:pPr>
    </w:p>
    <w:p w14:paraId="48949ECC" w14:textId="77777777" w:rsidR="00424F2A" w:rsidRDefault="00424F2A" w:rsidP="00DB2A3D">
      <w:pPr>
        <w:pStyle w:val="a9"/>
      </w:pPr>
    </w:p>
    <w:p w14:paraId="6DA73D9F" w14:textId="77777777" w:rsidR="00975E08" w:rsidRDefault="000311FA" w:rsidP="0005583E">
      <w:pPr>
        <w:pStyle w:val="a3"/>
      </w:pPr>
      <w:r>
        <w:rPr>
          <w:rFonts w:hint="eastAsia"/>
        </w:rPr>
        <w:t>目  录</w:t>
      </w:r>
    </w:p>
    <w:p w14:paraId="43F3FA6B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</w:p>
    <w:p w14:paraId="376764E4" w14:textId="31602CAD" w:rsidR="00411FD7" w:rsidRDefault="000311FA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55566614" w:history="1">
        <w:r w:rsidR="00411FD7" w:rsidRPr="00C53856">
          <w:rPr>
            <w:rStyle w:val="af"/>
            <w:noProof/>
          </w:rPr>
          <w:t>1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升级内容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_Toc55566614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1</w:t>
        </w:r>
        <w:r w:rsidR="00411FD7">
          <w:rPr>
            <w:noProof/>
            <w:webHidden/>
          </w:rPr>
          <w:fldChar w:fldCharType="end"/>
        </w:r>
      </w:hyperlink>
    </w:p>
    <w:p w14:paraId="1496488F" w14:textId="6528967E" w:rsidR="00411FD7" w:rsidRDefault="00F64FDB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15" w:history="1">
        <w:r w:rsidR="00411FD7" w:rsidRPr="00C53856">
          <w:rPr>
            <w:rStyle w:val="af"/>
            <w:noProof/>
          </w:rPr>
          <w:t>2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测试结论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_Toc55566615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1</w:t>
        </w:r>
        <w:r w:rsidR="00411FD7">
          <w:rPr>
            <w:noProof/>
            <w:webHidden/>
          </w:rPr>
          <w:fldChar w:fldCharType="end"/>
        </w:r>
      </w:hyperlink>
    </w:p>
    <w:p w14:paraId="646A6599" w14:textId="496229FC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16" w:history="1">
        <w:r w:rsidR="00411FD7" w:rsidRPr="00C53856">
          <w:rPr>
            <w:rStyle w:val="af"/>
            <w:rFonts w:ascii="Times" w:hAnsi="Time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功能测试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_Toc55566616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1</w:t>
        </w:r>
        <w:r w:rsidR="00411FD7">
          <w:rPr>
            <w:noProof/>
            <w:webHidden/>
          </w:rPr>
          <w:fldChar w:fldCharType="end"/>
        </w:r>
      </w:hyperlink>
    </w:p>
    <w:p w14:paraId="60C87BA4" w14:textId="52A9B76C" w:rsidR="00411FD7" w:rsidRDefault="00F64FDB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17" w:history="1">
        <w:r w:rsidR="00411FD7" w:rsidRPr="00C53856">
          <w:rPr>
            <w:rStyle w:val="af"/>
            <w:noProof/>
          </w:rPr>
          <w:t>3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测试信息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_Toc55566617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2</w:t>
        </w:r>
        <w:r w:rsidR="00411FD7">
          <w:rPr>
            <w:noProof/>
            <w:webHidden/>
          </w:rPr>
          <w:fldChar w:fldCharType="end"/>
        </w:r>
      </w:hyperlink>
    </w:p>
    <w:p w14:paraId="063C3359" w14:textId="7BD2A68E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18" w:history="1">
        <w:r w:rsidR="00411FD7" w:rsidRPr="00C5385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测试策略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_Toc55566618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2</w:t>
        </w:r>
        <w:r w:rsidR="00411FD7">
          <w:rPr>
            <w:noProof/>
            <w:webHidden/>
          </w:rPr>
          <w:fldChar w:fldCharType="end"/>
        </w:r>
      </w:hyperlink>
    </w:p>
    <w:p w14:paraId="4E8A9EF8" w14:textId="1298DC92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19" w:history="1">
        <w:r w:rsidR="00411FD7" w:rsidRPr="00C5385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测试执行情况与记录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_Toc55566619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2</w:t>
        </w:r>
        <w:r w:rsidR="00411FD7">
          <w:rPr>
            <w:noProof/>
            <w:webHidden/>
          </w:rPr>
          <w:fldChar w:fldCharType="end"/>
        </w:r>
      </w:hyperlink>
    </w:p>
    <w:p w14:paraId="37016E6E" w14:textId="10589F42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0" w:history="1">
        <w:r w:rsidR="00411FD7" w:rsidRPr="00C5385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各个系统</w:t>
        </w:r>
        <w:r w:rsidR="00411FD7" w:rsidRPr="00C53856">
          <w:rPr>
            <w:rStyle w:val="af"/>
            <w:noProof/>
          </w:rPr>
          <w:t>/</w:t>
        </w:r>
        <w:r w:rsidR="00411FD7" w:rsidRPr="00C53856">
          <w:rPr>
            <w:rStyle w:val="af"/>
            <w:noProof/>
          </w:rPr>
          <w:t>软件模块版本及对应升级内容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_Toc55566620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3</w:t>
        </w:r>
        <w:r w:rsidR="00411FD7">
          <w:rPr>
            <w:noProof/>
            <w:webHidden/>
          </w:rPr>
          <w:fldChar w:fldCharType="end"/>
        </w:r>
      </w:hyperlink>
    </w:p>
    <w:p w14:paraId="4CF63FBC" w14:textId="175DA995" w:rsidR="00411FD7" w:rsidRDefault="00F64FDB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1" w:history="1">
        <w:r w:rsidR="00411FD7" w:rsidRPr="00C53856">
          <w:rPr>
            <w:rStyle w:val="af"/>
            <w:noProof/>
          </w:rPr>
          <w:t>4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测试环境与配置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_Toc55566621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3</w:t>
        </w:r>
        <w:r w:rsidR="00411FD7">
          <w:rPr>
            <w:noProof/>
            <w:webHidden/>
          </w:rPr>
          <w:fldChar w:fldCharType="end"/>
        </w:r>
      </w:hyperlink>
    </w:p>
    <w:p w14:paraId="1DF7FDF8" w14:textId="66772E4D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2" w:history="1">
        <w:r w:rsidR="00411FD7" w:rsidRPr="00C5385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服务器环境（智能移动终端安全密码模块协作系统）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_Toc55566622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3</w:t>
        </w:r>
        <w:r w:rsidR="00411FD7">
          <w:rPr>
            <w:noProof/>
            <w:webHidden/>
          </w:rPr>
          <w:fldChar w:fldCharType="end"/>
        </w:r>
      </w:hyperlink>
    </w:p>
    <w:p w14:paraId="4DD6D16F" w14:textId="48FF84E8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3" w:history="1">
        <w:r w:rsidR="00411FD7" w:rsidRPr="00C5385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客户端环境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_Toc55566623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3</w:t>
        </w:r>
        <w:r w:rsidR="00411FD7">
          <w:rPr>
            <w:noProof/>
            <w:webHidden/>
          </w:rPr>
          <w:fldChar w:fldCharType="end"/>
        </w:r>
      </w:hyperlink>
    </w:p>
    <w:p w14:paraId="452D6DF5" w14:textId="2B622F75" w:rsidR="00411FD7" w:rsidRDefault="00F64FDB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4" w:history="1">
        <w:r w:rsidR="00411FD7" w:rsidRPr="00C53856">
          <w:rPr>
            <w:rStyle w:val="af"/>
            <w:noProof/>
          </w:rPr>
          <w:t>5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功能测试结果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_Toc55566624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4</w:t>
        </w:r>
        <w:r w:rsidR="00411FD7">
          <w:rPr>
            <w:noProof/>
            <w:webHidden/>
          </w:rPr>
          <w:fldChar w:fldCharType="end"/>
        </w:r>
      </w:hyperlink>
    </w:p>
    <w:p w14:paraId="7AE039A6" w14:textId="4A61C078" w:rsidR="00411FD7" w:rsidRDefault="00F64FDB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5" w:history="1">
        <w:r w:rsidR="00411FD7" w:rsidRPr="00C53856">
          <w:rPr>
            <w:rStyle w:val="af"/>
            <w:noProof/>
          </w:rPr>
          <w:t>6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遗留缺陷报告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_Toc55566625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4</w:t>
        </w:r>
        <w:r w:rsidR="00411FD7">
          <w:rPr>
            <w:noProof/>
            <w:webHidden/>
          </w:rPr>
          <w:fldChar w:fldCharType="end"/>
        </w:r>
      </w:hyperlink>
    </w:p>
    <w:p w14:paraId="071099DB" w14:textId="741784E8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6" w:history="1">
        <w:r w:rsidR="00411FD7" w:rsidRPr="00C5385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新发现未解决的缺陷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_Toc55566626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4</w:t>
        </w:r>
        <w:r w:rsidR="00411FD7">
          <w:rPr>
            <w:noProof/>
            <w:webHidden/>
          </w:rPr>
          <w:fldChar w:fldCharType="end"/>
        </w:r>
      </w:hyperlink>
    </w:p>
    <w:p w14:paraId="22EB2679" w14:textId="7253EB89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7" w:history="1">
        <w:r w:rsidR="00411FD7" w:rsidRPr="00C5385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noProof/>
          </w:rPr>
          <w:t>历史版本遗留的缺陷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_Toc55566627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4</w:t>
        </w:r>
        <w:r w:rsidR="00411FD7">
          <w:rPr>
            <w:noProof/>
            <w:webHidden/>
          </w:rPr>
          <w:fldChar w:fldCharType="end"/>
        </w:r>
      </w:hyperlink>
    </w:p>
    <w:p w14:paraId="322FC779" w14:textId="46D592CC" w:rsidR="00411FD7" w:rsidRDefault="00F64FDB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5566628" w:history="1">
        <w:r w:rsidR="00411FD7" w:rsidRPr="00C53856">
          <w:rPr>
            <w:rStyle w:val="af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411FD7">
          <w:rPr>
            <w:rFonts w:cstheme="minorBidi"/>
            <w:noProof/>
            <w:kern w:val="2"/>
            <w:sz w:val="21"/>
          </w:rPr>
          <w:tab/>
        </w:r>
        <w:r w:rsidR="00411FD7" w:rsidRPr="00C53856">
          <w:rPr>
            <w:rStyle w:val="af"/>
            <w:rFonts w:ascii="Times New Roman" w:hAnsi="Times New Roman"/>
            <w:noProof/>
          </w:rPr>
          <w:t>其他风险及规避措施</w:t>
        </w:r>
        <w:r w:rsidR="00411FD7">
          <w:rPr>
            <w:noProof/>
            <w:webHidden/>
          </w:rPr>
          <w:tab/>
        </w:r>
        <w:r w:rsidR="00411FD7">
          <w:rPr>
            <w:noProof/>
            <w:webHidden/>
          </w:rPr>
          <w:fldChar w:fldCharType="begin"/>
        </w:r>
        <w:r w:rsidR="00411FD7">
          <w:rPr>
            <w:noProof/>
            <w:webHidden/>
          </w:rPr>
          <w:instrText xml:space="preserve"> PAGEREF _Toc55566628 \h </w:instrText>
        </w:r>
        <w:r w:rsidR="00411FD7">
          <w:rPr>
            <w:noProof/>
            <w:webHidden/>
          </w:rPr>
        </w:r>
        <w:r w:rsidR="00411FD7">
          <w:rPr>
            <w:noProof/>
            <w:webHidden/>
          </w:rPr>
          <w:fldChar w:fldCharType="separate"/>
        </w:r>
        <w:r w:rsidR="00411FD7">
          <w:rPr>
            <w:noProof/>
            <w:webHidden/>
          </w:rPr>
          <w:t>4</w:t>
        </w:r>
        <w:r w:rsidR="00411FD7">
          <w:rPr>
            <w:noProof/>
            <w:webHidden/>
          </w:rPr>
          <w:fldChar w:fldCharType="end"/>
        </w:r>
      </w:hyperlink>
    </w:p>
    <w:p w14:paraId="736210B5" w14:textId="2AC0897E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1427EA44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14:paraId="5A52E594" w14:textId="77777777" w:rsidR="00FC0920" w:rsidRDefault="00FC0920" w:rsidP="000311FA">
      <w:pPr>
        <w:sectPr w:rsidR="00FC0920" w:rsidSect="0038052D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14:paraId="3E30E181" w14:textId="27F36196" w:rsidR="00EE7ECB" w:rsidRDefault="00D462D5" w:rsidP="00A1006E">
      <w:pPr>
        <w:pStyle w:val="1"/>
      </w:pPr>
      <w:bookmarkStart w:id="0" w:name="_Toc55566614"/>
      <w:r>
        <w:rPr>
          <w:rFonts w:hint="eastAsia"/>
        </w:rPr>
        <w:lastRenderedPageBreak/>
        <w:t>升级内容</w:t>
      </w:r>
      <w:bookmarkEnd w:id="0"/>
    </w:p>
    <w:p w14:paraId="65303002" w14:textId="6E8E96A8" w:rsidR="00E934D4" w:rsidRDefault="00D462D5" w:rsidP="00EE7ECB">
      <w:pPr>
        <w:pStyle w:val="a5"/>
        <w:ind w:leftChars="177" w:left="372" w:firstLine="480"/>
      </w:pPr>
      <w:r w:rsidRPr="00D462D5">
        <w:rPr>
          <w:rFonts w:cs="宋体" w:hint="eastAsia"/>
        </w:rPr>
        <w:t>本次测试中，</w:t>
      </w:r>
      <w:r w:rsidRPr="001D747A">
        <w:rPr>
          <w:rFonts w:cs="宋体" w:hint="eastAsia"/>
        </w:rPr>
        <w:t>网证通中间件小程序插件</w:t>
      </w:r>
      <w:r w:rsidRPr="00D462D5">
        <w:rPr>
          <w:rFonts w:cs="宋体" w:hint="eastAsia"/>
        </w:rPr>
        <w:t>由</w:t>
      </w:r>
      <w:r w:rsidR="00D62521">
        <w:rPr>
          <w:rFonts w:cs="宋体"/>
        </w:rPr>
        <w:t>V1.1.0.2009041214</w:t>
      </w:r>
      <w:r w:rsidRPr="00D462D5">
        <w:rPr>
          <w:rFonts w:cs="宋体"/>
        </w:rPr>
        <w:t>升级到</w:t>
      </w:r>
      <w:r w:rsidR="00D62521">
        <w:rPr>
          <w:rFonts w:cs="宋体" w:hint="eastAsia"/>
        </w:rPr>
        <w:t>V1.2.0.2011.41718</w:t>
      </w:r>
      <w:r w:rsidR="002279D3" w:rsidRPr="001D747A">
        <w:rPr>
          <w:rFonts w:cs="宋体" w:hint="eastAsia"/>
        </w:rPr>
        <w:t>，</w:t>
      </w:r>
      <w:r w:rsidRPr="008D6182">
        <w:rPr>
          <w:rFonts w:cs="宋体" w:hint="eastAsia"/>
        </w:rPr>
        <w:t>主要</w:t>
      </w:r>
      <w:r w:rsidRPr="008D6182">
        <w:rPr>
          <w:rFonts w:cs="宋体"/>
        </w:rPr>
        <w:t>升级了</w:t>
      </w:r>
      <w:r w:rsidRPr="008D6182">
        <w:rPr>
          <w:rFonts w:cs="宋体" w:hint="eastAsia"/>
        </w:rPr>
        <w:t>以下</w:t>
      </w:r>
      <w:r w:rsidRPr="008D6182">
        <w:rPr>
          <w:rFonts w:cs="宋体"/>
        </w:rPr>
        <w:t>内容</w:t>
      </w:r>
      <w:r w:rsidR="00E934D4">
        <w:t>：</w:t>
      </w:r>
    </w:p>
    <w:p w14:paraId="2B4AC8AF" w14:textId="2B6D9B45" w:rsidR="004930D3" w:rsidRDefault="00D62521" w:rsidP="001C654E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D62521">
        <w:rPr>
          <w:rFonts w:cs="宋体" w:hint="eastAsia"/>
        </w:rPr>
        <w:t>移动key新增支持重置密码功能</w:t>
      </w:r>
      <w:r w:rsidR="004930D3" w:rsidRPr="00D62521">
        <w:rPr>
          <w:rFonts w:cs="宋体" w:hint="eastAsia"/>
        </w:rPr>
        <w:t>；</w:t>
      </w:r>
    </w:p>
    <w:p w14:paraId="26EA6EF9" w14:textId="4CDDD551" w:rsidR="00D62521" w:rsidRDefault="00D62521" w:rsidP="001C654E">
      <w:pPr>
        <w:pStyle w:val="a5"/>
        <w:numPr>
          <w:ilvl w:val="0"/>
          <w:numId w:val="34"/>
        </w:numPr>
        <w:ind w:leftChars="0"/>
        <w:rPr>
          <w:rFonts w:cs="宋体"/>
        </w:rPr>
      </w:pPr>
      <w:r>
        <w:rPr>
          <w:rFonts w:cs="宋体" w:hint="eastAsia"/>
        </w:rPr>
        <w:t>新增支持数字信封加解密；</w:t>
      </w:r>
    </w:p>
    <w:p w14:paraId="754D6215" w14:textId="29E21ED4" w:rsidR="00D62521" w:rsidRDefault="00D62521" w:rsidP="001C654E">
      <w:pPr>
        <w:pStyle w:val="a5"/>
        <w:numPr>
          <w:ilvl w:val="0"/>
          <w:numId w:val="34"/>
        </w:numPr>
        <w:ind w:leftChars="0"/>
        <w:rPr>
          <w:rFonts w:cs="宋体"/>
        </w:rPr>
      </w:pPr>
      <w:r>
        <w:rPr>
          <w:rFonts w:cs="宋体" w:hint="eastAsia"/>
        </w:rPr>
        <w:t>新增密码缓存功能；</w:t>
      </w:r>
    </w:p>
    <w:p w14:paraId="62C56622" w14:textId="1B402DE7" w:rsidR="00D62521" w:rsidRPr="00D62521" w:rsidRDefault="00D62521" w:rsidP="001C654E">
      <w:pPr>
        <w:pStyle w:val="a5"/>
        <w:numPr>
          <w:ilvl w:val="0"/>
          <w:numId w:val="34"/>
        </w:numPr>
        <w:ind w:leftChars="0"/>
        <w:rPr>
          <w:rFonts w:cs="宋体"/>
        </w:rPr>
      </w:pPr>
      <w:r>
        <w:rPr>
          <w:rFonts w:cs="宋体" w:hint="eastAsia"/>
        </w:rPr>
        <w:t>新增支持带时间戳签名；</w:t>
      </w:r>
    </w:p>
    <w:p w14:paraId="29353449" w14:textId="53FE7B26" w:rsidR="00EE7ECB" w:rsidRPr="002F0D29" w:rsidRDefault="00EE7ECB" w:rsidP="00EE7ECB">
      <w:pPr>
        <w:pStyle w:val="a5"/>
        <w:ind w:leftChars="177" w:left="372"/>
        <w:rPr>
          <w:rFonts w:ascii="Times New Roman" w:eastAsiaTheme="minorEastAsia" w:hAnsi="Times New Roman"/>
          <w:szCs w:val="24"/>
        </w:rPr>
      </w:pPr>
      <w:r w:rsidRPr="002F0D29">
        <w:rPr>
          <w:rFonts w:ascii="Times New Roman" w:eastAsiaTheme="minorEastAsia" w:hAnsi="Times New Roman"/>
          <w:szCs w:val="24"/>
        </w:rPr>
        <w:t>参考资料：</w:t>
      </w:r>
    </w:p>
    <w:p w14:paraId="670F02B0" w14:textId="4D122735" w:rsidR="00013061" w:rsidRPr="00013061" w:rsidRDefault="00EE7ECB" w:rsidP="00013061">
      <w:pPr>
        <w:pStyle w:val="a5"/>
        <w:numPr>
          <w:ilvl w:val="0"/>
          <w:numId w:val="23"/>
        </w:numPr>
        <w:ind w:leftChars="0"/>
        <w:rPr>
          <w:rFonts w:asciiTheme="minorEastAsia" w:eastAsiaTheme="minorEastAsia" w:hAnsiTheme="minorEastAsia"/>
          <w:szCs w:val="24"/>
        </w:rPr>
      </w:pPr>
      <w:r w:rsidRPr="00522DA0">
        <w:rPr>
          <w:rFonts w:asciiTheme="minorEastAsia" w:eastAsiaTheme="minorEastAsia" w:hAnsiTheme="minorEastAsia"/>
          <w:szCs w:val="24"/>
        </w:rPr>
        <w:t>测试申请单：</w:t>
      </w:r>
      <w:r w:rsidR="00013061">
        <w:fldChar w:fldCharType="begin"/>
      </w:r>
      <w:r w:rsidR="00013061">
        <w:instrText xml:space="preserve"> HYPERLINK "</w:instrText>
      </w:r>
      <w:r w:rsidR="00013061" w:rsidRPr="00013061">
        <w:instrText>http://192.168.0.123:8080/browse/RODT-2040</w:instrText>
      </w:r>
      <w:r w:rsidR="00013061">
        <w:instrText xml:space="preserve">" </w:instrText>
      </w:r>
      <w:r w:rsidR="00013061">
        <w:fldChar w:fldCharType="separate"/>
      </w:r>
      <w:r w:rsidR="00013061" w:rsidRPr="0000116B">
        <w:rPr>
          <w:rStyle w:val="af"/>
        </w:rPr>
        <w:t>http://192.168.0.123:8080/browse/RODT-2040</w:t>
      </w:r>
      <w:r w:rsidR="00013061">
        <w:fldChar w:fldCharType="end"/>
      </w:r>
      <w:r w:rsidR="00013061">
        <w:rPr>
          <w:rFonts w:asciiTheme="minorEastAsia" w:eastAsiaTheme="minorEastAsia" w:hAnsiTheme="minorEastAsia" w:hint="eastAsia"/>
          <w:szCs w:val="24"/>
        </w:rPr>
        <w:t>；</w:t>
      </w:r>
    </w:p>
    <w:p w14:paraId="66A02B37" w14:textId="540D59C9" w:rsidR="00EE7ECB" w:rsidRPr="00C657C2" w:rsidRDefault="00EE7ECB" w:rsidP="00AA3543">
      <w:pPr>
        <w:pStyle w:val="a5"/>
        <w:numPr>
          <w:ilvl w:val="0"/>
          <w:numId w:val="23"/>
        </w:numPr>
        <w:ind w:leftChars="352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需求</w:t>
      </w:r>
      <w:r>
        <w:rPr>
          <w:rFonts w:asciiTheme="minorEastAsia" w:eastAsiaTheme="minorEastAsia" w:hAnsiTheme="minorEastAsia"/>
          <w:szCs w:val="24"/>
        </w:rPr>
        <w:t>文档</w:t>
      </w:r>
      <w:r>
        <w:rPr>
          <w:rFonts w:asciiTheme="minorEastAsia" w:eastAsiaTheme="minorEastAsia" w:hAnsiTheme="minorEastAsia" w:hint="eastAsia"/>
          <w:szCs w:val="24"/>
        </w:rPr>
        <w:t>：</w:t>
      </w:r>
      <w:hyperlink r:id="rId14" w:history="1">
        <w:r w:rsidR="004E3880" w:rsidRPr="004E3880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http://192.168.0.11:8081/svn/rdrelease/软件发布/NETCA_CRYPTO/current/文档/小程序/NETCA-T01-PR03-RE04 微信小程序平台中间件产品需求说明书.docx</w:t>
        </w:r>
      </w:hyperlink>
    </w:p>
    <w:p w14:paraId="29A6D132" w14:textId="77777777" w:rsidR="00EE7ECB" w:rsidRDefault="00EE7ECB" w:rsidP="00A1006E">
      <w:pPr>
        <w:pStyle w:val="1"/>
      </w:pPr>
      <w:bookmarkStart w:id="1" w:name="_Toc13143051"/>
      <w:bookmarkStart w:id="2" w:name="_Toc13487773"/>
      <w:bookmarkStart w:id="3" w:name="_Toc13487849"/>
      <w:bookmarkStart w:id="4" w:name="_Toc55566615"/>
      <w:r>
        <w:rPr>
          <w:rFonts w:hint="eastAsia"/>
        </w:rPr>
        <w:t>测试</w:t>
      </w:r>
      <w:r>
        <w:t>结论</w:t>
      </w:r>
      <w:bookmarkEnd w:id="1"/>
      <w:bookmarkEnd w:id="2"/>
      <w:bookmarkEnd w:id="3"/>
      <w:bookmarkEnd w:id="4"/>
    </w:p>
    <w:p w14:paraId="7FB43A6F" w14:textId="0356F67E" w:rsidR="00EE7ECB" w:rsidRDefault="00EE7ECB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Pr="00CC7DED">
        <w:rPr>
          <w:rFonts w:ascii="Times New Roman" w:eastAsiaTheme="minorEastAsia" w:hAnsi="Times New Roman" w:hint="eastAsia"/>
          <w:szCs w:val="24"/>
        </w:rPr>
        <w:t>类型有：功能测试、性能测试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4032BB45" w14:textId="67297D5F" w:rsidR="00EE7ECB" w:rsidRPr="006F0040" w:rsidRDefault="004A1305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6F0040">
        <w:rPr>
          <w:rFonts w:ascii="Times New Roman" w:eastAsiaTheme="minorEastAsia" w:hAnsi="Times New Roman" w:hint="eastAsia"/>
        </w:rPr>
        <w:t>该版本</w:t>
      </w:r>
      <w:r w:rsidR="00BB7AE9">
        <w:rPr>
          <w:rFonts w:ascii="Times New Roman" w:eastAsiaTheme="minorEastAsia" w:hAnsi="Times New Roman" w:hint="eastAsia"/>
        </w:rPr>
        <w:t>无</w:t>
      </w:r>
      <w:r w:rsidR="00EE7ECB" w:rsidRPr="006F0040">
        <w:rPr>
          <w:rFonts w:ascii="Times New Roman" w:eastAsiaTheme="minorEastAsia" w:hAnsi="Times New Roman"/>
        </w:rPr>
        <w:t>残留问题，评估为</w:t>
      </w:r>
      <w:r w:rsidR="00EE7ECB" w:rsidRPr="004E34E7">
        <w:rPr>
          <w:rFonts w:ascii="Times New Roman" w:eastAsiaTheme="minorEastAsia" w:hAnsi="Times New Roman"/>
          <w:b/>
          <w:color w:val="538135" w:themeColor="accent6" w:themeShade="BF"/>
        </w:rPr>
        <w:t>测试通过</w:t>
      </w:r>
      <w:r w:rsidRPr="006F0040">
        <w:rPr>
          <w:rFonts w:ascii="Times New Roman" w:eastAsiaTheme="minorEastAsia" w:hAnsi="Times New Roman" w:hint="eastAsia"/>
          <w:szCs w:val="24"/>
        </w:rPr>
        <w:t>。</w:t>
      </w:r>
    </w:p>
    <w:p w14:paraId="0DE7AC0F" w14:textId="30B5F289" w:rsidR="00EE7ECB" w:rsidRDefault="008831A7" w:rsidP="000E645D">
      <w:pPr>
        <w:pStyle w:val="2"/>
        <w:rPr>
          <w:rFonts w:ascii="Times" w:hAnsi="Times"/>
          <w:color w:val="0000FF"/>
          <w:szCs w:val="20"/>
        </w:rPr>
      </w:pPr>
      <w:bookmarkStart w:id="5" w:name="_Toc34232439"/>
      <w:bookmarkStart w:id="6" w:name="_Toc34232440"/>
      <w:bookmarkStart w:id="7" w:name="_Toc34232441"/>
      <w:bookmarkStart w:id="8" w:name="_Toc55566616"/>
      <w:bookmarkEnd w:id="5"/>
      <w:bookmarkEnd w:id="6"/>
      <w:bookmarkEnd w:id="7"/>
      <w:r>
        <w:rPr>
          <w:rFonts w:hint="eastAsia"/>
        </w:rPr>
        <w:t>功能测试</w:t>
      </w:r>
      <w:bookmarkEnd w:id="8"/>
    </w:p>
    <w:tbl>
      <w:tblPr>
        <w:tblW w:w="8999" w:type="dxa"/>
        <w:tblLook w:val="04A0" w:firstRow="1" w:lastRow="0" w:firstColumn="1" w:lastColumn="0" w:noHBand="0" w:noVBand="1"/>
      </w:tblPr>
      <w:tblGrid>
        <w:gridCol w:w="1151"/>
        <w:gridCol w:w="1151"/>
        <w:gridCol w:w="1399"/>
        <w:gridCol w:w="438"/>
        <w:gridCol w:w="1298"/>
        <w:gridCol w:w="1362"/>
        <w:gridCol w:w="2200"/>
      </w:tblGrid>
      <w:tr w:rsidR="00F154E8" w:rsidRPr="00C37763" w14:paraId="10649FC4" w14:textId="77777777" w:rsidTr="006D6D45">
        <w:trPr>
          <w:trHeight w:val="26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B2F" w14:textId="77777777" w:rsidR="00F154E8" w:rsidRPr="00C37763" w:rsidRDefault="00F154E8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F6B" w14:textId="2B8623FC" w:rsidR="00F154E8" w:rsidRPr="00C37763" w:rsidRDefault="00F154E8" w:rsidP="002A34C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13E1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V1.</w:t>
            </w:r>
            <w:r w:rsidR="002A34C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2</w:t>
            </w:r>
            <w:r w:rsidR="00B13E1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.0.20</w:t>
            </w:r>
            <w:r w:rsidR="002A34C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11041718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42A" w14:textId="0693F6B1" w:rsidR="00F154E8" w:rsidRPr="00C37763" w:rsidRDefault="00F154E8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EADA" w14:textId="7AA5DA5A" w:rsidR="00F154E8" w:rsidRPr="00C37763" w:rsidRDefault="00F154E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37763" w:rsidRPr="004E34E7">
              <w:rPr>
                <w:rFonts w:ascii="Times New Roman" w:eastAsiaTheme="minorEastAsia" w:hAnsi="Times New Roman"/>
                <w:b/>
                <w:color w:val="538135" w:themeColor="accent6" w:themeShade="BF"/>
              </w:rPr>
              <w:t>测试通过</w:t>
            </w:r>
          </w:p>
        </w:tc>
      </w:tr>
      <w:tr w:rsidR="00E16B70" w:rsidRPr="00C37763" w14:paraId="492B8AB4" w14:textId="77777777" w:rsidTr="00C37763">
        <w:trPr>
          <w:trHeight w:val="138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CB56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7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3773" w14:textId="16C9BFE0" w:rsidR="00C37763" w:rsidRPr="00C37763" w:rsidRDefault="000D2124" w:rsidP="00C37763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移动key重置密码功能</w:t>
            </w:r>
            <w:r w:rsidR="00C37763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C37763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C37763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="00C37763"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40A34A51" w14:textId="305AA095" w:rsidR="0019185E" w:rsidRDefault="0036598A" w:rsidP="00C37763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数字信封加解密相关功能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4E34E7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="0019185E"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1FCF4E92" w14:textId="6C156C2D" w:rsidR="00D27D81" w:rsidRDefault="00463264" w:rsidP="00C37763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密码缓存相关功能，</w:t>
            </w:r>
            <w:r w:rsidRPr="0029396E">
              <w:rPr>
                <w:rFonts w:asciiTheme="minorEastAsia" w:eastAsiaTheme="minorEastAsia" w:hAnsiTheme="minorEastAsia" w:cs="宋体" w:hint="eastAsia"/>
                <w:color w:val="70AD47" w:themeColor="accent6"/>
                <w:kern w:val="0"/>
                <w:szCs w:val="21"/>
              </w:rPr>
              <w:t>测试通过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14:paraId="0CE3EA38" w14:textId="720BA22F" w:rsidR="00463264" w:rsidRPr="00C37763" w:rsidRDefault="00463264" w:rsidP="00C37763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SignedData签名、PDF签章带时间戳相关功能，</w:t>
            </w:r>
            <w:r w:rsidRPr="0029396E">
              <w:rPr>
                <w:rFonts w:asciiTheme="minorEastAsia" w:eastAsiaTheme="minorEastAsia" w:hAnsiTheme="minorEastAsia" w:cs="宋体" w:hint="eastAsia"/>
                <w:color w:val="70AD47" w:themeColor="accent6"/>
                <w:kern w:val="0"/>
                <w:szCs w:val="21"/>
              </w:rPr>
              <w:t>测试通过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14:paraId="5E2FA910" w14:textId="77777777" w:rsidR="00C37763" w:rsidRDefault="00C37763" w:rsidP="006E4F74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回归测试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4E34E7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：设备管理、修改设备密码、计算哈希、计算H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MAC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、签名验签、</w:t>
            </w:r>
            <w:proofErr w:type="spellStart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Signed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ata</w:t>
            </w:r>
            <w:proofErr w:type="spellEnd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、对称加解密、非对称加解密</w:t>
            </w:r>
            <w:r w:rsidR="006E4F7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PDF签章、设备数据管理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  <w:p w14:paraId="13287A9A" w14:textId="77777777" w:rsidR="00F64FDB" w:rsidRDefault="00F64FDB" w:rsidP="00F64FDB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76E3670C" w14:textId="77777777" w:rsidR="00F64FDB" w:rsidRDefault="00F64FDB" w:rsidP="00F64FDB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1707B2BC" w14:textId="77777777" w:rsidR="00F64FDB" w:rsidRDefault="00F64FDB" w:rsidP="00F64FDB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7ECA1495" w14:textId="77777777" w:rsidR="00F64FDB" w:rsidRDefault="00F64FDB" w:rsidP="00F64FDB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40FD1C18" w14:textId="19E4EFA4" w:rsidR="00F64FDB" w:rsidRPr="00F64FDB" w:rsidRDefault="00F64FDB" w:rsidP="00F64FDB">
            <w:pPr>
              <w:widowControl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</w:tr>
      <w:tr w:rsidR="001F4A8D" w:rsidRPr="00C37763" w14:paraId="4F049FB7" w14:textId="77777777" w:rsidTr="00C37763">
        <w:trPr>
          <w:trHeight w:val="427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E7E5" w14:textId="77777777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需求情况</w:t>
            </w: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10E" w14:textId="13F00EB6" w:rsidR="001F4A8D" w:rsidRPr="00C37763" w:rsidRDefault="001F4A8D" w:rsidP="001F4A8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未实现需求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C6AF2" w14:textId="572DACA4" w:rsidR="001F4A8D" w:rsidRPr="00C37763" w:rsidRDefault="001F4A8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未测试需求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352C" w14:textId="0E44FA21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测试覆盖率</w:t>
            </w:r>
          </w:p>
        </w:tc>
      </w:tr>
      <w:tr w:rsidR="001F4A8D" w:rsidRPr="00C37763" w14:paraId="45A944EF" w14:textId="77777777" w:rsidTr="00C37763">
        <w:trPr>
          <w:trHeight w:val="307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1B4C" w14:textId="77777777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A4FC" w14:textId="0E15B1C7" w:rsidR="001F4A8D" w:rsidRPr="00C37763" w:rsidRDefault="001F4A8D" w:rsidP="001D6F3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 xml:space="preserve">　</w:t>
            </w:r>
            <w:r w:rsidR="001D6F3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无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5D730" w14:textId="0B96FC7A" w:rsidR="001F4A8D" w:rsidRPr="00C37763" w:rsidRDefault="001D6F37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27F2" w14:textId="60E9B01B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 xml:space="preserve">　1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  <w:t>00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%</w:t>
            </w:r>
          </w:p>
        </w:tc>
      </w:tr>
      <w:tr w:rsidR="00E16B70" w:rsidRPr="00C37763" w14:paraId="23A74129" w14:textId="77777777" w:rsidTr="000E645D">
        <w:trPr>
          <w:trHeight w:val="493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C62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测试用例执行情况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0FD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共执行用例数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507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通过用例数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7372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失败用例数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B774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阻塞用例数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AB38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通过率</w:t>
            </w:r>
          </w:p>
        </w:tc>
      </w:tr>
      <w:tr w:rsidR="00E16B70" w:rsidRPr="00C37763" w14:paraId="504C1BE9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961D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B6AB" w14:textId="62AE3D4E" w:rsidR="00E16B70" w:rsidRPr="00C37763" w:rsidRDefault="0029396E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99AE" w14:textId="279FDBA9" w:rsidR="00E16B70" w:rsidRPr="00C37763" w:rsidRDefault="0029396E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711" w14:textId="623C39BB" w:rsidR="00E16B70" w:rsidRPr="00C37763" w:rsidRDefault="00C130FB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FE95" w14:textId="4C0BFDA7" w:rsidR="00E16B70" w:rsidRPr="00C37763" w:rsidRDefault="00D43046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77F1" w14:textId="40DC3D14" w:rsidR="00E16B70" w:rsidRPr="00C37763" w:rsidRDefault="00B97D25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100</w:t>
            </w:r>
            <w:r w:rsidR="00D43046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E16B70" w:rsidRPr="00C37763" w14:paraId="366511D2" w14:textId="77777777" w:rsidTr="000E645D">
        <w:trPr>
          <w:trHeight w:val="484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3D9F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5BB2D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新发现缺陷数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92F4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缺陷率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59CF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1265" w14:textId="2D602589" w:rsidR="00E16B70" w:rsidRPr="00C37763" w:rsidRDefault="00C37763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本次测试</w:t>
            </w:r>
            <w:r w:rsidR="00E16B70"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8F60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最终缺陷率</w:t>
            </w:r>
          </w:p>
        </w:tc>
      </w:tr>
      <w:tr w:rsidR="00E16B70" w:rsidRPr="00C37763" w14:paraId="37080C1A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64C0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1430" w14:textId="1A8A1459" w:rsidR="00E16B70" w:rsidRPr="00C37763" w:rsidRDefault="000433DF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2145" w14:textId="643C6A1D" w:rsidR="00E16B70" w:rsidRPr="00C37763" w:rsidRDefault="00E6338E" w:rsidP="00E633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4.62</w:t>
            </w:r>
            <w:r w:rsidR="009E66D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37DE" w14:textId="48398976" w:rsidR="00E16B70" w:rsidRPr="00C37763" w:rsidRDefault="00E6338E" w:rsidP="00406D6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33DC1" w14:textId="78DE44C8" w:rsidR="00E16B70" w:rsidRPr="00C37763" w:rsidRDefault="00E6338E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E37C" w14:textId="39AA479E" w:rsidR="00E16B70" w:rsidRPr="00C37763" w:rsidRDefault="00E6338E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3E5636" w:rsidRPr="00C37763" w14:paraId="6D18D6F5" w14:textId="77777777" w:rsidTr="003E5636">
        <w:trPr>
          <w:trHeight w:val="260"/>
        </w:trPr>
        <w:tc>
          <w:tcPr>
            <w:tcW w:w="89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62DD" w14:textId="5CBF41C2" w:rsidR="003E5636" w:rsidRPr="00C37763" w:rsidRDefault="003E5636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注：1</w:t>
            </w:r>
            <w:r w:rsidR="007606B6" w:rsidRPr="00C37763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.</w:t>
            </w:r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本版本存在历史残留缺陷，故共残留缺陷</w:t>
            </w:r>
            <w:r w:rsidR="00F64FDB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3</w:t>
            </w:r>
            <w:bookmarkStart w:id="9" w:name="_GoBack"/>
            <w:bookmarkEnd w:id="9"/>
            <w:r w:rsidR="00C37763" w:rsidRPr="00F039C2">
              <w:rPr>
                <w:rFonts w:ascii="Times New Roman" w:hAnsi="Times New Roman" w:cs="宋体"/>
                <w:color w:val="000000"/>
                <w:kern w:val="0"/>
                <w:sz w:val="20"/>
                <w:szCs w:val="20"/>
              </w:rPr>
              <w:t>个，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缺陷情况请查看第</w:t>
            </w:r>
            <w:hyperlink w:anchor="_遗留缺陷报告" w:history="1">
              <w:r w:rsidR="009C548C" w:rsidRPr="00C37763">
                <w:rPr>
                  <w:rStyle w:val="af"/>
                  <w:rFonts w:asciiTheme="minorEastAsia" w:eastAsiaTheme="minorEastAsia" w:hAnsiTheme="minorEastAsia" w:cs="宋体" w:hint="eastAsia"/>
                  <w:kern w:val="0"/>
                  <w:sz w:val="20"/>
                  <w:szCs w:val="20"/>
                </w:rPr>
                <w:t>7</w:t>
              </w:r>
            </w:hyperlink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章</w:t>
            </w:r>
            <w:r w:rsidR="007773A4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遗留缺陷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报告；</w:t>
            </w:r>
          </w:p>
          <w:p w14:paraId="16C3B58E" w14:textId="2EDAB0EC" w:rsidR="001F4A8D" w:rsidRPr="00C37763" w:rsidRDefault="00EB58EA" w:rsidP="007606B6">
            <w:pPr>
              <w:widowControl/>
              <w:ind w:left="420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2</w:t>
            </w:r>
            <w:r w:rsidR="006820D1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. 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测试覆盖率计算方式：</w:t>
            </w:r>
            <w:r w:rsidR="00CF6FD1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已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测试的需求测试用例数/</w:t>
            </w:r>
            <w:r w:rsidR="00CF6FD1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本次共执行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测试用例数（未实现的不包括在内）。</w:t>
            </w:r>
          </w:p>
        </w:tc>
      </w:tr>
    </w:tbl>
    <w:p w14:paraId="64935FE7" w14:textId="77777777" w:rsidR="00DF0429" w:rsidRDefault="00DF0429" w:rsidP="005E5624">
      <w:bookmarkStart w:id="10" w:name="_Toc31977720"/>
      <w:bookmarkStart w:id="11" w:name="_Toc34232443"/>
      <w:bookmarkStart w:id="12" w:name="_Toc31977728"/>
      <w:bookmarkStart w:id="13" w:name="_Toc34232451"/>
      <w:bookmarkStart w:id="14" w:name="_Toc31977735"/>
      <w:bookmarkStart w:id="15" w:name="_Toc34232458"/>
      <w:bookmarkStart w:id="16" w:name="_Toc31977736"/>
      <w:bookmarkStart w:id="17" w:name="_Toc34232459"/>
      <w:bookmarkStart w:id="18" w:name="_Toc31977742"/>
      <w:bookmarkStart w:id="19" w:name="_Toc34232465"/>
      <w:bookmarkStart w:id="20" w:name="_限制条件"/>
      <w:bookmarkStart w:id="21" w:name="_Toc31977747"/>
      <w:bookmarkStart w:id="22" w:name="_Toc3423247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27A1261" w14:textId="40EC7EAA" w:rsidR="00EE7ECB" w:rsidRDefault="00EE7ECB" w:rsidP="001173A5">
      <w:pPr>
        <w:pStyle w:val="1"/>
      </w:pPr>
      <w:bookmarkStart w:id="23" w:name="_Toc34232473"/>
      <w:bookmarkStart w:id="24" w:name="_Toc34232474"/>
      <w:bookmarkStart w:id="25" w:name="_Toc34232475"/>
      <w:bookmarkStart w:id="26" w:name="_测试结果"/>
      <w:bookmarkStart w:id="27" w:name="_Toc13143055"/>
      <w:bookmarkStart w:id="28" w:name="_Toc13487777"/>
      <w:bookmarkStart w:id="29" w:name="_Toc13487853"/>
      <w:bookmarkStart w:id="30" w:name="_Toc55566617"/>
      <w:bookmarkEnd w:id="23"/>
      <w:bookmarkEnd w:id="24"/>
      <w:bookmarkEnd w:id="25"/>
      <w:bookmarkEnd w:id="26"/>
      <w:r>
        <w:rPr>
          <w:rFonts w:hint="eastAsia"/>
        </w:rPr>
        <w:t>测试信息</w:t>
      </w:r>
      <w:bookmarkEnd w:id="27"/>
      <w:bookmarkEnd w:id="28"/>
      <w:bookmarkEnd w:id="29"/>
      <w:bookmarkEnd w:id="30"/>
    </w:p>
    <w:p w14:paraId="101FEEF4" w14:textId="04F2C9DE" w:rsidR="00EE7ECB" w:rsidRDefault="00EE7ECB" w:rsidP="000B15A0">
      <w:pPr>
        <w:pStyle w:val="2"/>
      </w:pPr>
      <w:bookmarkStart w:id="31" w:name="_Toc13143056"/>
      <w:bookmarkStart w:id="32" w:name="_Toc13487778"/>
      <w:bookmarkStart w:id="33" w:name="_Toc13487854"/>
      <w:bookmarkStart w:id="34" w:name="_Toc55566618"/>
      <w:r>
        <w:rPr>
          <w:rFonts w:hint="eastAsia"/>
        </w:rPr>
        <w:t>测试策略</w:t>
      </w:r>
      <w:bookmarkEnd w:id="31"/>
      <w:bookmarkEnd w:id="32"/>
      <w:bookmarkEnd w:id="33"/>
      <w:bookmarkEnd w:id="34"/>
    </w:p>
    <w:p w14:paraId="5D94E6EF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bookmarkStart w:id="35" w:name="_Toc13143057"/>
      <w:bookmarkStart w:id="36" w:name="_Toc13487779"/>
      <w:bookmarkStart w:id="37" w:name="_Toc13487855"/>
      <w:r>
        <w:rPr>
          <w:rFonts w:hint="eastAsia"/>
        </w:rPr>
        <w:t>使用</w:t>
      </w:r>
      <w:r>
        <w:t>Android和iOS手机，在支付宝小程序上测试各项功能；</w:t>
      </w:r>
    </w:p>
    <w:p w14:paraId="381CB40A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哈希、</w:t>
      </w:r>
      <w:r>
        <w:t>HMAC、验签、</w:t>
      </w:r>
      <w:proofErr w:type="spellStart"/>
      <w:r>
        <w:t>SignedData</w:t>
      </w:r>
      <w:proofErr w:type="spellEnd"/>
      <w:r>
        <w:t>验签、非对称加密使用</w:t>
      </w:r>
      <w:proofErr w:type="spellStart"/>
      <w:r>
        <w:t>CryptoTestTool</w:t>
      </w:r>
      <w:proofErr w:type="spellEnd"/>
      <w:r>
        <w:t>进行交叉验证；</w:t>
      </w:r>
    </w:p>
    <w:p w14:paraId="4033C557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r>
        <w:t>PDF签章使用Adobe Reader进行验签；</w:t>
      </w:r>
    </w:p>
    <w:p w14:paraId="1BB9CCD9" w14:textId="610AA7A3" w:rsidR="00EE7ECB" w:rsidRDefault="00EE7ECB" w:rsidP="000B15A0">
      <w:pPr>
        <w:pStyle w:val="2"/>
      </w:pPr>
      <w:bookmarkStart w:id="38" w:name="_Toc55566619"/>
      <w:r w:rsidRPr="00A508DB">
        <w:t>测试执行情况与记录</w:t>
      </w:r>
      <w:bookmarkEnd w:id="35"/>
      <w:bookmarkEnd w:id="36"/>
      <w:bookmarkEnd w:id="37"/>
      <w:bookmarkEnd w:id="38"/>
    </w:p>
    <w:p w14:paraId="54FCF040" w14:textId="5BFADF26" w:rsidR="00EE7ECB" w:rsidRDefault="00EE7ECB" w:rsidP="001173A5">
      <w:pPr>
        <w:pStyle w:val="3"/>
      </w:pPr>
      <w:r>
        <w:rPr>
          <w:rFonts w:hint="eastAsia"/>
        </w:rPr>
        <w:t>人力资源情况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3118"/>
        <w:gridCol w:w="6237"/>
      </w:tblGrid>
      <w:tr w:rsidR="00EE7ECB" w14:paraId="193FAF20" w14:textId="77777777" w:rsidTr="006D6D45">
        <w:tc>
          <w:tcPr>
            <w:tcW w:w="3118" w:type="dxa"/>
          </w:tcPr>
          <w:p w14:paraId="0699A92F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6237" w:type="dxa"/>
          </w:tcPr>
          <w:p w14:paraId="4FFC330F" w14:textId="5FA7F97B" w:rsidR="00EE7ECB" w:rsidRDefault="00523C9F" w:rsidP="006D6D45">
            <w:pPr>
              <w:pStyle w:val="a5"/>
            </w:pPr>
            <w:r>
              <w:rPr>
                <w:rFonts w:hint="eastAsia"/>
              </w:rPr>
              <w:t>杜炳坚</w:t>
            </w:r>
          </w:p>
        </w:tc>
      </w:tr>
      <w:tr w:rsidR="00EE7ECB" w14:paraId="2BA93532" w14:textId="77777777" w:rsidTr="006D6D45">
        <w:tc>
          <w:tcPr>
            <w:tcW w:w="3118" w:type="dxa"/>
          </w:tcPr>
          <w:p w14:paraId="3B2E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6237" w:type="dxa"/>
          </w:tcPr>
          <w:p w14:paraId="75CBEF53" w14:textId="11515C2C" w:rsidR="00EE7ECB" w:rsidRDefault="00235402" w:rsidP="006D6D45">
            <w:pPr>
              <w:pStyle w:val="a5"/>
            </w:pPr>
            <w:r>
              <w:rPr>
                <w:rFonts w:hint="eastAsia"/>
              </w:rPr>
              <w:t>廖远贵</w:t>
            </w:r>
          </w:p>
        </w:tc>
      </w:tr>
      <w:tr w:rsidR="0019080D" w14:paraId="2B1E56E3" w14:textId="77777777" w:rsidTr="006D6D45">
        <w:tc>
          <w:tcPr>
            <w:tcW w:w="3118" w:type="dxa"/>
          </w:tcPr>
          <w:p w14:paraId="7FF6FA15" w14:textId="604F1121" w:rsidR="0019080D" w:rsidRDefault="0019080D" w:rsidP="006D6D45">
            <w:pPr>
              <w:pStyle w:val="a5"/>
            </w:pPr>
            <w:r>
              <w:rPr>
                <w:rFonts w:hint="eastAsia"/>
              </w:rPr>
              <w:t>用例评审人员</w:t>
            </w:r>
          </w:p>
        </w:tc>
        <w:tc>
          <w:tcPr>
            <w:tcW w:w="6237" w:type="dxa"/>
          </w:tcPr>
          <w:p w14:paraId="40E4F881" w14:textId="42B91FF8" w:rsidR="0019080D" w:rsidRDefault="00235402" w:rsidP="006D6D45">
            <w:pPr>
              <w:pStyle w:val="a5"/>
            </w:pPr>
            <w:r>
              <w:rPr>
                <w:rFonts w:hint="eastAsia"/>
              </w:rPr>
              <w:t>陈碧玉、</w:t>
            </w:r>
            <w:r w:rsidR="00225665">
              <w:rPr>
                <w:rFonts w:hint="eastAsia"/>
              </w:rPr>
              <w:t>黎文君</w:t>
            </w:r>
          </w:p>
        </w:tc>
      </w:tr>
      <w:tr w:rsidR="00EE7ECB" w14:paraId="635F15DA" w14:textId="77777777" w:rsidTr="006D6D45">
        <w:tc>
          <w:tcPr>
            <w:tcW w:w="3118" w:type="dxa"/>
          </w:tcPr>
          <w:p w14:paraId="225788A9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237" w:type="dxa"/>
          </w:tcPr>
          <w:p w14:paraId="3D7F9AB6" w14:textId="68DED6FE" w:rsidR="00EE7ECB" w:rsidRPr="003F276B" w:rsidRDefault="009B7A47" w:rsidP="00D9427D">
            <w:pPr>
              <w:pStyle w:val="a5"/>
              <w:rPr>
                <w:rFonts w:ascii="Times New Roman" w:hAnsi="Times New Roman"/>
                <w:szCs w:val="24"/>
              </w:rPr>
            </w:pPr>
            <w:r w:rsidRPr="003F276B">
              <w:rPr>
                <w:rFonts w:ascii="Times New Roman" w:hAnsi="Times New Roman" w:hint="eastAsia"/>
                <w:szCs w:val="24"/>
              </w:rPr>
              <w:t>本次测试耗时：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1F4CE9" w:rsidRPr="003F276B">
              <w:rPr>
                <w:rFonts w:ascii="Times New Roman" w:hAnsi="Times New Roman"/>
                <w:szCs w:val="24"/>
              </w:rPr>
              <w:t>020</w:t>
            </w:r>
            <w:r w:rsidR="00D120BF">
              <w:rPr>
                <w:rFonts w:ascii="Times New Roman" w:hAnsi="Times New Roman" w:hint="eastAsia"/>
                <w:szCs w:val="24"/>
              </w:rPr>
              <w:t>1103</w:t>
            </w:r>
            <w:r w:rsidRPr="003F276B">
              <w:rPr>
                <w:rFonts w:ascii="Times New Roman" w:hAnsi="Times New Roman"/>
                <w:szCs w:val="24"/>
              </w:rPr>
              <w:t>－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DE0F54">
              <w:rPr>
                <w:rFonts w:ascii="Times New Roman" w:hAnsi="Times New Roman"/>
                <w:szCs w:val="24"/>
              </w:rPr>
              <w:t>020</w:t>
            </w:r>
            <w:r w:rsidR="00D120BF">
              <w:rPr>
                <w:rFonts w:ascii="Times New Roman" w:hAnsi="Times New Roman" w:hint="eastAsia"/>
                <w:szCs w:val="24"/>
              </w:rPr>
              <w:t>1106</w:t>
            </w:r>
            <w:r w:rsidRPr="003F276B">
              <w:rPr>
                <w:rFonts w:ascii="Times New Roman" w:hAnsi="Times New Roman" w:hint="eastAsia"/>
                <w:szCs w:val="24"/>
              </w:rPr>
              <w:t>（总工时</w:t>
            </w:r>
            <w:r w:rsidR="00D120BF">
              <w:rPr>
                <w:rFonts w:ascii="Times New Roman" w:hAnsi="Times New Roman" w:hint="eastAsia"/>
                <w:szCs w:val="24"/>
              </w:rPr>
              <w:t>3</w:t>
            </w:r>
            <w:r w:rsidRPr="003F276B">
              <w:rPr>
                <w:rFonts w:ascii="Times New Roman" w:hAnsi="Times New Roman" w:hint="eastAsia"/>
                <w:szCs w:val="24"/>
              </w:rPr>
              <w:t>人日）</w:t>
            </w:r>
          </w:p>
        </w:tc>
      </w:tr>
      <w:tr w:rsidR="00EE7ECB" w14:paraId="4BDB17F5" w14:textId="77777777" w:rsidTr="006D6D45">
        <w:tc>
          <w:tcPr>
            <w:tcW w:w="3118" w:type="dxa"/>
          </w:tcPr>
          <w:p w14:paraId="51D6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6237" w:type="dxa"/>
          </w:tcPr>
          <w:p w14:paraId="20D4098E" w14:textId="5386CAE6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本次测试共测试</w:t>
            </w:r>
            <w:r w:rsidR="006A2D6D">
              <w:rPr>
                <w:rFonts w:ascii="Times New Roman" w:hAnsi="Times New Roman"/>
                <w:szCs w:val="24"/>
              </w:rPr>
              <w:t>8</w:t>
            </w:r>
            <w:r w:rsidRPr="00EB352A">
              <w:rPr>
                <w:rFonts w:ascii="Times New Roman" w:hAnsi="Times New Roman" w:hint="eastAsia"/>
                <w:szCs w:val="24"/>
              </w:rPr>
              <w:t>个版本</w:t>
            </w:r>
          </w:p>
          <w:p w14:paraId="017F47EF" w14:textId="31982CE8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最终版本号：</w:t>
            </w:r>
            <w:r w:rsidR="00B13E15">
              <w:rPr>
                <w:rFonts w:ascii="Times New Roman" w:hAnsi="Times New Roman" w:hint="eastAsia"/>
                <w:szCs w:val="24"/>
              </w:rPr>
              <w:t>V1.</w:t>
            </w:r>
            <w:r w:rsidR="0042753C">
              <w:rPr>
                <w:rFonts w:ascii="Times New Roman" w:hAnsi="Times New Roman" w:hint="eastAsia"/>
                <w:szCs w:val="24"/>
              </w:rPr>
              <w:t>2</w:t>
            </w:r>
            <w:r w:rsidR="00B13E15">
              <w:rPr>
                <w:rFonts w:ascii="Times New Roman" w:hAnsi="Times New Roman" w:hint="eastAsia"/>
                <w:szCs w:val="24"/>
              </w:rPr>
              <w:t>.0.20</w:t>
            </w:r>
            <w:r w:rsidR="0042753C">
              <w:rPr>
                <w:rFonts w:ascii="Times New Roman" w:hAnsi="Times New Roman" w:hint="eastAsia"/>
                <w:szCs w:val="24"/>
              </w:rPr>
              <w:t>11041718</w:t>
            </w:r>
          </w:p>
          <w:p w14:paraId="0AF749E9" w14:textId="45ECB409" w:rsidR="00EE7ECB" w:rsidRPr="00EB352A" w:rsidRDefault="00EE7ECB" w:rsidP="006A2D6D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测试过程版本数：</w:t>
            </w:r>
            <w:r w:rsidR="00EF54C7">
              <w:rPr>
                <w:rFonts w:ascii="Times New Roman" w:hAnsi="Times New Roman" w:hint="eastAsia"/>
                <w:szCs w:val="24"/>
              </w:rPr>
              <w:t>2</w:t>
            </w:r>
          </w:p>
        </w:tc>
      </w:tr>
    </w:tbl>
    <w:p w14:paraId="1C296588" w14:textId="7FE32965" w:rsidR="000A2231" w:rsidRPr="000E645D" w:rsidRDefault="0019080D" w:rsidP="001173A5">
      <w:pPr>
        <w:pStyle w:val="3"/>
      </w:pPr>
      <w:r>
        <w:rPr>
          <w:rFonts w:hint="eastAsia"/>
        </w:rPr>
        <w:t>测试过程</w:t>
      </w:r>
      <w:r w:rsidR="000A2231">
        <w:rPr>
          <w:rFonts w:hint="eastAsia"/>
        </w:rPr>
        <w:t>记录</w:t>
      </w:r>
    </w:p>
    <w:tbl>
      <w:tblPr>
        <w:tblStyle w:val="ac"/>
        <w:tblW w:w="9072" w:type="dxa"/>
        <w:tblInd w:w="846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832"/>
      </w:tblGrid>
      <w:tr w:rsidR="0019080D" w14:paraId="4DE22274" w14:textId="77777777" w:rsidTr="00E158CC">
        <w:tc>
          <w:tcPr>
            <w:tcW w:w="2276" w:type="dxa"/>
          </w:tcPr>
          <w:p w14:paraId="0D15AC8F" w14:textId="2F15604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版本号</w:t>
            </w:r>
          </w:p>
        </w:tc>
        <w:tc>
          <w:tcPr>
            <w:tcW w:w="1990" w:type="dxa"/>
          </w:tcPr>
          <w:p w14:paraId="138995EF" w14:textId="0639DF5A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执行用例数</w:t>
            </w:r>
          </w:p>
        </w:tc>
        <w:tc>
          <w:tcPr>
            <w:tcW w:w="1974" w:type="dxa"/>
          </w:tcPr>
          <w:p w14:paraId="2049BD34" w14:textId="0245E1A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发现缺陷数</w:t>
            </w:r>
          </w:p>
        </w:tc>
        <w:tc>
          <w:tcPr>
            <w:tcW w:w="2832" w:type="dxa"/>
          </w:tcPr>
          <w:p w14:paraId="47EC4364" w14:textId="22688313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备注</w:t>
            </w:r>
          </w:p>
        </w:tc>
      </w:tr>
      <w:tr w:rsidR="0019080D" w14:paraId="1A92CE20" w14:textId="77777777" w:rsidTr="00E158CC">
        <w:tc>
          <w:tcPr>
            <w:tcW w:w="2276" w:type="dxa"/>
          </w:tcPr>
          <w:p w14:paraId="77508EC9" w14:textId="6F7B4978" w:rsidR="0019080D" w:rsidRPr="002276F8" w:rsidRDefault="0054086B" w:rsidP="0054086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E30F66">
              <w:rPr>
                <w:rFonts w:ascii="Times New Roman" w:eastAsiaTheme="minorEastAsia" w:hAnsi="Times New Roman"/>
                <w:szCs w:val="24"/>
              </w:rPr>
              <w:t>1.2.0.2011041450</w:t>
            </w:r>
          </w:p>
        </w:tc>
        <w:tc>
          <w:tcPr>
            <w:tcW w:w="1990" w:type="dxa"/>
          </w:tcPr>
          <w:p w14:paraId="68829C45" w14:textId="75CA31CC" w:rsidR="0019080D" w:rsidRPr="002276F8" w:rsidRDefault="008832EA" w:rsidP="007F503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50</w:t>
            </w:r>
          </w:p>
        </w:tc>
        <w:tc>
          <w:tcPr>
            <w:tcW w:w="1974" w:type="dxa"/>
          </w:tcPr>
          <w:p w14:paraId="75B1E897" w14:textId="64E94C65" w:rsidR="0019080D" w:rsidRPr="002276F8" w:rsidRDefault="008832EA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3</w:t>
            </w:r>
          </w:p>
        </w:tc>
        <w:tc>
          <w:tcPr>
            <w:tcW w:w="2832" w:type="dxa"/>
          </w:tcPr>
          <w:p w14:paraId="4534EDC7" w14:textId="12C580D1" w:rsidR="0019080D" w:rsidRPr="002276F8" w:rsidRDefault="009D5C14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新功能引入；</w:t>
            </w:r>
          </w:p>
        </w:tc>
      </w:tr>
      <w:tr w:rsidR="00CE3159" w14:paraId="4F0CCA41" w14:textId="77777777" w:rsidTr="00E158CC">
        <w:tc>
          <w:tcPr>
            <w:tcW w:w="2276" w:type="dxa"/>
          </w:tcPr>
          <w:p w14:paraId="0CFA6B82" w14:textId="42499AA7" w:rsidR="00CE3159" w:rsidRPr="002276F8" w:rsidRDefault="00564B82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="0054086B" w:rsidRPr="00E30F66">
              <w:rPr>
                <w:rFonts w:ascii="Times New Roman" w:eastAsiaTheme="minorEastAsia" w:hAnsi="Times New Roman"/>
                <w:szCs w:val="24"/>
              </w:rPr>
              <w:t>1.2.0.2011041718</w:t>
            </w:r>
          </w:p>
        </w:tc>
        <w:tc>
          <w:tcPr>
            <w:tcW w:w="1990" w:type="dxa"/>
          </w:tcPr>
          <w:p w14:paraId="7DFB1172" w14:textId="1501D656" w:rsidR="00CE3159" w:rsidRPr="002276F8" w:rsidRDefault="008832EA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56</w:t>
            </w:r>
          </w:p>
        </w:tc>
        <w:tc>
          <w:tcPr>
            <w:tcW w:w="1974" w:type="dxa"/>
          </w:tcPr>
          <w:p w14:paraId="23D93D99" w14:textId="1F0BE85C" w:rsidR="00CE3159" w:rsidRPr="002276F8" w:rsidRDefault="008832EA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0</w:t>
            </w:r>
          </w:p>
        </w:tc>
        <w:tc>
          <w:tcPr>
            <w:tcW w:w="2832" w:type="dxa"/>
          </w:tcPr>
          <w:p w14:paraId="601CE1BC" w14:textId="048CC44D" w:rsidR="00CE3159" w:rsidRPr="002276F8" w:rsidRDefault="009D5C14" w:rsidP="009D5C14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修复</w:t>
            </w:r>
            <w:r>
              <w:rPr>
                <w:rFonts w:ascii="Times New Roman" w:eastAsiaTheme="minorEastAsia" w:hAnsi="Times New Roman" w:hint="eastAsia"/>
                <w:szCs w:val="24"/>
              </w:rPr>
              <w:t>bug</w:t>
            </w:r>
            <w:r>
              <w:rPr>
                <w:rFonts w:ascii="Times New Roman" w:eastAsiaTheme="minorEastAsia" w:hAnsi="Times New Roman" w:hint="eastAsia"/>
                <w:szCs w:val="24"/>
              </w:rPr>
              <w:t>；</w:t>
            </w:r>
          </w:p>
        </w:tc>
      </w:tr>
    </w:tbl>
    <w:p w14:paraId="6CA85F6C" w14:textId="77777777" w:rsidR="0019080D" w:rsidRDefault="0019080D" w:rsidP="00EE7ECB">
      <w:pPr>
        <w:pStyle w:val="a5"/>
        <w:ind w:leftChars="531" w:left="1115"/>
        <w:rPr>
          <w:rFonts w:ascii="Times New Roman" w:eastAsiaTheme="minorEastAsia" w:hAnsi="Times New Roman"/>
          <w:szCs w:val="24"/>
        </w:rPr>
      </w:pPr>
    </w:p>
    <w:p w14:paraId="2F32ECB5" w14:textId="41CC7906" w:rsidR="00EE7ECB" w:rsidRPr="00CC7DED" w:rsidRDefault="00EE7ECB" w:rsidP="001173A5">
      <w:pPr>
        <w:pStyle w:val="3"/>
      </w:pPr>
      <w:proofErr w:type="spellStart"/>
      <w:r w:rsidRPr="00CC7DED">
        <w:t>Rmsis</w:t>
      </w:r>
      <w:proofErr w:type="spellEnd"/>
      <w:r w:rsidR="0019080D">
        <w:rPr>
          <w:rFonts w:hint="eastAsia"/>
        </w:rPr>
        <w:t>最后版本测试用例</w:t>
      </w:r>
      <w:r w:rsidRPr="00CC7DED">
        <w:t>统计结果如图：</w:t>
      </w:r>
    </w:p>
    <w:tbl>
      <w:tblPr>
        <w:tblpPr w:leftFromText="180" w:rightFromText="180" w:horzAnchor="page" w:tblpX="2144" w:tblpY="216"/>
        <w:tblW w:w="0" w:type="auto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00"/>
        <w:gridCol w:w="1219"/>
        <w:gridCol w:w="1179"/>
        <w:gridCol w:w="1109"/>
        <w:gridCol w:w="716"/>
        <w:gridCol w:w="716"/>
        <w:gridCol w:w="1071"/>
        <w:gridCol w:w="1352"/>
      </w:tblGrid>
      <w:tr w:rsidR="00230265" w:rsidRPr="00832559" w14:paraId="25733018" w14:textId="77777777" w:rsidTr="009174B6">
        <w:trPr>
          <w:tblHeader/>
          <w:tblCellSpacing w:w="15" w:type="dxa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3EBDAFE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A3CEC64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E455F94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670A89B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B010E36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028B0789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AACC50C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11032A1" w14:textId="77777777" w:rsidR="00832559" w:rsidRPr="00832559" w:rsidRDefault="00832559" w:rsidP="009174B6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3255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230265" w:rsidRPr="00832559" w14:paraId="55515854" w14:textId="77777777" w:rsidTr="009174B6">
        <w:trPr>
          <w:tblCellSpacing w:w="15" w:type="dxa"/>
        </w:trPr>
        <w:tc>
          <w:tcPr>
            <w:tcW w:w="1656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F08C7E2" w14:textId="2F7A8868" w:rsidR="00832559" w:rsidRPr="00832559" w:rsidRDefault="00230265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20"/>
                <w:szCs w:val="20"/>
              </w:rPr>
              <w:t>91</w:t>
            </w:r>
            <w:r w:rsidR="00832559"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中间件小程序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V1.2.0_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支付宝</w:t>
            </w:r>
          </w:p>
        </w:tc>
        <w:tc>
          <w:tcPr>
            <w:tcW w:w="1189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EE907AA" w14:textId="77777777" w:rsidR="00832559" w:rsidRPr="00832559" w:rsidRDefault="00832559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支付宝小程序</w:t>
            </w:r>
          </w:p>
        </w:tc>
        <w:tc>
          <w:tcPr>
            <w:tcW w:w="1149" w:type="dxa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6CD7C113" w14:textId="4613619F" w:rsidR="00832559" w:rsidRPr="00832559" w:rsidRDefault="00832559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V1.</w:t>
            </w:r>
            <w:r w:rsidR="00230265">
              <w:rPr>
                <w:rFonts w:ascii="Arial" w:hAnsi="Arial" w:cs="Arial" w:hint="eastAsia"/>
                <w:color w:val="333333"/>
                <w:kern w:val="0"/>
                <w:sz w:val="20"/>
                <w:szCs w:val="20"/>
              </w:rPr>
              <w:t>2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C16D836" w14:textId="4096591E" w:rsidR="00832559" w:rsidRPr="00832559" w:rsidRDefault="00832559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Android/</w:t>
            </w:r>
            <w:r w:rsidR="00EA253F">
              <w:rPr>
                <w:rFonts w:ascii="Arial" w:hAnsi="Arial" w:cs="Arial" w:hint="eastAsia"/>
                <w:color w:val="333333"/>
                <w:kern w:val="0"/>
                <w:sz w:val="20"/>
                <w:szCs w:val="20"/>
              </w:rPr>
              <w:t>i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OS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3714F16" w14:textId="5D83C764" w:rsidR="00832559" w:rsidRPr="00832559" w:rsidRDefault="00230265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>3 Nov 2020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CF3ACB3" w14:textId="21840961" w:rsidR="00832559" w:rsidRPr="00832559" w:rsidRDefault="00230265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5F5F5"/>
              </w:rPr>
              <w:t>6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5F5F5"/>
              </w:rPr>
              <w:t xml:space="preserve"> Nov 2020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B35213A" w14:textId="4CD04893" w:rsidR="00832559" w:rsidRPr="00832559" w:rsidRDefault="00230265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20"/>
                <w:szCs w:val="20"/>
              </w:rPr>
              <w:t>65</w:t>
            </w:r>
            <w:r w:rsidR="00832559"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 xml:space="preserve"> passed</w:t>
            </w:r>
          </w:p>
        </w:tc>
        <w:tc>
          <w:tcPr>
            <w:tcW w:w="0" w:type="auto"/>
            <w:tcBorders>
              <w:top w:val="single" w:sz="6" w:space="0" w:color="7088A0"/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60486B83" w14:textId="1F901D79" w:rsidR="00832559" w:rsidRPr="00832559" w:rsidRDefault="00832559" w:rsidP="009174B6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中间件小程序插件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V1.</w:t>
            </w:r>
            <w:r w:rsidR="00732BA9">
              <w:rPr>
                <w:rFonts w:ascii="Arial" w:hAnsi="Arial" w:cs="Arial" w:hint="eastAsia"/>
                <w:color w:val="333333"/>
                <w:kern w:val="0"/>
                <w:sz w:val="20"/>
                <w:szCs w:val="20"/>
              </w:rPr>
              <w:t>2</w:t>
            </w:r>
            <w:r w:rsidRPr="00832559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.0</w:t>
            </w:r>
          </w:p>
        </w:tc>
      </w:tr>
    </w:tbl>
    <w:p w14:paraId="3D51452F" w14:textId="77777777" w:rsidR="00EE7ECB" w:rsidRDefault="00EE7ECB" w:rsidP="00EE7ECB">
      <w:pPr>
        <w:ind w:leftChars="531" w:left="1115"/>
      </w:pPr>
    </w:p>
    <w:p w14:paraId="07018CAA" w14:textId="5ED73DB4" w:rsidR="00EE7ECB" w:rsidRPr="00DF7511" w:rsidRDefault="00EE7ECB" w:rsidP="00CE3159">
      <w:pPr>
        <w:pStyle w:val="2"/>
      </w:pPr>
      <w:bookmarkStart w:id="39" w:name="_Toc13143058"/>
      <w:bookmarkStart w:id="40" w:name="_Toc13487780"/>
      <w:bookmarkStart w:id="41" w:name="_Toc13487856"/>
      <w:bookmarkStart w:id="42" w:name="_Toc55566620"/>
      <w:r>
        <w:rPr>
          <w:rFonts w:hint="eastAsia"/>
        </w:rPr>
        <w:t>各个系统/软件模块版本及对应升级内容</w:t>
      </w:r>
      <w:bookmarkEnd w:id="39"/>
      <w:bookmarkEnd w:id="40"/>
      <w:bookmarkEnd w:id="41"/>
      <w:bookmarkEnd w:id="42"/>
    </w:p>
    <w:tbl>
      <w:tblPr>
        <w:tblW w:w="9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276"/>
        <w:gridCol w:w="1134"/>
        <w:gridCol w:w="1134"/>
        <w:gridCol w:w="3552"/>
      </w:tblGrid>
      <w:tr w:rsidR="00EE7ECB" w14:paraId="7570CBE9" w14:textId="77777777" w:rsidTr="009174B6">
        <w:trPr>
          <w:trHeight w:val="262"/>
        </w:trPr>
        <w:tc>
          <w:tcPr>
            <w:tcW w:w="2126" w:type="dxa"/>
          </w:tcPr>
          <w:p w14:paraId="617E042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276" w:type="dxa"/>
          </w:tcPr>
          <w:p w14:paraId="3A719D4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14:paraId="33AAF86B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14:paraId="4108FBFC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552" w:type="dxa"/>
          </w:tcPr>
          <w:p w14:paraId="10B7C798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EE7ECB" w14:paraId="70F4A5FF" w14:textId="77777777" w:rsidTr="009174B6">
        <w:trPr>
          <w:trHeight w:val="262"/>
        </w:trPr>
        <w:tc>
          <w:tcPr>
            <w:tcW w:w="2126" w:type="dxa"/>
          </w:tcPr>
          <w:p w14:paraId="034BA49B" w14:textId="357E4BD4" w:rsidR="00EE7ECB" w:rsidRPr="00CE3159" w:rsidRDefault="00CE4A8F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中间件小程序</w:t>
            </w:r>
            <w:r>
              <w:rPr>
                <w:szCs w:val="21"/>
              </w:rPr>
              <w:t>插件</w:t>
            </w:r>
          </w:p>
        </w:tc>
        <w:tc>
          <w:tcPr>
            <w:tcW w:w="1276" w:type="dxa"/>
          </w:tcPr>
          <w:p w14:paraId="07F684A3" w14:textId="0903E56F" w:rsidR="00EE7ECB" w:rsidRPr="00CE3159" w:rsidRDefault="00B13E15" w:rsidP="00E548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</w:t>
            </w:r>
            <w:r w:rsidR="008A35FD">
              <w:rPr>
                <w:rFonts w:hint="eastAsia"/>
                <w:szCs w:val="21"/>
              </w:rPr>
              <w:t>2.0.2011041718</w:t>
            </w:r>
          </w:p>
        </w:tc>
        <w:tc>
          <w:tcPr>
            <w:tcW w:w="1134" w:type="dxa"/>
          </w:tcPr>
          <w:p w14:paraId="174B08C8" w14:textId="466C7500" w:rsidR="00EE7ECB" w:rsidRPr="00CE3159" w:rsidRDefault="00E54837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349CA788" w14:textId="0FB7836A" w:rsidR="00EE7ECB" w:rsidRPr="00CE3159" w:rsidRDefault="008A35FD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52" w:type="dxa"/>
          </w:tcPr>
          <w:p w14:paraId="0D1B4868" w14:textId="3CDB40EB" w:rsidR="008A35FD" w:rsidRDefault="008A35FD" w:rsidP="008A35FD">
            <w:pPr>
              <w:pStyle w:val="a5"/>
              <w:ind w:leftChars="0" w:left="0"/>
              <w:rPr>
                <w:rFonts w:cs="宋体"/>
              </w:rPr>
            </w:pPr>
            <w:r>
              <w:rPr>
                <w:rFonts w:cs="宋体" w:hint="eastAsia"/>
              </w:rPr>
              <w:t>1.</w:t>
            </w:r>
            <w:r>
              <w:rPr>
                <w:rFonts w:cs="宋体"/>
              </w:rPr>
              <w:t xml:space="preserve"> </w:t>
            </w:r>
            <w:r w:rsidRPr="00D62521">
              <w:rPr>
                <w:rFonts w:cs="宋体" w:hint="eastAsia"/>
              </w:rPr>
              <w:t>移动key新增支持重置密码功能；</w:t>
            </w:r>
          </w:p>
          <w:p w14:paraId="18B0C169" w14:textId="77777777" w:rsidR="008A35FD" w:rsidRDefault="008A35FD" w:rsidP="008A35FD">
            <w:pPr>
              <w:pStyle w:val="a5"/>
              <w:ind w:leftChars="0" w:left="0"/>
              <w:rPr>
                <w:rFonts w:cs="宋体"/>
              </w:rPr>
            </w:pPr>
            <w:r>
              <w:rPr>
                <w:rFonts w:cs="宋体" w:hint="eastAsia"/>
              </w:rPr>
              <w:t>2.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新增支持数字信封加解密；</w:t>
            </w:r>
          </w:p>
          <w:p w14:paraId="4EDAB63C" w14:textId="7AEF7B9A" w:rsidR="008A35FD" w:rsidRDefault="008A35FD" w:rsidP="008A35FD">
            <w:pPr>
              <w:pStyle w:val="a5"/>
              <w:ind w:leftChars="0" w:left="0"/>
              <w:rPr>
                <w:rFonts w:cs="宋体"/>
              </w:rPr>
            </w:pPr>
            <w:r>
              <w:rPr>
                <w:rFonts w:cs="宋体" w:hint="eastAsia"/>
              </w:rPr>
              <w:t>3.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新增密码缓存功能；</w:t>
            </w:r>
          </w:p>
          <w:p w14:paraId="78D3D08D" w14:textId="73FC41B2" w:rsidR="00EE7ECB" w:rsidRPr="00E54837" w:rsidRDefault="008A35FD" w:rsidP="008A35FD">
            <w:pPr>
              <w:pStyle w:val="a5"/>
              <w:ind w:leftChars="0" w:left="0"/>
              <w:rPr>
                <w:rFonts w:cs="宋体"/>
              </w:rPr>
            </w:pPr>
            <w:r>
              <w:rPr>
                <w:rFonts w:cs="宋体" w:hint="eastAsia"/>
              </w:rPr>
              <w:t>4.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新增支持带时间戳签名。</w:t>
            </w:r>
          </w:p>
        </w:tc>
      </w:tr>
    </w:tbl>
    <w:p w14:paraId="46048557" w14:textId="77777777" w:rsidR="00EE7ECB" w:rsidRDefault="00EE7ECB" w:rsidP="00A1006E">
      <w:pPr>
        <w:pStyle w:val="1"/>
      </w:pPr>
      <w:bookmarkStart w:id="43" w:name="_Toc13143059"/>
      <w:bookmarkStart w:id="44" w:name="_Toc13487781"/>
      <w:bookmarkStart w:id="45" w:name="_Toc13487857"/>
      <w:bookmarkStart w:id="46" w:name="_Toc55566621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43"/>
      <w:bookmarkEnd w:id="44"/>
      <w:bookmarkEnd w:id="45"/>
      <w:bookmarkEnd w:id="46"/>
    </w:p>
    <w:p w14:paraId="1B897CA8" w14:textId="22C0D970" w:rsidR="00A85DE3" w:rsidRPr="006C4803" w:rsidRDefault="00A85DE3" w:rsidP="00A4504D">
      <w:pPr>
        <w:pStyle w:val="2"/>
      </w:pPr>
      <w:bookmarkStart w:id="47" w:name="_Toc13143060"/>
      <w:bookmarkStart w:id="48" w:name="_Toc13487782"/>
      <w:bookmarkStart w:id="49" w:name="_Toc13487858"/>
      <w:bookmarkStart w:id="50" w:name="_Toc34656879"/>
      <w:bookmarkStart w:id="51" w:name="_Toc55566622"/>
      <w:bookmarkStart w:id="52" w:name="_Toc13143061"/>
      <w:bookmarkStart w:id="53" w:name="_Toc13487783"/>
      <w:bookmarkStart w:id="54" w:name="_Toc13487859"/>
      <w:r>
        <w:rPr>
          <w:rFonts w:hint="eastAsia"/>
        </w:rPr>
        <w:t>服务器</w:t>
      </w:r>
      <w:r>
        <w:t>环境</w:t>
      </w:r>
      <w:bookmarkEnd w:id="47"/>
      <w:bookmarkEnd w:id="48"/>
      <w:bookmarkEnd w:id="49"/>
      <w:bookmarkEnd w:id="50"/>
      <w:r w:rsidR="00A4504D">
        <w:rPr>
          <w:rFonts w:hint="eastAsia"/>
        </w:rPr>
        <w:t>（</w:t>
      </w:r>
      <w:r w:rsidR="00A4504D" w:rsidRPr="00A4504D">
        <w:rPr>
          <w:rFonts w:hint="eastAsia"/>
        </w:rPr>
        <w:t>智能移动终端安全密码模块协作系统</w:t>
      </w:r>
      <w:r w:rsidR="00A4504D">
        <w:rPr>
          <w:rFonts w:hint="eastAsia"/>
        </w:rPr>
        <w:t>）</w:t>
      </w:r>
      <w:bookmarkEnd w:id="51"/>
    </w:p>
    <w:tbl>
      <w:tblPr>
        <w:tblW w:w="8501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5831"/>
      </w:tblGrid>
      <w:tr w:rsidR="00A85DE3" w:rsidRPr="00064DCA" w14:paraId="5A297438" w14:textId="77777777" w:rsidTr="00CE261C">
        <w:trPr>
          <w:trHeight w:val="540"/>
        </w:trPr>
        <w:tc>
          <w:tcPr>
            <w:tcW w:w="2670" w:type="dxa"/>
          </w:tcPr>
          <w:p w14:paraId="0480019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/>
                <w:bCs/>
                <w:szCs w:val="21"/>
              </w:rPr>
              <w:t>CPU</w:t>
            </w:r>
          </w:p>
        </w:tc>
        <w:tc>
          <w:tcPr>
            <w:tcW w:w="5831" w:type="dxa"/>
          </w:tcPr>
          <w:p w14:paraId="3DC8C48F" w14:textId="5BD9A162" w:rsidR="00A85DE3" w:rsidRPr="00E82512" w:rsidRDefault="00E82512" w:rsidP="00CE261C">
            <w:r w:rsidRPr="00E82512">
              <w:t>Intel(R) Xeon(R) E3-1220 v5/3.00GHz * 4</w:t>
            </w:r>
          </w:p>
        </w:tc>
      </w:tr>
      <w:tr w:rsidR="00A85DE3" w:rsidRPr="00064DCA" w14:paraId="3414D211" w14:textId="77777777" w:rsidTr="00CE261C">
        <w:trPr>
          <w:trHeight w:val="540"/>
        </w:trPr>
        <w:tc>
          <w:tcPr>
            <w:tcW w:w="2670" w:type="dxa"/>
          </w:tcPr>
          <w:p w14:paraId="035C731F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t>内存</w:t>
            </w:r>
          </w:p>
        </w:tc>
        <w:tc>
          <w:tcPr>
            <w:tcW w:w="5831" w:type="dxa"/>
          </w:tcPr>
          <w:p w14:paraId="0CB91986" w14:textId="3FA9D8B7" w:rsidR="00A85DE3" w:rsidRPr="00E82512" w:rsidRDefault="003560DE" w:rsidP="00CE261C">
            <w:r>
              <w:t>8G/DDR4/2133</w:t>
            </w:r>
          </w:p>
        </w:tc>
      </w:tr>
      <w:tr w:rsidR="00A85DE3" w:rsidRPr="00064DCA" w14:paraId="67366F5F" w14:textId="77777777" w:rsidTr="00CE261C">
        <w:trPr>
          <w:trHeight w:val="540"/>
        </w:trPr>
        <w:tc>
          <w:tcPr>
            <w:tcW w:w="2670" w:type="dxa"/>
          </w:tcPr>
          <w:p w14:paraId="1DCBAC59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5831" w:type="dxa"/>
          </w:tcPr>
          <w:p w14:paraId="299F8177" w14:textId="481B4B92" w:rsidR="00A85DE3" w:rsidRPr="00E82512" w:rsidRDefault="003560DE" w:rsidP="00CE261C">
            <w:r>
              <w:t>1</w:t>
            </w:r>
            <w:r w:rsidR="00A85DE3" w:rsidRPr="00E82512">
              <w:t>T</w:t>
            </w:r>
          </w:p>
        </w:tc>
      </w:tr>
      <w:tr w:rsidR="00A85DE3" w:rsidRPr="00064DCA" w14:paraId="53560A4B" w14:textId="77777777" w:rsidTr="00CE261C">
        <w:trPr>
          <w:trHeight w:val="540"/>
        </w:trPr>
        <w:tc>
          <w:tcPr>
            <w:tcW w:w="2670" w:type="dxa"/>
          </w:tcPr>
          <w:p w14:paraId="2E5B71BE" w14:textId="40E741FA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2458A">
              <w:rPr>
                <w:rFonts w:ascii="Times New Roman" w:eastAsiaTheme="minorEastAsia" w:hAnsi="Times New Roman" w:hint="eastAsia"/>
                <w:bCs/>
                <w:szCs w:val="21"/>
              </w:rPr>
              <w:t>网络通道</w:t>
            </w:r>
          </w:p>
        </w:tc>
        <w:tc>
          <w:tcPr>
            <w:tcW w:w="5831" w:type="dxa"/>
          </w:tcPr>
          <w:p w14:paraId="052764E3" w14:textId="78CF124E" w:rsidR="00A85DE3" w:rsidRPr="00E82512" w:rsidRDefault="003560DE" w:rsidP="00CE261C">
            <w:r>
              <w:t>eno1</w:t>
            </w:r>
          </w:p>
        </w:tc>
      </w:tr>
      <w:tr w:rsidR="00A85DE3" w:rsidRPr="00064DCA" w14:paraId="0B43DADA" w14:textId="77777777" w:rsidTr="00CE261C">
        <w:trPr>
          <w:trHeight w:val="540"/>
        </w:trPr>
        <w:tc>
          <w:tcPr>
            <w:tcW w:w="2670" w:type="dxa"/>
          </w:tcPr>
          <w:p w14:paraId="26D5B112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操作系统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OS</w:t>
            </w:r>
          </w:p>
        </w:tc>
        <w:tc>
          <w:tcPr>
            <w:tcW w:w="5831" w:type="dxa"/>
          </w:tcPr>
          <w:p w14:paraId="6EF6C080" w14:textId="3F9F0416" w:rsidR="00A85DE3" w:rsidRPr="00E82512" w:rsidRDefault="00DB0BB6" w:rsidP="00CE261C">
            <w:r>
              <w:t>CentOS Linux release 7.5.1804 (Core)</w:t>
            </w:r>
          </w:p>
        </w:tc>
      </w:tr>
      <w:tr w:rsidR="00A85DE3" w:rsidRPr="00064DCA" w14:paraId="41E7532A" w14:textId="77777777" w:rsidTr="00CE261C">
        <w:trPr>
          <w:trHeight w:val="480"/>
        </w:trPr>
        <w:tc>
          <w:tcPr>
            <w:tcW w:w="2670" w:type="dxa"/>
          </w:tcPr>
          <w:p w14:paraId="452F837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支持环境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JDK</w:t>
            </w:r>
          </w:p>
        </w:tc>
        <w:tc>
          <w:tcPr>
            <w:tcW w:w="5831" w:type="dxa"/>
          </w:tcPr>
          <w:p w14:paraId="4AD3FEEB" w14:textId="458DB5B1" w:rsidR="00A85DE3" w:rsidRPr="00E82512" w:rsidRDefault="00DB0BB6" w:rsidP="00CE261C">
            <w:r>
              <w:t>JDK1.8.0_172 64位 </w:t>
            </w:r>
          </w:p>
        </w:tc>
      </w:tr>
      <w:tr w:rsidR="00A85DE3" w:rsidRPr="00064DCA" w14:paraId="133D34B5" w14:textId="77777777" w:rsidTr="00CE261C">
        <w:trPr>
          <w:trHeight w:val="480"/>
        </w:trPr>
        <w:tc>
          <w:tcPr>
            <w:tcW w:w="2670" w:type="dxa"/>
          </w:tcPr>
          <w:p w14:paraId="626E4B45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WEB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服务</w:t>
            </w:r>
          </w:p>
        </w:tc>
        <w:tc>
          <w:tcPr>
            <w:tcW w:w="5831" w:type="dxa"/>
          </w:tcPr>
          <w:p w14:paraId="3C4A8E2D" w14:textId="0E8FFEDF" w:rsidR="00A85DE3" w:rsidRPr="00E82512" w:rsidRDefault="00DB0BB6" w:rsidP="00CE261C">
            <w:proofErr w:type="spellStart"/>
            <w:r>
              <w:t>Springboot</w:t>
            </w:r>
            <w:proofErr w:type="spellEnd"/>
            <w:r>
              <w:t> 2.2.4</w:t>
            </w:r>
          </w:p>
        </w:tc>
      </w:tr>
      <w:tr w:rsidR="00A85DE3" w:rsidRPr="00064DCA" w14:paraId="72F3E42D" w14:textId="77777777" w:rsidTr="00CE261C">
        <w:trPr>
          <w:trHeight w:val="255"/>
        </w:trPr>
        <w:tc>
          <w:tcPr>
            <w:tcW w:w="2670" w:type="dxa"/>
          </w:tcPr>
          <w:p w14:paraId="2E1BCDD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数据库系统</w:t>
            </w:r>
          </w:p>
        </w:tc>
        <w:tc>
          <w:tcPr>
            <w:tcW w:w="5831" w:type="dxa"/>
          </w:tcPr>
          <w:p w14:paraId="7BB53D0C" w14:textId="50E19C84" w:rsidR="00A85DE3" w:rsidRPr="00E82512" w:rsidRDefault="00DB0BB6" w:rsidP="00CE261C">
            <w:r>
              <w:t>MYSQL8.0.4-rc-log</w:t>
            </w:r>
          </w:p>
        </w:tc>
      </w:tr>
      <w:tr w:rsidR="00A85DE3" w:rsidRPr="00064DCA" w14:paraId="439A2222" w14:textId="77777777" w:rsidTr="00CE261C">
        <w:trPr>
          <w:trHeight w:val="255"/>
        </w:trPr>
        <w:tc>
          <w:tcPr>
            <w:tcW w:w="2670" w:type="dxa"/>
          </w:tcPr>
          <w:p w14:paraId="1185851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中间件</w:t>
            </w:r>
          </w:p>
        </w:tc>
        <w:tc>
          <w:tcPr>
            <w:tcW w:w="5831" w:type="dxa"/>
          </w:tcPr>
          <w:p w14:paraId="4A4E943F" w14:textId="77777777" w:rsidR="00A85DE3" w:rsidRPr="00E82512" w:rsidRDefault="00A85DE3" w:rsidP="00CE261C">
            <w:r w:rsidRPr="00E82512">
              <w:t>V5.7.0.1（Java-Linux64位）</w:t>
            </w:r>
          </w:p>
        </w:tc>
      </w:tr>
      <w:tr w:rsidR="00A85DE3" w:rsidRPr="00064DCA" w14:paraId="3533F9C0" w14:textId="77777777" w:rsidTr="00CE261C">
        <w:trPr>
          <w:trHeight w:val="255"/>
        </w:trPr>
        <w:tc>
          <w:tcPr>
            <w:tcW w:w="2670" w:type="dxa"/>
          </w:tcPr>
          <w:p w14:paraId="0B1C45C0" w14:textId="77777777" w:rsidR="00A85DE3" w:rsidRPr="00AE3130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/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物理机</w:t>
            </w:r>
          </w:p>
        </w:tc>
        <w:tc>
          <w:tcPr>
            <w:tcW w:w="5831" w:type="dxa"/>
          </w:tcPr>
          <w:p w14:paraId="56AC9098" w14:textId="38D11E57" w:rsidR="00A85DE3" w:rsidRPr="00E82512" w:rsidRDefault="00DB0BB6" w:rsidP="00CE261C">
            <w:r>
              <w:t>物理机</w:t>
            </w:r>
          </w:p>
        </w:tc>
      </w:tr>
    </w:tbl>
    <w:p w14:paraId="6DCF495C" w14:textId="3F1E7B3F" w:rsidR="00EE7ECB" w:rsidRPr="00B82871" w:rsidRDefault="00EE7ECB" w:rsidP="000B15A0">
      <w:pPr>
        <w:pStyle w:val="2"/>
      </w:pPr>
      <w:bookmarkStart w:id="55" w:name="_Toc55566623"/>
      <w:r>
        <w:rPr>
          <w:rFonts w:hint="eastAsia"/>
        </w:rPr>
        <w:t>客户端</w:t>
      </w:r>
      <w:bookmarkEnd w:id="52"/>
      <w:bookmarkEnd w:id="53"/>
      <w:bookmarkEnd w:id="54"/>
      <w:r w:rsidR="00CB296B">
        <w:rPr>
          <w:rFonts w:hint="eastAsia"/>
        </w:rPr>
        <w:t>环境</w:t>
      </w:r>
      <w:bookmarkEnd w:id="55"/>
    </w:p>
    <w:tbl>
      <w:tblPr>
        <w:tblW w:w="8506" w:type="dxa"/>
        <w:tblInd w:w="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38"/>
      </w:tblGrid>
      <w:tr w:rsidR="00252C83" w:rsidRPr="00064DCA" w14:paraId="3AB3476E" w14:textId="77777777" w:rsidTr="00AC0D0D">
        <w:trPr>
          <w:trHeight w:val="504"/>
        </w:trPr>
        <w:tc>
          <w:tcPr>
            <w:tcW w:w="2268" w:type="dxa"/>
          </w:tcPr>
          <w:p w14:paraId="688235FC" w14:textId="649890BD" w:rsidR="00252C83" w:rsidRPr="00064DCA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中间件</w:t>
            </w:r>
            <w:r>
              <w:rPr>
                <w:rFonts w:ascii="Times New Roman" w:hAnsi="Times New Roman"/>
              </w:rPr>
              <w:t>微信小程序</w:t>
            </w:r>
          </w:p>
        </w:tc>
        <w:tc>
          <w:tcPr>
            <w:tcW w:w="6238" w:type="dxa"/>
          </w:tcPr>
          <w:p w14:paraId="2C997023" w14:textId="1373F5A3" w:rsidR="00252C83" w:rsidRPr="00B52C5B" w:rsidRDefault="00B13E15" w:rsidP="00252C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V1.1.0.2009041214</w:t>
            </w:r>
            <w:r w:rsidR="00252C83">
              <w:rPr>
                <w:rFonts w:ascii="Times New Roman" w:hAnsi="Times New Roman" w:hint="eastAsia"/>
              </w:rPr>
              <w:t>，</w:t>
            </w:r>
            <w:r w:rsidR="00252C83" w:rsidRPr="00B52C5B">
              <w:rPr>
                <w:rFonts w:ascii="Times New Roman" w:hAnsi="Times New Roman" w:hint="eastAsia"/>
              </w:rPr>
              <w:t>扫描二维码获取，二维码见工单：</w:t>
            </w:r>
          </w:p>
          <w:p w14:paraId="665DE1FB" w14:textId="3743C1E2" w:rsidR="00252C83" w:rsidRPr="00CE4A8F" w:rsidRDefault="00F64FDB" w:rsidP="00252C83">
            <w:hyperlink r:id="rId15" w:history="1">
              <w:r w:rsidR="000876F5">
                <w:rPr>
                  <w:rStyle w:val="af"/>
                </w:rPr>
                <w:t>http://192.168.0.123:8080/browse/RODT-2040</w:t>
              </w:r>
            </w:hyperlink>
            <w:r w:rsidR="000876F5">
              <w:rPr>
                <w:rFonts w:hint="eastAsia"/>
              </w:rPr>
              <w:t>；</w:t>
            </w:r>
          </w:p>
        </w:tc>
      </w:tr>
      <w:tr w:rsidR="00252C83" w:rsidRPr="00064DCA" w14:paraId="3919D130" w14:textId="77777777" w:rsidTr="00AC0D0D">
        <w:trPr>
          <w:trHeight w:val="470"/>
        </w:trPr>
        <w:tc>
          <w:tcPr>
            <w:tcW w:w="2268" w:type="dxa"/>
          </w:tcPr>
          <w:p w14:paraId="1065AD28" w14:textId="0265B06D" w:rsidR="00252C83" w:rsidRPr="002C2435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测试手机系统</w:t>
            </w:r>
          </w:p>
        </w:tc>
        <w:tc>
          <w:tcPr>
            <w:tcW w:w="6238" w:type="dxa"/>
          </w:tcPr>
          <w:p w14:paraId="0753ED60" w14:textId="2BCD03B3" w:rsidR="00A4504D" w:rsidRDefault="000E127B" w:rsidP="00A4504D">
            <w:pPr>
              <w:jc w:val="left"/>
            </w:pPr>
            <w:r>
              <w:rPr>
                <w:rFonts w:hint="eastAsia"/>
              </w:rPr>
              <w:t>小米10</w:t>
            </w:r>
            <w:r>
              <w:t xml:space="preserve"> </w:t>
            </w:r>
            <w:r w:rsidR="00A4504D">
              <w:t xml:space="preserve"> </w:t>
            </w:r>
            <w:r w:rsidR="00252C83" w:rsidRPr="00CE4A8F">
              <w:t>Android</w:t>
            </w:r>
            <w:r w:rsidR="00A4504D">
              <w:t>10</w:t>
            </w:r>
            <w:r>
              <w:rPr>
                <w:rFonts w:hint="eastAsia"/>
              </w:rPr>
              <w:t>、一加5</w:t>
            </w:r>
            <w:r>
              <w:t xml:space="preserve"> </w:t>
            </w:r>
            <w:r>
              <w:rPr>
                <w:rFonts w:hint="eastAsia"/>
              </w:rPr>
              <w:t>Android10</w:t>
            </w:r>
          </w:p>
          <w:p w14:paraId="27B07F8B" w14:textId="51BF5B1E" w:rsidR="00252C83" w:rsidRPr="00CE4A8F" w:rsidRDefault="00252C83" w:rsidP="00EA253F">
            <w:pPr>
              <w:jc w:val="left"/>
            </w:pPr>
            <w:r>
              <w:rPr>
                <w:rFonts w:hint="eastAsia"/>
              </w:rPr>
              <w:t>iPhone</w:t>
            </w:r>
            <w:r w:rsidR="00A4504D">
              <w:t xml:space="preserve">7 </w:t>
            </w:r>
            <w:r w:rsidR="00EA253F">
              <w:t>i</w:t>
            </w:r>
            <w:r>
              <w:t>OS12.1.4</w:t>
            </w:r>
            <w:r w:rsidR="000876F5">
              <w:rPr>
                <w:rFonts w:hint="eastAsia"/>
              </w:rPr>
              <w:t>、iPhone6s</w:t>
            </w:r>
            <w:r w:rsidR="000876F5">
              <w:t xml:space="preserve"> </w:t>
            </w:r>
            <w:r w:rsidR="000876F5">
              <w:rPr>
                <w:rFonts w:hint="eastAsia"/>
              </w:rPr>
              <w:t>iOS10.1、</w:t>
            </w:r>
            <w:proofErr w:type="spellStart"/>
            <w:r w:rsidR="000876F5">
              <w:rPr>
                <w:rFonts w:hint="eastAsia"/>
              </w:rPr>
              <w:t>iPhoneX</w:t>
            </w:r>
            <w:proofErr w:type="spellEnd"/>
            <w:r w:rsidR="000876F5">
              <w:t xml:space="preserve"> </w:t>
            </w:r>
            <w:r w:rsidR="000876F5">
              <w:rPr>
                <w:rFonts w:hint="eastAsia"/>
              </w:rPr>
              <w:t>iOS14.1</w:t>
            </w:r>
          </w:p>
        </w:tc>
      </w:tr>
      <w:tr w:rsidR="00252C83" w:rsidRPr="00064DCA" w14:paraId="2A82E1E0" w14:textId="77777777" w:rsidTr="00AC0D0D">
        <w:trPr>
          <w:trHeight w:val="470"/>
        </w:trPr>
        <w:tc>
          <w:tcPr>
            <w:tcW w:w="2268" w:type="dxa"/>
          </w:tcPr>
          <w:p w14:paraId="2E7AE22D" w14:textId="7CD4D516" w:rsidR="00252C83" w:rsidRDefault="00A4504D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支付宝</w:t>
            </w:r>
            <w:r w:rsidR="00252C83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6238" w:type="dxa"/>
          </w:tcPr>
          <w:p w14:paraId="01D7C000" w14:textId="77777777" w:rsidR="00CA1379" w:rsidRDefault="00252C83" w:rsidP="002171AB">
            <w:r>
              <w:rPr>
                <w:rFonts w:hint="eastAsia"/>
              </w:rPr>
              <w:t>A</w:t>
            </w:r>
            <w:r>
              <w:t>ndroid</w:t>
            </w:r>
            <w:r w:rsidR="0006633F">
              <w:rPr>
                <w:rFonts w:hint="eastAsia"/>
              </w:rPr>
              <w:t>端</w:t>
            </w:r>
            <w:r>
              <w:rPr>
                <w:rFonts w:hint="eastAsia"/>
              </w:rPr>
              <w:t>：</w:t>
            </w:r>
            <w:r w:rsidR="00EA253F">
              <w:rPr>
                <w:rFonts w:hint="eastAsia"/>
              </w:rPr>
              <w:t>V</w:t>
            </w:r>
            <w:r w:rsidR="00EA253F" w:rsidRPr="00EA253F">
              <w:t>10.2.0</w:t>
            </w:r>
          </w:p>
          <w:p w14:paraId="3B43939E" w14:textId="146BACFA" w:rsidR="00252C83" w:rsidRPr="00CE4A8F" w:rsidRDefault="00EA253F" w:rsidP="002171AB">
            <w:r>
              <w:t>i</w:t>
            </w:r>
            <w:r w:rsidR="00252C83">
              <w:t>OS</w:t>
            </w:r>
            <w:r w:rsidR="0006633F">
              <w:rPr>
                <w:rFonts w:hint="eastAsia"/>
              </w:rPr>
              <w:t>端</w:t>
            </w:r>
            <w:r w:rsidR="00252C83">
              <w:rPr>
                <w:rFonts w:hint="eastAsia"/>
              </w:rPr>
              <w:t>：V</w:t>
            </w:r>
            <w:r w:rsidR="00A4504D">
              <w:t>10.2.</w:t>
            </w:r>
            <w:r w:rsidR="000E127B">
              <w:rPr>
                <w:rFonts w:hint="eastAsia"/>
              </w:rPr>
              <w:t>6</w:t>
            </w:r>
          </w:p>
        </w:tc>
      </w:tr>
      <w:tr w:rsidR="0009039F" w:rsidRPr="00064DCA" w14:paraId="4877C166" w14:textId="77777777" w:rsidTr="00AC0D0D">
        <w:trPr>
          <w:trHeight w:val="470"/>
        </w:trPr>
        <w:tc>
          <w:tcPr>
            <w:tcW w:w="2268" w:type="dxa"/>
          </w:tcPr>
          <w:p w14:paraId="0C473E2B" w14:textId="40674777" w:rsidR="0009039F" w:rsidRDefault="0016164A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业务</w:t>
            </w:r>
            <w:r w:rsidR="0009039F">
              <w:rPr>
                <w:rFonts w:ascii="Times New Roman" w:hAnsi="Times New Roman"/>
              </w:rPr>
              <w:t>平台</w:t>
            </w:r>
          </w:p>
        </w:tc>
        <w:tc>
          <w:tcPr>
            <w:tcW w:w="6238" w:type="dxa"/>
          </w:tcPr>
          <w:p w14:paraId="2428B36A" w14:textId="0CC164AE" w:rsidR="0009039F" w:rsidRDefault="00F64FDB" w:rsidP="00252C83">
            <w:hyperlink r:id="rId16" w:history="1">
              <w:r w:rsidR="0016164A">
                <w:rPr>
                  <w:rStyle w:val="af"/>
                </w:rPr>
                <w:t>https://124.71.15.76:6300</w:t>
              </w:r>
            </w:hyperlink>
          </w:p>
        </w:tc>
      </w:tr>
      <w:tr w:rsidR="0016164A" w:rsidRPr="00064DCA" w14:paraId="0045512D" w14:textId="77777777" w:rsidTr="00AC0D0D">
        <w:trPr>
          <w:trHeight w:val="470"/>
        </w:trPr>
        <w:tc>
          <w:tcPr>
            <w:tcW w:w="2268" w:type="dxa"/>
          </w:tcPr>
          <w:p w14:paraId="3A16C870" w14:textId="26B5059B" w:rsidR="0016164A" w:rsidRDefault="0016164A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t>密码模块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6238" w:type="dxa"/>
          </w:tcPr>
          <w:p w14:paraId="1714491B" w14:textId="451E5E49" w:rsidR="0016164A" w:rsidRDefault="00F64FDB" w:rsidP="00252C83">
            <w:hyperlink r:id="rId17" w:history="1">
              <w:r w:rsidR="0016164A" w:rsidRPr="0016164A">
                <w:rPr>
                  <w:rStyle w:val="af"/>
                </w:rPr>
                <w:t>http://124.71.15.76:7091</w:t>
              </w:r>
            </w:hyperlink>
          </w:p>
        </w:tc>
      </w:tr>
      <w:tr w:rsidR="0016164A" w:rsidRPr="00064DCA" w14:paraId="50A094A8" w14:textId="77777777" w:rsidTr="00AC0D0D">
        <w:trPr>
          <w:trHeight w:val="470"/>
        </w:trPr>
        <w:tc>
          <w:tcPr>
            <w:tcW w:w="2268" w:type="dxa"/>
          </w:tcPr>
          <w:p w14:paraId="7EFA867E" w14:textId="04C2EFCB" w:rsidR="0016164A" w:rsidRDefault="0016164A" w:rsidP="00252C83">
            <w:pPr>
              <w:spacing w:line="360" w:lineRule="auto"/>
            </w:pPr>
            <w:r>
              <w:rPr>
                <w:rFonts w:hint="eastAsia"/>
              </w:rPr>
              <w:t>时间戳</w:t>
            </w:r>
            <w:r>
              <w:t>服务器</w:t>
            </w:r>
          </w:p>
        </w:tc>
        <w:tc>
          <w:tcPr>
            <w:tcW w:w="6238" w:type="dxa"/>
          </w:tcPr>
          <w:p w14:paraId="6C068170" w14:textId="7CFD2EE6" w:rsidR="0016164A" w:rsidRDefault="00F64FDB" w:rsidP="00252C83">
            <w:hyperlink r:id="rId18" w:history="1">
              <w:r w:rsidR="0016164A" w:rsidRPr="0016164A">
                <w:rPr>
                  <w:rStyle w:val="af"/>
                </w:rPr>
                <w:t>http://tsa.cnca.net</w:t>
              </w:r>
            </w:hyperlink>
          </w:p>
        </w:tc>
      </w:tr>
    </w:tbl>
    <w:p w14:paraId="7A20212B" w14:textId="40FC518E" w:rsidR="00EE7ECB" w:rsidRDefault="00EE7ECB" w:rsidP="00A1006E">
      <w:pPr>
        <w:pStyle w:val="1"/>
      </w:pPr>
      <w:bookmarkStart w:id="56" w:name="_Toc13143062"/>
      <w:bookmarkStart w:id="57" w:name="_Toc13487784"/>
      <w:bookmarkStart w:id="58" w:name="_Toc13487860"/>
      <w:bookmarkStart w:id="59" w:name="_Toc55566624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56"/>
      <w:bookmarkEnd w:id="57"/>
      <w:bookmarkEnd w:id="58"/>
      <w:bookmarkEnd w:id="59"/>
    </w:p>
    <w:p w14:paraId="3DA563CF" w14:textId="35C56CD5" w:rsidR="00EE7ECB" w:rsidRPr="000E1AA2" w:rsidRDefault="00EE7ECB" w:rsidP="00EE7ECB">
      <w:pPr>
        <w:pStyle w:val="a5"/>
        <w:ind w:leftChars="177" w:left="372" w:firstLine="420"/>
        <w:rPr>
          <w:rFonts w:ascii="Times New Roman" w:hAnsi="Times New Roman"/>
          <w:szCs w:val="24"/>
        </w:rPr>
      </w:pPr>
      <w:r w:rsidRPr="000E1AA2">
        <w:rPr>
          <w:rFonts w:ascii="Times New Roman" w:hAnsi="Times New Roman"/>
          <w:szCs w:val="24"/>
        </w:rPr>
        <w:t>共执行用例</w:t>
      </w:r>
      <w:r w:rsidR="000A420F">
        <w:rPr>
          <w:rFonts w:ascii="Times New Roman" w:hAnsi="Times New Roman" w:hint="eastAsia"/>
          <w:szCs w:val="24"/>
        </w:rPr>
        <w:t>56</w:t>
      </w:r>
      <w:r w:rsidRPr="000E1AA2">
        <w:rPr>
          <w:rFonts w:ascii="Times New Roman" w:hAnsi="Times New Roman"/>
          <w:szCs w:val="24"/>
        </w:rPr>
        <w:t>个，通过</w:t>
      </w:r>
      <w:r w:rsidRPr="000E1AA2">
        <w:rPr>
          <w:rFonts w:ascii="Times New Roman" w:hAnsi="Times New Roman"/>
          <w:szCs w:val="24"/>
        </w:rPr>
        <w:t xml:space="preserve"> </w:t>
      </w:r>
      <w:r w:rsidR="000A420F">
        <w:rPr>
          <w:rFonts w:ascii="Times New Roman" w:hAnsi="Times New Roman" w:hint="eastAsia"/>
          <w:szCs w:val="24"/>
        </w:rPr>
        <w:t>56</w:t>
      </w:r>
      <w:r w:rsidRPr="000E1AA2">
        <w:rPr>
          <w:rFonts w:ascii="Times New Roman" w:hAnsi="Times New Roman"/>
          <w:szCs w:val="24"/>
        </w:rPr>
        <w:t>个用例，通过（存在可允错误）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个用例，失败</w:t>
      </w:r>
      <w:r w:rsidR="003410B5">
        <w:rPr>
          <w:rFonts w:ascii="Times New Roman" w:hAnsi="Times New Roman" w:hint="eastAsia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个用例，阻塞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个用例，通过率为</w:t>
      </w:r>
      <w:r w:rsidR="003410B5">
        <w:rPr>
          <w:rFonts w:ascii="Times New Roman" w:hAnsi="Times New Roman" w:hint="eastAsia"/>
          <w:szCs w:val="24"/>
        </w:rPr>
        <w:t>100</w:t>
      </w:r>
      <w:r w:rsidRPr="000E1AA2">
        <w:rPr>
          <w:rFonts w:ascii="Times New Roman" w:hAnsi="Times New Roman"/>
          <w:szCs w:val="24"/>
        </w:rPr>
        <w:t>%</w:t>
      </w:r>
      <w:r w:rsidRPr="000E1AA2">
        <w:rPr>
          <w:rFonts w:ascii="Times New Roman" w:hAnsi="Times New Roman"/>
          <w:szCs w:val="24"/>
        </w:rPr>
        <w:t>。具体测试结果，请查看以下文件。</w:t>
      </w:r>
    </w:p>
    <w:p w14:paraId="0CF2D957" w14:textId="77777777" w:rsidR="00EE7ECB" w:rsidRPr="0088350C" w:rsidRDefault="00EE7ECB" w:rsidP="00EE7ECB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1"/>
        <w:gridCol w:w="1103"/>
        <w:gridCol w:w="1128"/>
      </w:tblGrid>
      <w:tr w:rsidR="00EE7ECB" w:rsidRPr="009D5863" w14:paraId="46CD4FD1" w14:textId="77777777" w:rsidTr="006D6D45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899D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2FEB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02B8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1719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F426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1605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8AD7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60" w:name="_问题列表"/>
    <w:bookmarkEnd w:id="60"/>
    <w:p w14:paraId="4D7BEC7A" w14:textId="72162B38" w:rsidR="00EE7ECB" w:rsidRPr="00C817D9" w:rsidRDefault="006D792E" w:rsidP="00EE7ECB">
      <w:pPr>
        <w:pStyle w:val="a5"/>
        <w:ind w:leftChars="177" w:left="372"/>
      </w:pPr>
      <w:r>
        <w:object w:dxaOrig="1532" w:dyaOrig="1111" w14:anchorId="5784F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5.65pt" o:ole="">
            <v:imagedata r:id="rId19" o:title=""/>
          </v:shape>
          <o:OLEObject Type="Embed" ProgID="Excel.Sheet.12" ShapeID="_x0000_i1025" DrawAspect="Icon" ObjectID="_1666196993" r:id="rId20"/>
        </w:object>
      </w:r>
    </w:p>
    <w:p w14:paraId="46BB0A89" w14:textId="65489131" w:rsidR="00EE7ECB" w:rsidRDefault="003E5636" w:rsidP="00A1006E">
      <w:pPr>
        <w:pStyle w:val="1"/>
      </w:pPr>
      <w:bookmarkStart w:id="61" w:name="_问题列表_1"/>
      <w:bookmarkStart w:id="62" w:name="_性能测试结果"/>
      <w:bookmarkStart w:id="63" w:name="_遗留缺陷报告"/>
      <w:bookmarkStart w:id="64" w:name="_Toc13143064"/>
      <w:bookmarkStart w:id="65" w:name="_Toc13487786"/>
      <w:bookmarkStart w:id="66" w:name="_Toc13487862"/>
      <w:bookmarkStart w:id="67" w:name="_Toc55566625"/>
      <w:bookmarkEnd w:id="61"/>
      <w:bookmarkEnd w:id="62"/>
      <w:bookmarkEnd w:id="63"/>
      <w:r>
        <w:rPr>
          <w:rFonts w:hint="eastAsia"/>
        </w:rPr>
        <w:t>遗留</w:t>
      </w:r>
      <w:r w:rsidR="007773A4">
        <w:rPr>
          <w:rFonts w:hint="eastAsia"/>
        </w:rPr>
        <w:t>缺陷</w:t>
      </w:r>
      <w:r>
        <w:rPr>
          <w:rFonts w:hint="eastAsia"/>
        </w:rPr>
        <w:t>报告</w:t>
      </w:r>
      <w:bookmarkEnd w:id="64"/>
      <w:bookmarkEnd w:id="65"/>
      <w:bookmarkEnd w:id="66"/>
      <w:bookmarkEnd w:id="67"/>
    </w:p>
    <w:p w14:paraId="108FFD51" w14:textId="7539AD29" w:rsidR="00EE7ECB" w:rsidRDefault="00EE7ECB" w:rsidP="000B15A0">
      <w:pPr>
        <w:pStyle w:val="2"/>
      </w:pPr>
      <w:bookmarkStart w:id="68" w:name="_Toc13143065"/>
      <w:bookmarkStart w:id="69" w:name="_Toc13487787"/>
      <w:bookmarkStart w:id="70" w:name="_Toc13487863"/>
      <w:bookmarkStart w:id="71" w:name="_Toc55566626"/>
      <w:r>
        <w:rPr>
          <w:rFonts w:hint="eastAsia"/>
        </w:rPr>
        <w:t>新发现</w:t>
      </w:r>
      <w:r>
        <w:t>未解决的</w:t>
      </w:r>
      <w:r w:rsidR="007773A4">
        <w:rPr>
          <w:rFonts w:hint="eastAsia"/>
        </w:rPr>
        <w:t>缺陷</w:t>
      </w:r>
      <w:bookmarkEnd w:id="68"/>
      <w:bookmarkEnd w:id="69"/>
      <w:bookmarkEnd w:id="70"/>
      <w:bookmarkEnd w:id="71"/>
    </w:p>
    <w:p w14:paraId="2545E645" w14:textId="35511566" w:rsidR="00EE7ECB" w:rsidRPr="006D792E" w:rsidRDefault="006D792E" w:rsidP="006D792E">
      <w:pPr>
        <w:pStyle w:val="a5"/>
        <w:ind w:leftChars="376" w:left="790" w:firstLine="50"/>
      </w:pPr>
      <w:r w:rsidRPr="006D792E">
        <w:rPr>
          <w:rFonts w:hint="eastAsia"/>
        </w:rPr>
        <w:t>无</w:t>
      </w:r>
    </w:p>
    <w:p w14:paraId="059FAA9B" w14:textId="0585A43E" w:rsidR="00EE7ECB" w:rsidRDefault="00EE7ECB" w:rsidP="000B15A0">
      <w:pPr>
        <w:pStyle w:val="2"/>
      </w:pPr>
      <w:bookmarkStart w:id="72" w:name="_Toc13143066"/>
      <w:bookmarkStart w:id="73" w:name="_Toc13487788"/>
      <w:bookmarkStart w:id="74" w:name="_Toc13487864"/>
      <w:bookmarkStart w:id="75" w:name="_Toc55566627"/>
      <w:r>
        <w:rPr>
          <w:rFonts w:hint="eastAsia"/>
        </w:rPr>
        <w:t>历史版本遗留</w:t>
      </w:r>
      <w:r>
        <w:t>的</w:t>
      </w:r>
      <w:r w:rsidR="007773A4">
        <w:rPr>
          <w:rFonts w:hint="eastAsia"/>
        </w:rPr>
        <w:t>缺陷</w:t>
      </w:r>
      <w:bookmarkEnd w:id="72"/>
      <w:bookmarkEnd w:id="73"/>
      <w:bookmarkEnd w:id="74"/>
      <w:bookmarkEnd w:id="75"/>
    </w:p>
    <w:p w14:paraId="76C42ABF" w14:textId="76B882ED" w:rsidR="00EF4641" w:rsidRPr="000E1AA2" w:rsidRDefault="00EF4641" w:rsidP="00EF4641">
      <w:pPr>
        <w:pStyle w:val="a5"/>
        <w:ind w:leftChars="177" w:left="372" w:firstLine="480"/>
        <w:rPr>
          <w:rFonts w:ascii="Times New Roman" w:hAnsi="Times New Roman"/>
          <w:szCs w:val="24"/>
        </w:rPr>
      </w:pPr>
      <w:bookmarkStart w:id="76" w:name="_其他风险及规避措施"/>
      <w:bookmarkEnd w:id="76"/>
      <w:r>
        <w:rPr>
          <w:rFonts w:hint="eastAsia"/>
        </w:rPr>
        <w:t>历史版本遗留的</w:t>
      </w:r>
      <w:r w:rsidRPr="000E1AA2">
        <w:t>问题共</w:t>
      </w:r>
      <w:r>
        <w:t>3</w:t>
      </w:r>
      <w:r w:rsidRPr="000E1AA2">
        <w:rPr>
          <w:rFonts w:hint="eastAsia"/>
        </w:rPr>
        <w:t>个</w:t>
      </w:r>
      <w:r w:rsidRPr="000E1AA2">
        <w:rPr>
          <w:rFonts w:ascii="Times New Roman" w:hAnsi="Times New Roman"/>
          <w:szCs w:val="24"/>
        </w:rPr>
        <w:t>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EF4641" w:rsidRPr="009D5863" w14:paraId="68F25E1B" w14:textId="77777777" w:rsidTr="003A4EC0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5EA8E75B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10C08593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44D10103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2120BB2A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7FB90362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77C3D197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2E4C8BF6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49A22AD1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6D517495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bookmarkStart w:id="77" w:name="_MON_1658058498"/>
    <w:bookmarkEnd w:id="77"/>
    <w:p w14:paraId="4055E838" w14:textId="65DE85A8" w:rsidR="0024269E" w:rsidRDefault="006D792E" w:rsidP="00496A50">
      <w:pPr>
        <w:pStyle w:val="a5"/>
        <w:ind w:leftChars="177" w:left="372" w:firstLine="480"/>
        <w:rPr>
          <w:color w:val="0000FF"/>
        </w:rPr>
      </w:pPr>
      <w:r>
        <w:rPr>
          <w:color w:val="0000FF"/>
        </w:rPr>
        <w:object w:dxaOrig="1596" w:dyaOrig="1158" w14:anchorId="783183D1">
          <v:shape id="_x0000_i1026" type="#_x0000_t75" style="width:79.65pt;height:57.8pt" o:ole="">
            <v:imagedata r:id="rId21" o:title=""/>
          </v:shape>
          <o:OLEObject Type="Embed" ProgID="Excel.Sheet.12" ShapeID="_x0000_i1026" DrawAspect="Icon" ObjectID="_1666196994" r:id="rId22"/>
        </w:object>
      </w:r>
    </w:p>
    <w:p w14:paraId="1B7E8BE2" w14:textId="77777777" w:rsidR="00BC3F20" w:rsidRPr="00AC21CD" w:rsidRDefault="00BC3F20" w:rsidP="00BC3F20">
      <w:pPr>
        <w:pStyle w:val="2"/>
        <w:ind w:left="918" w:hanging="578"/>
        <w:rPr>
          <w:rFonts w:ascii="Times New Roman" w:hAnsi="Times New Roman"/>
        </w:rPr>
      </w:pPr>
      <w:bookmarkStart w:id="78" w:name="_Toc55310946"/>
      <w:bookmarkStart w:id="79" w:name="_Toc55566628"/>
      <w:r w:rsidRPr="00AC21CD">
        <w:rPr>
          <w:rFonts w:ascii="Times New Roman" w:hAnsi="Times New Roman" w:hint="eastAsia"/>
        </w:rPr>
        <w:t>其他风险及规避措施</w:t>
      </w:r>
      <w:bookmarkEnd w:id="78"/>
      <w:bookmarkEnd w:id="79"/>
    </w:p>
    <w:p w14:paraId="24BA79AA" w14:textId="14E7D460" w:rsidR="00BC3F20" w:rsidRPr="00BC3F20" w:rsidRDefault="00BC3F20" w:rsidP="00BC3F20">
      <w:pPr>
        <w:pStyle w:val="a5"/>
        <w:numPr>
          <w:ilvl w:val="0"/>
          <w:numId w:val="43"/>
        </w:numPr>
        <w:ind w:leftChars="0"/>
      </w:pPr>
      <w:r w:rsidRPr="00BC3F20">
        <w:rPr>
          <w:rFonts w:hint="eastAsia"/>
        </w:rPr>
        <w:t>（</w:t>
      </w:r>
      <w:r w:rsidRPr="00BC3F20">
        <w:rPr>
          <w:rFonts w:hint="eastAsia"/>
          <w:color w:val="FF0000"/>
        </w:rPr>
        <w:t>新增</w:t>
      </w:r>
      <w:r w:rsidRPr="00BC3F20">
        <w:rPr>
          <w:rFonts w:hint="eastAsia"/>
        </w:rPr>
        <w:t>）</w:t>
      </w:r>
      <w:r>
        <w:rPr>
          <w:rFonts w:hint="eastAsia"/>
        </w:rPr>
        <w:t>iOS手机下中间件小程序插件创建设备（从创建设备到安装完证书）耗时约为Android的4倍</w:t>
      </w:r>
      <w:r w:rsidR="004012CD">
        <w:rPr>
          <w:rFonts w:hint="eastAsia"/>
        </w:rPr>
        <w:t>。</w:t>
      </w:r>
    </w:p>
    <w:sectPr w:rsidR="00BC3F20" w:rsidRPr="00BC3F20" w:rsidSect="00FC0920">
      <w:footerReference w:type="default" r:id="rId23"/>
      <w:headerReference w:type="first" r:id="rId24"/>
      <w:footerReference w:type="first" r:id="rId25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3F7EC" w14:textId="77777777" w:rsidR="009E0561" w:rsidRDefault="009E0561" w:rsidP="001514B2">
      <w:r>
        <w:separator/>
      </w:r>
    </w:p>
    <w:p w14:paraId="223AF6EC" w14:textId="77777777" w:rsidR="009E0561" w:rsidRDefault="009E0561"/>
    <w:p w14:paraId="4B1F7B93" w14:textId="77777777" w:rsidR="009E0561" w:rsidRDefault="009E0561" w:rsidP="00982F66"/>
    <w:p w14:paraId="11D486F4" w14:textId="77777777" w:rsidR="009E0561" w:rsidRDefault="009E0561" w:rsidP="00982F66"/>
    <w:p w14:paraId="2149FC3C" w14:textId="77777777" w:rsidR="009E0561" w:rsidRDefault="009E0561"/>
    <w:p w14:paraId="2E5E491D" w14:textId="77777777" w:rsidR="009E0561" w:rsidRDefault="009E0561" w:rsidP="00B80AA0"/>
    <w:p w14:paraId="7227A3AA" w14:textId="77777777" w:rsidR="009E0561" w:rsidRDefault="009E0561" w:rsidP="00270E93"/>
    <w:p w14:paraId="75BEB18E" w14:textId="77777777" w:rsidR="009E0561" w:rsidRDefault="009E0561" w:rsidP="00270E93"/>
    <w:p w14:paraId="2FAE9E15" w14:textId="77777777" w:rsidR="009E0561" w:rsidRDefault="009E0561"/>
    <w:p w14:paraId="58F34B18" w14:textId="77777777" w:rsidR="009E0561" w:rsidRDefault="009E0561"/>
    <w:p w14:paraId="0894ABCB" w14:textId="77777777" w:rsidR="009E0561" w:rsidRDefault="009E0561"/>
    <w:p w14:paraId="4A8F3694" w14:textId="77777777" w:rsidR="009E0561" w:rsidRDefault="009E0561"/>
  </w:endnote>
  <w:endnote w:type="continuationSeparator" w:id="0">
    <w:p w14:paraId="3AB54BC8" w14:textId="77777777" w:rsidR="009E0561" w:rsidRDefault="009E0561" w:rsidP="001514B2">
      <w:r>
        <w:continuationSeparator/>
      </w:r>
    </w:p>
    <w:p w14:paraId="5829061B" w14:textId="77777777" w:rsidR="009E0561" w:rsidRDefault="009E0561"/>
    <w:p w14:paraId="38DC1A78" w14:textId="77777777" w:rsidR="009E0561" w:rsidRDefault="009E0561" w:rsidP="00982F66"/>
    <w:p w14:paraId="6EF02D35" w14:textId="77777777" w:rsidR="009E0561" w:rsidRDefault="009E0561" w:rsidP="00982F66"/>
    <w:p w14:paraId="0F032C43" w14:textId="77777777" w:rsidR="009E0561" w:rsidRDefault="009E0561"/>
    <w:p w14:paraId="07C5D04C" w14:textId="77777777" w:rsidR="009E0561" w:rsidRDefault="009E0561" w:rsidP="00B80AA0"/>
    <w:p w14:paraId="4AD4B1CD" w14:textId="77777777" w:rsidR="009E0561" w:rsidRDefault="009E0561" w:rsidP="00270E93"/>
    <w:p w14:paraId="5CB5D62B" w14:textId="77777777" w:rsidR="009E0561" w:rsidRDefault="009E0561" w:rsidP="00270E93"/>
    <w:p w14:paraId="46E62183" w14:textId="77777777" w:rsidR="009E0561" w:rsidRDefault="009E0561"/>
    <w:p w14:paraId="05A07C08" w14:textId="77777777" w:rsidR="009E0561" w:rsidRDefault="009E0561"/>
    <w:p w14:paraId="78C2DF6C" w14:textId="77777777" w:rsidR="009E0561" w:rsidRDefault="009E0561"/>
    <w:p w14:paraId="67022BFE" w14:textId="77777777" w:rsidR="009E0561" w:rsidRDefault="009E0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D44D" w14:textId="6249B08F" w:rsidR="002279D3" w:rsidRPr="00DB2A3D" w:rsidRDefault="002279D3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F64FDB">
      <w:t>2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9FF" w14:textId="022E6C0F" w:rsidR="002279D3" w:rsidRDefault="002279D3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F64FDB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E3314" w14:textId="77777777" w:rsidR="009E0561" w:rsidRDefault="009E0561" w:rsidP="001514B2">
      <w:r>
        <w:separator/>
      </w:r>
    </w:p>
    <w:p w14:paraId="59AA6C51" w14:textId="77777777" w:rsidR="009E0561" w:rsidRDefault="009E0561"/>
    <w:p w14:paraId="7A0A488C" w14:textId="77777777" w:rsidR="009E0561" w:rsidRDefault="009E0561" w:rsidP="00982F66"/>
    <w:p w14:paraId="778E1CFD" w14:textId="77777777" w:rsidR="009E0561" w:rsidRDefault="009E0561" w:rsidP="00982F66"/>
    <w:p w14:paraId="21FB191D" w14:textId="77777777" w:rsidR="009E0561" w:rsidRDefault="009E0561"/>
    <w:p w14:paraId="38FF231C" w14:textId="77777777" w:rsidR="009E0561" w:rsidRDefault="009E0561" w:rsidP="00B80AA0"/>
    <w:p w14:paraId="2EF2BE24" w14:textId="77777777" w:rsidR="009E0561" w:rsidRDefault="009E0561" w:rsidP="00270E93"/>
    <w:p w14:paraId="3175442B" w14:textId="77777777" w:rsidR="009E0561" w:rsidRDefault="009E0561" w:rsidP="00270E93"/>
    <w:p w14:paraId="7AC4FE55" w14:textId="77777777" w:rsidR="009E0561" w:rsidRDefault="009E0561"/>
    <w:p w14:paraId="725E057A" w14:textId="77777777" w:rsidR="009E0561" w:rsidRDefault="009E0561"/>
    <w:p w14:paraId="1C050A3D" w14:textId="77777777" w:rsidR="009E0561" w:rsidRDefault="009E0561"/>
    <w:p w14:paraId="086695D0" w14:textId="77777777" w:rsidR="009E0561" w:rsidRDefault="009E0561"/>
  </w:footnote>
  <w:footnote w:type="continuationSeparator" w:id="0">
    <w:p w14:paraId="7D1FEBBE" w14:textId="77777777" w:rsidR="009E0561" w:rsidRDefault="009E0561" w:rsidP="001514B2">
      <w:r>
        <w:continuationSeparator/>
      </w:r>
    </w:p>
    <w:p w14:paraId="4CA3C006" w14:textId="77777777" w:rsidR="009E0561" w:rsidRDefault="009E0561"/>
    <w:p w14:paraId="410A8484" w14:textId="77777777" w:rsidR="009E0561" w:rsidRDefault="009E0561" w:rsidP="00982F66"/>
    <w:p w14:paraId="4B8A89BA" w14:textId="77777777" w:rsidR="009E0561" w:rsidRDefault="009E0561" w:rsidP="00982F66"/>
    <w:p w14:paraId="1CD2933E" w14:textId="77777777" w:rsidR="009E0561" w:rsidRDefault="009E0561"/>
    <w:p w14:paraId="55676FDD" w14:textId="77777777" w:rsidR="009E0561" w:rsidRDefault="009E0561" w:rsidP="00B80AA0"/>
    <w:p w14:paraId="7C3B4FEB" w14:textId="77777777" w:rsidR="009E0561" w:rsidRDefault="009E0561" w:rsidP="00270E93"/>
    <w:p w14:paraId="0A75D406" w14:textId="77777777" w:rsidR="009E0561" w:rsidRDefault="009E0561" w:rsidP="00270E93"/>
    <w:p w14:paraId="6553A226" w14:textId="77777777" w:rsidR="009E0561" w:rsidRDefault="009E0561"/>
    <w:p w14:paraId="54807FF1" w14:textId="77777777" w:rsidR="009E0561" w:rsidRDefault="009E0561"/>
    <w:p w14:paraId="60B92F38" w14:textId="77777777" w:rsidR="009E0561" w:rsidRDefault="009E0561"/>
    <w:p w14:paraId="3B555C0C" w14:textId="77777777" w:rsidR="009E0561" w:rsidRDefault="009E05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318B6" w14:textId="77777777" w:rsidR="002279D3" w:rsidRDefault="002279D3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50F25" w14:textId="77777777" w:rsidR="002279D3" w:rsidRDefault="002279D3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-2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" w:hanging="420"/>
      </w:pPr>
    </w:lvl>
    <w:lvl w:ilvl="2" w:tplc="0409001B" w:tentative="1">
      <w:start w:val="1"/>
      <w:numFmt w:val="lowerRoman"/>
      <w:lvlText w:val="%3."/>
      <w:lvlJc w:val="right"/>
      <w:pPr>
        <w:ind w:left="608" w:hanging="420"/>
      </w:pPr>
    </w:lvl>
    <w:lvl w:ilvl="3" w:tplc="0409000F" w:tentative="1">
      <w:start w:val="1"/>
      <w:numFmt w:val="decimal"/>
      <w:lvlText w:val="%4."/>
      <w:lvlJc w:val="left"/>
      <w:pPr>
        <w:ind w:left="1028" w:hanging="420"/>
      </w:pPr>
    </w:lvl>
    <w:lvl w:ilvl="4" w:tplc="04090019" w:tentative="1">
      <w:start w:val="1"/>
      <w:numFmt w:val="lowerLetter"/>
      <w:lvlText w:val="%5)"/>
      <w:lvlJc w:val="left"/>
      <w:pPr>
        <w:ind w:left="1448" w:hanging="420"/>
      </w:pPr>
    </w:lvl>
    <w:lvl w:ilvl="5" w:tplc="0409001B" w:tentative="1">
      <w:start w:val="1"/>
      <w:numFmt w:val="lowerRoman"/>
      <w:lvlText w:val="%6."/>
      <w:lvlJc w:val="right"/>
      <w:pPr>
        <w:ind w:left="1868" w:hanging="420"/>
      </w:pPr>
    </w:lvl>
    <w:lvl w:ilvl="6" w:tplc="0409000F" w:tentative="1">
      <w:start w:val="1"/>
      <w:numFmt w:val="decimal"/>
      <w:lvlText w:val="%7."/>
      <w:lvlJc w:val="left"/>
      <w:pPr>
        <w:ind w:left="2288" w:hanging="420"/>
      </w:pPr>
    </w:lvl>
    <w:lvl w:ilvl="7" w:tplc="04090019" w:tentative="1">
      <w:start w:val="1"/>
      <w:numFmt w:val="lowerLetter"/>
      <w:lvlText w:val="%8)"/>
      <w:lvlJc w:val="left"/>
      <w:pPr>
        <w:ind w:left="2708" w:hanging="420"/>
      </w:pPr>
    </w:lvl>
    <w:lvl w:ilvl="8" w:tplc="0409001B" w:tentative="1">
      <w:start w:val="1"/>
      <w:numFmt w:val="lowerRoman"/>
      <w:lvlText w:val="%9."/>
      <w:lvlJc w:val="right"/>
      <w:pPr>
        <w:ind w:left="3128" w:hanging="420"/>
      </w:pPr>
    </w:lvl>
  </w:abstractNum>
  <w:abstractNum w:abstractNumId="1" w15:restartNumberingAfterBreak="0">
    <w:nsid w:val="12377B8D"/>
    <w:multiLevelType w:val="hybridMultilevel"/>
    <w:tmpl w:val="681C695E"/>
    <w:lvl w:ilvl="0" w:tplc="5B0433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A0205FB"/>
    <w:multiLevelType w:val="hybridMultilevel"/>
    <w:tmpl w:val="E312C7C8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1A491F5A"/>
    <w:multiLevelType w:val="hybridMultilevel"/>
    <w:tmpl w:val="5AFCFDE4"/>
    <w:lvl w:ilvl="0" w:tplc="ADC84332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4" w15:restartNumberingAfterBreak="0">
    <w:nsid w:val="214624EC"/>
    <w:multiLevelType w:val="multilevel"/>
    <w:tmpl w:val="726648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578347A"/>
    <w:multiLevelType w:val="hybridMultilevel"/>
    <w:tmpl w:val="BE38F0BA"/>
    <w:lvl w:ilvl="0" w:tplc="0409000F">
      <w:start w:val="1"/>
      <w:numFmt w:val="decimal"/>
      <w:lvlText w:val="%1."/>
      <w:lvlJc w:val="left"/>
      <w:pPr>
        <w:ind w:left="1212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6" w15:restartNumberingAfterBreak="0">
    <w:nsid w:val="2A0C4218"/>
    <w:multiLevelType w:val="multilevel"/>
    <w:tmpl w:val="FE826B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7" w15:restartNumberingAfterBreak="0">
    <w:nsid w:val="2B714EE1"/>
    <w:multiLevelType w:val="hybridMultilevel"/>
    <w:tmpl w:val="20385C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73277E"/>
    <w:multiLevelType w:val="hybridMultilevel"/>
    <w:tmpl w:val="3A7ABFC2"/>
    <w:lvl w:ilvl="0" w:tplc="A2F073F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9" w15:restartNumberingAfterBreak="0">
    <w:nsid w:val="2B7C72ED"/>
    <w:multiLevelType w:val="hybridMultilevel"/>
    <w:tmpl w:val="0428D8C6"/>
    <w:lvl w:ilvl="0" w:tplc="2DA6B31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304862"/>
    <w:multiLevelType w:val="hybridMultilevel"/>
    <w:tmpl w:val="00AE5AFE"/>
    <w:lvl w:ilvl="0" w:tplc="3D184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AF6861"/>
    <w:multiLevelType w:val="hybridMultilevel"/>
    <w:tmpl w:val="735283CA"/>
    <w:lvl w:ilvl="0" w:tplc="A1D2A3B6">
      <w:start w:val="1"/>
      <w:numFmt w:val="decimal"/>
      <w:lvlText w:val="%1."/>
      <w:lvlJc w:val="left"/>
      <w:pPr>
        <w:ind w:left="10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13" w15:restartNumberingAfterBreak="0">
    <w:nsid w:val="3D8E2C93"/>
    <w:multiLevelType w:val="hybridMultilevel"/>
    <w:tmpl w:val="6E1ED44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413D03E2"/>
    <w:multiLevelType w:val="hybridMultilevel"/>
    <w:tmpl w:val="634A7542"/>
    <w:lvl w:ilvl="0" w:tplc="33E89548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15" w15:restartNumberingAfterBreak="0">
    <w:nsid w:val="4585492F"/>
    <w:multiLevelType w:val="hybridMultilevel"/>
    <w:tmpl w:val="B56EACB2"/>
    <w:lvl w:ilvl="0" w:tplc="74881428">
      <w:start w:val="1"/>
      <w:numFmt w:val="decimal"/>
      <w:lvlText w:val="%1．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6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B61AA2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8" w15:restartNumberingAfterBreak="0">
    <w:nsid w:val="55CE08C8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E0917E5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3" w15:restartNumberingAfterBreak="0">
    <w:nsid w:val="70827506"/>
    <w:multiLevelType w:val="hybridMultilevel"/>
    <w:tmpl w:val="788AD3C6"/>
    <w:lvl w:ilvl="0" w:tplc="0409000F">
      <w:start w:val="1"/>
      <w:numFmt w:val="decimal"/>
      <w:lvlText w:val="%1.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4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 w15:restartNumberingAfterBreak="0">
    <w:nsid w:val="794652E6"/>
    <w:multiLevelType w:val="hybridMultilevel"/>
    <w:tmpl w:val="F0BCF82A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20"/>
  </w:num>
  <w:num w:numId="19">
    <w:abstractNumId w:val="11"/>
  </w:num>
  <w:num w:numId="20">
    <w:abstractNumId w:val="16"/>
  </w:num>
  <w:num w:numId="21">
    <w:abstractNumId w:val="6"/>
  </w:num>
  <w:num w:numId="22">
    <w:abstractNumId w:val="19"/>
  </w:num>
  <w:num w:numId="23">
    <w:abstractNumId w:val="12"/>
  </w:num>
  <w:num w:numId="24">
    <w:abstractNumId w:val="21"/>
  </w:num>
  <w:num w:numId="25">
    <w:abstractNumId w:val="0"/>
  </w:num>
  <w:num w:numId="26">
    <w:abstractNumId w:val="2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9"/>
  </w:num>
  <w:num w:numId="30">
    <w:abstractNumId w:val="3"/>
  </w:num>
  <w:num w:numId="31">
    <w:abstractNumId w:val="14"/>
  </w:num>
  <w:num w:numId="32">
    <w:abstractNumId w:val="8"/>
  </w:num>
  <w:num w:numId="33">
    <w:abstractNumId w:val="23"/>
  </w:num>
  <w:num w:numId="34">
    <w:abstractNumId w:val="22"/>
  </w:num>
  <w:num w:numId="35">
    <w:abstractNumId w:val="25"/>
  </w:num>
  <w:num w:numId="36">
    <w:abstractNumId w:val="7"/>
  </w:num>
  <w:num w:numId="37">
    <w:abstractNumId w:val="1"/>
  </w:num>
  <w:num w:numId="38">
    <w:abstractNumId w:val="18"/>
  </w:num>
  <w:num w:numId="39">
    <w:abstractNumId w:val="15"/>
  </w:num>
  <w:num w:numId="40">
    <w:abstractNumId w:val="13"/>
  </w:num>
  <w:num w:numId="41">
    <w:abstractNumId w:val="17"/>
  </w:num>
  <w:num w:numId="42">
    <w:abstractNumId w:val="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FF"/>
    <w:rsid w:val="000042B1"/>
    <w:rsid w:val="00010338"/>
    <w:rsid w:val="00013061"/>
    <w:rsid w:val="0002123B"/>
    <w:rsid w:val="00022200"/>
    <w:rsid w:val="000311FA"/>
    <w:rsid w:val="00035984"/>
    <w:rsid w:val="00042B18"/>
    <w:rsid w:val="000433DF"/>
    <w:rsid w:val="00046A0C"/>
    <w:rsid w:val="00047E8F"/>
    <w:rsid w:val="000503D4"/>
    <w:rsid w:val="00053AAB"/>
    <w:rsid w:val="00055471"/>
    <w:rsid w:val="0005583E"/>
    <w:rsid w:val="00061D32"/>
    <w:rsid w:val="000625BA"/>
    <w:rsid w:val="0006350E"/>
    <w:rsid w:val="000639E5"/>
    <w:rsid w:val="0006633F"/>
    <w:rsid w:val="00071587"/>
    <w:rsid w:val="00071D97"/>
    <w:rsid w:val="00077692"/>
    <w:rsid w:val="00084884"/>
    <w:rsid w:val="000876F5"/>
    <w:rsid w:val="0009039F"/>
    <w:rsid w:val="00095544"/>
    <w:rsid w:val="0009771F"/>
    <w:rsid w:val="000A0B14"/>
    <w:rsid w:val="000A2231"/>
    <w:rsid w:val="000A420F"/>
    <w:rsid w:val="000A56C6"/>
    <w:rsid w:val="000B1204"/>
    <w:rsid w:val="000B15A0"/>
    <w:rsid w:val="000B4267"/>
    <w:rsid w:val="000B53FE"/>
    <w:rsid w:val="000C3E2E"/>
    <w:rsid w:val="000C4D55"/>
    <w:rsid w:val="000C7A38"/>
    <w:rsid w:val="000C7FB0"/>
    <w:rsid w:val="000D0E78"/>
    <w:rsid w:val="000D2124"/>
    <w:rsid w:val="000D339A"/>
    <w:rsid w:val="000D388D"/>
    <w:rsid w:val="000D3ECC"/>
    <w:rsid w:val="000E127B"/>
    <w:rsid w:val="000E645D"/>
    <w:rsid w:val="000F0F98"/>
    <w:rsid w:val="000F5DE9"/>
    <w:rsid w:val="00100050"/>
    <w:rsid w:val="00100507"/>
    <w:rsid w:val="00102B5D"/>
    <w:rsid w:val="00103453"/>
    <w:rsid w:val="0010349D"/>
    <w:rsid w:val="00104085"/>
    <w:rsid w:val="0010509E"/>
    <w:rsid w:val="001122E4"/>
    <w:rsid w:val="00112FC9"/>
    <w:rsid w:val="00113A92"/>
    <w:rsid w:val="001158DC"/>
    <w:rsid w:val="00116218"/>
    <w:rsid w:val="001173A5"/>
    <w:rsid w:val="00120436"/>
    <w:rsid w:val="00120A42"/>
    <w:rsid w:val="001244CE"/>
    <w:rsid w:val="00124E5A"/>
    <w:rsid w:val="00126347"/>
    <w:rsid w:val="00127097"/>
    <w:rsid w:val="00127303"/>
    <w:rsid w:val="00134265"/>
    <w:rsid w:val="00140EEF"/>
    <w:rsid w:val="00146451"/>
    <w:rsid w:val="00146565"/>
    <w:rsid w:val="001479EB"/>
    <w:rsid w:val="001514B2"/>
    <w:rsid w:val="001547DF"/>
    <w:rsid w:val="00155124"/>
    <w:rsid w:val="00155355"/>
    <w:rsid w:val="00155BC8"/>
    <w:rsid w:val="00156397"/>
    <w:rsid w:val="00156421"/>
    <w:rsid w:val="00160238"/>
    <w:rsid w:val="0016060F"/>
    <w:rsid w:val="0016164A"/>
    <w:rsid w:val="00161675"/>
    <w:rsid w:val="0016465E"/>
    <w:rsid w:val="00172CDC"/>
    <w:rsid w:val="001746DE"/>
    <w:rsid w:val="00176EE4"/>
    <w:rsid w:val="00180EAC"/>
    <w:rsid w:val="00184900"/>
    <w:rsid w:val="0019080D"/>
    <w:rsid w:val="00190958"/>
    <w:rsid w:val="00190F62"/>
    <w:rsid w:val="0019185E"/>
    <w:rsid w:val="001A3412"/>
    <w:rsid w:val="001A750D"/>
    <w:rsid w:val="001B0827"/>
    <w:rsid w:val="001B2A5D"/>
    <w:rsid w:val="001B7E86"/>
    <w:rsid w:val="001C3E71"/>
    <w:rsid w:val="001C5A23"/>
    <w:rsid w:val="001C77E4"/>
    <w:rsid w:val="001D211E"/>
    <w:rsid w:val="001D6396"/>
    <w:rsid w:val="001D6F37"/>
    <w:rsid w:val="001D747A"/>
    <w:rsid w:val="001D74EA"/>
    <w:rsid w:val="001F0A26"/>
    <w:rsid w:val="001F1D38"/>
    <w:rsid w:val="001F4A8D"/>
    <w:rsid w:val="001F4CE9"/>
    <w:rsid w:val="00202DA7"/>
    <w:rsid w:val="00204DD2"/>
    <w:rsid w:val="00205727"/>
    <w:rsid w:val="002058A1"/>
    <w:rsid w:val="0021429C"/>
    <w:rsid w:val="0021639D"/>
    <w:rsid w:val="002171AB"/>
    <w:rsid w:val="002209AC"/>
    <w:rsid w:val="00222F0E"/>
    <w:rsid w:val="00225665"/>
    <w:rsid w:val="002276F8"/>
    <w:rsid w:val="002279D3"/>
    <w:rsid w:val="00230265"/>
    <w:rsid w:val="00235402"/>
    <w:rsid w:val="00235450"/>
    <w:rsid w:val="0024269E"/>
    <w:rsid w:val="0025012D"/>
    <w:rsid w:val="00251D56"/>
    <w:rsid w:val="00252C83"/>
    <w:rsid w:val="00257FB4"/>
    <w:rsid w:val="00262387"/>
    <w:rsid w:val="00263BF7"/>
    <w:rsid w:val="00270E93"/>
    <w:rsid w:val="00280B43"/>
    <w:rsid w:val="00281A3B"/>
    <w:rsid w:val="002824AF"/>
    <w:rsid w:val="002851A3"/>
    <w:rsid w:val="00285E2C"/>
    <w:rsid w:val="0029396E"/>
    <w:rsid w:val="002956C6"/>
    <w:rsid w:val="002A1662"/>
    <w:rsid w:val="002A19F4"/>
    <w:rsid w:val="002A224C"/>
    <w:rsid w:val="002A34CA"/>
    <w:rsid w:val="002B4BF3"/>
    <w:rsid w:val="002C7CC5"/>
    <w:rsid w:val="002D2822"/>
    <w:rsid w:val="002D459F"/>
    <w:rsid w:val="002D5365"/>
    <w:rsid w:val="002E5166"/>
    <w:rsid w:val="002E78D0"/>
    <w:rsid w:val="002F1113"/>
    <w:rsid w:val="00300F86"/>
    <w:rsid w:val="00305051"/>
    <w:rsid w:val="0030514C"/>
    <w:rsid w:val="003139C8"/>
    <w:rsid w:val="0031482A"/>
    <w:rsid w:val="003162FA"/>
    <w:rsid w:val="00317DFC"/>
    <w:rsid w:val="00323392"/>
    <w:rsid w:val="003234BB"/>
    <w:rsid w:val="00323A88"/>
    <w:rsid w:val="003243B9"/>
    <w:rsid w:val="0033029B"/>
    <w:rsid w:val="00330423"/>
    <w:rsid w:val="00335048"/>
    <w:rsid w:val="003410B5"/>
    <w:rsid w:val="003430DB"/>
    <w:rsid w:val="003516EE"/>
    <w:rsid w:val="0035328F"/>
    <w:rsid w:val="003543DB"/>
    <w:rsid w:val="003559AC"/>
    <w:rsid w:val="003560DE"/>
    <w:rsid w:val="00356C01"/>
    <w:rsid w:val="0036598A"/>
    <w:rsid w:val="003663F8"/>
    <w:rsid w:val="0037457A"/>
    <w:rsid w:val="0037679C"/>
    <w:rsid w:val="0038052D"/>
    <w:rsid w:val="00383D72"/>
    <w:rsid w:val="003870D7"/>
    <w:rsid w:val="00392627"/>
    <w:rsid w:val="00394A62"/>
    <w:rsid w:val="00397421"/>
    <w:rsid w:val="003974F1"/>
    <w:rsid w:val="00397C1C"/>
    <w:rsid w:val="003A0539"/>
    <w:rsid w:val="003A05EA"/>
    <w:rsid w:val="003A1493"/>
    <w:rsid w:val="003A2D63"/>
    <w:rsid w:val="003A3F11"/>
    <w:rsid w:val="003A4AFE"/>
    <w:rsid w:val="003A519E"/>
    <w:rsid w:val="003A5987"/>
    <w:rsid w:val="003B0812"/>
    <w:rsid w:val="003B34C8"/>
    <w:rsid w:val="003B5CDD"/>
    <w:rsid w:val="003B6A03"/>
    <w:rsid w:val="003C22A4"/>
    <w:rsid w:val="003C3209"/>
    <w:rsid w:val="003C516E"/>
    <w:rsid w:val="003C64BA"/>
    <w:rsid w:val="003D2F39"/>
    <w:rsid w:val="003D6AA5"/>
    <w:rsid w:val="003E2160"/>
    <w:rsid w:val="003E4108"/>
    <w:rsid w:val="003E5636"/>
    <w:rsid w:val="003E5798"/>
    <w:rsid w:val="003E6BE5"/>
    <w:rsid w:val="003F276B"/>
    <w:rsid w:val="003F480A"/>
    <w:rsid w:val="003F6C7F"/>
    <w:rsid w:val="003F7904"/>
    <w:rsid w:val="004012CD"/>
    <w:rsid w:val="00403617"/>
    <w:rsid w:val="00406AC5"/>
    <w:rsid w:val="00406D6D"/>
    <w:rsid w:val="004075AF"/>
    <w:rsid w:val="00410940"/>
    <w:rsid w:val="00411FD7"/>
    <w:rsid w:val="00417124"/>
    <w:rsid w:val="00420704"/>
    <w:rsid w:val="004217BC"/>
    <w:rsid w:val="00424F2A"/>
    <w:rsid w:val="0042753C"/>
    <w:rsid w:val="00434851"/>
    <w:rsid w:val="00445573"/>
    <w:rsid w:val="004537EE"/>
    <w:rsid w:val="00453872"/>
    <w:rsid w:val="00453D49"/>
    <w:rsid w:val="00463264"/>
    <w:rsid w:val="004849B3"/>
    <w:rsid w:val="004859FA"/>
    <w:rsid w:val="00486359"/>
    <w:rsid w:val="004871BD"/>
    <w:rsid w:val="00492D18"/>
    <w:rsid w:val="004930D3"/>
    <w:rsid w:val="00495666"/>
    <w:rsid w:val="00496A50"/>
    <w:rsid w:val="00497B63"/>
    <w:rsid w:val="004A1305"/>
    <w:rsid w:val="004A1413"/>
    <w:rsid w:val="004B1AEC"/>
    <w:rsid w:val="004B2C58"/>
    <w:rsid w:val="004C0BB1"/>
    <w:rsid w:val="004D0238"/>
    <w:rsid w:val="004D0697"/>
    <w:rsid w:val="004E34E7"/>
    <w:rsid w:val="004E3880"/>
    <w:rsid w:val="004E4F3C"/>
    <w:rsid w:val="004E719B"/>
    <w:rsid w:val="00506F67"/>
    <w:rsid w:val="0050774F"/>
    <w:rsid w:val="00517565"/>
    <w:rsid w:val="0052236C"/>
    <w:rsid w:val="00523C9F"/>
    <w:rsid w:val="00527308"/>
    <w:rsid w:val="00535D51"/>
    <w:rsid w:val="0054086B"/>
    <w:rsid w:val="00553691"/>
    <w:rsid w:val="00556BDB"/>
    <w:rsid w:val="0056038D"/>
    <w:rsid w:val="005633DE"/>
    <w:rsid w:val="00564B82"/>
    <w:rsid w:val="00567063"/>
    <w:rsid w:val="00567239"/>
    <w:rsid w:val="0057366C"/>
    <w:rsid w:val="00573A6E"/>
    <w:rsid w:val="00576EA6"/>
    <w:rsid w:val="005778AA"/>
    <w:rsid w:val="00582431"/>
    <w:rsid w:val="00582C7C"/>
    <w:rsid w:val="00585461"/>
    <w:rsid w:val="00586634"/>
    <w:rsid w:val="00596DEA"/>
    <w:rsid w:val="005A19AD"/>
    <w:rsid w:val="005A1B7A"/>
    <w:rsid w:val="005A3005"/>
    <w:rsid w:val="005A6D2C"/>
    <w:rsid w:val="005B5E4B"/>
    <w:rsid w:val="005C3B10"/>
    <w:rsid w:val="005D2A56"/>
    <w:rsid w:val="005D5A8E"/>
    <w:rsid w:val="005D7E44"/>
    <w:rsid w:val="005E0CF6"/>
    <w:rsid w:val="005E23B3"/>
    <w:rsid w:val="005E2EB2"/>
    <w:rsid w:val="005E5624"/>
    <w:rsid w:val="005E6536"/>
    <w:rsid w:val="005E7D16"/>
    <w:rsid w:val="005F22D9"/>
    <w:rsid w:val="005F2929"/>
    <w:rsid w:val="005F69E6"/>
    <w:rsid w:val="0060015F"/>
    <w:rsid w:val="0060156E"/>
    <w:rsid w:val="00612F05"/>
    <w:rsid w:val="00614C68"/>
    <w:rsid w:val="00614CDD"/>
    <w:rsid w:val="006312FA"/>
    <w:rsid w:val="00633923"/>
    <w:rsid w:val="006358AA"/>
    <w:rsid w:val="00645C42"/>
    <w:rsid w:val="0065063F"/>
    <w:rsid w:val="0065421B"/>
    <w:rsid w:val="006610C6"/>
    <w:rsid w:val="006651F4"/>
    <w:rsid w:val="00665CDB"/>
    <w:rsid w:val="00666A44"/>
    <w:rsid w:val="006716BE"/>
    <w:rsid w:val="00672458"/>
    <w:rsid w:val="006751E1"/>
    <w:rsid w:val="00681FFD"/>
    <w:rsid w:val="006820D1"/>
    <w:rsid w:val="00685413"/>
    <w:rsid w:val="0069006E"/>
    <w:rsid w:val="006900E0"/>
    <w:rsid w:val="00690F0F"/>
    <w:rsid w:val="00691DB7"/>
    <w:rsid w:val="00692238"/>
    <w:rsid w:val="00692B44"/>
    <w:rsid w:val="00694C1C"/>
    <w:rsid w:val="006A0445"/>
    <w:rsid w:val="006A2D6D"/>
    <w:rsid w:val="006A652D"/>
    <w:rsid w:val="006A722A"/>
    <w:rsid w:val="006A7A68"/>
    <w:rsid w:val="006B5505"/>
    <w:rsid w:val="006B7DE5"/>
    <w:rsid w:val="006D1FB5"/>
    <w:rsid w:val="006D2715"/>
    <w:rsid w:val="006D33F1"/>
    <w:rsid w:val="006D5A70"/>
    <w:rsid w:val="006D6510"/>
    <w:rsid w:val="006D6D45"/>
    <w:rsid w:val="006D792E"/>
    <w:rsid w:val="006D7E8F"/>
    <w:rsid w:val="006E0362"/>
    <w:rsid w:val="006E0D7F"/>
    <w:rsid w:val="006E30D6"/>
    <w:rsid w:val="006E3A5A"/>
    <w:rsid w:val="006E450A"/>
    <w:rsid w:val="006E4F74"/>
    <w:rsid w:val="006F0040"/>
    <w:rsid w:val="006F6168"/>
    <w:rsid w:val="00713DA9"/>
    <w:rsid w:val="00713FFC"/>
    <w:rsid w:val="0071487F"/>
    <w:rsid w:val="007164F8"/>
    <w:rsid w:val="007239E9"/>
    <w:rsid w:val="00732BA9"/>
    <w:rsid w:val="00734BB2"/>
    <w:rsid w:val="007370E6"/>
    <w:rsid w:val="00746589"/>
    <w:rsid w:val="00747519"/>
    <w:rsid w:val="007509C1"/>
    <w:rsid w:val="00751CD2"/>
    <w:rsid w:val="007531EF"/>
    <w:rsid w:val="0075361A"/>
    <w:rsid w:val="00756811"/>
    <w:rsid w:val="007573E3"/>
    <w:rsid w:val="007606B6"/>
    <w:rsid w:val="007614B7"/>
    <w:rsid w:val="0076347D"/>
    <w:rsid w:val="00764052"/>
    <w:rsid w:val="00764CE9"/>
    <w:rsid w:val="00765753"/>
    <w:rsid w:val="00770057"/>
    <w:rsid w:val="007773A4"/>
    <w:rsid w:val="00783BE2"/>
    <w:rsid w:val="00784BE2"/>
    <w:rsid w:val="0078551B"/>
    <w:rsid w:val="00786AFA"/>
    <w:rsid w:val="007A72E5"/>
    <w:rsid w:val="007B0A58"/>
    <w:rsid w:val="007B27C4"/>
    <w:rsid w:val="007B3952"/>
    <w:rsid w:val="007B5F85"/>
    <w:rsid w:val="007B72BA"/>
    <w:rsid w:val="007C7F4A"/>
    <w:rsid w:val="007D13CB"/>
    <w:rsid w:val="007D5202"/>
    <w:rsid w:val="007D7507"/>
    <w:rsid w:val="007E2F9D"/>
    <w:rsid w:val="007E4000"/>
    <w:rsid w:val="007E4EB7"/>
    <w:rsid w:val="007E6A8A"/>
    <w:rsid w:val="007E7F49"/>
    <w:rsid w:val="007E7F88"/>
    <w:rsid w:val="007F114C"/>
    <w:rsid w:val="007F44D3"/>
    <w:rsid w:val="007F503D"/>
    <w:rsid w:val="007F6051"/>
    <w:rsid w:val="007F6F11"/>
    <w:rsid w:val="007F7EDE"/>
    <w:rsid w:val="008010E7"/>
    <w:rsid w:val="00801B55"/>
    <w:rsid w:val="00805C9E"/>
    <w:rsid w:val="00807731"/>
    <w:rsid w:val="008132C0"/>
    <w:rsid w:val="00816905"/>
    <w:rsid w:val="00827818"/>
    <w:rsid w:val="00830D83"/>
    <w:rsid w:val="00832559"/>
    <w:rsid w:val="00832D5B"/>
    <w:rsid w:val="00833EC4"/>
    <w:rsid w:val="008408F9"/>
    <w:rsid w:val="00846F33"/>
    <w:rsid w:val="008607EA"/>
    <w:rsid w:val="00861AEE"/>
    <w:rsid w:val="0086424F"/>
    <w:rsid w:val="00867ACA"/>
    <w:rsid w:val="0087687A"/>
    <w:rsid w:val="008831A7"/>
    <w:rsid w:val="008832EA"/>
    <w:rsid w:val="00883C1C"/>
    <w:rsid w:val="00883C57"/>
    <w:rsid w:val="00887135"/>
    <w:rsid w:val="0089280F"/>
    <w:rsid w:val="00896752"/>
    <w:rsid w:val="008A0055"/>
    <w:rsid w:val="008A1A45"/>
    <w:rsid w:val="008A35FD"/>
    <w:rsid w:val="008A4246"/>
    <w:rsid w:val="008A5070"/>
    <w:rsid w:val="008B2D6F"/>
    <w:rsid w:val="008B519B"/>
    <w:rsid w:val="008B67B4"/>
    <w:rsid w:val="008B6D5E"/>
    <w:rsid w:val="008C0A86"/>
    <w:rsid w:val="008C139D"/>
    <w:rsid w:val="008C262D"/>
    <w:rsid w:val="008C4821"/>
    <w:rsid w:val="008C742F"/>
    <w:rsid w:val="008D1AF8"/>
    <w:rsid w:val="008D503C"/>
    <w:rsid w:val="008D6030"/>
    <w:rsid w:val="008D6C5A"/>
    <w:rsid w:val="008E2F6B"/>
    <w:rsid w:val="008E76A9"/>
    <w:rsid w:val="008F2C80"/>
    <w:rsid w:val="008F6439"/>
    <w:rsid w:val="00900EF9"/>
    <w:rsid w:val="00901D72"/>
    <w:rsid w:val="00902B9F"/>
    <w:rsid w:val="00904660"/>
    <w:rsid w:val="00907791"/>
    <w:rsid w:val="009131D7"/>
    <w:rsid w:val="009174B6"/>
    <w:rsid w:val="009174DB"/>
    <w:rsid w:val="00921DD6"/>
    <w:rsid w:val="0092328F"/>
    <w:rsid w:val="0092330D"/>
    <w:rsid w:val="00923B85"/>
    <w:rsid w:val="009243CB"/>
    <w:rsid w:val="009325F5"/>
    <w:rsid w:val="0093303E"/>
    <w:rsid w:val="00940898"/>
    <w:rsid w:val="0094351D"/>
    <w:rsid w:val="009471E0"/>
    <w:rsid w:val="00953E41"/>
    <w:rsid w:val="009559F7"/>
    <w:rsid w:val="00957846"/>
    <w:rsid w:val="00970619"/>
    <w:rsid w:val="00975E08"/>
    <w:rsid w:val="00980477"/>
    <w:rsid w:val="00982F66"/>
    <w:rsid w:val="00985286"/>
    <w:rsid w:val="00985B15"/>
    <w:rsid w:val="00986DC6"/>
    <w:rsid w:val="00986FB8"/>
    <w:rsid w:val="00993205"/>
    <w:rsid w:val="00994DAE"/>
    <w:rsid w:val="009B122B"/>
    <w:rsid w:val="009B7A47"/>
    <w:rsid w:val="009C0E3B"/>
    <w:rsid w:val="009C37BA"/>
    <w:rsid w:val="009C548C"/>
    <w:rsid w:val="009C56DE"/>
    <w:rsid w:val="009D04AC"/>
    <w:rsid w:val="009D5C14"/>
    <w:rsid w:val="009D74FE"/>
    <w:rsid w:val="009D7AA0"/>
    <w:rsid w:val="009E0561"/>
    <w:rsid w:val="009E291B"/>
    <w:rsid w:val="009E66D1"/>
    <w:rsid w:val="009E7B09"/>
    <w:rsid w:val="009F72A0"/>
    <w:rsid w:val="00A01AA2"/>
    <w:rsid w:val="00A01FD9"/>
    <w:rsid w:val="00A0470A"/>
    <w:rsid w:val="00A04776"/>
    <w:rsid w:val="00A06869"/>
    <w:rsid w:val="00A06960"/>
    <w:rsid w:val="00A06B19"/>
    <w:rsid w:val="00A1006E"/>
    <w:rsid w:val="00A207DA"/>
    <w:rsid w:val="00A2713E"/>
    <w:rsid w:val="00A369EC"/>
    <w:rsid w:val="00A36FB8"/>
    <w:rsid w:val="00A4504D"/>
    <w:rsid w:val="00A50067"/>
    <w:rsid w:val="00A5023D"/>
    <w:rsid w:val="00A65CFC"/>
    <w:rsid w:val="00A67571"/>
    <w:rsid w:val="00A802C4"/>
    <w:rsid w:val="00A84FE5"/>
    <w:rsid w:val="00A85DE3"/>
    <w:rsid w:val="00A918C4"/>
    <w:rsid w:val="00A92757"/>
    <w:rsid w:val="00AA3543"/>
    <w:rsid w:val="00AA4984"/>
    <w:rsid w:val="00AA64A1"/>
    <w:rsid w:val="00AA7BB5"/>
    <w:rsid w:val="00AA7F58"/>
    <w:rsid w:val="00AC0D0D"/>
    <w:rsid w:val="00AC1DC9"/>
    <w:rsid w:val="00AC2FF1"/>
    <w:rsid w:val="00AC45FE"/>
    <w:rsid w:val="00AD2538"/>
    <w:rsid w:val="00AD64EB"/>
    <w:rsid w:val="00AD77AB"/>
    <w:rsid w:val="00AE0812"/>
    <w:rsid w:val="00AE36AB"/>
    <w:rsid w:val="00AE65CF"/>
    <w:rsid w:val="00AF0373"/>
    <w:rsid w:val="00AF59C5"/>
    <w:rsid w:val="00AF7335"/>
    <w:rsid w:val="00B01DBE"/>
    <w:rsid w:val="00B03EB9"/>
    <w:rsid w:val="00B04F83"/>
    <w:rsid w:val="00B060DE"/>
    <w:rsid w:val="00B06A5D"/>
    <w:rsid w:val="00B06DE5"/>
    <w:rsid w:val="00B07579"/>
    <w:rsid w:val="00B13E15"/>
    <w:rsid w:val="00B21310"/>
    <w:rsid w:val="00B30674"/>
    <w:rsid w:val="00B30AF1"/>
    <w:rsid w:val="00B33085"/>
    <w:rsid w:val="00B43517"/>
    <w:rsid w:val="00B47D6A"/>
    <w:rsid w:val="00B53CAA"/>
    <w:rsid w:val="00B60CA2"/>
    <w:rsid w:val="00B6184A"/>
    <w:rsid w:val="00B62259"/>
    <w:rsid w:val="00B6414F"/>
    <w:rsid w:val="00B651C3"/>
    <w:rsid w:val="00B742C2"/>
    <w:rsid w:val="00B80AA0"/>
    <w:rsid w:val="00B85AD4"/>
    <w:rsid w:val="00B937E3"/>
    <w:rsid w:val="00B97D25"/>
    <w:rsid w:val="00BA1F12"/>
    <w:rsid w:val="00BA2E87"/>
    <w:rsid w:val="00BA64CE"/>
    <w:rsid w:val="00BB208E"/>
    <w:rsid w:val="00BB7AE9"/>
    <w:rsid w:val="00BC1211"/>
    <w:rsid w:val="00BC1B54"/>
    <w:rsid w:val="00BC3F20"/>
    <w:rsid w:val="00BC4283"/>
    <w:rsid w:val="00BD47A9"/>
    <w:rsid w:val="00BD50BF"/>
    <w:rsid w:val="00BD7EC4"/>
    <w:rsid w:val="00BE1166"/>
    <w:rsid w:val="00BF0377"/>
    <w:rsid w:val="00BF054B"/>
    <w:rsid w:val="00BF1143"/>
    <w:rsid w:val="00BF6B8D"/>
    <w:rsid w:val="00C02A9C"/>
    <w:rsid w:val="00C02AFF"/>
    <w:rsid w:val="00C067DC"/>
    <w:rsid w:val="00C06AF9"/>
    <w:rsid w:val="00C1290B"/>
    <w:rsid w:val="00C130FB"/>
    <w:rsid w:val="00C14A22"/>
    <w:rsid w:val="00C153ED"/>
    <w:rsid w:val="00C15ABD"/>
    <w:rsid w:val="00C16AA6"/>
    <w:rsid w:val="00C17CAA"/>
    <w:rsid w:val="00C25220"/>
    <w:rsid w:val="00C25CFF"/>
    <w:rsid w:val="00C313CF"/>
    <w:rsid w:val="00C32BDE"/>
    <w:rsid w:val="00C37763"/>
    <w:rsid w:val="00C37F73"/>
    <w:rsid w:val="00C41EE9"/>
    <w:rsid w:val="00C4366B"/>
    <w:rsid w:val="00C46259"/>
    <w:rsid w:val="00C53C90"/>
    <w:rsid w:val="00C54FC0"/>
    <w:rsid w:val="00C56476"/>
    <w:rsid w:val="00C57E28"/>
    <w:rsid w:val="00C622E0"/>
    <w:rsid w:val="00C64A9D"/>
    <w:rsid w:val="00C670E3"/>
    <w:rsid w:val="00C705FF"/>
    <w:rsid w:val="00C746A9"/>
    <w:rsid w:val="00C746F6"/>
    <w:rsid w:val="00C749EC"/>
    <w:rsid w:val="00C80062"/>
    <w:rsid w:val="00C817D9"/>
    <w:rsid w:val="00C817FF"/>
    <w:rsid w:val="00C84835"/>
    <w:rsid w:val="00C84D93"/>
    <w:rsid w:val="00C855E0"/>
    <w:rsid w:val="00C8564C"/>
    <w:rsid w:val="00C8579B"/>
    <w:rsid w:val="00C929AE"/>
    <w:rsid w:val="00C92DCD"/>
    <w:rsid w:val="00C939DD"/>
    <w:rsid w:val="00CA0B93"/>
    <w:rsid w:val="00CA1379"/>
    <w:rsid w:val="00CA2813"/>
    <w:rsid w:val="00CA3DC6"/>
    <w:rsid w:val="00CA452F"/>
    <w:rsid w:val="00CA5D94"/>
    <w:rsid w:val="00CA7448"/>
    <w:rsid w:val="00CB16FF"/>
    <w:rsid w:val="00CB296B"/>
    <w:rsid w:val="00CB770A"/>
    <w:rsid w:val="00CB798A"/>
    <w:rsid w:val="00CB7C9D"/>
    <w:rsid w:val="00CC4365"/>
    <w:rsid w:val="00CD354A"/>
    <w:rsid w:val="00CD42E3"/>
    <w:rsid w:val="00CD5182"/>
    <w:rsid w:val="00CE0AAA"/>
    <w:rsid w:val="00CE15EC"/>
    <w:rsid w:val="00CE3159"/>
    <w:rsid w:val="00CE4A8F"/>
    <w:rsid w:val="00CF1BC8"/>
    <w:rsid w:val="00CF6FD1"/>
    <w:rsid w:val="00D04024"/>
    <w:rsid w:val="00D05546"/>
    <w:rsid w:val="00D06EAD"/>
    <w:rsid w:val="00D120BF"/>
    <w:rsid w:val="00D243A8"/>
    <w:rsid w:val="00D272B5"/>
    <w:rsid w:val="00D27D81"/>
    <w:rsid w:val="00D33CA9"/>
    <w:rsid w:val="00D33F9C"/>
    <w:rsid w:val="00D351EC"/>
    <w:rsid w:val="00D41F84"/>
    <w:rsid w:val="00D43046"/>
    <w:rsid w:val="00D45320"/>
    <w:rsid w:val="00D45C57"/>
    <w:rsid w:val="00D462D5"/>
    <w:rsid w:val="00D479B2"/>
    <w:rsid w:val="00D47B63"/>
    <w:rsid w:val="00D5291D"/>
    <w:rsid w:val="00D545C4"/>
    <w:rsid w:val="00D571D7"/>
    <w:rsid w:val="00D62521"/>
    <w:rsid w:val="00D737DF"/>
    <w:rsid w:val="00D75187"/>
    <w:rsid w:val="00D7694A"/>
    <w:rsid w:val="00D940EA"/>
    <w:rsid w:val="00D9427D"/>
    <w:rsid w:val="00D9444B"/>
    <w:rsid w:val="00D94478"/>
    <w:rsid w:val="00D94E8F"/>
    <w:rsid w:val="00DA0514"/>
    <w:rsid w:val="00DA1101"/>
    <w:rsid w:val="00DA2DAF"/>
    <w:rsid w:val="00DA75AD"/>
    <w:rsid w:val="00DB0BB6"/>
    <w:rsid w:val="00DB2A3D"/>
    <w:rsid w:val="00DB45D7"/>
    <w:rsid w:val="00DC6D13"/>
    <w:rsid w:val="00DC73F2"/>
    <w:rsid w:val="00DD338A"/>
    <w:rsid w:val="00DD788B"/>
    <w:rsid w:val="00DD7D72"/>
    <w:rsid w:val="00DE0F54"/>
    <w:rsid w:val="00DE260F"/>
    <w:rsid w:val="00DE262B"/>
    <w:rsid w:val="00DE2CDD"/>
    <w:rsid w:val="00DF03C3"/>
    <w:rsid w:val="00DF0429"/>
    <w:rsid w:val="00DF1E67"/>
    <w:rsid w:val="00E02160"/>
    <w:rsid w:val="00E02229"/>
    <w:rsid w:val="00E07F0B"/>
    <w:rsid w:val="00E113BC"/>
    <w:rsid w:val="00E11810"/>
    <w:rsid w:val="00E11A73"/>
    <w:rsid w:val="00E11C61"/>
    <w:rsid w:val="00E13228"/>
    <w:rsid w:val="00E13E69"/>
    <w:rsid w:val="00E143B6"/>
    <w:rsid w:val="00E158CC"/>
    <w:rsid w:val="00E164F5"/>
    <w:rsid w:val="00E16B70"/>
    <w:rsid w:val="00E2256E"/>
    <w:rsid w:val="00E259EB"/>
    <w:rsid w:val="00E30F66"/>
    <w:rsid w:val="00E360A8"/>
    <w:rsid w:val="00E400F0"/>
    <w:rsid w:val="00E434F9"/>
    <w:rsid w:val="00E47C54"/>
    <w:rsid w:val="00E50F6A"/>
    <w:rsid w:val="00E54837"/>
    <w:rsid w:val="00E6153A"/>
    <w:rsid w:val="00E6338E"/>
    <w:rsid w:val="00E652BA"/>
    <w:rsid w:val="00E67C03"/>
    <w:rsid w:val="00E7019D"/>
    <w:rsid w:val="00E738D5"/>
    <w:rsid w:val="00E74274"/>
    <w:rsid w:val="00E74AAC"/>
    <w:rsid w:val="00E82512"/>
    <w:rsid w:val="00E83EBF"/>
    <w:rsid w:val="00E8626B"/>
    <w:rsid w:val="00E868EA"/>
    <w:rsid w:val="00E9297C"/>
    <w:rsid w:val="00E934D4"/>
    <w:rsid w:val="00E940D2"/>
    <w:rsid w:val="00E949D4"/>
    <w:rsid w:val="00E94C06"/>
    <w:rsid w:val="00EA0F5F"/>
    <w:rsid w:val="00EA253F"/>
    <w:rsid w:val="00EA61AB"/>
    <w:rsid w:val="00EB1B9A"/>
    <w:rsid w:val="00EB352A"/>
    <w:rsid w:val="00EB422B"/>
    <w:rsid w:val="00EB4341"/>
    <w:rsid w:val="00EB58EA"/>
    <w:rsid w:val="00EC3300"/>
    <w:rsid w:val="00EC506B"/>
    <w:rsid w:val="00ED2A6D"/>
    <w:rsid w:val="00ED3223"/>
    <w:rsid w:val="00ED54CC"/>
    <w:rsid w:val="00ED7A03"/>
    <w:rsid w:val="00EE0A2B"/>
    <w:rsid w:val="00EE165A"/>
    <w:rsid w:val="00EE1B63"/>
    <w:rsid w:val="00EE2C90"/>
    <w:rsid w:val="00EE320F"/>
    <w:rsid w:val="00EE7ECB"/>
    <w:rsid w:val="00EF4641"/>
    <w:rsid w:val="00EF54C7"/>
    <w:rsid w:val="00EF5610"/>
    <w:rsid w:val="00EF5EF7"/>
    <w:rsid w:val="00EF7956"/>
    <w:rsid w:val="00F02320"/>
    <w:rsid w:val="00F154E8"/>
    <w:rsid w:val="00F16FE8"/>
    <w:rsid w:val="00F22B5B"/>
    <w:rsid w:val="00F256F0"/>
    <w:rsid w:val="00F31CC9"/>
    <w:rsid w:val="00F32F69"/>
    <w:rsid w:val="00F3786C"/>
    <w:rsid w:val="00F47B2F"/>
    <w:rsid w:val="00F56F45"/>
    <w:rsid w:val="00F61682"/>
    <w:rsid w:val="00F61E6F"/>
    <w:rsid w:val="00F6469B"/>
    <w:rsid w:val="00F64FDB"/>
    <w:rsid w:val="00F74234"/>
    <w:rsid w:val="00F76005"/>
    <w:rsid w:val="00F77B13"/>
    <w:rsid w:val="00F8262F"/>
    <w:rsid w:val="00F85BD5"/>
    <w:rsid w:val="00F86E9E"/>
    <w:rsid w:val="00F90351"/>
    <w:rsid w:val="00F91424"/>
    <w:rsid w:val="00F91D52"/>
    <w:rsid w:val="00F91ECB"/>
    <w:rsid w:val="00F94DFD"/>
    <w:rsid w:val="00F974EC"/>
    <w:rsid w:val="00F97A8D"/>
    <w:rsid w:val="00F97DF9"/>
    <w:rsid w:val="00F97F48"/>
    <w:rsid w:val="00FA014E"/>
    <w:rsid w:val="00FA3335"/>
    <w:rsid w:val="00FA334F"/>
    <w:rsid w:val="00FA4D15"/>
    <w:rsid w:val="00FA62B1"/>
    <w:rsid w:val="00FA7688"/>
    <w:rsid w:val="00FB17F5"/>
    <w:rsid w:val="00FB2ADE"/>
    <w:rsid w:val="00FB2F6F"/>
    <w:rsid w:val="00FB4B51"/>
    <w:rsid w:val="00FB570A"/>
    <w:rsid w:val="00FC0920"/>
    <w:rsid w:val="00FC3AAD"/>
    <w:rsid w:val="00FD1E51"/>
    <w:rsid w:val="00FD4BB1"/>
    <w:rsid w:val="00FE044F"/>
    <w:rsid w:val="00FE0D3F"/>
    <w:rsid w:val="00FE3317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92034A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1006E"/>
    <w:pPr>
      <w:numPr>
        <w:ilvl w:val="0"/>
      </w:numPr>
      <w:spacing w:before="360" w:after="330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0B15A0"/>
    <w:pPr>
      <w:numPr>
        <w:ilvl w:val="1"/>
        <w:numId w:val="21"/>
      </w:numPr>
      <w:tabs>
        <w:tab w:val="left" w:pos="1080"/>
      </w:tabs>
      <w:spacing w:before="120"/>
      <w:outlineLvl w:val="1"/>
    </w:pPr>
    <w:rPr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1173A5"/>
    <w:pPr>
      <w:numPr>
        <w:ilvl w:val="2"/>
        <w:numId w:val="21"/>
      </w:numPr>
      <w:spacing w:line="360" w:lineRule="auto"/>
      <w:ind w:rightChars="-136" w:right="-286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06E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0B15A0"/>
    <w:rPr>
      <w:rFonts w:ascii="宋体" w:eastAsia="宋体" w:hAnsi="宋体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1173A5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9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annotation reference"/>
    <w:basedOn w:val="a0"/>
    <w:uiPriority w:val="99"/>
    <w:semiHidden/>
    <w:unhideWhenUsed/>
    <w:rsid w:val="00E16B7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16B7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16B70"/>
    <w:rPr>
      <w:rFonts w:ascii="宋体" w:eastAsia="宋体" w:hAnsi="宋体" w:cs="Times New Roman"/>
      <w:szCs w:val="3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6B7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16B70"/>
    <w:rPr>
      <w:rFonts w:ascii="宋体" w:eastAsia="宋体" w:hAnsi="宋体" w:cs="Times New Roman"/>
      <w:b/>
      <w:bCs/>
      <w:szCs w:val="32"/>
    </w:rPr>
  </w:style>
  <w:style w:type="character" w:customStyle="1" w:styleId="yui-dt-label">
    <w:name w:val="yui-dt-label"/>
    <w:basedOn w:val="a0"/>
    <w:rsid w:val="00832559"/>
  </w:style>
  <w:style w:type="character" w:styleId="af8">
    <w:name w:val="FollowedHyperlink"/>
    <w:basedOn w:val="a0"/>
    <w:uiPriority w:val="99"/>
    <w:semiHidden/>
    <w:unhideWhenUsed/>
    <w:rsid w:val="00453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://tsa.cnca.ne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124.71.15.76:7091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124.71.15.76:6300" TargetMode="External"/><Relationship Id="rId20" Type="http://schemas.openxmlformats.org/officeDocument/2006/relationships/package" Target="embeddings/Microsoft_Excel____.xls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192.168.0.123:8080/browse/RODT-2040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1:8081/svn/rdrelease/&#36719;&#20214;&#21457;&#24067;/NETCA_CRYPTO/current/&#25991;&#26723;/&#23567;&#31243;&#24207;/NETCA-T01-PR03-RE04%20&#24494;&#20449;&#23567;&#31243;&#24207;&#24179;&#21488;&#20013;&#38388;&#20214;&#20135;&#21697;&#38656;&#27714;&#35828;&#26126;&#20070;.docx" TargetMode="External"/><Relationship Id="rId22" Type="http://schemas.openxmlformats.org/officeDocument/2006/relationships/package" Target="embeddings/Microsoft_Excel____1.xlsx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5.xml><?xml version="1.0" encoding="utf-8"?>
<ds:datastoreItem xmlns:ds="http://schemas.openxmlformats.org/officeDocument/2006/customXml" ds:itemID="{C1D7808D-5D37-4E1A-84E9-815E45D2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1593</TotalTime>
  <Pages>6</Pages>
  <Words>623</Words>
  <Characters>3555</Characters>
  <Application>Microsoft Office Word</Application>
  <DocSecurity>0</DocSecurity>
  <Lines>29</Lines>
  <Paragraphs>8</Paragraphs>
  <ScaleCrop>false</ScaleCrop>
  <Company>NETCA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谭嘉豪</dc:creator>
  <cp:keywords/>
  <dc:description/>
  <cp:lastModifiedBy>liao yyyy</cp:lastModifiedBy>
  <cp:revision>247</cp:revision>
  <cp:lastPrinted>2014-12-02T07:36:00Z</cp:lastPrinted>
  <dcterms:created xsi:type="dcterms:W3CDTF">2020-03-10T06:29:00Z</dcterms:created>
  <dcterms:modified xsi:type="dcterms:W3CDTF">2020-11-06T11:42:00Z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